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54E834" w14:textId="77777777" w:rsidR="00B50B47" w:rsidRDefault="00B50B47" w:rsidP="0015553D"/>
    <w:p w14:paraId="045CFF8A" w14:textId="51E06871" w:rsidR="006060DE" w:rsidRPr="006060DE" w:rsidRDefault="00935C87" w:rsidP="00216E2D">
      <w:pPr>
        <w:pStyle w:val="Meta-utgiver"/>
      </w:pPr>
      <w:r>
        <w:rPr>
          <w:noProof/>
        </w:rPr>
        <w:drawing>
          <wp:inline distT="0" distB="0" distL="0" distR="0" wp14:anchorId="766C1648" wp14:editId="3AAB1F66">
            <wp:extent cx="3181350" cy="971550"/>
            <wp:effectExtent l="0" t="0" r="0" b="0"/>
            <wp:docPr id="1" name="Bilde 1" descr="NTNU-logo, variant 1 med løf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ui_patched_v3_11_0_1_1451998126061_521" descr="NTNU-logo, variant 1 med løf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81350" cy="971550"/>
                    </a:xfrm>
                    <a:prstGeom prst="rect">
                      <a:avLst/>
                    </a:prstGeom>
                    <a:noFill/>
                    <a:ln>
                      <a:noFill/>
                    </a:ln>
                  </pic:spPr>
                </pic:pic>
              </a:graphicData>
            </a:graphic>
          </wp:inline>
        </w:drawing>
      </w:r>
      <w:r w:rsidR="008D4FFF">
        <w:br/>
      </w:r>
    </w:p>
    <w:p w14:paraId="7EC4134A" w14:textId="77777777" w:rsidR="00E37BCD" w:rsidRPr="00467229" w:rsidRDefault="001A4C50" w:rsidP="00467229">
      <w:pPr>
        <w:pStyle w:val="Meta-leksjonsnavn"/>
        <w:ind w:left="0"/>
        <w:jc w:val="left"/>
        <w:rPr>
          <w:color w:val="000000"/>
        </w:rPr>
      </w:pPr>
      <w:bookmarkStart w:id="0" w:name="leksjonsnavn"/>
      <w:r w:rsidRPr="00467229">
        <w:rPr>
          <w:color w:val="000000"/>
        </w:rPr>
        <w:t>Rapportskriving</w:t>
      </w:r>
      <w:bookmarkEnd w:id="0"/>
      <w:r w:rsidR="00D5531A">
        <w:rPr>
          <w:color w:val="000000"/>
        </w:rPr>
        <w:t xml:space="preserve"> </w:t>
      </w:r>
    </w:p>
    <w:p w14:paraId="43250CFF" w14:textId="3E7A533A" w:rsidR="00467229" w:rsidRPr="00467229" w:rsidRDefault="004D36E6" w:rsidP="00467229">
      <w:pPr>
        <w:pStyle w:val="Meta-forfatter"/>
        <w:ind w:left="0"/>
        <w:jc w:val="left"/>
        <w:rPr>
          <w:color w:val="000000"/>
        </w:rPr>
      </w:pPr>
      <w:r w:rsidRPr="2D14080E">
        <w:rPr>
          <w:color w:val="000000" w:themeColor="text1"/>
        </w:rPr>
        <w:t>Grethe Sandstrak</w:t>
      </w:r>
      <w:r w:rsidR="2520EF96" w:rsidRPr="2D14080E">
        <w:rPr>
          <w:color w:val="000000" w:themeColor="text1"/>
        </w:rPr>
        <w:t xml:space="preserve">, </w:t>
      </w:r>
      <w:r w:rsidRPr="2D14080E">
        <w:rPr>
          <w:color w:val="000000" w:themeColor="text1"/>
        </w:rPr>
        <w:t xml:space="preserve">Bjørn </w:t>
      </w:r>
      <w:proofErr w:type="spellStart"/>
      <w:r w:rsidRPr="2D14080E">
        <w:rPr>
          <w:color w:val="000000" w:themeColor="text1"/>
        </w:rPr>
        <w:t>Klefstad</w:t>
      </w:r>
      <w:proofErr w:type="spellEnd"/>
      <w:r w:rsidR="54AA12AF" w:rsidRPr="2D14080E">
        <w:rPr>
          <w:color w:val="000000" w:themeColor="text1"/>
        </w:rPr>
        <w:t xml:space="preserve">, </w:t>
      </w:r>
      <w:proofErr w:type="spellStart"/>
      <w:r w:rsidR="54AA12AF" w:rsidRPr="2D14080E">
        <w:rPr>
          <w:color w:val="000000" w:themeColor="text1"/>
        </w:rPr>
        <w:t>Aditya</w:t>
      </w:r>
      <w:proofErr w:type="spellEnd"/>
      <w:r w:rsidR="54AA12AF" w:rsidRPr="2D14080E">
        <w:rPr>
          <w:color w:val="000000" w:themeColor="text1"/>
        </w:rPr>
        <w:t xml:space="preserve"> Sole og Kjell Inge Tomren, BIDATA, </w:t>
      </w:r>
      <w:r w:rsidR="00467229" w:rsidRPr="2D14080E">
        <w:rPr>
          <w:color w:val="000000" w:themeColor="text1"/>
        </w:rPr>
        <w:t>NTNU</w:t>
      </w:r>
    </w:p>
    <w:p w14:paraId="7F706A13" w14:textId="02CFFDFD" w:rsidR="00F64D15" w:rsidRPr="00467229" w:rsidRDefault="00F64D15" w:rsidP="00467229">
      <w:pPr>
        <w:pStyle w:val="Meta-fagtilknytting"/>
        <w:ind w:left="0"/>
        <w:jc w:val="left"/>
        <w:rPr>
          <w:color w:val="000000"/>
        </w:rPr>
      </w:pPr>
      <w:r w:rsidRPr="2D14080E">
        <w:rPr>
          <w:color w:val="000000" w:themeColor="text1"/>
        </w:rPr>
        <w:t xml:space="preserve">Lærestoffet er utviklet for </w:t>
      </w:r>
      <w:r w:rsidR="25C7E5EA" w:rsidRPr="2D14080E">
        <w:rPr>
          <w:color w:val="000000" w:themeColor="text1"/>
        </w:rPr>
        <w:t>emnet  IDATx1004 Teambasert Samhandling.</w:t>
      </w:r>
    </w:p>
    <w:p w14:paraId="16A25A22" w14:textId="77777777" w:rsidR="0084408F" w:rsidRDefault="0084408F" w:rsidP="00F42B84"/>
    <w:p w14:paraId="6D688E4F" w14:textId="4C2C71F9" w:rsidR="00467229" w:rsidRPr="00467229" w:rsidRDefault="00467229" w:rsidP="7AC874AD">
      <w:pPr>
        <w:rPr>
          <w:i/>
          <w:iCs/>
          <w:color w:val="808080"/>
          <w:sz w:val="20"/>
          <w:szCs w:val="20"/>
        </w:rPr>
      </w:pPr>
      <w:r w:rsidRPr="7AC874AD">
        <w:rPr>
          <w:i/>
          <w:iCs/>
          <w:color w:val="808080" w:themeColor="background1" w:themeShade="80"/>
          <w:sz w:val="20"/>
          <w:szCs w:val="20"/>
        </w:rPr>
        <w:t>Resymé: I denne leksjonen skal vi se nærmere på hvilke krav som stilles til en egendefinert prosjektoppgave som skal dokumenteres med en prosjekthåndbok, Leksjonen beskriver i detalj hva som skal dokumenteres og hvilke aktiviteter</w:t>
      </w:r>
      <w:r w:rsidR="22AA997B" w:rsidRPr="7AC874AD">
        <w:rPr>
          <w:i/>
          <w:iCs/>
          <w:color w:val="808080" w:themeColor="background1" w:themeShade="80"/>
          <w:sz w:val="20"/>
          <w:szCs w:val="20"/>
        </w:rPr>
        <w:t xml:space="preserve"> </w:t>
      </w:r>
      <w:r w:rsidRPr="7AC874AD">
        <w:rPr>
          <w:i/>
          <w:iCs/>
          <w:color w:val="808080" w:themeColor="background1" w:themeShade="80"/>
          <w:sz w:val="20"/>
          <w:szCs w:val="20"/>
        </w:rPr>
        <w:t>som skal gjennomføres</w:t>
      </w:r>
      <w:r w:rsidR="679DD42A" w:rsidRPr="7AC874AD">
        <w:rPr>
          <w:i/>
          <w:iCs/>
          <w:color w:val="808080" w:themeColor="background1" w:themeShade="80"/>
          <w:sz w:val="20"/>
          <w:szCs w:val="20"/>
        </w:rPr>
        <w:t>.</w:t>
      </w:r>
    </w:p>
    <w:p w14:paraId="5F28633C" w14:textId="77777777" w:rsidR="00467229" w:rsidRDefault="00467229" w:rsidP="00467229">
      <w:pPr>
        <w:jc w:val="center"/>
      </w:pPr>
    </w:p>
    <w:p w14:paraId="2B73DC6D" w14:textId="77777777" w:rsidR="00191DB1" w:rsidRDefault="00191DB1" w:rsidP="00274F4B"/>
    <w:p w14:paraId="0F5F1167" w14:textId="16D54241" w:rsidR="0090057F" w:rsidRDefault="3D0A7F9C" w:rsidP="3D0A7F9C">
      <w:pPr>
        <w:pStyle w:val="TOC1"/>
        <w:tabs>
          <w:tab w:val="left" w:pos="390"/>
          <w:tab w:val="right" w:leader="dot" w:pos="9060"/>
        </w:tabs>
        <w:rPr>
          <w:rFonts w:asciiTheme="minorHAnsi" w:eastAsiaTheme="minorEastAsia" w:hAnsiTheme="minorHAnsi" w:cstheme="minorBidi"/>
          <w:b w:val="0"/>
          <w:bCs w:val="0"/>
          <w:caps w:val="0"/>
          <w:sz w:val="22"/>
          <w:szCs w:val="22"/>
        </w:rPr>
      </w:pPr>
      <w:r>
        <w:fldChar w:fldCharType="begin"/>
      </w:r>
      <w:r w:rsidR="004D36E6">
        <w:instrText>TOC \o "1-3" \h \z</w:instrText>
      </w:r>
      <w:r>
        <w:fldChar w:fldCharType="separate"/>
      </w:r>
      <w:hyperlink w:anchor="_Toc1663749121">
        <w:r w:rsidRPr="3D0A7F9C">
          <w:rPr>
            <w:rStyle w:val="Hyperlink"/>
          </w:rPr>
          <w:t>1.</w:t>
        </w:r>
        <w:r w:rsidR="004D36E6">
          <w:tab/>
        </w:r>
        <w:r w:rsidRPr="3D0A7F9C">
          <w:rPr>
            <w:rStyle w:val="Hyperlink"/>
          </w:rPr>
          <w:t>Prosjektoppgave</w:t>
        </w:r>
        <w:r w:rsidR="004D36E6">
          <w:tab/>
        </w:r>
        <w:r w:rsidR="004D36E6">
          <w:fldChar w:fldCharType="begin"/>
        </w:r>
        <w:r w:rsidR="004D36E6">
          <w:instrText>PAGEREF _Toc1663749121 \h</w:instrText>
        </w:r>
        <w:r w:rsidR="004D36E6">
          <w:fldChar w:fldCharType="separate"/>
        </w:r>
        <w:r w:rsidRPr="3D0A7F9C">
          <w:rPr>
            <w:rStyle w:val="Hyperlink"/>
          </w:rPr>
          <w:t>1</w:t>
        </w:r>
        <w:r w:rsidR="004D36E6">
          <w:fldChar w:fldCharType="end"/>
        </w:r>
      </w:hyperlink>
    </w:p>
    <w:p w14:paraId="4D2B4B66" w14:textId="0AB80DD7" w:rsidR="0090057F" w:rsidRDefault="00000000" w:rsidP="3D0A7F9C">
      <w:pPr>
        <w:pStyle w:val="TOC1"/>
        <w:tabs>
          <w:tab w:val="left" w:pos="390"/>
          <w:tab w:val="right" w:leader="dot" w:pos="9060"/>
        </w:tabs>
        <w:rPr>
          <w:rFonts w:asciiTheme="minorHAnsi" w:eastAsiaTheme="minorEastAsia" w:hAnsiTheme="minorHAnsi" w:cstheme="minorBidi"/>
          <w:b w:val="0"/>
          <w:bCs w:val="0"/>
          <w:caps w:val="0"/>
          <w:sz w:val="22"/>
          <w:szCs w:val="22"/>
        </w:rPr>
      </w:pPr>
      <w:hyperlink w:anchor="_Toc2105740012">
        <w:r w:rsidR="3D0A7F9C" w:rsidRPr="3D0A7F9C">
          <w:rPr>
            <w:rStyle w:val="Hyperlink"/>
          </w:rPr>
          <w:t>2.</w:t>
        </w:r>
        <w:r w:rsidR="00D42802">
          <w:tab/>
        </w:r>
        <w:r w:rsidR="3D0A7F9C" w:rsidRPr="3D0A7F9C">
          <w:rPr>
            <w:rStyle w:val="Hyperlink"/>
          </w:rPr>
          <w:t>Prosjektplan</w:t>
        </w:r>
        <w:r w:rsidR="00D42802">
          <w:tab/>
        </w:r>
        <w:r w:rsidR="00D42802">
          <w:fldChar w:fldCharType="begin"/>
        </w:r>
        <w:r w:rsidR="00D42802">
          <w:instrText>PAGEREF _Toc2105740012 \h</w:instrText>
        </w:r>
        <w:r w:rsidR="00D42802">
          <w:fldChar w:fldCharType="separate"/>
        </w:r>
        <w:r w:rsidR="3D0A7F9C" w:rsidRPr="3D0A7F9C">
          <w:rPr>
            <w:rStyle w:val="Hyperlink"/>
          </w:rPr>
          <w:t>2</w:t>
        </w:r>
        <w:r w:rsidR="00D42802">
          <w:fldChar w:fldCharType="end"/>
        </w:r>
      </w:hyperlink>
    </w:p>
    <w:p w14:paraId="10F85DA0" w14:textId="5F94A7CC" w:rsidR="0090057F" w:rsidRDefault="00000000" w:rsidP="3D0A7F9C">
      <w:pPr>
        <w:pStyle w:val="TOC1"/>
        <w:tabs>
          <w:tab w:val="left" w:pos="390"/>
          <w:tab w:val="right" w:leader="dot" w:pos="9060"/>
        </w:tabs>
        <w:rPr>
          <w:rFonts w:asciiTheme="minorHAnsi" w:eastAsiaTheme="minorEastAsia" w:hAnsiTheme="minorHAnsi" w:cstheme="minorBidi"/>
          <w:b w:val="0"/>
          <w:bCs w:val="0"/>
          <w:caps w:val="0"/>
          <w:sz w:val="22"/>
          <w:szCs w:val="22"/>
        </w:rPr>
      </w:pPr>
      <w:hyperlink w:anchor="_Toc2139163945">
        <w:r w:rsidR="3D0A7F9C" w:rsidRPr="3D0A7F9C">
          <w:rPr>
            <w:rStyle w:val="Hyperlink"/>
          </w:rPr>
          <w:t>3.</w:t>
        </w:r>
        <w:r w:rsidR="00D42802">
          <w:tab/>
        </w:r>
        <w:r w:rsidR="3D0A7F9C" w:rsidRPr="3D0A7F9C">
          <w:rPr>
            <w:rStyle w:val="Hyperlink"/>
          </w:rPr>
          <w:t>Prosjektrapporten</w:t>
        </w:r>
        <w:r w:rsidR="00D42802">
          <w:tab/>
        </w:r>
        <w:r w:rsidR="00D42802">
          <w:fldChar w:fldCharType="begin"/>
        </w:r>
        <w:r w:rsidR="00D42802">
          <w:instrText>PAGEREF _Toc2139163945 \h</w:instrText>
        </w:r>
        <w:r w:rsidR="00D42802">
          <w:fldChar w:fldCharType="separate"/>
        </w:r>
        <w:r w:rsidR="3D0A7F9C" w:rsidRPr="3D0A7F9C">
          <w:rPr>
            <w:rStyle w:val="Hyperlink"/>
          </w:rPr>
          <w:t>2</w:t>
        </w:r>
        <w:r w:rsidR="00D42802">
          <w:fldChar w:fldCharType="end"/>
        </w:r>
      </w:hyperlink>
    </w:p>
    <w:p w14:paraId="232C873D" w14:textId="47953329" w:rsidR="0090057F" w:rsidRDefault="00000000" w:rsidP="3D0A7F9C">
      <w:pPr>
        <w:pStyle w:val="TOC1"/>
        <w:tabs>
          <w:tab w:val="left" w:pos="390"/>
          <w:tab w:val="right" w:leader="dot" w:pos="9060"/>
        </w:tabs>
        <w:rPr>
          <w:rFonts w:asciiTheme="minorHAnsi" w:eastAsiaTheme="minorEastAsia" w:hAnsiTheme="minorHAnsi" w:cstheme="minorBidi"/>
          <w:b w:val="0"/>
          <w:bCs w:val="0"/>
          <w:caps w:val="0"/>
          <w:sz w:val="22"/>
          <w:szCs w:val="22"/>
        </w:rPr>
      </w:pPr>
      <w:hyperlink w:anchor="_Toc740896692">
        <w:r w:rsidR="3D0A7F9C" w:rsidRPr="3D0A7F9C">
          <w:rPr>
            <w:rStyle w:val="Hyperlink"/>
          </w:rPr>
          <w:t>4.</w:t>
        </w:r>
        <w:r w:rsidR="00D42802">
          <w:tab/>
        </w:r>
        <w:r w:rsidR="3D0A7F9C" w:rsidRPr="3D0A7F9C">
          <w:rPr>
            <w:rStyle w:val="Hyperlink"/>
          </w:rPr>
          <w:t>Mal for prosjektrapporten</w:t>
        </w:r>
        <w:r w:rsidR="00D42802">
          <w:tab/>
        </w:r>
        <w:r w:rsidR="00D42802">
          <w:fldChar w:fldCharType="begin"/>
        </w:r>
        <w:r w:rsidR="00D42802">
          <w:instrText>PAGEREF _Toc740896692 \h</w:instrText>
        </w:r>
        <w:r w:rsidR="00D42802">
          <w:fldChar w:fldCharType="separate"/>
        </w:r>
        <w:r w:rsidR="3D0A7F9C" w:rsidRPr="3D0A7F9C">
          <w:rPr>
            <w:rStyle w:val="Hyperlink"/>
          </w:rPr>
          <w:t>3</w:t>
        </w:r>
        <w:r w:rsidR="00D42802">
          <w:fldChar w:fldCharType="end"/>
        </w:r>
      </w:hyperlink>
    </w:p>
    <w:p w14:paraId="7E4CE6E7" w14:textId="7654B14C" w:rsidR="0090057F" w:rsidRDefault="00000000" w:rsidP="3D0A7F9C">
      <w:pPr>
        <w:pStyle w:val="TOC2"/>
        <w:tabs>
          <w:tab w:val="left" w:pos="600"/>
          <w:tab w:val="right" w:leader="dot" w:pos="9060"/>
        </w:tabs>
        <w:rPr>
          <w:rFonts w:asciiTheme="minorHAnsi" w:eastAsiaTheme="minorEastAsia" w:hAnsiTheme="minorHAnsi" w:cstheme="minorBidi"/>
          <w:smallCaps w:val="0"/>
          <w:sz w:val="22"/>
          <w:szCs w:val="22"/>
        </w:rPr>
      </w:pPr>
      <w:hyperlink w:anchor="_Toc503660769">
        <w:r w:rsidR="3D0A7F9C" w:rsidRPr="3D0A7F9C">
          <w:rPr>
            <w:rStyle w:val="Hyperlink"/>
          </w:rPr>
          <w:t>4.1.</w:t>
        </w:r>
        <w:r w:rsidR="00D42802">
          <w:tab/>
        </w:r>
        <w:r w:rsidR="3D0A7F9C" w:rsidRPr="3D0A7F9C">
          <w:rPr>
            <w:rStyle w:val="Hyperlink"/>
          </w:rPr>
          <w:t>Forside/Tittelside</w:t>
        </w:r>
        <w:r w:rsidR="00D42802">
          <w:tab/>
        </w:r>
        <w:r w:rsidR="00D42802">
          <w:fldChar w:fldCharType="begin"/>
        </w:r>
        <w:r w:rsidR="00D42802">
          <w:instrText>PAGEREF _Toc503660769 \h</w:instrText>
        </w:r>
        <w:r w:rsidR="00D42802">
          <w:fldChar w:fldCharType="separate"/>
        </w:r>
        <w:r w:rsidR="3D0A7F9C" w:rsidRPr="3D0A7F9C">
          <w:rPr>
            <w:rStyle w:val="Hyperlink"/>
          </w:rPr>
          <w:t>3</w:t>
        </w:r>
        <w:r w:rsidR="00D42802">
          <w:fldChar w:fldCharType="end"/>
        </w:r>
      </w:hyperlink>
    </w:p>
    <w:p w14:paraId="67433183" w14:textId="6F6496CE" w:rsidR="0090057F" w:rsidRDefault="00000000" w:rsidP="3D0A7F9C">
      <w:pPr>
        <w:pStyle w:val="TOC2"/>
        <w:tabs>
          <w:tab w:val="left" w:pos="600"/>
          <w:tab w:val="right" w:leader="dot" w:pos="9060"/>
        </w:tabs>
        <w:rPr>
          <w:rFonts w:asciiTheme="minorHAnsi" w:eastAsiaTheme="minorEastAsia" w:hAnsiTheme="minorHAnsi" w:cstheme="minorBidi"/>
          <w:smallCaps w:val="0"/>
          <w:sz w:val="22"/>
          <w:szCs w:val="22"/>
        </w:rPr>
      </w:pPr>
      <w:hyperlink w:anchor="_Toc631480345">
        <w:r w:rsidR="3D0A7F9C" w:rsidRPr="3D0A7F9C">
          <w:rPr>
            <w:rStyle w:val="Hyperlink"/>
          </w:rPr>
          <w:t>4.2.</w:t>
        </w:r>
        <w:r w:rsidR="00D42802">
          <w:tab/>
        </w:r>
        <w:r w:rsidR="3D0A7F9C" w:rsidRPr="3D0A7F9C">
          <w:rPr>
            <w:rStyle w:val="Hyperlink"/>
          </w:rPr>
          <w:t>Forord</w:t>
        </w:r>
        <w:r w:rsidR="00D42802">
          <w:tab/>
        </w:r>
        <w:r w:rsidR="00D42802">
          <w:fldChar w:fldCharType="begin"/>
        </w:r>
        <w:r w:rsidR="00D42802">
          <w:instrText>PAGEREF _Toc631480345 \h</w:instrText>
        </w:r>
        <w:r w:rsidR="00D42802">
          <w:fldChar w:fldCharType="separate"/>
        </w:r>
        <w:r w:rsidR="3D0A7F9C" w:rsidRPr="3D0A7F9C">
          <w:rPr>
            <w:rStyle w:val="Hyperlink"/>
          </w:rPr>
          <w:t>3</w:t>
        </w:r>
        <w:r w:rsidR="00D42802">
          <w:fldChar w:fldCharType="end"/>
        </w:r>
      </w:hyperlink>
    </w:p>
    <w:p w14:paraId="17CF69B3" w14:textId="54F14C2B" w:rsidR="0090057F" w:rsidRDefault="00000000" w:rsidP="3D0A7F9C">
      <w:pPr>
        <w:pStyle w:val="TOC2"/>
        <w:tabs>
          <w:tab w:val="left" w:pos="600"/>
          <w:tab w:val="right" w:leader="dot" w:pos="9060"/>
        </w:tabs>
        <w:rPr>
          <w:rFonts w:asciiTheme="minorHAnsi" w:eastAsiaTheme="minorEastAsia" w:hAnsiTheme="minorHAnsi" w:cstheme="minorBidi"/>
          <w:smallCaps w:val="0"/>
          <w:sz w:val="22"/>
          <w:szCs w:val="22"/>
        </w:rPr>
      </w:pPr>
      <w:hyperlink w:anchor="_Toc837183813">
        <w:r w:rsidR="3D0A7F9C" w:rsidRPr="3D0A7F9C">
          <w:rPr>
            <w:rStyle w:val="Hyperlink"/>
          </w:rPr>
          <w:t>4.3.</w:t>
        </w:r>
        <w:r w:rsidR="00D42802">
          <w:tab/>
        </w:r>
        <w:r w:rsidR="3D0A7F9C" w:rsidRPr="3D0A7F9C">
          <w:rPr>
            <w:rStyle w:val="Hyperlink"/>
          </w:rPr>
          <w:t>Sammendrag</w:t>
        </w:r>
        <w:r w:rsidR="00D42802">
          <w:tab/>
        </w:r>
        <w:r w:rsidR="00D42802">
          <w:fldChar w:fldCharType="begin"/>
        </w:r>
        <w:r w:rsidR="00D42802">
          <w:instrText>PAGEREF _Toc837183813 \h</w:instrText>
        </w:r>
        <w:r w:rsidR="00D42802">
          <w:fldChar w:fldCharType="separate"/>
        </w:r>
        <w:r w:rsidR="3D0A7F9C" w:rsidRPr="3D0A7F9C">
          <w:rPr>
            <w:rStyle w:val="Hyperlink"/>
          </w:rPr>
          <w:t>3</w:t>
        </w:r>
        <w:r w:rsidR="00D42802">
          <w:fldChar w:fldCharType="end"/>
        </w:r>
      </w:hyperlink>
    </w:p>
    <w:p w14:paraId="0B16BC37" w14:textId="0A3120EA" w:rsidR="0090057F" w:rsidRDefault="00000000" w:rsidP="3D0A7F9C">
      <w:pPr>
        <w:pStyle w:val="TOC2"/>
        <w:tabs>
          <w:tab w:val="left" w:pos="600"/>
          <w:tab w:val="right" w:leader="dot" w:pos="9060"/>
        </w:tabs>
        <w:rPr>
          <w:rFonts w:asciiTheme="minorHAnsi" w:eastAsiaTheme="minorEastAsia" w:hAnsiTheme="minorHAnsi" w:cstheme="minorBidi"/>
          <w:smallCaps w:val="0"/>
          <w:sz w:val="22"/>
          <w:szCs w:val="22"/>
        </w:rPr>
      </w:pPr>
      <w:hyperlink w:anchor="_Toc283342981">
        <w:r w:rsidR="3D0A7F9C" w:rsidRPr="3D0A7F9C">
          <w:rPr>
            <w:rStyle w:val="Hyperlink"/>
          </w:rPr>
          <w:t>4.4.</w:t>
        </w:r>
        <w:r w:rsidR="00D42802">
          <w:tab/>
        </w:r>
        <w:r w:rsidR="3D0A7F9C" w:rsidRPr="3D0A7F9C">
          <w:rPr>
            <w:rStyle w:val="Hyperlink"/>
          </w:rPr>
          <w:t>Abstract</w:t>
        </w:r>
        <w:r w:rsidR="00D42802">
          <w:tab/>
        </w:r>
        <w:r w:rsidR="00D42802">
          <w:fldChar w:fldCharType="begin"/>
        </w:r>
        <w:r w:rsidR="00D42802">
          <w:instrText>PAGEREF _Toc283342981 \h</w:instrText>
        </w:r>
        <w:r w:rsidR="00D42802">
          <w:fldChar w:fldCharType="separate"/>
        </w:r>
        <w:r w:rsidR="3D0A7F9C" w:rsidRPr="3D0A7F9C">
          <w:rPr>
            <w:rStyle w:val="Hyperlink"/>
          </w:rPr>
          <w:t>3</w:t>
        </w:r>
        <w:r w:rsidR="00D42802">
          <w:fldChar w:fldCharType="end"/>
        </w:r>
      </w:hyperlink>
    </w:p>
    <w:p w14:paraId="023F48B3" w14:textId="11ABB1E6" w:rsidR="0090057F" w:rsidRDefault="00000000" w:rsidP="3D0A7F9C">
      <w:pPr>
        <w:pStyle w:val="TOC2"/>
        <w:tabs>
          <w:tab w:val="left" w:pos="600"/>
          <w:tab w:val="right" w:leader="dot" w:pos="9060"/>
        </w:tabs>
        <w:rPr>
          <w:rFonts w:asciiTheme="minorHAnsi" w:eastAsiaTheme="minorEastAsia" w:hAnsiTheme="minorHAnsi" w:cstheme="minorBidi"/>
          <w:smallCaps w:val="0"/>
          <w:sz w:val="22"/>
          <w:szCs w:val="22"/>
        </w:rPr>
      </w:pPr>
      <w:hyperlink w:anchor="_Toc798441146">
        <w:r w:rsidR="3D0A7F9C" w:rsidRPr="3D0A7F9C">
          <w:rPr>
            <w:rStyle w:val="Hyperlink"/>
          </w:rPr>
          <w:t>4.5.</w:t>
        </w:r>
        <w:r w:rsidR="00D42802">
          <w:tab/>
        </w:r>
        <w:r w:rsidR="3D0A7F9C" w:rsidRPr="3D0A7F9C">
          <w:rPr>
            <w:rStyle w:val="Hyperlink"/>
          </w:rPr>
          <w:t>Innholdsfortegnelse og eventuelt figur- og tabelliste</w:t>
        </w:r>
        <w:r w:rsidR="00D42802">
          <w:tab/>
        </w:r>
        <w:r w:rsidR="00D42802">
          <w:fldChar w:fldCharType="begin"/>
        </w:r>
        <w:r w:rsidR="00D42802">
          <w:instrText>PAGEREF _Toc798441146 \h</w:instrText>
        </w:r>
        <w:r w:rsidR="00D42802">
          <w:fldChar w:fldCharType="separate"/>
        </w:r>
        <w:r w:rsidR="3D0A7F9C" w:rsidRPr="3D0A7F9C">
          <w:rPr>
            <w:rStyle w:val="Hyperlink"/>
          </w:rPr>
          <w:t>3</w:t>
        </w:r>
        <w:r w:rsidR="00D42802">
          <w:fldChar w:fldCharType="end"/>
        </w:r>
      </w:hyperlink>
    </w:p>
    <w:p w14:paraId="50D4AFC7" w14:textId="14DF040A" w:rsidR="0090057F" w:rsidRDefault="00000000" w:rsidP="3D0A7F9C">
      <w:pPr>
        <w:pStyle w:val="TOC2"/>
        <w:tabs>
          <w:tab w:val="left" w:pos="600"/>
          <w:tab w:val="right" w:leader="dot" w:pos="9060"/>
        </w:tabs>
        <w:rPr>
          <w:rFonts w:asciiTheme="minorHAnsi" w:eastAsiaTheme="minorEastAsia" w:hAnsiTheme="minorHAnsi" w:cstheme="minorBidi"/>
          <w:smallCaps w:val="0"/>
          <w:sz w:val="22"/>
          <w:szCs w:val="22"/>
        </w:rPr>
      </w:pPr>
      <w:hyperlink w:anchor="_Toc1111509629">
        <w:r w:rsidR="3D0A7F9C" w:rsidRPr="3D0A7F9C">
          <w:rPr>
            <w:rStyle w:val="Hyperlink"/>
          </w:rPr>
          <w:t>4.6.</w:t>
        </w:r>
        <w:r w:rsidR="00D42802">
          <w:tab/>
        </w:r>
        <w:r w:rsidR="3D0A7F9C" w:rsidRPr="3D0A7F9C">
          <w:rPr>
            <w:rStyle w:val="Hyperlink"/>
          </w:rPr>
          <w:t>Introduksjon</w:t>
        </w:r>
        <w:r w:rsidR="00D42802">
          <w:tab/>
        </w:r>
        <w:r w:rsidR="00D42802">
          <w:fldChar w:fldCharType="begin"/>
        </w:r>
        <w:r w:rsidR="00D42802">
          <w:instrText>PAGEREF _Toc1111509629 \h</w:instrText>
        </w:r>
        <w:r w:rsidR="00D42802">
          <w:fldChar w:fldCharType="separate"/>
        </w:r>
        <w:r w:rsidR="3D0A7F9C" w:rsidRPr="3D0A7F9C">
          <w:rPr>
            <w:rStyle w:val="Hyperlink"/>
          </w:rPr>
          <w:t>3</w:t>
        </w:r>
        <w:r w:rsidR="00D42802">
          <w:fldChar w:fldCharType="end"/>
        </w:r>
      </w:hyperlink>
    </w:p>
    <w:p w14:paraId="0A683A58" w14:textId="12931A8B" w:rsidR="0090057F" w:rsidRDefault="00000000" w:rsidP="3D0A7F9C">
      <w:pPr>
        <w:pStyle w:val="TOC2"/>
        <w:tabs>
          <w:tab w:val="left" w:pos="600"/>
          <w:tab w:val="right" w:leader="dot" w:pos="9060"/>
        </w:tabs>
        <w:rPr>
          <w:rFonts w:asciiTheme="minorHAnsi" w:eastAsiaTheme="minorEastAsia" w:hAnsiTheme="minorHAnsi" w:cstheme="minorBidi"/>
          <w:smallCaps w:val="0"/>
          <w:sz w:val="22"/>
          <w:szCs w:val="22"/>
        </w:rPr>
      </w:pPr>
      <w:hyperlink w:anchor="_Toc754759196">
        <w:r w:rsidR="3D0A7F9C" w:rsidRPr="3D0A7F9C">
          <w:rPr>
            <w:rStyle w:val="Hyperlink"/>
          </w:rPr>
          <w:t>4.7.</w:t>
        </w:r>
        <w:r w:rsidR="00D42802">
          <w:tab/>
        </w:r>
        <w:r w:rsidR="3D0A7F9C" w:rsidRPr="3D0A7F9C">
          <w:rPr>
            <w:rStyle w:val="Hyperlink"/>
          </w:rPr>
          <w:t>Presentasjon av Teamets medlemmer</w:t>
        </w:r>
        <w:r w:rsidR="00D42802">
          <w:tab/>
        </w:r>
        <w:r w:rsidR="00D42802">
          <w:fldChar w:fldCharType="begin"/>
        </w:r>
        <w:r w:rsidR="00D42802">
          <w:instrText>PAGEREF _Toc754759196 \h</w:instrText>
        </w:r>
        <w:r w:rsidR="00D42802">
          <w:fldChar w:fldCharType="separate"/>
        </w:r>
        <w:r w:rsidR="3D0A7F9C" w:rsidRPr="3D0A7F9C">
          <w:rPr>
            <w:rStyle w:val="Hyperlink"/>
          </w:rPr>
          <w:t>4</w:t>
        </w:r>
        <w:r w:rsidR="00D42802">
          <w:fldChar w:fldCharType="end"/>
        </w:r>
      </w:hyperlink>
    </w:p>
    <w:p w14:paraId="5B92EC4D" w14:textId="24D1F6CF" w:rsidR="0090057F" w:rsidRDefault="00000000" w:rsidP="3D0A7F9C">
      <w:pPr>
        <w:pStyle w:val="TOC2"/>
        <w:tabs>
          <w:tab w:val="left" w:pos="600"/>
          <w:tab w:val="right" w:leader="dot" w:pos="9060"/>
        </w:tabs>
        <w:rPr>
          <w:rFonts w:asciiTheme="minorHAnsi" w:eastAsiaTheme="minorEastAsia" w:hAnsiTheme="minorHAnsi" w:cstheme="minorBidi"/>
          <w:smallCaps w:val="0"/>
          <w:sz w:val="22"/>
          <w:szCs w:val="22"/>
        </w:rPr>
      </w:pPr>
      <w:hyperlink w:anchor="_Toc786040607">
        <w:r w:rsidR="3D0A7F9C" w:rsidRPr="3D0A7F9C">
          <w:rPr>
            <w:rStyle w:val="Hyperlink"/>
          </w:rPr>
          <w:t>4.8.</w:t>
        </w:r>
        <w:r w:rsidR="00D42802">
          <w:tab/>
        </w:r>
        <w:r w:rsidR="3D0A7F9C" w:rsidRPr="3D0A7F9C">
          <w:rPr>
            <w:rStyle w:val="Hyperlink"/>
          </w:rPr>
          <w:t>Problembeskrivelse</w:t>
        </w:r>
        <w:r w:rsidR="00D42802">
          <w:tab/>
        </w:r>
        <w:r w:rsidR="00D42802">
          <w:fldChar w:fldCharType="begin"/>
        </w:r>
        <w:r w:rsidR="00D42802">
          <w:instrText>PAGEREF _Toc786040607 \h</w:instrText>
        </w:r>
        <w:r w:rsidR="00D42802">
          <w:fldChar w:fldCharType="separate"/>
        </w:r>
        <w:r w:rsidR="3D0A7F9C" w:rsidRPr="3D0A7F9C">
          <w:rPr>
            <w:rStyle w:val="Hyperlink"/>
          </w:rPr>
          <w:t>4</w:t>
        </w:r>
        <w:r w:rsidR="00D42802">
          <w:fldChar w:fldCharType="end"/>
        </w:r>
      </w:hyperlink>
    </w:p>
    <w:p w14:paraId="2E8037DD" w14:textId="20A60414" w:rsidR="0090057F" w:rsidRDefault="00000000" w:rsidP="3D0A7F9C">
      <w:pPr>
        <w:pStyle w:val="TOC2"/>
        <w:tabs>
          <w:tab w:val="left" w:pos="600"/>
          <w:tab w:val="right" w:leader="dot" w:pos="9060"/>
        </w:tabs>
        <w:rPr>
          <w:rFonts w:asciiTheme="minorHAnsi" w:eastAsiaTheme="minorEastAsia" w:hAnsiTheme="minorHAnsi" w:cstheme="minorBidi"/>
          <w:smallCaps w:val="0"/>
          <w:sz w:val="22"/>
          <w:szCs w:val="22"/>
        </w:rPr>
      </w:pPr>
      <w:hyperlink w:anchor="_Toc445100949">
        <w:r w:rsidR="3D0A7F9C" w:rsidRPr="3D0A7F9C">
          <w:rPr>
            <w:rStyle w:val="Hyperlink"/>
          </w:rPr>
          <w:t>4.9.</w:t>
        </w:r>
        <w:r w:rsidR="00D42802">
          <w:tab/>
        </w:r>
        <w:r w:rsidR="3D0A7F9C" w:rsidRPr="3D0A7F9C">
          <w:rPr>
            <w:rStyle w:val="Hyperlink"/>
          </w:rPr>
          <w:t>Gjennomføring av team-prosjektet</w:t>
        </w:r>
        <w:r w:rsidR="00D42802">
          <w:tab/>
        </w:r>
        <w:r w:rsidR="00D42802">
          <w:fldChar w:fldCharType="begin"/>
        </w:r>
        <w:r w:rsidR="00D42802">
          <w:instrText>PAGEREF _Toc445100949 \h</w:instrText>
        </w:r>
        <w:r w:rsidR="00D42802">
          <w:fldChar w:fldCharType="separate"/>
        </w:r>
        <w:r w:rsidR="3D0A7F9C" w:rsidRPr="3D0A7F9C">
          <w:rPr>
            <w:rStyle w:val="Hyperlink"/>
          </w:rPr>
          <w:t>4</w:t>
        </w:r>
        <w:r w:rsidR="00D42802">
          <w:fldChar w:fldCharType="end"/>
        </w:r>
      </w:hyperlink>
    </w:p>
    <w:p w14:paraId="07EBF6B9" w14:textId="774DA6FC" w:rsidR="0090057F" w:rsidRDefault="00000000" w:rsidP="3D0A7F9C">
      <w:pPr>
        <w:pStyle w:val="TOC2"/>
        <w:tabs>
          <w:tab w:val="left" w:pos="795"/>
          <w:tab w:val="right" w:leader="dot" w:pos="9060"/>
        </w:tabs>
        <w:rPr>
          <w:rFonts w:asciiTheme="minorHAnsi" w:eastAsiaTheme="minorEastAsia" w:hAnsiTheme="minorHAnsi" w:cstheme="minorBidi"/>
          <w:smallCaps w:val="0"/>
          <w:sz w:val="22"/>
          <w:szCs w:val="22"/>
        </w:rPr>
      </w:pPr>
      <w:hyperlink w:anchor="_Toc1734032263">
        <w:r w:rsidR="3D0A7F9C" w:rsidRPr="3D0A7F9C">
          <w:rPr>
            <w:rStyle w:val="Hyperlink"/>
          </w:rPr>
          <w:t>4.10.</w:t>
        </w:r>
        <w:r w:rsidR="00D42802">
          <w:tab/>
        </w:r>
        <w:r w:rsidR="3D0A7F9C" w:rsidRPr="3D0A7F9C">
          <w:rPr>
            <w:rStyle w:val="Hyperlink"/>
          </w:rPr>
          <w:t>Konklusjon og anbefalinger</w:t>
        </w:r>
        <w:r w:rsidR="00D42802">
          <w:tab/>
        </w:r>
        <w:r w:rsidR="00D42802">
          <w:fldChar w:fldCharType="begin"/>
        </w:r>
        <w:r w:rsidR="00D42802">
          <w:instrText>PAGEREF _Toc1734032263 \h</w:instrText>
        </w:r>
        <w:r w:rsidR="00D42802">
          <w:fldChar w:fldCharType="separate"/>
        </w:r>
        <w:r w:rsidR="3D0A7F9C" w:rsidRPr="3D0A7F9C">
          <w:rPr>
            <w:rStyle w:val="Hyperlink"/>
          </w:rPr>
          <w:t>5</w:t>
        </w:r>
        <w:r w:rsidR="00D42802">
          <w:fldChar w:fldCharType="end"/>
        </w:r>
      </w:hyperlink>
    </w:p>
    <w:p w14:paraId="0264DE18" w14:textId="1BD64503" w:rsidR="0090057F" w:rsidRDefault="00000000" w:rsidP="3D0A7F9C">
      <w:pPr>
        <w:pStyle w:val="TOC2"/>
        <w:tabs>
          <w:tab w:val="left" w:pos="795"/>
          <w:tab w:val="right" w:leader="dot" w:pos="9060"/>
        </w:tabs>
        <w:rPr>
          <w:rFonts w:asciiTheme="minorHAnsi" w:eastAsiaTheme="minorEastAsia" w:hAnsiTheme="minorHAnsi" w:cstheme="minorBidi"/>
          <w:smallCaps w:val="0"/>
          <w:sz w:val="22"/>
          <w:szCs w:val="22"/>
        </w:rPr>
      </w:pPr>
      <w:hyperlink w:anchor="_Toc1987500435">
        <w:r w:rsidR="3D0A7F9C" w:rsidRPr="3D0A7F9C">
          <w:rPr>
            <w:rStyle w:val="Hyperlink"/>
          </w:rPr>
          <w:t>4.11.</w:t>
        </w:r>
        <w:r w:rsidR="00D42802">
          <w:tab/>
        </w:r>
        <w:r w:rsidR="3D0A7F9C" w:rsidRPr="3D0A7F9C">
          <w:rPr>
            <w:rStyle w:val="Hyperlink"/>
          </w:rPr>
          <w:t>Bærekraft og samfunnspåvirkning</w:t>
        </w:r>
        <w:r w:rsidR="00D42802">
          <w:tab/>
        </w:r>
        <w:r w:rsidR="00D42802">
          <w:fldChar w:fldCharType="begin"/>
        </w:r>
        <w:r w:rsidR="00D42802">
          <w:instrText>PAGEREF _Toc1987500435 \h</w:instrText>
        </w:r>
        <w:r w:rsidR="00D42802">
          <w:fldChar w:fldCharType="separate"/>
        </w:r>
        <w:r w:rsidR="3D0A7F9C" w:rsidRPr="3D0A7F9C">
          <w:rPr>
            <w:rStyle w:val="Hyperlink"/>
          </w:rPr>
          <w:t>5</w:t>
        </w:r>
        <w:r w:rsidR="00D42802">
          <w:fldChar w:fldCharType="end"/>
        </w:r>
      </w:hyperlink>
    </w:p>
    <w:p w14:paraId="72A8EBBF" w14:textId="4CDC6458" w:rsidR="0090057F" w:rsidRDefault="00000000" w:rsidP="3D0A7F9C">
      <w:pPr>
        <w:pStyle w:val="TOC2"/>
        <w:tabs>
          <w:tab w:val="left" w:pos="795"/>
          <w:tab w:val="right" w:leader="dot" w:pos="9060"/>
        </w:tabs>
        <w:rPr>
          <w:rFonts w:asciiTheme="minorHAnsi" w:eastAsiaTheme="minorEastAsia" w:hAnsiTheme="minorHAnsi" w:cstheme="minorBidi"/>
          <w:sz w:val="22"/>
          <w:szCs w:val="22"/>
        </w:rPr>
      </w:pPr>
      <w:hyperlink w:anchor="_Toc2107600719">
        <w:r w:rsidR="3D0A7F9C" w:rsidRPr="3D0A7F9C">
          <w:rPr>
            <w:rStyle w:val="Hyperlink"/>
          </w:rPr>
          <w:t>4.12.</w:t>
        </w:r>
        <w:r w:rsidR="00D42802">
          <w:tab/>
        </w:r>
        <w:r w:rsidR="3D0A7F9C" w:rsidRPr="3D0A7F9C">
          <w:rPr>
            <w:rStyle w:val="Hyperlink"/>
          </w:rPr>
          <w:t>Vedlegg til prosjektrapporten</w:t>
        </w:r>
        <w:r w:rsidR="00D42802">
          <w:tab/>
        </w:r>
        <w:r w:rsidR="00D42802">
          <w:fldChar w:fldCharType="begin"/>
        </w:r>
        <w:r w:rsidR="00D42802">
          <w:instrText>PAGEREF _Toc2107600719 \h</w:instrText>
        </w:r>
        <w:r w:rsidR="00D42802">
          <w:fldChar w:fldCharType="separate"/>
        </w:r>
        <w:r w:rsidR="3D0A7F9C" w:rsidRPr="3D0A7F9C">
          <w:rPr>
            <w:rStyle w:val="Hyperlink"/>
          </w:rPr>
          <w:t>5</w:t>
        </w:r>
        <w:r w:rsidR="00D42802">
          <w:fldChar w:fldCharType="end"/>
        </w:r>
      </w:hyperlink>
    </w:p>
    <w:p w14:paraId="556904F6" w14:textId="274D42D1" w:rsidR="0090057F" w:rsidRDefault="00000000" w:rsidP="3D0A7F9C">
      <w:pPr>
        <w:pStyle w:val="TOC3"/>
        <w:tabs>
          <w:tab w:val="left" w:pos="1200"/>
          <w:tab w:val="right" w:leader="dot" w:pos="9060"/>
        </w:tabs>
        <w:rPr>
          <w:rFonts w:asciiTheme="minorHAnsi" w:eastAsiaTheme="minorEastAsia" w:hAnsiTheme="minorHAnsi" w:cstheme="minorBidi"/>
          <w:i w:val="0"/>
          <w:iCs w:val="0"/>
          <w:sz w:val="22"/>
          <w:szCs w:val="22"/>
        </w:rPr>
      </w:pPr>
      <w:hyperlink w:anchor="_Toc1902578443">
        <w:r w:rsidR="3D0A7F9C" w:rsidRPr="3D0A7F9C">
          <w:rPr>
            <w:rStyle w:val="Hyperlink"/>
          </w:rPr>
          <w:t>4.12.1.</w:t>
        </w:r>
        <w:r w:rsidR="00D42802">
          <w:tab/>
        </w:r>
        <w:r w:rsidR="3D0A7F9C" w:rsidRPr="3D0A7F9C">
          <w:rPr>
            <w:rStyle w:val="Hyperlink"/>
          </w:rPr>
          <w:t>Arbeidskontrakt</w:t>
        </w:r>
        <w:r w:rsidR="00D42802">
          <w:tab/>
        </w:r>
        <w:r w:rsidR="00D42802">
          <w:fldChar w:fldCharType="begin"/>
        </w:r>
        <w:r w:rsidR="00D42802">
          <w:instrText>PAGEREF _Toc1902578443 \h</w:instrText>
        </w:r>
        <w:r w:rsidR="00D42802">
          <w:fldChar w:fldCharType="separate"/>
        </w:r>
        <w:r w:rsidR="3D0A7F9C" w:rsidRPr="3D0A7F9C">
          <w:rPr>
            <w:rStyle w:val="Hyperlink"/>
          </w:rPr>
          <w:t>5</w:t>
        </w:r>
        <w:r w:rsidR="00D42802">
          <w:fldChar w:fldCharType="end"/>
        </w:r>
      </w:hyperlink>
    </w:p>
    <w:p w14:paraId="38F0249D" w14:textId="1D9A6B6E" w:rsidR="0090057F" w:rsidRDefault="00000000" w:rsidP="3D0A7F9C">
      <w:pPr>
        <w:pStyle w:val="TOC3"/>
        <w:tabs>
          <w:tab w:val="left" w:pos="1200"/>
          <w:tab w:val="right" w:leader="dot" w:pos="9060"/>
        </w:tabs>
        <w:rPr>
          <w:rFonts w:asciiTheme="minorHAnsi" w:eastAsiaTheme="minorEastAsia" w:hAnsiTheme="minorHAnsi" w:cstheme="minorBidi"/>
          <w:i w:val="0"/>
          <w:iCs w:val="0"/>
          <w:sz w:val="22"/>
          <w:szCs w:val="22"/>
        </w:rPr>
      </w:pPr>
      <w:hyperlink w:anchor="_Toc2060264911">
        <w:r w:rsidR="3D0A7F9C" w:rsidRPr="3D0A7F9C">
          <w:rPr>
            <w:rStyle w:val="Hyperlink"/>
          </w:rPr>
          <w:t>4.12.2.</w:t>
        </w:r>
        <w:r w:rsidR="00D42802">
          <w:tab/>
        </w:r>
        <w:r w:rsidR="3D0A7F9C" w:rsidRPr="3D0A7F9C">
          <w:rPr>
            <w:rStyle w:val="Hyperlink"/>
          </w:rPr>
          <w:t>Prosjektplan</w:t>
        </w:r>
        <w:r w:rsidR="00D42802">
          <w:tab/>
        </w:r>
        <w:r w:rsidR="00D42802">
          <w:fldChar w:fldCharType="begin"/>
        </w:r>
        <w:r w:rsidR="00D42802">
          <w:instrText>PAGEREF _Toc2060264911 \h</w:instrText>
        </w:r>
        <w:r w:rsidR="00D42802">
          <w:fldChar w:fldCharType="separate"/>
        </w:r>
        <w:r w:rsidR="3D0A7F9C" w:rsidRPr="3D0A7F9C">
          <w:rPr>
            <w:rStyle w:val="Hyperlink"/>
          </w:rPr>
          <w:t>5</w:t>
        </w:r>
        <w:r w:rsidR="00D42802">
          <w:fldChar w:fldCharType="end"/>
        </w:r>
      </w:hyperlink>
    </w:p>
    <w:p w14:paraId="6FB96D4E" w14:textId="671C85DD" w:rsidR="0090057F" w:rsidRDefault="00000000" w:rsidP="3D0A7F9C">
      <w:pPr>
        <w:pStyle w:val="TOC3"/>
        <w:tabs>
          <w:tab w:val="left" w:pos="1200"/>
          <w:tab w:val="right" w:leader="dot" w:pos="9060"/>
        </w:tabs>
        <w:rPr>
          <w:rFonts w:asciiTheme="minorHAnsi" w:eastAsiaTheme="minorEastAsia" w:hAnsiTheme="minorHAnsi" w:cstheme="minorBidi"/>
          <w:i w:val="0"/>
          <w:iCs w:val="0"/>
          <w:sz w:val="22"/>
          <w:szCs w:val="22"/>
        </w:rPr>
      </w:pPr>
      <w:hyperlink w:anchor="_Toc2127311678">
        <w:r w:rsidR="3D0A7F9C" w:rsidRPr="3D0A7F9C">
          <w:rPr>
            <w:rStyle w:val="Hyperlink"/>
          </w:rPr>
          <w:t>4.12.3.</w:t>
        </w:r>
        <w:r w:rsidR="00D42802">
          <w:tab/>
        </w:r>
        <w:r w:rsidR="3D0A7F9C" w:rsidRPr="3D0A7F9C">
          <w:rPr>
            <w:rStyle w:val="Hyperlink"/>
          </w:rPr>
          <w:t>Møteinnkallinger og Møtereferat</w:t>
        </w:r>
        <w:r w:rsidR="00D42802">
          <w:tab/>
        </w:r>
        <w:r w:rsidR="00D42802">
          <w:fldChar w:fldCharType="begin"/>
        </w:r>
        <w:r w:rsidR="00D42802">
          <w:instrText>PAGEREF _Toc2127311678 \h</w:instrText>
        </w:r>
        <w:r w:rsidR="00D42802">
          <w:fldChar w:fldCharType="separate"/>
        </w:r>
        <w:r w:rsidR="3D0A7F9C" w:rsidRPr="3D0A7F9C">
          <w:rPr>
            <w:rStyle w:val="Hyperlink"/>
          </w:rPr>
          <w:t>5</w:t>
        </w:r>
        <w:r w:rsidR="00D42802">
          <w:fldChar w:fldCharType="end"/>
        </w:r>
      </w:hyperlink>
    </w:p>
    <w:p w14:paraId="37A3341C" w14:textId="32A4495A" w:rsidR="0090057F" w:rsidRDefault="00000000" w:rsidP="3D0A7F9C">
      <w:pPr>
        <w:pStyle w:val="TOC3"/>
        <w:tabs>
          <w:tab w:val="left" w:pos="1200"/>
          <w:tab w:val="right" w:leader="dot" w:pos="9060"/>
        </w:tabs>
        <w:rPr>
          <w:rFonts w:asciiTheme="minorHAnsi" w:eastAsiaTheme="minorEastAsia" w:hAnsiTheme="minorHAnsi" w:cstheme="minorBidi"/>
          <w:sz w:val="22"/>
          <w:szCs w:val="22"/>
        </w:rPr>
      </w:pPr>
      <w:hyperlink w:anchor="_Toc880678893">
        <w:r w:rsidR="3D0A7F9C" w:rsidRPr="3D0A7F9C">
          <w:rPr>
            <w:rStyle w:val="Hyperlink"/>
          </w:rPr>
          <w:t>4.12.4.</w:t>
        </w:r>
        <w:r w:rsidR="00D42802">
          <w:tab/>
        </w:r>
        <w:r w:rsidR="3D0A7F9C" w:rsidRPr="3D0A7F9C">
          <w:rPr>
            <w:rStyle w:val="Hyperlink"/>
          </w:rPr>
          <w:t>Timeliste med statusrapport</w:t>
        </w:r>
        <w:r w:rsidR="00D42802">
          <w:tab/>
        </w:r>
        <w:r w:rsidR="00D42802">
          <w:fldChar w:fldCharType="begin"/>
        </w:r>
        <w:r w:rsidR="00D42802">
          <w:instrText>PAGEREF _Toc880678893 \h</w:instrText>
        </w:r>
        <w:r w:rsidR="00D42802">
          <w:fldChar w:fldCharType="separate"/>
        </w:r>
        <w:r w:rsidR="3D0A7F9C" w:rsidRPr="3D0A7F9C">
          <w:rPr>
            <w:rStyle w:val="Hyperlink"/>
          </w:rPr>
          <w:t>5</w:t>
        </w:r>
        <w:r w:rsidR="00D42802">
          <w:fldChar w:fldCharType="end"/>
        </w:r>
      </w:hyperlink>
    </w:p>
    <w:p w14:paraId="0B12E9DF" w14:textId="3107324F" w:rsidR="0090057F" w:rsidRDefault="00000000" w:rsidP="3D0A7F9C">
      <w:pPr>
        <w:pStyle w:val="TOC3"/>
        <w:tabs>
          <w:tab w:val="left" w:pos="1200"/>
          <w:tab w:val="right" w:leader="dot" w:pos="9060"/>
        </w:tabs>
        <w:rPr>
          <w:rFonts w:asciiTheme="minorHAnsi" w:eastAsiaTheme="minorEastAsia" w:hAnsiTheme="minorHAnsi" w:cstheme="minorBidi"/>
          <w:sz w:val="22"/>
          <w:szCs w:val="22"/>
        </w:rPr>
      </w:pPr>
      <w:hyperlink w:anchor="_Toc1151391393">
        <w:r w:rsidR="3D0A7F9C" w:rsidRPr="3D0A7F9C">
          <w:rPr>
            <w:rStyle w:val="Hyperlink"/>
          </w:rPr>
          <w:t>4.12.5.</w:t>
        </w:r>
        <w:r w:rsidR="00D42802">
          <w:tab/>
        </w:r>
        <w:r w:rsidR="3D0A7F9C" w:rsidRPr="3D0A7F9C">
          <w:rPr>
            <w:rStyle w:val="Hyperlink"/>
          </w:rPr>
          <w:t>Presentasjon av prosjektet</w:t>
        </w:r>
        <w:r w:rsidR="00D42802">
          <w:tab/>
        </w:r>
        <w:r w:rsidR="00D42802">
          <w:fldChar w:fldCharType="begin"/>
        </w:r>
        <w:r w:rsidR="00D42802">
          <w:instrText>PAGEREF _Toc1151391393 \h</w:instrText>
        </w:r>
        <w:r w:rsidR="00D42802">
          <w:fldChar w:fldCharType="separate"/>
        </w:r>
        <w:r w:rsidR="3D0A7F9C" w:rsidRPr="3D0A7F9C">
          <w:rPr>
            <w:rStyle w:val="Hyperlink"/>
          </w:rPr>
          <w:t>6</w:t>
        </w:r>
        <w:r w:rsidR="00D42802">
          <w:fldChar w:fldCharType="end"/>
        </w:r>
      </w:hyperlink>
    </w:p>
    <w:p w14:paraId="01EBBA23" w14:textId="43371ACD" w:rsidR="3D0A7F9C" w:rsidRDefault="00000000" w:rsidP="3D0A7F9C">
      <w:pPr>
        <w:pStyle w:val="TOC1"/>
        <w:tabs>
          <w:tab w:val="left" w:pos="480"/>
          <w:tab w:val="right" w:leader="dot" w:pos="9060"/>
        </w:tabs>
      </w:pPr>
      <w:hyperlink w:anchor="_Toc1875793150">
        <w:r w:rsidR="3D0A7F9C" w:rsidRPr="3D0A7F9C">
          <w:rPr>
            <w:rStyle w:val="Hyperlink"/>
          </w:rPr>
          <w:t>5.</w:t>
        </w:r>
        <w:r w:rsidR="3D0A7F9C">
          <w:tab/>
        </w:r>
        <w:r w:rsidR="3D0A7F9C" w:rsidRPr="3D0A7F9C">
          <w:rPr>
            <w:rStyle w:val="Hyperlink"/>
          </w:rPr>
          <w:t>Innlevering av oppgaven</w:t>
        </w:r>
        <w:r w:rsidR="3D0A7F9C">
          <w:tab/>
        </w:r>
        <w:r w:rsidR="3D0A7F9C">
          <w:fldChar w:fldCharType="begin"/>
        </w:r>
        <w:r w:rsidR="3D0A7F9C">
          <w:instrText>PAGEREF _Toc1875793150 \h</w:instrText>
        </w:r>
        <w:r w:rsidR="3D0A7F9C">
          <w:fldChar w:fldCharType="separate"/>
        </w:r>
        <w:r w:rsidR="3D0A7F9C" w:rsidRPr="3D0A7F9C">
          <w:rPr>
            <w:rStyle w:val="Hyperlink"/>
          </w:rPr>
          <w:t>6</w:t>
        </w:r>
        <w:r w:rsidR="3D0A7F9C">
          <w:fldChar w:fldCharType="end"/>
        </w:r>
      </w:hyperlink>
    </w:p>
    <w:p w14:paraId="50AB1258" w14:textId="33FB4FCF" w:rsidR="3D0A7F9C" w:rsidRDefault="00000000" w:rsidP="3D0A7F9C">
      <w:pPr>
        <w:pStyle w:val="TOC1"/>
        <w:tabs>
          <w:tab w:val="left" w:pos="480"/>
          <w:tab w:val="right" w:leader="dot" w:pos="9060"/>
        </w:tabs>
      </w:pPr>
      <w:hyperlink w:anchor="_Toc508571582">
        <w:r w:rsidR="3D0A7F9C" w:rsidRPr="3D0A7F9C">
          <w:rPr>
            <w:rStyle w:val="Hyperlink"/>
          </w:rPr>
          <w:t>6.</w:t>
        </w:r>
        <w:r w:rsidR="3D0A7F9C">
          <w:tab/>
        </w:r>
        <w:r w:rsidR="3D0A7F9C" w:rsidRPr="3D0A7F9C">
          <w:rPr>
            <w:rStyle w:val="Hyperlink"/>
          </w:rPr>
          <w:t>Sensurering</w:t>
        </w:r>
        <w:r w:rsidR="3D0A7F9C">
          <w:tab/>
        </w:r>
        <w:r w:rsidR="3D0A7F9C">
          <w:fldChar w:fldCharType="begin"/>
        </w:r>
        <w:r w:rsidR="3D0A7F9C">
          <w:instrText>PAGEREF _Toc508571582 \h</w:instrText>
        </w:r>
        <w:r w:rsidR="3D0A7F9C">
          <w:fldChar w:fldCharType="separate"/>
        </w:r>
        <w:r w:rsidR="3D0A7F9C" w:rsidRPr="3D0A7F9C">
          <w:rPr>
            <w:rStyle w:val="Hyperlink"/>
          </w:rPr>
          <w:t>6</w:t>
        </w:r>
        <w:r w:rsidR="3D0A7F9C">
          <w:fldChar w:fldCharType="end"/>
        </w:r>
      </w:hyperlink>
      <w:r w:rsidR="3D0A7F9C">
        <w:fldChar w:fldCharType="end"/>
      </w:r>
    </w:p>
    <w:p w14:paraId="47024D29" w14:textId="6FA2BF5D" w:rsidR="00191DB1" w:rsidRDefault="00191DB1" w:rsidP="00191DB1"/>
    <w:p w14:paraId="3E56E7D9" w14:textId="77777777" w:rsidR="00D36AF8" w:rsidRDefault="0084408F" w:rsidP="004C2E15">
      <w:pPr>
        <w:pStyle w:val="Heading1"/>
        <w:numPr>
          <w:ilvl w:val="0"/>
          <w:numId w:val="15"/>
        </w:numPr>
      </w:pPr>
      <w:bookmarkStart w:id="1" w:name="_Toc1663749121"/>
      <w:bookmarkStart w:id="2" w:name="_Toc85856305"/>
      <w:bookmarkStart w:id="3" w:name="_Toc48723212"/>
      <w:bookmarkStart w:id="4" w:name="_Toc48723239"/>
      <w:r>
        <w:br w:type="page"/>
      </w:r>
      <w:r w:rsidR="00D36AF8">
        <w:lastRenderedPageBreak/>
        <w:t>Prosjektoppgave</w:t>
      </w:r>
      <w:bookmarkEnd w:id="1"/>
    </w:p>
    <w:p w14:paraId="27095463" w14:textId="64550F66" w:rsidR="00D36AF8" w:rsidRDefault="00D36AF8" w:rsidP="00D36AF8">
      <w:r>
        <w:t xml:space="preserve">I den siste delen av dette kurset skal det jobbes med en egendefinert prosjektoppgave i tilknytning til </w:t>
      </w:r>
      <w:proofErr w:type="spellStart"/>
      <w:r>
        <w:t>Legoroboter</w:t>
      </w:r>
      <w:proofErr w:type="spellEnd"/>
      <w:r>
        <w:t xml:space="preserve"> (idéfasen). Hvert enkelt team kjører en idedugnad og utarbeider en skriftlig prosjektplan for sin idé (planleggingsfasen). </w:t>
      </w:r>
    </w:p>
    <w:p w14:paraId="2BF72AAA" w14:textId="77777777" w:rsidR="00D36AF8" w:rsidRDefault="00D36AF8" w:rsidP="00D36AF8">
      <w:r>
        <w:t>Krav til oppgaven:</w:t>
      </w:r>
    </w:p>
    <w:p w14:paraId="442C8749" w14:textId="265DF94D" w:rsidR="00D36AF8" w:rsidRDefault="00D36AF8" w:rsidP="00D36AF8">
      <w:pPr>
        <w:numPr>
          <w:ilvl w:val="0"/>
          <w:numId w:val="26"/>
        </w:numPr>
      </w:pPr>
      <w:r>
        <w:t>Programkode skal være objektorientert og i tråd med gjeldende kodestandard som undervist i IDAT</w:t>
      </w:r>
      <w:r w:rsidR="761DF920">
        <w:t>x</w:t>
      </w:r>
      <w:r>
        <w:t>100</w:t>
      </w:r>
      <w:r w:rsidR="65E8B471">
        <w:t>3</w:t>
      </w:r>
      <w:r>
        <w:t xml:space="preserve"> Programmering 1.</w:t>
      </w:r>
    </w:p>
    <w:p w14:paraId="7B4ED8F4" w14:textId="77777777" w:rsidR="00D36AF8" w:rsidRDefault="00D36AF8" w:rsidP="00D36AF8">
      <w:pPr>
        <w:numPr>
          <w:ilvl w:val="0"/>
          <w:numId w:val="26"/>
        </w:numPr>
      </w:pPr>
      <w:r>
        <w:t xml:space="preserve">Oppgaven må kunne løses innenfor de rammer som tilgjengelig legoutstyr gir eller </w:t>
      </w:r>
      <w:proofErr w:type="spellStart"/>
      <w:r>
        <w:t>lego</w:t>
      </w:r>
      <w:proofErr w:type="spellEnd"/>
      <w:r>
        <w:t xml:space="preserve"> som teamet selv disponerer.</w:t>
      </w:r>
    </w:p>
    <w:p w14:paraId="1AE5F5E4" w14:textId="77777777" w:rsidR="00D36AF8" w:rsidRDefault="00D36AF8" w:rsidP="00D36AF8">
      <w:pPr>
        <w:numPr>
          <w:ilvl w:val="0"/>
          <w:numId w:val="26"/>
        </w:numPr>
      </w:pPr>
      <w:r>
        <w:t>Prosess</w:t>
      </w:r>
      <w:r w:rsidR="00342D1C">
        <w:t xml:space="preserve"> og produkt</w:t>
      </w:r>
      <w:r>
        <w:t xml:space="preserve"> må dokumenteres i henhold til mal</w:t>
      </w:r>
    </w:p>
    <w:p w14:paraId="0316D904" w14:textId="62AB17D3" w:rsidR="00D36AF8" w:rsidRDefault="00D36AF8" w:rsidP="00D36AF8">
      <w:pPr>
        <w:numPr>
          <w:ilvl w:val="0"/>
          <w:numId w:val="26"/>
        </w:numPr>
      </w:pPr>
      <w:r>
        <w:t xml:space="preserve">Må </w:t>
      </w:r>
      <w:proofErr w:type="spellStart"/>
      <w:r>
        <w:t>innholde</w:t>
      </w:r>
      <w:proofErr w:type="spellEnd"/>
      <w:r>
        <w:t xml:space="preserve"> refleksjon over temaet </w:t>
      </w:r>
      <w:r w:rsidR="00342D1C">
        <w:t>b</w:t>
      </w:r>
      <w:r>
        <w:t>ærekraft</w:t>
      </w:r>
      <w:r w:rsidR="00342D1C">
        <w:t xml:space="preserve"> </w:t>
      </w:r>
      <w:r w:rsidR="6F65C82D">
        <w:t xml:space="preserve">og </w:t>
      </w:r>
      <w:proofErr w:type="spellStart"/>
      <w:r w:rsidR="6F65C82D">
        <w:t>samfunnsnytte</w:t>
      </w:r>
      <w:proofErr w:type="spellEnd"/>
      <w:r w:rsidR="6F65C82D">
        <w:t xml:space="preserve"> </w:t>
      </w:r>
      <w:r w:rsidR="00342D1C">
        <w:t>koblet til prosjektet</w:t>
      </w:r>
    </w:p>
    <w:p w14:paraId="046BEBFD" w14:textId="11A18D50" w:rsidR="008800D6" w:rsidRDefault="00D36AF8" w:rsidP="008E0363">
      <w:pPr>
        <w:numPr>
          <w:ilvl w:val="0"/>
          <w:numId w:val="26"/>
        </w:numPr>
      </w:pPr>
      <w:r>
        <w:t xml:space="preserve">Må inneholde refleksjon over minst ett av temaene </w:t>
      </w:r>
      <w:r w:rsidR="00342D1C">
        <w:t>etikk, personvern og opphavsrettigheter koblet til prosjektet</w:t>
      </w:r>
    </w:p>
    <w:p w14:paraId="17BDB84E" w14:textId="77777777" w:rsidR="00D36AF8" w:rsidRPr="00D36AF8" w:rsidRDefault="00D36AF8" w:rsidP="00D36AF8"/>
    <w:p w14:paraId="64544E18" w14:textId="77777777" w:rsidR="004D36E6" w:rsidRPr="00221F83" w:rsidRDefault="00D36AF8" w:rsidP="004C2E15">
      <w:pPr>
        <w:pStyle w:val="Heading1"/>
        <w:numPr>
          <w:ilvl w:val="0"/>
          <w:numId w:val="15"/>
        </w:numPr>
      </w:pPr>
      <w:bookmarkStart w:id="5" w:name="_Toc2105740012"/>
      <w:bookmarkEnd w:id="2"/>
      <w:r>
        <w:t>Prosjektplan</w:t>
      </w:r>
      <w:bookmarkEnd w:id="5"/>
    </w:p>
    <w:p w14:paraId="1144CCAF" w14:textId="34D07A94" w:rsidR="00AE6B89" w:rsidRDefault="00AE6B89" w:rsidP="006C7133">
      <w:r>
        <w:t>Prosjekt</w:t>
      </w:r>
      <w:r w:rsidR="00C06DFD">
        <w:t xml:space="preserve">planen </w:t>
      </w:r>
      <w:r>
        <w:t>skal inneholde følgende punkter:</w:t>
      </w:r>
    </w:p>
    <w:p w14:paraId="176D0083" w14:textId="77777777" w:rsidR="00D36AF8" w:rsidRDefault="00D36AF8" w:rsidP="006C7133"/>
    <w:p w14:paraId="4BB95823" w14:textId="77777777" w:rsidR="005B5743" w:rsidRPr="00247775" w:rsidRDefault="005B5743" w:rsidP="005B5743">
      <w:pPr>
        <w:numPr>
          <w:ilvl w:val="0"/>
          <w:numId w:val="16"/>
        </w:numPr>
        <w:autoSpaceDE w:val="0"/>
        <w:autoSpaceDN w:val="0"/>
        <w:adjustRightInd w:val="0"/>
        <w:spacing w:before="0"/>
      </w:pPr>
      <w:r w:rsidRPr="00247775">
        <w:rPr>
          <w:b/>
        </w:rPr>
        <w:t>Problembeskrivelse</w:t>
      </w:r>
    </w:p>
    <w:p w14:paraId="2077198C" w14:textId="77777777" w:rsidR="005B5743" w:rsidRPr="00247775" w:rsidRDefault="005B5743" w:rsidP="005B5743">
      <w:pPr>
        <w:numPr>
          <w:ilvl w:val="1"/>
          <w:numId w:val="16"/>
        </w:numPr>
        <w:autoSpaceDE w:val="0"/>
        <w:autoSpaceDN w:val="0"/>
        <w:adjustRightInd w:val="0"/>
        <w:spacing w:before="0"/>
        <w:rPr>
          <w:b/>
        </w:rPr>
      </w:pPr>
      <w:r w:rsidRPr="00247775">
        <w:t>Hvilken oppgave skal teamet løse? Hva skal dere lage? En tekstlig forklaring som</w:t>
      </w:r>
      <w:r>
        <w:t xml:space="preserve"> </w:t>
      </w:r>
      <w:r w:rsidRPr="00247775">
        <w:t>forteller hva dere ønsker å lage og illustrasjoner som forklarer utseendet til deres</w:t>
      </w:r>
      <w:r>
        <w:t xml:space="preserve"> </w:t>
      </w:r>
      <w:r w:rsidRPr="00247775">
        <w:t>legorobot</w:t>
      </w:r>
    </w:p>
    <w:p w14:paraId="141BD9BE" w14:textId="77777777" w:rsidR="005B5743" w:rsidRDefault="005B5743" w:rsidP="005B5743">
      <w:pPr>
        <w:numPr>
          <w:ilvl w:val="0"/>
          <w:numId w:val="16"/>
        </w:numPr>
        <w:autoSpaceDE w:val="0"/>
        <w:autoSpaceDN w:val="0"/>
        <w:adjustRightInd w:val="0"/>
        <w:spacing w:before="0"/>
        <w:rPr>
          <w:b/>
        </w:rPr>
      </w:pPr>
      <w:r w:rsidRPr="00247775">
        <w:rPr>
          <w:b/>
        </w:rPr>
        <w:t xml:space="preserve">Målbare og styrbare </w:t>
      </w:r>
      <w:r>
        <w:rPr>
          <w:b/>
        </w:rPr>
        <w:t>SMART-</w:t>
      </w:r>
      <w:r w:rsidRPr="00247775">
        <w:rPr>
          <w:b/>
        </w:rPr>
        <w:t>mål</w:t>
      </w:r>
    </w:p>
    <w:p w14:paraId="0B7D0540" w14:textId="77777777" w:rsidR="005B5743" w:rsidRPr="00B41969" w:rsidRDefault="005B5743" w:rsidP="005B5743">
      <w:pPr>
        <w:numPr>
          <w:ilvl w:val="1"/>
          <w:numId w:val="16"/>
        </w:numPr>
        <w:autoSpaceDE w:val="0"/>
        <w:autoSpaceDN w:val="0"/>
        <w:adjustRightInd w:val="0"/>
        <w:spacing w:before="0"/>
      </w:pPr>
      <w:r>
        <w:t>E</w:t>
      </w:r>
      <w:r w:rsidRPr="00B41969">
        <w:t>ffektmål, resultatmål, prosessmål</w:t>
      </w:r>
    </w:p>
    <w:p w14:paraId="563F16B4" w14:textId="77777777" w:rsidR="005B5743" w:rsidRPr="00247775" w:rsidRDefault="005B5743" w:rsidP="005B5743">
      <w:pPr>
        <w:numPr>
          <w:ilvl w:val="0"/>
          <w:numId w:val="16"/>
        </w:numPr>
        <w:autoSpaceDE w:val="0"/>
        <w:autoSpaceDN w:val="0"/>
        <w:adjustRightInd w:val="0"/>
        <w:spacing w:before="0"/>
      </w:pPr>
      <w:r w:rsidRPr="00247775">
        <w:rPr>
          <w:b/>
        </w:rPr>
        <w:t>Framdriftsplan</w:t>
      </w:r>
    </w:p>
    <w:p w14:paraId="4D56E8E8" w14:textId="77777777" w:rsidR="005B5743" w:rsidRPr="00247775" w:rsidRDefault="005B5743" w:rsidP="005B5743">
      <w:pPr>
        <w:numPr>
          <w:ilvl w:val="1"/>
          <w:numId w:val="16"/>
        </w:numPr>
        <w:autoSpaceDE w:val="0"/>
        <w:autoSpaceDN w:val="0"/>
        <w:adjustRightInd w:val="0"/>
        <w:spacing w:before="0"/>
        <w:rPr>
          <w:b/>
        </w:rPr>
      </w:pPr>
      <w:r w:rsidRPr="00247775">
        <w:t>Beskriv de enkelte aktivitetene</w:t>
      </w:r>
      <w:r>
        <w:t xml:space="preserve"> </w:t>
      </w:r>
      <w:proofErr w:type="spellStart"/>
      <w:r w:rsidRPr="00247775">
        <w:t>Gan</w:t>
      </w:r>
      <w:r>
        <w:t>t</w:t>
      </w:r>
      <w:r w:rsidRPr="00247775">
        <w:t>t</w:t>
      </w:r>
      <w:proofErr w:type="spellEnd"/>
      <w:r w:rsidRPr="00247775">
        <w:t xml:space="preserve">-diagram </w:t>
      </w:r>
      <w:r>
        <w:t>eller AON-nettverk</w:t>
      </w:r>
    </w:p>
    <w:p w14:paraId="1A31ED3E" w14:textId="77777777" w:rsidR="005B5743" w:rsidRPr="00247775" w:rsidRDefault="005B5743" w:rsidP="005B5743">
      <w:pPr>
        <w:numPr>
          <w:ilvl w:val="0"/>
          <w:numId w:val="16"/>
        </w:numPr>
        <w:autoSpaceDE w:val="0"/>
        <w:autoSpaceDN w:val="0"/>
        <w:adjustRightInd w:val="0"/>
        <w:spacing w:before="0"/>
      </w:pPr>
      <w:r w:rsidRPr="00247775">
        <w:rPr>
          <w:b/>
        </w:rPr>
        <w:t>Risikovurdering</w:t>
      </w:r>
    </w:p>
    <w:p w14:paraId="086718A7" w14:textId="77777777" w:rsidR="005B5743" w:rsidRPr="00247775" w:rsidRDefault="005B5743" w:rsidP="00C63A01">
      <w:pPr>
        <w:numPr>
          <w:ilvl w:val="1"/>
          <w:numId w:val="16"/>
        </w:numPr>
        <w:autoSpaceDE w:val="0"/>
        <w:autoSpaceDN w:val="0"/>
        <w:adjustRightInd w:val="0"/>
        <w:spacing w:before="0"/>
      </w:pPr>
      <w:r>
        <w:t>En enkel risikoanalyse som vurderer sårbarheter i prosjektet (hendelse, sannsynlighet, konsekvens og tiltak).</w:t>
      </w:r>
    </w:p>
    <w:p w14:paraId="762969D3" w14:textId="77777777" w:rsidR="005B5743" w:rsidRPr="00B41969" w:rsidRDefault="005B5743" w:rsidP="005B5743">
      <w:pPr>
        <w:numPr>
          <w:ilvl w:val="0"/>
          <w:numId w:val="16"/>
        </w:numPr>
        <w:autoSpaceDE w:val="0"/>
        <w:autoSpaceDN w:val="0"/>
        <w:adjustRightInd w:val="0"/>
        <w:spacing w:before="0"/>
      </w:pPr>
      <w:r w:rsidRPr="00B41969">
        <w:rPr>
          <w:b/>
        </w:rPr>
        <w:t>Kvalitetssikring</w:t>
      </w:r>
    </w:p>
    <w:p w14:paraId="2DCDB578" w14:textId="77777777" w:rsidR="005B5743" w:rsidRDefault="005B5743" w:rsidP="005B5743">
      <w:pPr>
        <w:numPr>
          <w:ilvl w:val="1"/>
          <w:numId w:val="16"/>
        </w:numPr>
        <w:autoSpaceDE w:val="0"/>
        <w:autoSpaceDN w:val="0"/>
        <w:adjustRightInd w:val="0"/>
        <w:spacing w:before="0"/>
      </w:pPr>
      <w:r w:rsidRPr="00B41969">
        <w:t>Rutiner for testing? Kodeinspeksjon? Bytte med et annet team?</w:t>
      </w:r>
    </w:p>
    <w:p w14:paraId="47B79323" w14:textId="77777777" w:rsidR="005B5743" w:rsidRDefault="005B5743" w:rsidP="002E6678">
      <w:pPr>
        <w:autoSpaceDE w:val="0"/>
        <w:autoSpaceDN w:val="0"/>
        <w:adjustRightInd w:val="0"/>
        <w:spacing w:before="0"/>
        <w:ind w:left="720"/>
      </w:pPr>
    </w:p>
    <w:p w14:paraId="689477AF" w14:textId="77777777" w:rsidR="00A3378D" w:rsidRDefault="00C06DFD" w:rsidP="00AE6B89">
      <w:r>
        <w:t xml:space="preserve">Prosjektplanen </w:t>
      </w:r>
      <w:r w:rsidR="00775504" w:rsidRPr="00AE6B89">
        <w:t xml:space="preserve">skal leveres </w:t>
      </w:r>
      <w:r w:rsidR="00A3378D">
        <w:t xml:space="preserve">som et vedlegg til prosjektrapporten og tas opp til diskusjon på </w:t>
      </w:r>
      <w:r w:rsidR="000065E6">
        <w:t>første</w:t>
      </w:r>
      <w:r w:rsidR="00A3378D">
        <w:t xml:space="preserve"> veiledningsmøte.</w:t>
      </w:r>
      <w:r w:rsidR="002E6678" w:rsidRPr="002E6678">
        <w:t xml:space="preserve"> </w:t>
      </w:r>
      <w:r w:rsidR="002E6678">
        <w:t>Prosjektplanen bør også avklare eventuelle behov for ekstra legoutstyr.</w:t>
      </w:r>
    </w:p>
    <w:p w14:paraId="5FAF30F5" w14:textId="77777777" w:rsidR="00906A7A" w:rsidRDefault="00906A7A" w:rsidP="00AE6B89"/>
    <w:p w14:paraId="2048BC19" w14:textId="77777777" w:rsidR="00906A7A" w:rsidRDefault="00906A7A" w:rsidP="00AE6B89"/>
    <w:p w14:paraId="22C069D7" w14:textId="77777777" w:rsidR="000D32C0" w:rsidRDefault="000D32C0" w:rsidP="004C2E15">
      <w:pPr>
        <w:pStyle w:val="Heading1"/>
        <w:numPr>
          <w:ilvl w:val="0"/>
          <w:numId w:val="15"/>
        </w:numPr>
      </w:pPr>
      <w:bookmarkStart w:id="6" w:name="_Toc2139163945"/>
      <w:r>
        <w:t>Prosjektrapporten</w:t>
      </w:r>
      <w:bookmarkEnd w:id="6"/>
    </w:p>
    <w:p w14:paraId="4AA91AD9" w14:textId="77777777" w:rsidR="006C7133" w:rsidRPr="00AE6B89" w:rsidRDefault="00775504" w:rsidP="006C7133">
      <w:r w:rsidRPr="00AE6B89">
        <w:t>P</w:t>
      </w:r>
      <w:r w:rsidR="004D36E6" w:rsidRPr="00AE6B89">
        <w:t>rosjektoppgaven skal dokumenteres med en prosjekt</w:t>
      </w:r>
      <w:r w:rsidR="000D32C0">
        <w:t>rapport</w:t>
      </w:r>
      <w:r w:rsidR="004D36E6" w:rsidRPr="00AE6B89">
        <w:t xml:space="preserve"> som skal leveres på slutten av kurset. </w:t>
      </w:r>
      <w:r w:rsidR="006C7133" w:rsidRPr="00AE6B89">
        <w:t>I denne leksjonen finner dere en oversikt over hva prosjekt</w:t>
      </w:r>
      <w:r w:rsidR="000D32C0">
        <w:t>rapporten</w:t>
      </w:r>
      <w:r w:rsidR="006C7133" w:rsidRPr="00AE6B89">
        <w:t xml:space="preserve"> skal </w:t>
      </w:r>
      <w:proofErr w:type="spellStart"/>
      <w:r w:rsidR="006C7133" w:rsidRPr="00AE6B89">
        <w:t>innholde</w:t>
      </w:r>
      <w:proofErr w:type="spellEnd"/>
      <w:r w:rsidR="006C7133" w:rsidRPr="00AE6B89">
        <w:t xml:space="preserve">. </w:t>
      </w:r>
      <w:r w:rsidR="006C7133" w:rsidRPr="00AE6B89">
        <w:lastRenderedPageBreak/>
        <w:t xml:space="preserve">Alle de ulike underpunktene bør besvares. </w:t>
      </w:r>
      <w:r w:rsidRPr="00AE6B89">
        <w:t xml:space="preserve">Leksjonen gir også informasjon om </w:t>
      </w:r>
      <w:r w:rsidR="007300B1" w:rsidRPr="00AE6B89">
        <w:t>hva som kreves ved</w:t>
      </w:r>
      <w:r w:rsidRPr="00AE6B89">
        <w:t xml:space="preserve"> </w:t>
      </w:r>
      <w:r w:rsidR="007300B1" w:rsidRPr="00AE6B89">
        <w:t xml:space="preserve">innlevering av </w:t>
      </w:r>
      <w:r w:rsidRPr="00AE6B89">
        <w:t>prosjektrapporten</w:t>
      </w:r>
      <w:r w:rsidR="007300B1" w:rsidRPr="00AE6B89">
        <w:t xml:space="preserve"> og faget</w:t>
      </w:r>
      <w:r w:rsidR="00DA705F" w:rsidRPr="00AE6B89">
        <w:t>s</w:t>
      </w:r>
      <w:r w:rsidR="007300B1" w:rsidRPr="00AE6B89">
        <w:t xml:space="preserve"> vurderingskriterier.</w:t>
      </w:r>
    </w:p>
    <w:p w14:paraId="5477C415" w14:textId="77777777" w:rsidR="005D5D99" w:rsidRDefault="006C7133" w:rsidP="006C7133">
      <w:r w:rsidRPr="00AE6B89">
        <w:t>Prosjekt</w:t>
      </w:r>
      <w:r w:rsidR="000D32C0">
        <w:t>rapport</w:t>
      </w:r>
      <w:r w:rsidRPr="00AE6B89">
        <w:t xml:space="preserve">en skal dokumentere prosessen som har ført til sluttproduktet. I tillegg skal ulike rapporter/dokumenter som beskriver produktet og prosessen legges ved. </w:t>
      </w:r>
    </w:p>
    <w:p w14:paraId="11AA3DE3" w14:textId="77777777" w:rsidR="000D32C0" w:rsidRDefault="006C7133" w:rsidP="006C7133">
      <w:r w:rsidRPr="00AE6B89">
        <w:t xml:space="preserve">Vi tenker da på møteinnkallinger, møtereferat, timelister, </w:t>
      </w:r>
      <w:r w:rsidR="005D5D99">
        <w:t>felles refleksjonsnotat.</w:t>
      </w:r>
      <w:r w:rsidRPr="00AE6B89">
        <w:t xml:space="preserve"> </w:t>
      </w:r>
    </w:p>
    <w:p w14:paraId="4B14E24A" w14:textId="77777777" w:rsidR="006C7133" w:rsidRDefault="000D32C0" w:rsidP="006C7133">
      <w:r>
        <w:t xml:space="preserve">For å gi dere en god start på prosjektrapporten har vi laget en mal som viser hva vi ønsker av innhold. </w:t>
      </w:r>
      <w:r w:rsidRPr="000D32C0">
        <w:rPr>
          <w:i/>
        </w:rPr>
        <w:t>Pass på at dere får dekket alle de ulike overskriftene i malen i den endelige rapporten</w:t>
      </w:r>
      <w:r>
        <w:t>. Mangler her er svært kritisk med tanke på vurderingen</w:t>
      </w:r>
      <w:r w:rsidR="000065E6">
        <w:t>.</w:t>
      </w:r>
    </w:p>
    <w:p w14:paraId="4E18784E" w14:textId="7FB897D4" w:rsidR="14924E64" w:rsidRDefault="14924E64" w:rsidP="14924E64"/>
    <w:p w14:paraId="7B3A0CE4" w14:textId="011E7FAA" w:rsidR="006C7133" w:rsidRDefault="000D32C0" w:rsidP="00851568">
      <w:pPr>
        <w:pStyle w:val="Heading1"/>
        <w:numPr>
          <w:ilvl w:val="0"/>
          <w:numId w:val="15"/>
        </w:numPr>
      </w:pPr>
      <w:bookmarkStart w:id="7" w:name="_Toc740896692"/>
      <w:r>
        <w:t>Mal for prosjekt</w:t>
      </w:r>
      <w:r w:rsidR="006C7133">
        <w:t>rapporten</w:t>
      </w:r>
      <w:bookmarkEnd w:id="7"/>
    </w:p>
    <w:p w14:paraId="7D0D8920" w14:textId="5C0F3CD0" w:rsidR="00AE3EB9" w:rsidRPr="00C36221" w:rsidRDefault="5CB1E024" w:rsidP="00AE3EB9">
      <w:r>
        <w:t xml:space="preserve">Krav til </w:t>
      </w:r>
      <w:r w:rsidR="7A81218C">
        <w:t>antall ord</w:t>
      </w:r>
      <w:r>
        <w:t xml:space="preserve">: </w:t>
      </w:r>
      <w:r w:rsidR="17313712">
        <w:t>5</w:t>
      </w:r>
      <w:r w:rsidR="2A0A44A6">
        <w:t xml:space="preserve">000 - </w:t>
      </w:r>
      <w:r w:rsidR="009C1DB0">
        <w:t>6</w:t>
      </w:r>
      <w:r w:rsidR="2A0A44A6">
        <w:t>000</w:t>
      </w:r>
      <w:r w:rsidR="7F71A440">
        <w:t xml:space="preserve"> </w:t>
      </w:r>
      <w:r w:rsidR="45550732">
        <w:t xml:space="preserve">ord </w:t>
      </w:r>
      <w:r>
        <w:t>(</w:t>
      </w:r>
      <w:proofErr w:type="spellStart"/>
      <w:r>
        <w:t>inkl</w:t>
      </w:r>
      <w:proofErr w:type="spellEnd"/>
      <w:r>
        <w:t xml:space="preserve"> forside)</w:t>
      </w:r>
    </w:p>
    <w:p w14:paraId="14259ECD" w14:textId="01E39912" w:rsidR="5CB1E024" w:rsidRDefault="5CB1E024" w:rsidP="13AE65A7">
      <w:r>
        <w:t xml:space="preserve">Krav til timetall pr student: </w:t>
      </w:r>
      <w:r w:rsidR="62BEFF41">
        <w:t>5</w:t>
      </w:r>
      <w:r>
        <w:t>0 timer (+- 10%)</w:t>
      </w:r>
    </w:p>
    <w:p w14:paraId="0B528C09" w14:textId="77777777" w:rsidR="00157F1D" w:rsidRDefault="000D32C0" w:rsidP="006C7133">
      <w:pPr>
        <w:pStyle w:val="Heading2"/>
      </w:pPr>
      <w:bookmarkStart w:id="8" w:name="_Toc503660769"/>
      <w:bookmarkStart w:id="9" w:name="_Toc85856306"/>
      <w:r>
        <w:t>Forside/</w:t>
      </w:r>
      <w:r w:rsidR="00157F1D">
        <w:t>Tittelside</w:t>
      </w:r>
      <w:bookmarkEnd w:id="8"/>
    </w:p>
    <w:p w14:paraId="78D2EF09" w14:textId="77777777" w:rsidR="000D32C0" w:rsidRDefault="000D32C0" w:rsidP="000D32C0">
      <w:pPr>
        <w:pStyle w:val="NormalWeb"/>
        <w:ind w:left="60"/>
        <w:rPr>
          <w:noProof/>
        </w:rPr>
      </w:pPr>
      <w:r>
        <w:rPr>
          <w:noProof/>
        </w:rPr>
        <w:t xml:space="preserve">Forsiden/Tittelsiden </w:t>
      </w:r>
      <w:r w:rsidRPr="00EF0E0B">
        <w:rPr>
          <w:noProof/>
        </w:rPr>
        <w:t xml:space="preserve">skal inneholde dato, </w:t>
      </w:r>
      <w:r>
        <w:rPr>
          <w:noProof/>
        </w:rPr>
        <w:t>emne</w:t>
      </w:r>
      <w:r w:rsidRPr="00EF0E0B">
        <w:rPr>
          <w:noProof/>
        </w:rPr>
        <w:t xml:space="preserve">kode, </w:t>
      </w:r>
      <w:r>
        <w:rPr>
          <w:noProof/>
        </w:rPr>
        <w:t>emne</w:t>
      </w:r>
      <w:r w:rsidRPr="00EF0E0B">
        <w:rPr>
          <w:noProof/>
        </w:rPr>
        <w:t>navn, oppgaveti</w:t>
      </w:r>
      <w:r>
        <w:rPr>
          <w:noProof/>
        </w:rPr>
        <w:t>ttel, teamnummer og navn på teammedlemmer.</w:t>
      </w:r>
    </w:p>
    <w:p w14:paraId="4F292E32" w14:textId="77777777" w:rsidR="00157F1D" w:rsidRDefault="00157F1D" w:rsidP="006C7133">
      <w:pPr>
        <w:pStyle w:val="Heading2"/>
      </w:pPr>
      <w:bookmarkStart w:id="10" w:name="_Toc631480345"/>
      <w:r>
        <w:t>Forord</w:t>
      </w:r>
      <w:bookmarkEnd w:id="10"/>
      <w:r>
        <w:t xml:space="preserve"> </w:t>
      </w:r>
    </w:p>
    <w:p w14:paraId="79DE0CCD" w14:textId="3F39CDA5" w:rsidR="000D32C0" w:rsidRDefault="000D32C0" w:rsidP="000D32C0">
      <w:pPr>
        <w:spacing w:before="100" w:beforeAutospacing="1" w:after="100" w:afterAutospacing="1"/>
      </w:pPr>
      <w:r>
        <w:t xml:space="preserve">Forklar </w:t>
      </w:r>
      <w:r w:rsidRPr="00EF0E0B">
        <w:t>hensikten med prosjektet sett fra et faglig synspunkt</w:t>
      </w:r>
      <w:r>
        <w:t>.</w:t>
      </w:r>
      <w:r w:rsidRPr="00EF0E0B">
        <w:t xml:space="preserve"> </w:t>
      </w:r>
      <w:r>
        <w:t>H</w:t>
      </w:r>
      <w:r w:rsidRPr="00EF0E0B">
        <w:t xml:space="preserve">va har dere lært faglig og i forhold til </w:t>
      </w:r>
      <w:proofErr w:type="spellStart"/>
      <w:r>
        <w:t>læringutbyttene</w:t>
      </w:r>
      <w:proofErr w:type="spellEnd"/>
      <w:r w:rsidRPr="00EF0E0B">
        <w:t xml:space="preserve"> for </w:t>
      </w:r>
      <w:r w:rsidR="005D5D99">
        <w:t>emnet</w:t>
      </w:r>
      <w:r>
        <w:t xml:space="preserve">. Beskriv kort prosessen som har ført frem til resultatet. Ta med hvorfor oppgaven ble valgt. Her kan dere også skrive </w:t>
      </w:r>
      <w:r w:rsidRPr="00EF0E0B">
        <w:t>eventuelle takksigelser</w:t>
      </w:r>
      <w:r>
        <w:t xml:space="preserve"> dersom andre har hjulpet dere i prosessen. Foro</w:t>
      </w:r>
      <w:r w:rsidR="005D5D99">
        <w:t>r</w:t>
      </w:r>
      <w:r>
        <w:t>det skal også inneholde dato, sted, navn og underskrift av alle prosjektdeltakere.</w:t>
      </w:r>
      <w:r w:rsidRPr="00EF0E0B">
        <w:t xml:space="preserve"> </w:t>
      </w:r>
    </w:p>
    <w:p w14:paraId="569E101A" w14:textId="57CD1BFC" w:rsidR="000D32C0" w:rsidRDefault="000D32C0" w:rsidP="14924E64">
      <w:pPr>
        <w:spacing w:before="100" w:beforeAutospacing="1" w:after="100" w:afterAutospacing="1"/>
      </w:pPr>
      <w:r>
        <w:t xml:space="preserve">Et forord i en rapport av denne type bør være på </w:t>
      </w:r>
      <w:r w:rsidR="0B219BE5">
        <w:t xml:space="preserve">maks </w:t>
      </w:r>
      <w:r>
        <w:t>én side.</w:t>
      </w:r>
    </w:p>
    <w:p w14:paraId="08DCAA90" w14:textId="749D9809" w:rsidR="00AE3EB9" w:rsidRPr="00AE3EB9" w:rsidRDefault="00AE3EB9" w:rsidP="00AE3EB9">
      <w:pPr>
        <w:pStyle w:val="Heading2"/>
      </w:pPr>
      <w:bookmarkStart w:id="11" w:name="_Toc837183813"/>
      <w:r>
        <w:t>Sammendrag</w:t>
      </w:r>
      <w:bookmarkEnd w:id="11"/>
    </w:p>
    <w:p w14:paraId="7F26F6A9" w14:textId="45E3E428" w:rsidR="000D32C0" w:rsidRDefault="000D32C0">
      <w:bookmarkStart w:id="12" w:name="_Toc398544726"/>
      <w:bookmarkStart w:id="13" w:name="_Toc85856308"/>
      <w:bookmarkStart w:id="14" w:name="_Toc85856787"/>
      <w:bookmarkEnd w:id="3"/>
      <w:bookmarkEnd w:id="4"/>
      <w:bookmarkEnd w:id="9"/>
      <w:r>
        <w:t>Et sammendrag som oppsummerer hovedinnholdet i prosjektrapporten. Det vil ofte være sammendraget som avgjør hvor interessant noen finner det å begynne å lese hele rapporten deres. Sammendraget skal altså inspirere leseren til å lese hele rapport</w:t>
      </w:r>
      <w:r w:rsidR="386E1844">
        <w:t>en.</w:t>
      </w:r>
    </w:p>
    <w:p w14:paraId="374196C8" w14:textId="2D772D18" w:rsidR="2D14080E" w:rsidRDefault="2D14080E" w:rsidP="2D14080E"/>
    <w:p w14:paraId="77F071AE" w14:textId="6A44606A" w:rsidR="064E8AAD" w:rsidRDefault="064E8AAD" w:rsidP="2D14080E">
      <w:pPr>
        <w:pStyle w:val="Heading2"/>
      </w:pPr>
      <w:r>
        <w:t xml:space="preserve"> </w:t>
      </w:r>
      <w:bookmarkStart w:id="15" w:name="_Toc283342981"/>
      <w:proofErr w:type="spellStart"/>
      <w:r>
        <w:t>Abstract</w:t>
      </w:r>
      <w:bookmarkEnd w:id="15"/>
      <w:proofErr w:type="spellEnd"/>
    </w:p>
    <w:p w14:paraId="46CAE6E5" w14:textId="32BD1354" w:rsidR="44F36FDE" w:rsidRPr="00C65DAF" w:rsidRDefault="44F36FDE" w:rsidP="2D14080E">
      <w:pPr>
        <w:rPr>
          <w:lang w:val="en-US"/>
        </w:rPr>
      </w:pPr>
      <w:r w:rsidRPr="00C65DAF">
        <w:rPr>
          <w:lang w:val="en-US"/>
        </w:rPr>
        <w:t>A summary in English to sum up the main content.</w:t>
      </w:r>
    </w:p>
    <w:p w14:paraId="415F8264" w14:textId="6EF7CC0E" w:rsidR="00AE3EB9" w:rsidRDefault="00AE3EB9" w:rsidP="00AE3EB9">
      <w:pPr>
        <w:pStyle w:val="Heading2"/>
      </w:pPr>
      <w:bookmarkStart w:id="16" w:name="_Toc798441146"/>
      <w:r>
        <w:lastRenderedPageBreak/>
        <w:t xml:space="preserve">Innholdsfortegnelse og eventuelt figur- og </w:t>
      </w:r>
      <w:proofErr w:type="spellStart"/>
      <w:r>
        <w:t>tabelliste</w:t>
      </w:r>
      <w:bookmarkEnd w:id="12"/>
      <w:bookmarkEnd w:id="16"/>
      <w:proofErr w:type="spellEnd"/>
      <w:r>
        <w:t xml:space="preserve"> </w:t>
      </w:r>
    </w:p>
    <w:p w14:paraId="081A19D6" w14:textId="77777777" w:rsidR="00AE3EB9" w:rsidRPr="00585474" w:rsidRDefault="00AE3EB9" w:rsidP="00AE3EB9">
      <w:r>
        <w:t>Sett inn innholdsfortegnelse, topp</w:t>
      </w:r>
      <w:r w:rsidR="000065E6">
        <w:t>-</w:t>
      </w:r>
      <w:r>
        <w:t xml:space="preserve"> og bunntekst, figur og </w:t>
      </w:r>
      <w:r w:rsidR="00B20C37">
        <w:t xml:space="preserve">figurtekst, </w:t>
      </w:r>
      <w:proofErr w:type="spellStart"/>
      <w:r>
        <w:t>tabelliste</w:t>
      </w:r>
      <w:proofErr w:type="spellEnd"/>
      <w:r>
        <w:t xml:space="preserve"> og husk sidenummerering.</w:t>
      </w:r>
    </w:p>
    <w:p w14:paraId="4BF6DDDA" w14:textId="655632BF" w:rsidR="3CA05531" w:rsidRDefault="3CA05531" w:rsidP="7AC874AD">
      <w:pPr>
        <w:pStyle w:val="Heading2"/>
      </w:pPr>
      <w:bookmarkStart w:id="17" w:name="_Toc1111509629"/>
      <w:r>
        <w:t>Introduksjon</w:t>
      </w:r>
      <w:bookmarkEnd w:id="17"/>
    </w:p>
    <w:p w14:paraId="33196642" w14:textId="25EC87BE" w:rsidR="3CA05531" w:rsidRDefault="3CA05531" w:rsidP="7AC874AD">
      <w:pPr>
        <w:spacing w:before="0"/>
      </w:pPr>
      <w:r w:rsidRPr="7AC874AD">
        <w:t>Introduksjonen til dokumentet skal fortelle leseren hva som er hensikten med dokumentet og hva det inneholder. Hen skal også forstå i hvilken forbindelse dette dokumentet er skreve</w:t>
      </w:r>
      <w:r w:rsidR="35B7E2A7" w:rsidRPr="7AC874AD">
        <w:t>t. I dette kapitlet er det også vanlig å ta med en b</w:t>
      </w:r>
      <w:r w:rsidRPr="7AC874AD">
        <w:t>eskriv</w:t>
      </w:r>
      <w:r w:rsidR="2D9C4A8C" w:rsidRPr="7AC874AD">
        <w:t>else av</w:t>
      </w:r>
      <w:r w:rsidRPr="7AC874AD">
        <w:t xml:space="preserve"> rapportens struktur. Det vil si en oversikt over hva de forskjellige kapitlene inneholder. </w:t>
      </w:r>
      <w:r w:rsidR="3459E974" w:rsidRPr="7AC874AD">
        <w:t>Til sist kan det også lønne seg å t</w:t>
      </w:r>
      <w:r w:rsidRPr="7AC874AD">
        <w:t>a med</w:t>
      </w:r>
      <w:r w:rsidR="21776BC2" w:rsidRPr="7AC874AD">
        <w:t xml:space="preserve"> evt.</w:t>
      </w:r>
      <w:r w:rsidRPr="7AC874AD">
        <w:t xml:space="preserve"> akronymer og forkortelser </w:t>
      </w:r>
      <w:r w:rsidR="09D2783D" w:rsidRPr="7AC874AD">
        <w:t xml:space="preserve">som dere benytter i rapporten </w:t>
      </w:r>
      <w:r w:rsidRPr="7AC874AD">
        <w:t>i et</w:t>
      </w:r>
      <w:r w:rsidR="0CEEBD25" w:rsidRPr="7AC874AD">
        <w:t xml:space="preserve"> </w:t>
      </w:r>
      <w:r w:rsidRPr="7AC874AD">
        <w:t>underkapittel, eventuelt henvis til vedlegg.</w:t>
      </w:r>
    </w:p>
    <w:p w14:paraId="6C5DE29C" w14:textId="5EA181CA" w:rsidR="004D36E6" w:rsidRPr="004D36E6" w:rsidRDefault="004D36E6" w:rsidP="006C7133">
      <w:pPr>
        <w:pStyle w:val="Heading2"/>
      </w:pPr>
      <w:bookmarkStart w:id="18" w:name="_Toc754759196"/>
      <w:r>
        <w:t>Presentasjon av Teamets medlemmer</w:t>
      </w:r>
      <w:bookmarkEnd w:id="13"/>
      <w:bookmarkEnd w:id="14"/>
      <w:bookmarkEnd w:id="18"/>
    </w:p>
    <w:p w14:paraId="68CB5987" w14:textId="77777777" w:rsidR="00B20C37" w:rsidRPr="00EF0E0B" w:rsidRDefault="00B20C37" w:rsidP="00B20C37">
      <w:r w:rsidRPr="00EF0E0B">
        <w:t>Hvert enkelt teammedlem skal presenteres med navn, bilde og litt bakgrunnsinformasjon</w:t>
      </w:r>
      <w:r>
        <w:t xml:space="preserve">. </w:t>
      </w:r>
      <w:proofErr w:type="spellStart"/>
      <w:r>
        <w:t>Ca</w:t>
      </w:r>
      <w:proofErr w:type="spellEnd"/>
      <w:r>
        <w:t xml:space="preserve"> en halv side per person.</w:t>
      </w:r>
    </w:p>
    <w:p w14:paraId="5C368EBF" w14:textId="6F66E099" w:rsidR="004D36E6" w:rsidRPr="00E65FAC" w:rsidRDefault="354658C7" w:rsidP="00842990">
      <w:pPr>
        <w:pStyle w:val="Heading2"/>
      </w:pPr>
      <w:bookmarkStart w:id="19" w:name="_Toc786040607"/>
      <w:r>
        <w:t>Problembeskrivelse</w:t>
      </w:r>
      <w:bookmarkEnd w:id="19"/>
      <w:r w:rsidR="070C58E3">
        <w:t xml:space="preserve"> </w:t>
      </w:r>
    </w:p>
    <w:p w14:paraId="340F1525" w14:textId="71D46C7A" w:rsidR="000F0496" w:rsidRDefault="00B20C37" w:rsidP="00B20C37">
      <w:pPr>
        <w:pStyle w:val="Default"/>
        <w:rPr>
          <w:rFonts w:ascii="Times New Roman" w:eastAsia="Times New Roman" w:hAnsi="Times New Roman"/>
          <w:noProof/>
          <w:color w:val="auto"/>
          <w:lang w:eastAsia="nb-NO"/>
        </w:rPr>
      </w:pPr>
      <w:r w:rsidRPr="05173CE3">
        <w:rPr>
          <w:rFonts w:ascii="Times New Roman" w:eastAsia="Times New Roman" w:hAnsi="Times New Roman"/>
          <w:noProof/>
          <w:color w:val="auto"/>
          <w:lang w:eastAsia="nb-NO"/>
        </w:rPr>
        <w:t xml:space="preserve">Skriv inn deres forståelse av </w:t>
      </w:r>
      <w:r w:rsidR="68880DBD" w:rsidRPr="05173CE3">
        <w:rPr>
          <w:rFonts w:ascii="Times New Roman" w:eastAsia="Times New Roman" w:hAnsi="Times New Roman"/>
          <w:noProof/>
          <w:color w:val="auto"/>
          <w:lang w:eastAsia="nb-NO"/>
        </w:rPr>
        <w:t xml:space="preserve">oppgaven </w:t>
      </w:r>
      <w:r w:rsidRPr="05173CE3">
        <w:rPr>
          <w:rFonts w:ascii="Times New Roman" w:eastAsia="Times New Roman" w:hAnsi="Times New Roman"/>
          <w:noProof/>
          <w:color w:val="auto"/>
          <w:lang w:eastAsia="nb-NO"/>
        </w:rPr>
        <w:t xml:space="preserve">i startfasen av prosjektet. Gjør kort rede for eventuelle justeringer i </w:t>
      </w:r>
      <w:r w:rsidR="2997734E" w:rsidRPr="05173CE3">
        <w:rPr>
          <w:rFonts w:ascii="Times New Roman" w:eastAsia="Times New Roman" w:hAnsi="Times New Roman"/>
          <w:noProof/>
          <w:color w:val="auto"/>
          <w:lang w:eastAsia="nb-NO"/>
        </w:rPr>
        <w:t xml:space="preserve">problembeskrivelsen </w:t>
      </w:r>
      <w:r w:rsidRPr="05173CE3">
        <w:rPr>
          <w:rFonts w:ascii="Times New Roman" w:eastAsia="Times New Roman" w:hAnsi="Times New Roman"/>
          <w:noProof/>
          <w:color w:val="auto"/>
          <w:lang w:eastAsia="nb-NO"/>
        </w:rPr>
        <w:t>dersom den har endret seg underveis i prosjektet.</w:t>
      </w:r>
    </w:p>
    <w:p w14:paraId="41AB0B87" w14:textId="53B66A69" w:rsidR="00B20C37" w:rsidRPr="00EE2C76" w:rsidRDefault="000F0496" w:rsidP="00B20C37">
      <w:pPr>
        <w:pStyle w:val="Default"/>
        <w:rPr>
          <w:rFonts w:ascii="Times New Roman" w:eastAsia="Times New Roman" w:hAnsi="Times New Roman"/>
          <w:noProof/>
          <w:color w:val="auto"/>
          <w:lang w:eastAsia="nb-NO"/>
        </w:rPr>
      </w:pPr>
      <w:r w:rsidRPr="7AC874AD">
        <w:rPr>
          <w:rFonts w:ascii="Times New Roman" w:eastAsia="Times New Roman" w:hAnsi="Times New Roman"/>
          <w:noProof/>
          <w:color w:val="auto"/>
          <w:lang w:eastAsia="nb-NO"/>
        </w:rPr>
        <w:t xml:space="preserve">Få tydelig fram hvilken </w:t>
      </w:r>
      <w:r w:rsidRPr="7AC874AD">
        <w:rPr>
          <w:rFonts w:ascii="Times New Roman" w:eastAsia="Times New Roman" w:hAnsi="Times New Roman"/>
          <w:i/>
          <w:iCs/>
          <w:noProof/>
          <w:color w:val="auto"/>
          <w:lang w:eastAsia="nb-NO"/>
        </w:rPr>
        <w:t>problemstilling</w:t>
      </w:r>
      <w:r w:rsidRPr="7AC874AD">
        <w:rPr>
          <w:rFonts w:ascii="Times New Roman" w:eastAsia="Times New Roman" w:hAnsi="Times New Roman"/>
          <w:noProof/>
          <w:color w:val="auto"/>
          <w:lang w:eastAsia="nb-NO"/>
        </w:rPr>
        <w:t xml:space="preserve"> dere </w:t>
      </w:r>
      <w:r w:rsidR="4C430FB7" w:rsidRPr="7AC874AD">
        <w:rPr>
          <w:rFonts w:ascii="Times New Roman" w:eastAsia="Times New Roman" w:hAnsi="Times New Roman"/>
          <w:noProof/>
          <w:color w:val="auto"/>
          <w:lang w:eastAsia="nb-NO"/>
        </w:rPr>
        <w:t xml:space="preserve">har forsøkt </w:t>
      </w:r>
      <w:r w:rsidRPr="7AC874AD">
        <w:rPr>
          <w:rFonts w:ascii="Times New Roman" w:eastAsia="Times New Roman" w:hAnsi="Times New Roman"/>
          <w:noProof/>
          <w:color w:val="auto"/>
          <w:lang w:eastAsia="nb-NO"/>
        </w:rPr>
        <w:t>løs</w:t>
      </w:r>
      <w:r w:rsidR="5500C56E" w:rsidRPr="7AC874AD">
        <w:rPr>
          <w:rFonts w:ascii="Times New Roman" w:eastAsia="Times New Roman" w:hAnsi="Times New Roman"/>
          <w:noProof/>
          <w:color w:val="auto"/>
          <w:lang w:eastAsia="nb-NO"/>
        </w:rPr>
        <w:t>t</w:t>
      </w:r>
      <w:r w:rsidRPr="7AC874AD">
        <w:rPr>
          <w:rFonts w:ascii="Times New Roman" w:eastAsia="Times New Roman" w:hAnsi="Times New Roman"/>
          <w:noProof/>
          <w:color w:val="auto"/>
          <w:lang w:eastAsia="nb-NO"/>
        </w:rPr>
        <w:t xml:space="preserve"> i </w:t>
      </w:r>
      <w:r w:rsidR="5BA8BD11" w:rsidRPr="7AC874AD">
        <w:rPr>
          <w:rFonts w:ascii="Times New Roman" w:eastAsia="Times New Roman" w:hAnsi="Times New Roman"/>
          <w:noProof/>
          <w:color w:val="auto"/>
          <w:lang w:eastAsia="nb-NO"/>
        </w:rPr>
        <w:t xml:space="preserve">deres </w:t>
      </w:r>
      <w:r w:rsidRPr="7AC874AD">
        <w:rPr>
          <w:rFonts w:ascii="Times New Roman" w:eastAsia="Times New Roman" w:hAnsi="Times New Roman"/>
          <w:noProof/>
          <w:color w:val="auto"/>
          <w:lang w:eastAsia="nb-NO"/>
        </w:rPr>
        <w:t>prosjektet.</w:t>
      </w:r>
      <w:r w:rsidR="00B20C37" w:rsidRPr="7AC874AD">
        <w:rPr>
          <w:rFonts w:ascii="Times New Roman" w:eastAsia="Times New Roman" w:hAnsi="Times New Roman"/>
          <w:noProof/>
          <w:color w:val="auto"/>
          <w:lang w:eastAsia="nb-NO"/>
        </w:rPr>
        <w:t xml:space="preserve"> </w:t>
      </w:r>
    </w:p>
    <w:p w14:paraId="18554D8E" w14:textId="0374F779" w:rsidR="004D36E6" w:rsidRDefault="0020618D" w:rsidP="0020618D">
      <w:pPr>
        <w:pStyle w:val="Heading2"/>
        <w:numPr>
          <w:ilvl w:val="0"/>
          <w:numId w:val="0"/>
        </w:numPr>
        <w:ind w:left="1560"/>
      </w:pPr>
      <w:bookmarkStart w:id="20" w:name="_Toc445100949"/>
      <w:r>
        <w:t>0</w:t>
      </w:r>
      <w:r w:rsidR="004D36E6">
        <w:t xml:space="preserve">Gjennomføring av </w:t>
      </w:r>
      <w:r w:rsidR="4FBA1766">
        <w:t>team-</w:t>
      </w:r>
      <w:r w:rsidR="004D36E6">
        <w:t>prosjektet</w:t>
      </w:r>
      <w:bookmarkEnd w:id="20"/>
      <w:r w:rsidR="004D36E6">
        <w:t xml:space="preserve"> </w:t>
      </w:r>
    </w:p>
    <w:p w14:paraId="1B8D0F1D" w14:textId="77777777" w:rsidR="00B20C37" w:rsidRDefault="00B20C37" w:rsidP="00B20C37">
      <w:pPr>
        <w:spacing w:before="100" w:beforeAutospacing="1" w:after="100" w:afterAutospacing="1"/>
      </w:pPr>
      <w:r w:rsidRPr="00B20C37">
        <w:t>E</w:t>
      </w:r>
      <w:r w:rsidR="004D36E6" w:rsidRPr="00B20C37">
        <w:t>t sammendrag av prosessen (tilbakeblikk)</w:t>
      </w:r>
      <w:r w:rsidR="004D36E6">
        <w:t xml:space="preserve"> </w:t>
      </w:r>
    </w:p>
    <w:p w14:paraId="06C67173" w14:textId="6CC899BB" w:rsidR="004D36E6" w:rsidRDefault="004D36E6" w:rsidP="4E72E534">
      <w:pPr>
        <w:numPr>
          <w:ilvl w:val="0"/>
          <w:numId w:val="17"/>
        </w:numPr>
        <w:spacing w:beforeAutospacing="1" w:afterAutospacing="1"/>
      </w:pPr>
      <w:r>
        <w:t>hvordan kom dere frem til oppgaven?</w:t>
      </w:r>
      <w:r>
        <w:br/>
      </w:r>
    </w:p>
    <w:p w14:paraId="5D9CDA17" w14:textId="0303EE93" w:rsidR="28943D01" w:rsidRDefault="28943D01" w:rsidP="4E72E534">
      <w:pPr>
        <w:pStyle w:val="NormalWeb"/>
      </w:pPr>
      <w:r>
        <w:t>I forhold til hvert av punktene nedenfor kan dere også ta med noen ord om eventuelle problemer som har oppstått underveis og hvordan disse i tilfelle ble løst.</w:t>
      </w:r>
    </w:p>
    <w:p w14:paraId="672506DD" w14:textId="40568F5F" w:rsidR="28943D01" w:rsidRDefault="28943D01" w:rsidP="4E72E534">
      <w:pPr>
        <w:numPr>
          <w:ilvl w:val="0"/>
          <w:numId w:val="17"/>
        </w:numPr>
        <w:spacing w:beforeAutospacing="1" w:afterAutospacing="1"/>
      </w:pPr>
      <w:r>
        <w:t xml:space="preserve">bruk av digitale ressurser produsert av andre </w:t>
      </w:r>
    </w:p>
    <w:p w14:paraId="6368A6A0" w14:textId="77777777" w:rsidR="28943D01" w:rsidRDefault="28943D01" w:rsidP="4E72E534">
      <w:pPr>
        <w:pStyle w:val="ListParagraph"/>
        <w:numPr>
          <w:ilvl w:val="0"/>
          <w:numId w:val="17"/>
        </w:numPr>
        <w:tabs>
          <w:tab w:val="num" w:pos="360"/>
        </w:tabs>
        <w:spacing w:beforeAutospacing="1" w:afterAutospacing="1"/>
      </w:pPr>
      <w:r>
        <w:t>eventuelt samarbeid med andre eksterne aktører</w:t>
      </w:r>
    </w:p>
    <w:p w14:paraId="242BF513" w14:textId="4213B53F" w:rsidR="28943D01" w:rsidRDefault="28943D01" w:rsidP="4E72E534">
      <w:pPr>
        <w:numPr>
          <w:ilvl w:val="0"/>
          <w:numId w:val="17"/>
        </w:numPr>
        <w:spacing w:beforeAutospacing="1" w:afterAutospacing="1"/>
      </w:pPr>
      <w:r>
        <w:t>uventede problemstillinger som dukket opp underveis og hvordan dere håndterte disse</w:t>
      </w:r>
    </w:p>
    <w:p w14:paraId="725DE6A0" w14:textId="652BB260" w:rsidR="4E72E534" w:rsidRDefault="4E72E534" w:rsidP="4E72E534">
      <w:pPr>
        <w:spacing w:beforeAutospacing="1" w:afterAutospacing="1"/>
      </w:pPr>
    </w:p>
    <w:p w14:paraId="1A0350A1" w14:textId="655D00D4" w:rsidR="0ABE05B0" w:rsidRDefault="0ABE05B0" w:rsidP="4E72E534">
      <w:pPr>
        <w:spacing w:beforeAutospacing="1" w:afterAutospacing="1"/>
      </w:pPr>
      <w:r w:rsidRPr="4E72E534">
        <w:t>Administrative resultater</w:t>
      </w:r>
    </w:p>
    <w:p w14:paraId="70EB4FF7" w14:textId="77777777" w:rsidR="00B20C37" w:rsidRDefault="004D36E6" w:rsidP="004C2E15">
      <w:pPr>
        <w:numPr>
          <w:ilvl w:val="0"/>
          <w:numId w:val="17"/>
        </w:numPr>
        <w:spacing w:before="100" w:beforeAutospacing="1" w:after="100" w:afterAutospacing="1"/>
      </w:pPr>
      <w:r>
        <w:t>antall planleggingsmøter og møter med veileder</w:t>
      </w:r>
    </w:p>
    <w:p w14:paraId="0E67991D" w14:textId="360411E6" w:rsidR="00B20C37" w:rsidRDefault="004D36E6" w:rsidP="4E72E534">
      <w:pPr>
        <w:numPr>
          <w:ilvl w:val="0"/>
          <w:numId w:val="17"/>
        </w:numPr>
        <w:spacing w:before="100" w:beforeAutospacing="1" w:after="100" w:afterAutospacing="1"/>
      </w:pPr>
      <w:r>
        <w:t xml:space="preserve">forbruk av tid på </w:t>
      </w:r>
      <w:r w:rsidR="234B6731">
        <w:t xml:space="preserve">dokumentasjon, </w:t>
      </w:r>
      <w:r>
        <w:t>koding og robotutvikling (lego-bygging)</w:t>
      </w:r>
    </w:p>
    <w:p w14:paraId="69F0AF20" w14:textId="6212C26A" w:rsidR="004D36E6" w:rsidRDefault="588400EE" w:rsidP="4E72E534">
      <w:pPr>
        <w:numPr>
          <w:ilvl w:val="0"/>
          <w:numId w:val="17"/>
        </w:numPr>
        <w:spacing w:before="100" w:beforeAutospacing="1" w:after="100" w:afterAutospacing="1"/>
      </w:pPr>
      <w:r w:rsidRPr="4E72E534">
        <w:t>arbeidsfordeling</w:t>
      </w:r>
    </w:p>
    <w:p w14:paraId="629B88E9" w14:textId="0A163A55" w:rsidR="004D36E6" w:rsidRDefault="004D36E6" w:rsidP="4E72E534">
      <w:pPr>
        <w:spacing w:before="100" w:beforeAutospacing="1" w:after="100" w:afterAutospacing="1"/>
      </w:pPr>
    </w:p>
    <w:p w14:paraId="202D3F4C" w14:textId="69EC1655" w:rsidR="004D36E6" w:rsidRDefault="588400EE" w:rsidP="4E72E534">
      <w:pPr>
        <w:spacing w:before="100" w:beforeAutospacing="1" w:after="100" w:afterAutospacing="1"/>
      </w:pPr>
      <w:r w:rsidRPr="4E72E534">
        <w:t>Metode/ prosess</w:t>
      </w:r>
    </w:p>
    <w:p w14:paraId="3769B40B" w14:textId="405EE6CF" w:rsidR="004D36E6" w:rsidRDefault="1279F632" w:rsidP="4E72E534">
      <w:pPr>
        <w:numPr>
          <w:ilvl w:val="0"/>
          <w:numId w:val="17"/>
        </w:numPr>
        <w:spacing w:before="100" w:beforeAutospacing="1" w:after="100" w:afterAutospacing="1"/>
      </w:pPr>
      <w:r w:rsidRPr="4E72E534">
        <w:t>Måloppnåelse i forhold til planlagte oppgaver (</w:t>
      </w:r>
      <w:r w:rsidR="3D19F03B" w:rsidRPr="4E72E534">
        <w:t xml:space="preserve">prosjektplan, </w:t>
      </w:r>
      <w:proofErr w:type="spellStart"/>
      <w:r w:rsidRPr="4E72E534">
        <w:t>issueboard</w:t>
      </w:r>
      <w:r w:rsidR="07F42B27" w:rsidRPr="4E72E534">
        <w:t>-tasks</w:t>
      </w:r>
      <w:proofErr w:type="spellEnd"/>
      <w:r w:rsidRPr="4E72E534">
        <w:t>/ prioriteringer</w:t>
      </w:r>
      <w:r w:rsidR="7B24E111" w:rsidRPr="4E72E534">
        <w:t xml:space="preserve"> av disse</w:t>
      </w:r>
      <w:r w:rsidRPr="4E72E534">
        <w:t>).</w:t>
      </w:r>
      <w:r w:rsidR="004D36E6">
        <w:br/>
      </w:r>
    </w:p>
    <w:p w14:paraId="6D2CE0E9" w14:textId="77777777" w:rsidR="00B20C37" w:rsidRDefault="00B20C37" w:rsidP="00B20C37">
      <w:pPr>
        <w:spacing w:before="100" w:beforeAutospacing="1" w:after="100" w:afterAutospacing="1"/>
      </w:pPr>
      <w:r w:rsidRPr="00B20C37">
        <w:t>E</w:t>
      </w:r>
      <w:r w:rsidR="004D36E6" w:rsidRPr="00B20C37">
        <w:t>n kritisk vurdering av</w:t>
      </w:r>
      <w:r w:rsidR="00697E40">
        <w:t>/refleksjon rundt</w:t>
      </w:r>
      <w:r w:rsidR="004D36E6" w:rsidRPr="00B20C37">
        <w:t xml:space="preserve"> arbeidet som er gjort</w:t>
      </w:r>
    </w:p>
    <w:p w14:paraId="6DBD3F75" w14:textId="77777777" w:rsidR="00B20C37" w:rsidRDefault="004D36E6" w:rsidP="004C2E15">
      <w:pPr>
        <w:numPr>
          <w:ilvl w:val="0"/>
          <w:numId w:val="18"/>
        </w:numPr>
        <w:spacing w:before="100" w:beforeAutospacing="1" w:after="100" w:afterAutospacing="1"/>
      </w:pPr>
      <w:r>
        <w:t>hva gikk bra, dårlig, hva kunne vært gjort annerledes</w:t>
      </w:r>
    </w:p>
    <w:p w14:paraId="10384C3D" w14:textId="77777777" w:rsidR="00B20C37" w:rsidRDefault="004D36E6" w:rsidP="004C2E15">
      <w:pPr>
        <w:numPr>
          <w:ilvl w:val="0"/>
          <w:numId w:val="18"/>
        </w:numPr>
        <w:spacing w:before="100" w:beforeAutospacing="1" w:after="100" w:afterAutospacing="1"/>
      </w:pPr>
      <w:r w:rsidRPr="009A472E">
        <w:t>erfaringer med samarbeidet</w:t>
      </w:r>
      <w:r>
        <w:t xml:space="preserve"> innad i teamet</w:t>
      </w:r>
    </w:p>
    <w:p w14:paraId="700C6A16" w14:textId="0BCF87C7" w:rsidR="1B2CAA36" w:rsidRDefault="004D36E6" w:rsidP="4E72E534">
      <w:pPr>
        <w:numPr>
          <w:ilvl w:val="0"/>
          <w:numId w:val="18"/>
        </w:numPr>
        <w:spacing w:beforeAutospacing="1" w:afterAutospacing="1"/>
      </w:pPr>
      <w:r>
        <w:t>hvor fornøyd er vi med resultatet</w:t>
      </w:r>
      <w:r w:rsidR="11200849">
        <w:t xml:space="preserve"> </w:t>
      </w:r>
    </w:p>
    <w:p w14:paraId="7686034D" w14:textId="43EBE699" w:rsidR="4E72E534" w:rsidRDefault="018B8498" w:rsidP="4E72E534">
      <w:pPr>
        <w:numPr>
          <w:ilvl w:val="0"/>
          <w:numId w:val="18"/>
        </w:numPr>
        <w:spacing w:beforeAutospacing="1" w:afterAutospacing="1"/>
      </w:pPr>
      <w:r>
        <w:t>r</w:t>
      </w:r>
      <w:r w:rsidR="1B2CAA36">
        <w:t>esultat</w:t>
      </w:r>
      <w:r w:rsidR="13EE9A08">
        <w:t>er</w:t>
      </w:r>
      <w:r w:rsidR="1B2CAA36">
        <w:t xml:space="preserve"> fra retrospektiv </w:t>
      </w:r>
      <w:r w:rsidR="7107D8C7">
        <w:t xml:space="preserve"> (hva har dere lært om prosess</w:t>
      </w:r>
      <w:r w:rsidR="6CA2592A">
        <w:t>, oppnådde læringsmål</w:t>
      </w:r>
      <w:r w:rsidR="7107D8C7">
        <w:t>)</w:t>
      </w:r>
    </w:p>
    <w:p w14:paraId="02AE92DE" w14:textId="77777777" w:rsidR="00F503BF" w:rsidRDefault="00F503BF" w:rsidP="00F503BF">
      <w:pPr>
        <w:pStyle w:val="Heading2"/>
      </w:pPr>
      <w:bookmarkStart w:id="21" w:name="_Toc1734032263"/>
      <w:r>
        <w:t>Konklusjon og anbefalinger</w:t>
      </w:r>
      <w:bookmarkEnd w:id="21"/>
      <w:r>
        <w:t xml:space="preserve"> </w:t>
      </w:r>
    </w:p>
    <w:p w14:paraId="7E4509B0" w14:textId="77777777" w:rsidR="00B20C37" w:rsidRDefault="00B20C37" w:rsidP="00B20C37">
      <w:r>
        <w:t xml:space="preserve">Konklusjonene skal være gyldige ytringer og forklaringer som følger direkte av resultatene og diskusjonen. Dere kan også inkludere anbefalinger for personer som skal gjøre liknende oppgaver senere (prosessen), eller bygge på arbeidet dere har gjort (produktet). </w:t>
      </w:r>
    </w:p>
    <w:p w14:paraId="3991AA3D" w14:textId="77777777" w:rsidR="009A1213" w:rsidRDefault="00B20C37" w:rsidP="00B20C37">
      <w:r>
        <w:t>Konklusjonene skal ikke være bare ”den siste delen i rapporten”. Konklusjonen skal heller ikke være bare en oppsummering.</w:t>
      </w:r>
      <w:r w:rsidR="00F503BF" w:rsidRPr="00F503BF">
        <w:t xml:space="preserve"> </w:t>
      </w:r>
    </w:p>
    <w:p w14:paraId="243CB5F6" w14:textId="686158A0" w:rsidR="004F76A7" w:rsidRPr="004F76A7" w:rsidRDefault="459D2FB7" w:rsidP="004F76A7">
      <w:pPr>
        <w:pStyle w:val="Heading2"/>
      </w:pPr>
      <w:bookmarkStart w:id="22" w:name="_Toc1987500435"/>
      <w:r>
        <w:t>Bærekraft og s</w:t>
      </w:r>
      <w:r w:rsidR="004F76A7">
        <w:t>amfunnspåvirkning</w:t>
      </w:r>
      <w:bookmarkEnd w:id="22"/>
    </w:p>
    <w:p w14:paraId="2A6BDF87" w14:textId="6D0D1492" w:rsidR="00342D1C" w:rsidRPr="004F76A7" w:rsidRDefault="00342D1C" w:rsidP="004F76A7">
      <w:r>
        <w:t xml:space="preserve">Her skal dere ta med refleksjoner over </w:t>
      </w:r>
      <w:r w:rsidR="004F76A7">
        <w:t>bærekraftvurderinger</w:t>
      </w:r>
      <w:r w:rsidR="24E0A7F8">
        <w:t xml:space="preserve"> og samfunnsnytten</w:t>
      </w:r>
      <w:r w:rsidR="004F76A7">
        <w:t> </w:t>
      </w:r>
      <w:r>
        <w:t>i</w:t>
      </w:r>
      <w:r w:rsidR="004F76A7">
        <w:t xml:space="preserve"> </w:t>
      </w:r>
      <w:r w:rsidR="00D36AF8">
        <w:t xml:space="preserve">det </w:t>
      </w:r>
      <w:r w:rsidR="004F76A7">
        <w:t>arbeidet som er gjort i prosjek</w:t>
      </w:r>
      <w:r w:rsidR="00D36AF8">
        <w:t>tet.</w:t>
      </w:r>
      <w:r>
        <w:t xml:space="preserve"> I tillegg skal dere ta med refleksjon over</w:t>
      </w:r>
      <w:r w:rsidR="1FA714A4">
        <w:t xml:space="preserve"> minst ett av</w:t>
      </w:r>
      <w:r w:rsidR="72EC4E0F">
        <w:t xml:space="preserve"> </w:t>
      </w:r>
      <w:r>
        <w:t>temaene etikk</w:t>
      </w:r>
      <w:r w:rsidR="01F9E6B8">
        <w:t>, personvern</w:t>
      </w:r>
      <w:r w:rsidR="011BA155">
        <w:t xml:space="preserve"> </w:t>
      </w:r>
      <w:r>
        <w:t>og opphavsrettigheter koblet til prosjektet.</w:t>
      </w:r>
      <w:r w:rsidR="28532CC9">
        <w:t xml:space="preserve"> </w:t>
      </w:r>
    </w:p>
    <w:p w14:paraId="2EFC5341" w14:textId="77777777" w:rsidR="006C7133" w:rsidRDefault="006C7133" w:rsidP="004D36E6">
      <w:pPr>
        <w:pStyle w:val="Heading2"/>
      </w:pPr>
      <w:bookmarkStart w:id="23" w:name="_Toc2107600719"/>
      <w:bookmarkStart w:id="24" w:name="_Toc85856312"/>
      <w:bookmarkStart w:id="25" w:name="_Toc85856791"/>
      <w:r>
        <w:t>Vedlegg</w:t>
      </w:r>
      <w:r w:rsidR="00B20C37">
        <w:t xml:space="preserve"> til prosjektrapporten</w:t>
      </w:r>
      <w:bookmarkEnd w:id="23"/>
    </w:p>
    <w:p w14:paraId="2112AF8B" w14:textId="77777777" w:rsidR="00F503BF" w:rsidRPr="004D36E6" w:rsidRDefault="00F503BF" w:rsidP="00F503BF">
      <w:pPr>
        <w:pStyle w:val="Heading3"/>
      </w:pPr>
      <w:bookmarkStart w:id="26" w:name="_Toc85856309"/>
      <w:bookmarkStart w:id="27" w:name="_Toc85856788"/>
      <w:bookmarkStart w:id="28" w:name="_Toc1902578443"/>
      <w:r>
        <w:t>Arbeidskontrakt</w:t>
      </w:r>
      <w:bookmarkEnd w:id="26"/>
      <w:bookmarkEnd w:id="27"/>
      <w:bookmarkEnd w:id="28"/>
    </w:p>
    <w:p w14:paraId="64E5338C" w14:textId="77777777" w:rsidR="00B20C37" w:rsidRDefault="00B20C37" w:rsidP="00B20C37">
      <w:r w:rsidRPr="00EF0E0B">
        <w:t xml:space="preserve">Teamet skal revidere førsteutgaven av sin arbeidskontrakt </w:t>
      </w:r>
      <w:r>
        <w:t xml:space="preserve">for dette prosjektet i henhold til kommentarer gitt på veiledningsmøtet. Nå har dere arbeidet sammen og blitt godt kjent slik at dere har et tilstrekkelig grunnlag for å lage en god arbeidskontrakt. Revidert utgave skal legges ved oppgaven, </w:t>
      </w:r>
      <w:r w:rsidRPr="00E765DB">
        <w:rPr>
          <w:i/>
        </w:rPr>
        <w:t>signert</w:t>
      </w:r>
      <w:r>
        <w:t xml:space="preserve"> av alle teamets medlemmer.</w:t>
      </w:r>
    </w:p>
    <w:p w14:paraId="47F769B6" w14:textId="77777777" w:rsidR="00123961" w:rsidRDefault="00A020A2" w:rsidP="006C7133">
      <w:pPr>
        <w:pStyle w:val="Heading3"/>
      </w:pPr>
      <w:bookmarkStart w:id="29" w:name="_Toc2060264911"/>
      <w:bookmarkStart w:id="30" w:name="_Toc85856314"/>
      <w:bookmarkStart w:id="31" w:name="_Toc85856793"/>
      <w:bookmarkEnd w:id="24"/>
      <w:bookmarkEnd w:id="25"/>
      <w:r>
        <w:t>Prosjekt</w:t>
      </w:r>
      <w:r w:rsidR="00123961">
        <w:t>plan</w:t>
      </w:r>
      <w:bookmarkEnd w:id="29"/>
    </w:p>
    <w:p w14:paraId="799F3B83" w14:textId="77777777" w:rsidR="005B5743" w:rsidRDefault="00A878A5" w:rsidP="00A878A5">
      <w:r w:rsidRPr="00EF0E0B">
        <w:t xml:space="preserve">Ved oppstart skal teamet kartlegge ulike arbeidsoppgaver og sette opp </w:t>
      </w:r>
      <w:r>
        <w:t>prosjekt</w:t>
      </w:r>
      <w:r w:rsidRPr="00EF0E0B">
        <w:t>plan</w:t>
      </w:r>
      <w:r w:rsidR="005B5743">
        <w:t>.</w:t>
      </w:r>
    </w:p>
    <w:p w14:paraId="6CBB0CF8" w14:textId="77777777" w:rsidR="00A878A5" w:rsidRDefault="00A878A5" w:rsidP="00247775">
      <w:r>
        <w:t>Gjennom prosjektet skal teamet registrere den faktiske gjennomføringen av tidsplanen og kunne forklare eventuelle avvik fra den opprinnelige planen.</w:t>
      </w:r>
    </w:p>
    <w:p w14:paraId="5EED7403" w14:textId="77777777" w:rsidR="004D36E6" w:rsidRPr="004D36E6" w:rsidRDefault="004D36E6" w:rsidP="006C7133">
      <w:pPr>
        <w:pStyle w:val="Heading3"/>
      </w:pPr>
      <w:bookmarkStart w:id="32" w:name="_Toc2127311678"/>
      <w:r>
        <w:t>Møteinnkallinger og Møtereferat</w:t>
      </w:r>
      <w:bookmarkEnd w:id="30"/>
      <w:bookmarkEnd w:id="31"/>
      <w:bookmarkEnd w:id="32"/>
      <w:r>
        <w:t xml:space="preserve"> </w:t>
      </w:r>
    </w:p>
    <w:p w14:paraId="568882E9" w14:textId="11BC11AC" w:rsidR="00A878A5" w:rsidRPr="00F12043" w:rsidRDefault="00A878A5" w:rsidP="00A878A5">
      <w:bookmarkStart w:id="33" w:name="_Toc85856315"/>
      <w:bookmarkStart w:id="34" w:name="_Toc85856794"/>
      <w:r>
        <w:t xml:space="preserve">Det kreves minimum </w:t>
      </w:r>
      <w:r w:rsidR="6818130F">
        <w:t>2</w:t>
      </w:r>
      <w:r>
        <w:t xml:space="preserve"> </w:t>
      </w:r>
      <w:proofErr w:type="spellStart"/>
      <w:r>
        <w:t>stk</w:t>
      </w:r>
      <w:proofErr w:type="spellEnd"/>
      <w:r>
        <w:t xml:space="preserve"> møter med innkalling og referat, inklusive 1 møte med faglærer</w:t>
      </w:r>
      <w:r w:rsidR="000F0496">
        <w:t xml:space="preserve">/ </w:t>
      </w:r>
      <w:proofErr w:type="spellStart"/>
      <w:r w:rsidR="000F0496">
        <w:t>læringsasssistent</w:t>
      </w:r>
      <w:proofErr w:type="spellEnd"/>
      <w:r>
        <w:t xml:space="preserve">. </w:t>
      </w:r>
    </w:p>
    <w:p w14:paraId="4E130D18" w14:textId="77777777" w:rsidR="00AC3694" w:rsidRPr="00EF0E0B" w:rsidRDefault="00AC3694" w:rsidP="00AC3694">
      <w:pPr>
        <w:pStyle w:val="Heading3"/>
      </w:pPr>
      <w:bookmarkStart w:id="35" w:name="_Toc462747328"/>
      <w:bookmarkStart w:id="36" w:name="_Toc880678893"/>
      <w:bookmarkEnd w:id="33"/>
      <w:bookmarkEnd w:id="34"/>
      <w:r>
        <w:lastRenderedPageBreak/>
        <w:t>Timeliste med statusrapport</w:t>
      </w:r>
      <w:bookmarkEnd w:id="35"/>
      <w:bookmarkEnd w:id="36"/>
    </w:p>
    <w:p w14:paraId="4BEA3380" w14:textId="77777777" w:rsidR="00AC3694" w:rsidRPr="00EF0E0B" w:rsidRDefault="00AC3694" w:rsidP="00AC3694">
      <w:pPr>
        <w:pStyle w:val="NormalWeb"/>
      </w:pPr>
      <w:r>
        <w:t>Det skal føres timelister for hver enkelt student. A</w:t>
      </w:r>
      <w:r w:rsidRPr="00EF0E0B">
        <w:t>rbeid</w:t>
      </w:r>
      <w:r>
        <w:t>et</w:t>
      </w:r>
      <w:r w:rsidRPr="00EF0E0B">
        <w:t xml:space="preserve"> som utføres skal klassifiseres i henhold til de arbeidsarter som er oppført. Minste registreringsenhet er 1/2-time. </w:t>
      </w:r>
      <w:r w:rsidRPr="00EF0E0B">
        <w:rPr>
          <w:noProof/>
        </w:rPr>
        <w:t>Utfylling av timelisten skal skje ukentlig for hvert team og en timeliste pr</w:t>
      </w:r>
      <w:r w:rsidR="009837F4">
        <w:rPr>
          <w:noProof/>
        </w:rPr>
        <w:t>.</w:t>
      </w:r>
      <w:r w:rsidRPr="00EF0E0B">
        <w:rPr>
          <w:noProof/>
        </w:rPr>
        <w:t xml:space="preserve"> person som viser den enkeltes arbeidsinnsats</w:t>
      </w:r>
      <w:r w:rsidRPr="00EF0E0B">
        <w:t xml:space="preserve">. </w:t>
      </w:r>
      <w:bookmarkStart w:id="37" w:name="art"/>
      <w:bookmarkEnd w:id="37"/>
      <w:r w:rsidRPr="00EF0E0B">
        <w:t xml:space="preserve">Arbeidet kan vanligvis klassifiseres i følgende </w:t>
      </w:r>
      <w:r w:rsidR="000F0496">
        <w:t>aktiviteter</w:t>
      </w:r>
      <w:r w:rsidRPr="00EF0E0B">
        <w:t xml:space="preserve">: </w:t>
      </w:r>
    </w:p>
    <w:p w14:paraId="72C690E9" w14:textId="77777777" w:rsidR="00AC3694" w:rsidRPr="00EF0E0B" w:rsidRDefault="00AC3694" w:rsidP="004C2E15">
      <w:pPr>
        <w:numPr>
          <w:ilvl w:val="0"/>
          <w:numId w:val="10"/>
        </w:numPr>
        <w:spacing w:before="100" w:beforeAutospacing="1" w:after="100" w:afterAutospacing="1"/>
        <w:ind w:right="-2838"/>
      </w:pPr>
      <w:r w:rsidRPr="00EF0E0B">
        <w:t xml:space="preserve">Egenopplæring </w:t>
      </w:r>
      <w:r>
        <w:tab/>
      </w:r>
      <w:r>
        <w:tab/>
      </w:r>
    </w:p>
    <w:p w14:paraId="46B22B90" w14:textId="77777777" w:rsidR="00AC3694" w:rsidRPr="00EF0E0B" w:rsidRDefault="00AC3694" w:rsidP="004C2E15">
      <w:pPr>
        <w:numPr>
          <w:ilvl w:val="0"/>
          <w:numId w:val="10"/>
        </w:numPr>
        <w:spacing w:before="100" w:beforeAutospacing="1" w:after="100" w:afterAutospacing="1"/>
      </w:pPr>
      <w:r w:rsidRPr="00EF0E0B">
        <w:t xml:space="preserve">Informasjonssøking </w:t>
      </w:r>
    </w:p>
    <w:p w14:paraId="3C3E02F6" w14:textId="77777777" w:rsidR="00AC3694" w:rsidRPr="00EF0E0B" w:rsidRDefault="00AC3694" w:rsidP="004C2E15">
      <w:pPr>
        <w:numPr>
          <w:ilvl w:val="0"/>
          <w:numId w:val="10"/>
        </w:numPr>
        <w:spacing w:before="100" w:beforeAutospacing="1" w:after="100" w:afterAutospacing="1"/>
      </w:pPr>
      <w:r w:rsidRPr="00EF0E0B">
        <w:t xml:space="preserve">Administrasjon av eget arbeid </w:t>
      </w:r>
    </w:p>
    <w:p w14:paraId="3204746E" w14:textId="77777777" w:rsidR="00AC3694" w:rsidRPr="00EF0E0B" w:rsidRDefault="00AC3694" w:rsidP="004C2E15">
      <w:pPr>
        <w:numPr>
          <w:ilvl w:val="0"/>
          <w:numId w:val="10"/>
        </w:numPr>
        <w:spacing w:before="100" w:beforeAutospacing="1" w:after="100" w:afterAutospacing="1"/>
      </w:pPr>
      <w:r>
        <w:t>Prototyping</w:t>
      </w:r>
    </w:p>
    <w:p w14:paraId="6FF36A5D" w14:textId="77777777" w:rsidR="00AC3694" w:rsidRPr="00EF0E0B" w:rsidRDefault="00AC3694" w:rsidP="009837F4">
      <w:pPr>
        <w:numPr>
          <w:ilvl w:val="0"/>
          <w:numId w:val="10"/>
        </w:numPr>
        <w:spacing w:before="100" w:beforeAutospacing="1" w:after="100" w:afterAutospacing="1"/>
        <w:ind w:right="-1703"/>
      </w:pPr>
      <w:r w:rsidRPr="00EF0E0B">
        <w:t>Implementasjon - kildekode</w:t>
      </w:r>
    </w:p>
    <w:p w14:paraId="684459C9" w14:textId="77777777" w:rsidR="00AC3694" w:rsidRPr="00EF0E0B" w:rsidRDefault="00AC3694" w:rsidP="004C2E15">
      <w:pPr>
        <w:numPr>
          <w:ilvl w:val="0"/>
          <w:numId w:val="10"/>
        </w:numPr>
        <w:spacing w:before="100" w:beforeAutospacing="1" w:after="100" w:afterAutospacing="1"/>
      </w:pPr>
      <w:r w:rsidRPr="00EF0E0B">
        <w:t xml:space="preserve">Testing av egne program </w:t>
      </w:r>
    </w:p>
    <w:p w14:paraId="2135525B" w14:textId="77777777" w:rsidR="00AC3694" w:rsidRPr="00EF0E0B" w:rsidRDefault="00AC3694" w:rsidP="004C2E15">
      <w:pPr>
        <w:numPr>
          <w:ilvl w:val="0"/>
          <w:numId w:val="10"/>
        </w:numPr>
        <w:spacing w:before="100" w:beforeAutospacing="1" w:after="100" w:afterAutospacing="1"/>
      </w:pPr>
      <w:r w:rsidRPr="00EF0E0B">
        <w:t xml:space="preserve">Feilretting av program </w:t>
      </w:r>
    </w:p>
    <w:p w14:paraId="15A53AD6" w14:textId="77777777" w:rsidR="00AC3694" w:rsidRPr="00EF0E0B" w:rsidRDefault="00AC3694" w:rsidP="004C2E15">
      <w:pPr>
        <w:numPr>
          <w:ilvl w:val="0"/>
          <w:numId w:val="10"/>
        </w:numPr>
        <w:spacing w:before="100" w:beforeAutospacing="1" w:after="100" w:afterAutospacing="1"/>
      </w:pPr>
      <w:r w:rsidRPr="00EF0E0B">
        <w:t xml:space="preserve">Utarbeidelse av prosjektrapport </w:t>
      </w:r>
    </w:p>
    <w:p w14:paraId="7ECEEC0B" w14:textId="77777777" w:rsidR="00AC3694" w:rsidRPr="00EF0E0B" w:rsidRDefault="00AC3694" w:rsidP="004C2E15">
      <w:pPr>
        <w:numPr>
          <w:ilvl w:val="0"/>
          <w:numId w:val="10"/>
        </w:numPr>
        <w:spacing w:before="100" w:beforeAutospacing="1" w:after="100" w:afterAutospacing="1"/>
      </w:pPr>
      <w:r w:rsidRPr="00EF0E0B">
        <w:t xml:space="preserve">Presentasjon med forberedelse </w:t>
      </w:r>
    </w:p>
    <w:p w14:paraId="63426D10" w14:textId="77777777" w:rsidR="00AC3694" w:rsidRPr="00EF0E0B" w:rsidRDefault="00AC3694" w:rsidP="004C2E15">
      <w:pPr>
        <w:numPr>
          <w:ilvl w:val="0"/>
          <w:numId w:val="10"/>
        </w:numPr>
        <w:spacing w:before="100" w:beforeAutospacing="1" w:after="100" w:afterAutospacing="1"/>
      </w:pPr>
      <w:r w:rsidRPr="00EF0E0B">
        <w:t>Teammøter</w:t>
      </w:r>
    </w:p>
    <w:p w14:paraId="065EDD73" w14:textId="77777777" w:rsidR="00AC3694" w:rsidRPr="00EF0E0B" w:rsidRDefault="00AC3694" w:rsidP="004C2E15">
      <w:pPr>
        <w:numPr>
          <w:ilvl w:val="0"/>
          <w:numId w:val="10"/>
        </w:numPr>
        <w:spacing w:before="100" w:beforeAutospacing="1" w:after="100" w:afterAutospacing="1"/>
      </w:pPr>
      <w:r w:rsidRPr="00EF0E0B">
        <w:t>Teammøter med veileder</w:t>
      </w:r>
    </w:p>
    <w:p w14:paraId="00624811" w14:textId="77777777" w:rsidR="00AC3694" w:rsidRPr="00EF0E0B" w:rsidRDefault="00AC3694" w:rsidP="004C2E15">
      <w:pPr>
        <w:numPr>
          <w:ilvl w:val="0"/>
          <w:numId w:val="10"/>
        </w:numPr>
        <w:spacing w:before="100" w:beforeAutospacing="1" w:after="100" w:afterAutospacing="1"/>
      </w:pPr>
      <w:r w:rsidRPr="00EF0E0B">
        <w:t xml:space="preserve">Sykdom </w:t>
      </w:r>
    </w:p>
    <w:p w14:paraId="55736BFF" w14:textId="77777777" w:rsidR="00AC3694" w:rsidRPr="00EF0E0B" w:rsidRDefault="00AC3694" w:rsidP="004C2E15">
      <w:pPr>
        <w:numPr>
          <w:ilvl w:val="0"/>
          <w:numId w:val="10"/>
        </w:numPr>
        <w:spacing w:before="100" w:beforeAutospacing="1" w:after="100" w:afterAutospacing="1"/>
      </w:pPr>
      <w:r w:rsidRPr="00EF0E0B">
        <w:t>Eventuelt egendefinerte arbeidsarter</w:t>
      </w:r>
    </w:p>
    <w:p w14:paraId="4802FBD7" w14:textId="77777777" w:rsidR="00AC3694" w:rsidRDefault="00AC3694" w:rsidP="00AC3694">
      <w:pPr>
        <w:numPr>
          <w:ilvl w:val="0"/>
          <w:numId w:val="10"/>
        </w:numPr>
        <w:spacing w:before="100" w:beforeAutospacing="1" w:after="100" w:afterAutospacing="1"/>
      </w:pPr>
      <w:r w:rsidRPr="00EF0E0B">
        <w:t>Eventuelt egendefinerte arbeidsarter</w:t>
      </w:r>
    </w:p>
    <w:p w14:paraId="3584460A" w14:textId="77777777" w:rsidR="000F0496" w:rsidRDefault="009837F4" w:rsidP="009837F4">
      <w:pPr>
        <w:spacing w:before="100" w:beforeAutospacing="1" w:after="100" w:afterAutospacing="1"/>
      </w:pPr>
      <w:r>
        <w:t xml:space="preserve">Ved behov kan man definere egne </w:t>
      </w:r>
      <w:r w:rsidR="000F0496">
        <w:t>aktiviteter</w:t>
      </w:r>
      <w:r>
        <w:t xml:space="preserve">. </w:t>
      </w:r>
      <w:r w:rsidR="000F0496">
        <w:t>Hver aktivitet kan igjen kategoriseres innenfor følgende kategorier:</w:t>
      </w:r>
    </w:p>
    <w:p w14:paraId="2E7FCCCB" w14:textId="77777777" w:rsidR="000F0496" w:rsidRDefault="000F0496" w:rsidP="000F0496">
      <w:pPr>
        <w:numPr>
          <w:ilvl w:val="0"/>
          <w:numId w:val="27"/>
        </w:numPr>
        <w:spacing w:before="100" w:beforeAutospacing="1" w:after="100" w:afterAutospacing="1"/>
      </w:pPr>
      <w:r>
        <w:t>Dokumentasjon</w:t>
      </w:r>
    </w:p>
    <w:p w14:paraId="77E05572" w14:textId="77777777" w:rsidR="000F0496" w:rsidRDefault="000F0496" w:rsidP="000F0496">
      <w:pPr>
        <w:numPr>
          <w:ilvl w:val="0"/>
          <w:numId w:val="27"/>
        </w:numPr>
        <w:spacing w:before="100" w:beforeAutospacing="1" w:after="100" w:afterAutospacing="1"/>
      </w:pPr>
      <w:r>
        <w:t>Administrasjon</w:t>
      </w:r>
    </w:p>
    <w:p w14:paraId="743ADE1D" w14:textId="77777777" w:rsidR="000F0496" w:rsidRDefault="000F0496" w:rsidP="000F0496">
      <w:pPr>
        <w:numPr>
          <w:ilvl w:val="0"/>
          <w:numId w:val="27"/>
        </w:numPr>
        <w:spacing w:before="100" w:beforeAutospacing="1" w:after="100" w:afterAutospacing="1"/>
      </w:pPr>
      <w:r>
        <w:t>Programmering</w:t>
      </w:r>
    </w:p>
    <w:p w14:paraId="1167E75D" w14:textId="77777777" w:rsidR="000F0496" w:rsidRDefault="000F0496" w:rsidP="000F0496">
      <w:pPr>
        <w:numPr>
          <w:ilvl w:val="0"/>
          <w:numId w:val="27"/>
        </w:numPr>
        <w:spacing w:before="100" w:beforeAutospacing="1" w:after="100" w:afterAutospacing="1"/>
      </w:pPr>
      <w:r>
        <w:t>Konstruksjon</w:t>
      </w:r>
    </w:p>
    <w:p w14:paraId="5A2392C1" w14:textId="77777777" w:rsidR="000F0496" w:rsidRDefault="000F0496" w:rsidP="000F0496">
      <w:pPr>
        <w:numPr>
          <w:ilvl w:val="0"/>
          <w:numId w:val="27"/>
        </w:numPr>
        <w:spacing w:before="100" w:beforeAutospacing="1" w:after="100" w:afterAutospacing="1"/>
      </w:pPr>
      <w:r>
        <w:t>Eventuelt egendefinert kategori</w:t>
      </w:r>
    </w:p>
    <w:p w14:paraId="21C1EA41" w14:textId="77777777" w:rsidR="009837F4" w:rsidRDefault="009837F4" w:rsidP="009837F4">
      <w:pPr>
        <w:spacing w:before="100" w:beforeAutospacing="1" w:after="100" w:afterAutospacing="1"/>
      </w:pPr>
      <w:r w:rsidRPr="00EF0E0B">
        <w:t xml:space="preserve">Statusrapporten skal </w:t>
      </w:r>
      <w:proofErr w:type="spellStart"/>
      <w:r w:rsidRPr="00EF0E0B">
        <w:t>innholde</w:t>
      </w:r>
      <w:proofErr w:type="spellEnd"/>
      <w:r w:rsidRPr="00EF0E0B">
        <w:t xml:space="preserve"> en kort beskrivelse av uken som gikk, hva dere jobbet med og h</w:t>
      </w:r>
      <w:r>
        <w:t>va som er planen for neste uke. Timelistene er det dokumentet som dokumenterer den enkelte students arbeidsinnsats i prosjektet.</w:t>
      </w:r>
    </w:p>
    <w:p w14:paraId="274487EC" w14:textId="06602EC9" w:rsidR="004D36E6" w:rsidRDefault="009837F4" w:rsidP="2D14080E">
      <w:pPr>
        <w:spacing w:before="100" w:beforeAutospacing="1" w:after="100" w:afterAutospacing="1"/>
      </w:pPr>
      <w:r>
        <w:t xml:space="preserve">Her må det enkelte team vurdere om de ønsker å bruke hensiktsmessige digitale verktøy (eks. </w:t>
      </w:r>
      <w:proofErr w:type="spellStart"/>
      <w:r w:rsidR="000F0496">
        <w:t>excel</w:t>
      </w:r>
      <w:proofErr w:type="spellEnd"/>
      <w:r w:rsidR="000F0496">
        <w:t xml:space="preserve">-mal i </w:t>
      </w:r>
      <w:proofErr w:type="spellStart"/>
      <w:r w:rsidR="000F0496">
        <w:t>emnerommet</w:t>
      </w:r>
      <w:proofErr w:type="spellEnd"/>
      <w:r w:rsidR="000F0496">
        <w:t>,</w:t>
      </w:r>
      <w:r w:rsidR="032A0A1F">
        <w:t xml:space="preserve"> </w:t>
      </w:r>
      <w:r w:rsidR="000F0496">
        <w:t>ol</w:t>
      </w:r>
      <w:r>
        <w:t xml:space="preserve">) for å registrere timene. </w:t>
      </w:r>
    </w:p>
    <w:p w14:paraId="0B1F2714" w14:textId="1A38C832" w:rsidR="000F0496" w:rsidRDefault="000F0496" w:rsidP="2D14080E">
      <w:pPr>
        <w:spacing w:before="100" w:beforeAutospacing="1" w:after="100" w:afterAutospacing="1"/>
      </w:pPr>
      <w:r>
        <w:t xml:space="preserve">Det viktigste er å få oversikt over tidsbruken pr teammedlem og teamet som helhet – </w:t>
      </w:r>
      <w:r w:rsidR="604348DE">
        <w:t xml:space="preserve"> hvilke aktiviteter har teamet brukt tid på gjennom prosjektet.</w:t>
      </w:r>
    </w:p>
    <w:p w14:paraId="7325104D" w14:textId="77777777" w:rsidR="00594E4A" w:rsidRDefault="00594E4A" w:rsidP="00594E4A">
      <w:pPr>
        <w:pStyle w:val="Heading3"/>
      </w:pPr>
      <w:bookmarkStart w:id="38" w:name="_Toc1151391393"/>
      <w:r>
        <w:t>Presentasjon av prosjektet</w:t>
      </w:r>
      <w:bookmarkEnd w:id="38"/>
    </w:p>
    <w:p w14:paraId="6FEF5753" w14:textId="77777777" w:rsidR="00594E4A" w:rsidRDefault="00594E4A" w:rsidP="00594E4A">
      <w:r>
        <w:t xml:space="preserve">Alle team skal </w:t>
      </w:r>
      <w:proofErr w:type="spellStart"/>
      <w:r>
        <w:t>pressentere</w:t>
      </w:r>
      <w:proofErr w:type="spellEnd"/>
      <w:r>
        <w:t xml:space="preserve"> sine løsninger for faglærere og resten av klassen (</w:t>
      </w:r>
      <w:proofErr w:type="spellStart"/>
      <w:r>
        <w:t>max</w:t>
      </w:r>
      <w:proofErr w:type="spellEnd"/>
      <w:r>
        <w:t xml:space="preserve"> 7 min) og kommentere på følgende punkter:</w:t>
      </w:r>
    </w:p>
    <w:p w14:paraId="4BF60702" w14:textId="77777777" w:rsidR="00594E4A" w:rsidRDefault="00594E4A" w:rsidP="00594E4A">
      <w:pPr>
        <w:pStyle w:val="ListParagraph"/>
        <w:numPr>
          <w:ilvl w:val="0"/>
          <w:numId w:val="28"/>
        </w:numPr>
      </w:pPr>
      <w:r>
        <w:t>Presenter teamet og prosjektoppgaven</w:t>
      </w:r>
    </w:p>
    <w:p w14:paraId="3877BB4F" w14:textId="77777777" w:rsidR="00594E4A" w:rsidRDefault="00594E4A" w:rsidP="00594E4A">
      <w:pPr>
        <w:pStyle w:val="ListParagraph"/>
        <w:numPr>
          <w:ilvl w:val="0"/>
          <w:numId w:val="28"/>
        </w:numPr>
      </w:pPr>
      <w:r>
        <w:t>Kommenter kort om teamarbeidet/prosess og utfordringer dere har støtt på underveis og hvordan disse er håndtert</w:t>
      </w:r>
    </w:p>
    <w:p w14:paraId="64598889" w14:textId="77777777" w:rsidR="00594E4A" w:rsidRPr="00286EF1" w:rsidRDefault="00594E4A" w:rsidP="00594E4A">
      <w:pPr>
        <w:pStyle w:val="ListParagraph"/>
        <w:numPr>
          <w:ilvl w:val="0"/>
          <w:numId w:val="28"/>
        </w:numPr>
      </w:pPr>
      <w:r>
        <w:t>Demonstrer selve roboten live eller på video</w:t>
      </w:r>
    </w:p>
    <w:p w14:paraId="6C8A68CB" w14:textId="77777777" w:rsidR="00594E4A" w:rsidRPr="00A878A5" w:rsidRDefault="00594E4A" w:rsidP="2D14080E">
      <w:pPr>
        <w:spacing w:before="100" w:beforeAutospacing="1" w:after="100" w:afterAutospacing="1"/>
      </w:pPr>
    </w:p>
    <w:p w14:paraId="452AE289" w14:textId="77777777" w:rsidR="004D36E6" w:rsidRPr="004D36E6" w:rsidRDefault="004D36E6" w:rsidP="004D36E6">
      <w:pPr>
        <w:pStyle w:val="Heading1"/>
      </w:pPr>
      <w:bookmarkStart w:id="39" w:name="_Toc85856317"/>
      <w:bookmarkStart w:id="40" w:name="_Toc1875793150"/>
      <w:r>
        <w:t>Innlevering av oppgaven</w:t>
      </w:r>
      <w:bookmarkEnd w:id="39"/>
      <w:bookmarkEnd w:id="40"/>
      <w:r>
        <w:t xml:space="preserve"> </w:t>
      </w:r>
    </w:p>
    <w:p w14:paraId="19418B6C" w14:textId="77777777" w:rsidR="004D36E6" w:rsidRPr="00A878A5" w:rsidRDefault="009837F4" w:rsidP="00A878A5">
      <w:pPr>
        <w:overflowPunct w:val="0"/>
        <w:autoSpaceDE w:val="0"/>
        <w:autoSpaceDN w:val="0"/>
        <w:adjustRightInd w:val="0"/>
        <w:textAlignment w:val="baseline"/>
      </w:pPr>
      <w:r>
        <w:t xml:space="preserve">Prosjektrapporten skal leveres i </w:t>
      </w:r>
      <w:proofErr w:type="spellStart"/>
      <w:r>
        <w:t>Inspera</w:t>
      </w:r>
      <w:proofErr w:type="spellEnd"/>
      <w:r>
        <w:t>.</w:t>
      </w:r>
    </w:p>
    <w:p w14:paraId="028E660F" w14:textId="77777777" w:rsidR="004D36E6" w:rsidRPr="004D36E6" w:rsidRDefault="004D36E6" w:rsidP="004D36E6">
      <w:pPr>
        <w:pStyle w:val="Heading1"/>
      </w:pPr>
      <w:bookmarkStart w:id="41" w:name="_Toc440694496"/>
      <w:bookmarkStart w:id="42" w:name="evaluering"/>
      <w:bookmarkStart w:id="43" w:name="_Toc85856318"/>
      <w:bookmarkStart w:id="44" w:name="_Toc508571582"/>
      <w:bookmarkEnd w:id="41"/>
      <w:bookmarkEnd w:id="42"/>
      <w:r>
        <w:t>Sensurering</w:t>
      </w:r>
      <w:bookmarkEnd w:id="43"/>
      <w:bookmarkEnd w:id="44"/>
    </w:p>
    <w:p w14:paraId="2BEE0D4A" w14:textId="35C141A3" w:rsidR="000065E6" w:rsidRDefault="004D36E6" w:rsidP="004D36E6">
      <w:pPr>
        <w:pStyle w:val="NormalWeb"/>
        <w:rPr>
          <w:noProof/>
        </w:rPr>
      </w:pPr>
      <w:r w:rsidRPr="2D14080E">
        <w:rPr>
          <w:noProof/>
        </w:rPr>
        <w:t xml:space="preserve">For at prosjektoppgaven skal være bestått må teamet levere et resultat av prosjektarbeidet som viser at </w:t>
      </w:r>
      <w:r w:rsidR="00272B45" w:rsidRPr="2D14080E">
        <w:rPr>
          <w:noProof/>
        </w:rPr>
        <w:t xml:space="preserve">teammedlemmene </w:t>
      </w:r>
      <w:r w:rsidRPr="2D14080E">
        <w:rPr>
          <w:noProof/>
        </w:rPr>
        <w:t>er i stand til å fungere tilfredsstillende i samarbeid med resten av teamet. Dette inne</w:t>
      </w:r>
      <w:r w:rsidR="00760125" w:rsidRPr="2D14080E">
        <w:rPr>
          <w:noProof/>
        </w:rPr>
        <w:t xml:space="preserve">bærer at man kan dokumentere </w:t>
      </w:r>
      <w:r w:rsidR="00C61C79" w:rsidRPr="2D14080E">
        <w:rPr>
          <w:noProof/>
        </w:rPr>
        <w:t xml:space="preserve">tilstrekkelig </w:t>
      </w:r>
      <w:r w:rsidRPr="2D14080E">
        <w:rPr>
          <w:noProof/>
        </w:rPr>
        <w:t>arbeidsinnsats</w:t>
      </w:r>
      <w:r w:rsidR="01750868" w:rsidRPr="2D14080E">
        <w:rPr>
          <w:noProof/>
        </w:rPr>
        <w:t xml:space="preserve">, </w:t>
      </w:r>
      <w:r w:rsidRPr="2D14080E">
        <w:rPr>
          <w:noProof/>
        </w:rPr>
        <w:t>at man har løst prosjektoppgaven på en tilfredsstillende måte</w:t>
      </w:r>
      <w:r w:rsidR="1665F86C" w:rsidRPr="2D14080E">
        <w:rPr>
          <w:noProof/>
        </w:rPr>
        <w:t xml:space="preserve"> samt har reflektert over teamets læringsoppnåelse, utvikling og samarbeid</w:t>
      </w:r>
      <w:r w:rsidRPr="2D14080E">
        <w:rPr>
          <w:noProof/>
        </w:rPr>
        <w:t xml:space="preserve">. </w:t>
      </w:r>
      <w:r w:rsidR="000065E6" w:rsidRPr="2D14080E">
        <w:rPr>
          <w:noProof/>
        </w:rPr>
        <w:t>Videre er det særdeles viktig at innlevert prosjektrapport følger tildelt mal og at alle elementer der er besvart.</w:t>
      </w:r>
    </w:p>
    <w:p w14:paraId="6680A06E" w14:textId="77777777" w:rsidR="00C61C79" w:rsidRPr="00C61C79" w:rsidRDefault="00C61C79" w:rsidP="00C61C79">
      <w:r>
        <w:t>Lykke til!</w:t>
      </w:r>
    </w:p>
    <w:sectPr w:rsidR="00C61C79" w:rsidRPr="00C61C79" w:rsidSect="00B50B47">
      <w:headerReference w:type="default" r:id="rId12"/>
      <w:footerReference w:type="default" r:id="rId13"/>
      <w:headerReference w:type="first" r:id="rId14"/>
      <w:pgSz w:w="11906" w:h="16838" w:code="9"/>
      <w:pgMar w:top="1618" w:right="1418" w:bottom="143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9F5AA5" w14:textId="77777777" w:rsidR="00E66573" w:rsidRDefault="00E66573">
      <w:r>
        <w:separator/>
      </w:r>
    </w:p>
  </w:endnote>
  <w:endnote w:type="continuationSeparator" w:id="0">
    <w:p w14:paraId="23DF0AF0" w14:textId="77777777" w:rsidR="00E66573" w:rsidRDefault="00E66573">
      <w:r>
        <w:continuationSeparator/>
      </w:r>
    </w:p>
  </w:endnote>
  <w:endnote w:type="continuationNotice" w:id="1">
    <w:p w14:paraId="0145D3C7" w14:textId="77777777" w:rsidR="00E66573" w:rsidRDefault="00E66573">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D72736" w14:textId="77777777" w:rsidR="004A46E3" w:rsidRPr="003E74DC" w:rsidRDefault="003E74DC" w:rsidP="003E74DC">
    <w:pPr>
      <w:pStyle w:val="Meta-opphavsrett"/>
      <w:rPr>
        <w:rFonts w:ascii="Arial" w:hAnsi="Arial" w:cs="Arial"/>
        <w:i w:val="0"/>
        <w:szCs w:val="20"/>
      </w:rPr>
    </w:pPr>
    <w:r w:rsidRPr="003E74DC">
      <w:rPr>
        <w:rFonts w:ascii="Arial" w:hAnsi="Arial" w:cs="Arial"/>
        <w:i w:val="0"/>
        <w:szCs w:val="20"/>
      </w:rPr>
      <w:t>Opphavsrett:  Forfatter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61B96C" w14:textId="77777777" w:rsidR="00E66573" w:rsidRDefault="00E66573">
      <w:r>
        <w:separator/>
      </w:r>
    </w:p>
  </w:footnote>
  <w:footnote w:type="continuationSeparator" w:id="0">
    <w:p w14:paraId="35052A50" w14:textId="77777777" w:rsidR="00E66573" w:rsidRDefault="00E66573">
      <w:r>
        <w:continuationSeparator/>
      </w:r>
    </w:p>
  </w:footnote>
  <w:footnote w:type="continuationNotice" w:id="1">
    <w:p w14:paraId="6663089F" w14:textId="77777777" w:rsidR="00E66573" w:rsidRDefault="00E66573">
      <w:pPr>
        <w:spacing w:befor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129BE8" w14:textId="77777777" w:rsidR="00467229" w:rsidRPr="003E74DC" w:rsidRDefault="00467229" w:rsidP="003E74DC">
    <w:pPr>
      <w:pStyle w:val="Meta-topptekst"/>
    </w:pPr>
    <w:r w:rsidRPr="003E74DC">
      <w:t>Rapportskriving</w:t>
    </w:r>
    <w:r w:rsidRPr="003E74DC">
      <w:tab/>
    </w:r>
    <w:r w:rsidRPr="003E74DC">
      <w:tab/>
    </w:r>
    <w:r w:rsidR="003E74DC" w:rsidRPr="003E74DC">
      <w:tab/>
    </w:r>
    <w:r w:rsidR="003E74DC" w:rsidRPr="003E74DC">
      <w:tab/>
    </w:r>
    <w:r w:rsidR="003E74DC" w:rsidRPr="003E74DC">
      <w:tab/>
    </w:r>
    <w:r w:rsidR="003E74DC" w:rsidRPr="003E74DC">
      <w:tab/>
    </w:r>
    <w:r w:rsidR="003E74DC" w:rsidRPr="003E74DC">
      <w:tab/>
    </w:r>
    <w:r w:rsidR="003E74DC" w:rsidRPr="003E74DC">
      <w:tab/>
    </w:r>
    <w:r w:rsidR="003E74DC" w:rsidRPr="003E74DC">
      <w:tab/>
    </w:r>
    <w:r w:rsidR="003E74DC" w:rsidRPr="003E74DC">
      <w:tab/>
      <w:t>s</w:t>
    </w:r>
    <w:r w:rsidRPr="003E74DC">
      <w:t xml:space="preserve">ide </w:t>
    </w:r>
    <w:r w:rsidRPr="003E74DC">
      <w:fldChar w:fldCharType="begin"/>
    </w:r>
    <w:r w:rsidRPr="003E74DC">
      <w:instrText xml:space="preserve"> PAGE </w:instrText>
    </w:r>
    <w:r w:rsidRPr="003E74DC">
      <w:fldChar w:fldCharType="separate"/>
    </w:r>
    <w:r w:rsidR="00C06DFD">
      <w:t>8</w:t>
    </w:r>
    <w:r w:rsidRPr="003E74DC">
      <w:fldChar w:fldCharType="end"/>
    </w:r>
    <w:r w:rsidRPr="003E74DC">
      <w:t xml:space="preserve"> av </w:t>
    </w:r>
    <w:fldSimple w:instr="NUMPAGES  \* Arabic  \* MERGEFORMAT">
      <w:r w:rsidR="00C06DFD">
        <w:t>8</w:t>
      </w:r>
    </w:fldSimple>
    <w:r w:rsidRPr="003E74DC">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15B0B5" w14:textId="77777777" w:rsidR="004A46E3" w:rsidRDefault="004A46E3" w:rsidP="00B50B47">
    <w:pPr>
      <w:pStyle w:val="Header"/>
      <w:tabs>
        <w:tab w:val="clear" w:pos="9072"/>
      </w:tabs>
      <w:ind w:right="-848"/>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7AC410F0"/>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AF329390"/>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4BD7120"/>
    <w:multiLevelType w:val="hybridMultilevel"/>
    <w:tmpl w:val="6D7E15F8"/>
    <w:lvl w:ilvl="0" w:tplc="0414000F">
      <w:start w:val="1"/>
      <w:numFmt w:val="bullet"/>
      <w:pStyle w:val="Punktmerket"/>
      <w:lvlText w:val="-"/>
      <w:lvlJc w:val="left"/>
      <w:pPr>
        <w:tabs>
          <w:tab w:val="num" w:pos="360"/>
        </w:tabs>
        <w:ind w:left="360" w:hanging="360"/>
      </w:pPr>
      <w:rPr>
        <w:rFonts w:ascii="Times New Roman" w:hAnsi="Times New Roman" w:cs="Times New Roman" w:hint="default"/>
      </w:rPr>
    </w:lvl>
    <w:lvl w:ilvl="1" w:tplc="04140003" w:tentative="1">
      <w:start w:val="1"/>
      <w:numFmt w:val="bullet"/>
      <w:lvlText w:val="o"/>
      <w:lvlJc w:val="left"/>
      <w:pPr>
        <w:tabs>
          <w:tab w:val="num" w:pos="1440"/>
        </w:tabs>
        <w:ind w:left="1440" w:hanging="360"/>
      </w:pPr>
      <w:rPr>
        <w:rFonts w:ascii="Courier New" w:hAnsi="Courier New" w:cs="Courier New" w:hint="default"/>
      </w:rPr>
    </w:lvl>
    <w:lvl w:ilvl="2" w:tplc="04140005" w:tentative="1">
      <w:start w:val="1"/>
      <w:numFmt w:val="bullet"/>
      <w:lvlText w:val=""/>
      <w:lvlJc w:val="left"/>
      <w:pPr>
        <w:tabs>
          <w:tab w:val="num" w:pos="2160"/>
        </w:tabs>
        <w:ind w:left="2160" w:hanging="360"/>
      </w:pPr>
      <w:rPr>
        <w:rFonts w:ascii="Wingdings" w:hAnsi="Wingdings" w:hint="default"/>
      </w:rPr>
    </w:lvl>
    <w:lvl w:ilvl="3" w:tplc="04140001" w:tentative="1">
      <w:start w:val="1"/>
      <w:numFmt w:val="bullet"/>
      <w:lvlText w:val=""/>
      <w:lvlJc w:val="left"/>
      <w:pPr>
        <w:tabs>
          <w:tab w:val="num" w:pos="2880"/>
        </w:tabs>
        <w:ind w:left="2880" w:hanging="360"/>
      </w:pPr>
      <w:rPr>
        <w:rFonts w:ascii="Symbol" w:hAnsi="Symbol" w:hint="default"/>
      </w:rPr>
    </w:lvl>
    <w:lvl w:ilvl="4" w:tplc="04140003" w:tentative="1">
      <w:start w:val="1"/>
      <w:numFmt w:val="bullet"/>
      <w:lvlText w:val="o"/>
      <w:lvlJc w:val="left"/>
      <w:pPr>
        <w:tabs>
          <w:tab w:val="num" w:pos="3600"/>
        </w:tabs>
        <w:ind w:left="3600" w:hanging="360"/>
      </w:pPr>
      <w:rPr>
        <w:rFonts w:ascii="Courier New" w:hAnsi="Courier New" w:cs="Courier New" w:hint="default"/>
      </w:rPr>
    </w:lvl>
    <w:lvl w:ilvl="5" w:tplc="04140005" w:tentative="1">
      <w:start w:val="1"/>
      <w:numFmt w:val="bullet"/>
      <w:lvlText w:val=""/>
      <w:lvlJc w:val="left"/>
      <w:pPr>
        <w:tabs>
          <w:tab w:val="num" w:pos="4320"/>
        </w:tabs>
        <w:ind w:left="4320" w:hanging="360"/>
      </w:pPr>
      <w:rPr>
        <w:rFonts w:ascii="Wingdings" w:hAnsi="Wingdings" w:hint="default"/>
      </w:rPr>
    </w:lvl>
    <w:lvl w:ilvl="6" w:tplc="04140001" w:tentative="1">
      <w:start w:val="1"/>
      <w:numFmt w:val="bullet"/>
      <w:lvlText w:val=""/>
      <w:lvlJc w:val="left"/>
      <w:pPr>
        <w:tabs>
          <w:tab w:val="num" w:pos="5040"/>
        </w:tabs>
        <w:ind w:left="5040" w:hanging="360"/>
      </w:pPr>
      <w:rPr>
        <w:rFonts w:ascii="Symbol" w:hAnsi="Symbol" w:hint="default"/>
      </w:rPr>
    </w:lvl>
    <w:lvl w:ilvl="7" w:tplc="04140003" w:tentative="1">
      <w:start w:val="1"/>
      <w:numFmt w:val="bullet"/>
      <w:lvlText w:val="o"/>
      <w:lvlJc w:val="left"/>
      <w:pPr>
        <w:tabs>
          <w:tab w:val="num" w:pos="5760"/>
        </w:tabs>
        <w:ind w:left="5760" w:hanging="360"/>
      </w:pPr>
      <w:rPr>
        <w:rFonts w:ascii="Courier New" w:hAnsi="Courier New" w:cs="Courier New" w:hint="default"/>
      </w:rPr>
    </w:lvl>
    <w:lvl w:ilvl="8" w:tplc="0414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EADF1C5"/>
    <w:multiLevelType w:val="hybridMultilevel"/>
    <w:tmpl w:val="2AC0670C"/>
    <w:lvl w:ilvl="0" w:tplc="9C6ED1BC">
      <w:start w:val="1"/>
      <w:numFmt w:val="bullet"/>
      <w:lvlText w:val="·"/>
      <w:lvlJc w:val="left"/>
      <w:pPr>
        <w:ind w:left="720" w:hanging="360"/>
      </w:pPr>
      <w:rPr>
        <w:rFonts w:ascii="Symbol" w:hAnsi="Symbol" w:hint="default"/>
      </w:rPr>
    </w:lvl>
    <w:lvl w:ilvl="1" w:tplc="C85C2868">
      <w:start w:val="1"/>
      <w:numFmt w:val="bullet"/>
      <w:lvlText w:val="o"/>
      <w:lvlJc w:val="left"/>
      <w:pPr>
        <w:ind w:left="1440" w:hanging="360"/>
      </w:pPr>
      <w:rPr>
        <w:rFonts w:ascii="Courier New" w:hAnsi="Courier New" w:hint="default"/>
      </w:rPr>
    </w:lvl>
    <w:lvl w:ilvl="2" w:tplc="AA6A5140">
      <w:start w:val="1"/>
      <w:numFmt w:val="bullet"/>
      <w:lvlText w:val=""/>
      <w:lvlJc w:val="left"/>
      <w:pPr>
        <w:ind w:left="2160" w:hanging="360"/>
      </w:pPr>
      <w:rPr>
        <w:rFonts w:ascii="Wingdings" w:hAnsi="Wingdings" w:hint="default"/>
      </w:rPr>
    </w:lvl>
    <w:lvl w:ilvl="3" w:tplc="6610F9AA">
      <w:start w:val="1"/>
      <w:numFmt w:val="bullet"/>
      <w:lvlText w:val=""/>
      <w:lvlJc w:val="left"/>
      <w:pPr>
        <w:ind w:left="2880" w:hanging="360"/>
      </w:pPr>
      <w:rPr>
        <w:rFonts w:ascii="Symbol" w:hAnsi="Symbol" w:hint="default"/>
      </w:rPr>
    </w:lvl>
    <w:lvl w:ilvl="4" w:tplc="8E561B1E">
      <w:start w:val="1"/>
      <w:numFmt w:val="bullet"/>
      <w:lvlText w:val="o"/>
      <w:lvlJc w:val="left"/>
      <w:pPr>
        <w:ind w:left="3600" w:hanging="360"/>
      </w:pPr>
      <w:rPr>
        <w:rFonts w:ascii="Courier New" w:hAnsi="Courier New" w:hint="default"/>
      </w:rPr>
    </w:lvl>
    <w:lvl w:ilvl="5" w:tplc="BF86F43C">
      <w:start w:val="1"/>
      <w:numFmt w:val="bullet"/>
      <w:lvlText w:val=""/>
      <w:lvlJc w:val="left"/>
      <w:pPr>
        <w:ind w:left="4320" w:hanging="360"/>
      </w:pPr>
      <w:rPr>
        <w:rFonts w:ascii="Wingdings" w:hAnsi="Wingdings" w:hint="default"/>
      </w:rPr>
    </w:lvl>
    <w:lvl w:ilvl="6" w:tplc="280A538A">
      <w:start w:val="1"/>
      <w:numFmt w:val="bullet"/>
      <w:lvlText w:val=""/>
      <w:lvlJc w:val="left"/>
      <w:pPr>
        <w:ind w:left="5040" w:hanging="360"/>
      </w:pPr>
      <w:rPr>
        <w:rFonts w:ascii="Symbol" w:hAnsi="Symbol" w:hint="default"/>
      </w:rPr>
    </w:lvl>
    <w:lvl w:ilvl="7" w:tplc="5706E986">
      <w:start w:val="1"/>
      <w:numFmt w:val="bullet"/>
      <w:lvlText w:val="o"/>
      <w:lvlJc w:val="left"/>
      <w:pPr>
        <w:ind w:left="5760" w:hanging="360"/>
      </w:pPr>
      <w:rPr>
        <w:rFonts w:ascii="Courier New" w:hAnsi="Courier New" w:hint="default"/>
      </w:rPr>
    </w:lvl>
    <w:lvl w:ilvl="8" w:tplc="4DEA5C72">
      <w:start w:val="1"/>
      <w:numFmt w:val="bullet"/>
      <w:lvlText w:val=""/>
      <w:lvlJc w:val="left"/>
      <w:pPr>
        <w:ind w:left="6480" w:hanging="360"/>
      </w:pPr>
      <w:rPr>
        <w:rFonts w:ascii="Wingdings" w:hAnsi="Wingdings" w:hint="default"/>
      </w:rPr>
    </w:lvl>
  </w:abstractNum>
  <w:abstractNum w:abstractNumId="4" w15:restartNumberingAfterBreak="0">
    <w:nsid w:val="13AD0B2D"/>
    <w:multiLevelType w:val="multilevel"/>
    <w:tmpl w:val="B928D87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1C3264DE"/>
    <w:multiLevelType w:val="multilevel"/>
    <w:tmpl w:val="94C255B6"/>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2280"/>
        </w:tabs>
        <w:ind w:left="1992" w:hanging="432"/>
      </w:pPr>
    </w:lvl>
    <w:lvl w:ilvl="2">
      <w:start w:val="1"/>
      <w:numFmt w:val="decimal"/>
      <w:pStyle w:val="Heading3"/>
      <w:lvlText w:val="%1.%2.%3."/>
      <w:lvlJc w:val="left"/>
      <w:pPr>
        <w:tabs>
          <w:tab w:val="num" w:pos="2073"/>
        </w:tabs>
        <w:ind w:left="1497" w:hanging="504"/>
      </w:pPr>
      <w:rPr>
        <w:rFonts w:hint="default"/>
      </w:rPr>
    </w:lvl>
    <w:lvl w:ilvl="3">
      <w:start w:val="1"/>
      <w:numFmt w:val="decimal"/>
      <w:lvlText w:val="%1.%2.%3.%4."/>
      <w:lvlJc w:val="left"/>
      <w:pPr>
        <w:tabs>
          <w:tab w:val="num" w:pos="1766"/>
        </w:tabs>
        <w:ind w:left="1334" w:hanging="648"/>
      </w:pPr>
      <w:rPr>
        <w:rFonts w:hint="default"/>
      </w:rPr>
    </w:lvl>
    <w:lvl w:ilvl="4">
      <w:start w:val="1"/>
      <w:numFmt w:val="decimal"/>
      <w:lvlText w:val="%1.%2.%3.%4.%5."/>
      <w:lvlJc w:val="left"/>
      <w:pPr>
        <w:tabs>
          <w:tab w:val="num" w:pos="2486"/>
        </w:tabs>
        <w:ind w:left="1838" w:hanging="792"/>
      </w:pPr>
      <w:rPr>
        <w:rFonts w:hint="default"/>
      </w:rPr>
    </w:lvl>
    <w:lvl w:ilvl="5">
      <w:start w:val="1"/>
      <w:numFmt w:val="decimal"/>
      <w:lvlText w:val="%1.%2.%3.%4.%5.%6."/>
      <w:lvlJc w:val="left"/>
      <w:pPr>
        <w:tabs>
          <w:tab w:val="num" w:pos="3206"/>
        </w:tabs>
        <w:ind w:left="2342" w:hanging="936"/>
      </w:pPr>
      <w:rPr>
        <w:rFonts w:hint="default"/>
      </w:rPr>
    </w:lvl>
    <w:lvl w:ilvl="6">
      <w:start w:val="1"/>
      <w:numFmt w:val="decimal"/>
      <w:lvlText w:val="%1.%2.%3.%4.%5.%6.%7."/>
      <w:lvlJc w:val="left"/>
      <w:pPr>
        <w:tabs>
          <w:tab w:val="num" w:pos="3926"/>
        </w:tabs>
        <w:ind w:left="2846" w:hanging="1080"/>
      </w:pPr>
      <w:rPr>
        <w:rFonts w:hint="default"/>
      </w:rPr>
    </w:lvl>
    <w:lvl w:ilvl="7">
      <w:start w:val="1"/>
      <w:numFmt w:val="decimal"/>
      <w:lvlText w:val="%1.%2.%3.%4.%5.%6.%7.%8."/>
      <w:lvlJc w:val="left"/>
      <w:pPr>
        <w:tabs>
          <w:tab w:val="num" w:pos="4286"/>
        </w:tabs>
        <w:ind w:left="3350" w:hanging="1224"/>
      </w:pPr>
      <w:rPr>
        <w:rFonts w:hint="default"/>
      </w:rPr>
    </w:lvl>
    <w:lvl w:ilvl="8">
      <w:start w:val="1"/>
      <w:numFmt w:val="decimal"/>
      <w:lvlText w:val="%1.%2.%3.%4.%5.%6.%7.%8.%9."/>
      <w:lvlJc w:val="left"/>
      <w:pPr>
        <w:tabs>
          <w:tab w:val="num" w:pos="5006"/>
        </w:tabs>
        <w:ind w:left="3926" w:hanging="1440"/>
      </w:pPr>
      <w:rPr>
        <w:rFonts w:hint="default"/>
      </w:rPr>
    </w:lvl>
  </w:abstractNum>
  <w:abstractNum w:abstractNumId="6" w15:restartNumberingAfterBreak="0">
    <w:nsid w:val="24C724FC"/>
    <w:multiLevelType w:val="hybridMultilevel"/>
    <w:tmpl w:val="79DC741C"/>
    <w:lvl w:ilvl="0" w:tplc="015EC938">
      <w:start w:val="1"/>
      <w:numFmt w:val="decimal"/>
      <w:pStyle w:val="Nummermerket"/>
      <w:lvlText w:val="%1."/>
      <w:lvlJc w:val="left"/>
      <w:pPr>
        <w:tabs>
          <w:tab w:val="num" w:pos="360"/>
        </w:tabs>
        <w:ind w:left="360" w:hanging="360"/>
      </w:pPr>
      <w:rPr>
        <w:rFonts w:hint="default"/>
      </w:rPr>
    </w:lvl>
    <w:lvl w:ilvl="1" w:tplc="DCAC758E">
      <w:start w:val="1"/>
      <w:numFmt w:val="decimal"/>
      <w:pStyle w:val="Nummermerket"/>
      <w:lvlText w:val="%2."/>
      <w:lvlJc w:val="left"/>
      <w:pPr>
        <w:tabs>
          <w:tab w:val="num" w:pos="1440"/>
        </w:tabs>
        <w:ind w:left="1440" w:hanging="360"/>
      </w:pPr>
      <w:rPr>
        <w:rFonts w:hint="default"/>
      </w:rPr>
    </w:lvl>
    <w:lvl w:ilvl="2" w:tplc="671CF24E" w:tentative="1">
      <w:start w:val="1"/>
      <w:numFmt w:val="bullet"/>
      <w:lvlText w:val=""/>
      <w:lvlJc w:val="left"/>
      <w:pPr>
        <w:tabs>
          <w:tab w:val="num" w:pos="2160"/>
        </w:tabs>
        <w:ind w:left="2160" w:hanging="360"/>
      </w:pPr>
      <w:rPr>
        <w:rFonts w:ascii="Wingdings" w:hAnsi="Wingdings" w:hint="default"/>
      </w:rPr>
    </w:lvl>
    <w:lvl w:ilvl="3" w:tplc="578E68D8" w:tentative="1">
      <w:start w:val="1"/>
      <w:numFmt w:val="bullet"/>
      <w:lvlText w:val=""/>
      <w:lvlJc w:val="left"/>
      <w:pPr>
        <w:tabs>
          <w:tab w:val="num" w:pos="2880"/>
        </w:tabs>
        <w:ind w:left="2880" w:hanging="360"/>
      </w:pPr>
      <w:rPr>
        <w:rFonts w:ascii="Symbol" w:hAnsi="Symbol" w:hint="default"/>
      </w:rPr>
    </w:lvl>
    <w:lvl w:ilvl="4" w:tplc="A70E4502" w:tentative="1">
      <w:start w:val="1"/>
      <w:numFmt w:val="bullet"/>
      <w:lvlText w:val="o"/>
      <w:lvlJc w:val="left"/>
      <w:pPr>
        <w:tabs>
          <w:tab w:val="num" w:pos="3600"/>
        </w:tabs>
        <w:ind w:left="3600" w:hanging="360"/>
      </w:pPr>
      <w:rPr>
        <w:rFonts w:ascii="Courier New" w:hAnsi="Courier New" w:cs="Courier New" w:hint="default"/>
      </w:rPr>
    </w:lvl>
    <w:lvl w:ilvl="5" w:tplc="C6DEBDB6" w:tentative="1">
      <w:start w:val="1"/>
      <w:numFmt w:val="bullet"/>
      <w:lvlText w:val=""/>
      <w:lvlJc w:val="left"/>
      <w:pPr>
        <w:tabs>
          <w:tab w:val="num" w:pos="4320"/>
        </w:tabs>
        <w:ind w:left="4320" w:hanging="360"/>
      </w:pPr>
      <w:rPr>
        <w:rFonts w:ascii="Wingdings" w:hAnsi="Wingdings" w:hint="default"/>
      </w:rPr>
    </w:lvl>
    <w:lvl w:ilvl="6" w:tplc="6A328B94" w:tentative="1">
      <w:start w:val="1"/>
      <w:numFmt w:val="bullet"/>
      <w:lvlText w:val=""/>
      <w:lvlJc w:val="left"/>
      <w:pPr>
        <w:tabs>
          <w:tab w:val="num" w:pos="5040"/>
        </w:tabs>
        <w:ind w:left="5040" w:hanging="360"/>
      </w:pPr>
      <w:rPr>
        <w:rFonts w:ascii="Symbol" w:hAnsi="Symbol" w:hint="default"/>
      </w:rPr>
    </w:lvl>
    <w:lvl w:ilvl="7" w:tplc="1CDEC870" w:tentative="1">
      <w:start w:val="1"/>
      <w:numFmt w:val="bullet"/>
      <w:lvlText w:val="o"/>
      <w:lvlJc w:val="left"/>
      <w:pPr>
        <w:tabs>
          <w:tab w:val="num" w:pos="5760"/>
        </w:tabs>
        <w:ind w:left="5760" w:hanging="360"/>
      </w:pPr>
      <w:rPr>
        <w:rFonts w:ascii="Courier New" w:hAnsi="Courier New" w:cs="Courier New" w:hint="default"/>
      </w:rPr>
    </w:lvl>
    <w:lvl w:ilvl="8" w:tplc="287EE90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6F5500A"/>
    <w:multiLevelType w:val="multilevel"/>
    <w:tmpl w:val="8D187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8A5FD9"/>
    <w:multiLevelType w:val="hybridMultilevel"/>
    <w:tmpl w:val="BAD8679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3F8B027D"/>
    <w:multiLevelType w:val="hybridMultilevel"/>
    <w:tmpl w:val="49FC958E"/>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0" w15:restartNumberingAfterBreak="0">
    <w:nsid w:val="4B930329"/>
    <w:multiLevelType w:val="hybridMultilevel"/>
    <w:tmpl w:val="E812A8B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15:restartNumberingAfterBreak="0">
    <w:nsid w:val="4DCF3CB8"/>
    <w:multiLevelType w:val="hybridMultilevel"/>
    <w:tmpl w:val="2E1E925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15:restartNumberingAfterBreak="0">
    <w:nsid w:val="5217756E"/>
    <w:multiLevelType w:val="hybridMultilevel"/>
    <w:tmpl w:val="787E04D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15:restartNumberingAfterBreak="0">
    <w:nsid w:val="52CA5740"/>
    <w:multiLevelType w:val="multilevel"/>
    <w:tmpl w:val="E22EB1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3122038"/>
    <w:multiLevelType w:val="hybridMultilevel"/>
    <w:tmpl w:val="9078B24E"/>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15:restartNumberingAfterBreak="0">
    <w:nsid w:val="59AC6355"/>
    <w:multiLevelType w:val="hybridMultilevel"/>
    <w:tmpl w:val="A88EF43A"/>
    <w:lvl w:ilvl="0" w:tplc="FFFFFFFF">
      <w:start w:val="1"/>
      <w:numFmt w:val="bullet"/>
      <w:lvlText w:val="-"/>
      <w:lvlJc w:val="left"/>
      <w:pPr>
        <w:ind w:left="720" w:hanging="360"/>
      </w:pPr>
      <w:rPr>
        <w:rFonts w:ascii="Times New Roman" w:hAnsi="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63766AD8"/>
    <w:multiLevelType w:val="hybridMultilevel"/>
    <w:tmpl w:val="C4D82FBC"/>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7" w15:restartNumberingAfterBreak="0">
    <w:nsid w:val="65668914"/>
    <w:multiLevelType w:val="hybridMultilevel"/>
    <w:tmpl w:val="463A8750"/>
    <w:lvl w:ilvl="0" w:tplc="7DB4D1AE">
      <w:start w:val="1"/>
      <w:numFmt w:val="bullet"/>
      <w:lvlText w:val="·"/>
      <w:lvlJc w:val="left"/>
      <w:pPr>
        <w:ind w:left="720" w:hanging="360"/>
      </w:pPr>
      <w:rPr>
        <w:rFonts w:ascii="Symbol" w:hAnsi="Symbol" w:hint="default"/>
      </w:rPr>
    </w:lvl>
    <w:lvl w:ilvl="1" w:tplc="A41EC446">
      <w:start w:val="1"/>
      <w:numFmt w:val="bullet"/>
      <w:lvlText w:val="o"/>
      <w:lvlJc w:val="left"/>
      <w:pPr>
        <w:ind w:left="1440" w:hanging="360"/>
      </w:pPr>
      <w:rPr>
        <w:rFonts w:ascii="Courier New" w:hAnsi="Courier New" w:hint="default"/>
      </w:rPr>
    </w:lvl>
    <w:lvl w:ilvl="2" w:tplc="4F226558">
      <w:start w:val="1"/>
      <w:numFmt w:val="bullet"/>
      <w:lvlText w:val=""/>
      <w:lvlJc w:val="left"/>
      <w:pPr>
        <w:ind w:left="2160" w:hanging="360"/>
      </w:pPr>
      <w:rPr>
        <w:rFonts w:ascii="Wingdings" w:hAnsi="Wingdings" w:hint="default"/>
      </w:rPr>
    </w:lvl>
    <w:lvl w:ilvl="3" w:tplc="68EA314A">
      <w:start w:val="1"/>
      <w:numFmt w:val="bullet"/>
      <w:lvlText w:val=""/>
      <w:lvlJc w:val="left"/>
      <w:pPr>
        <w:ind w:left="2880" w:hanging="360"/>
      </w:pPr>
      <w:rPr>
        <w:rFonts w:ascii="Symbol" w:hAnsi="Symbol" w:hint="default"/>
      </w:rPr>
    </w:lvl>
    <w:lvl w:ilvl="4" w:tplc="756C4C16">
      <w:start w:val="1"/>
      <w:numFmt w:val="bullet"/>
      <w:lvlText w:val="o"/>
      <w:lvlJc w:val="left"/>
      <w:pPr>
        <w:ind w:left="3600" w:hanging="360"/>
      </w:pPr>
      <w:rPr>
        <w:rFonts w:ascii="Courier New" w:hAnsi="Courier New" w:hint="default"/>
      </w:rPr>
    </w:lvl>
    <w:lvl w:ilvl="5" w:tplc="631ECE4C">
      <w:start w:val="1"/>
      <w:numFmt w:val="bullet"/>
      <w:lvlText w:val=""/>
      <w:lvlJc w:val="left"/>
      <w:pPr>
        <w:ind w:left="4320" w:hanging="360"/>
      </w:pPr>
      <w:rPr>
        <w:rFonts w:ascii="Wingdings" w:hAnsi="Wingdings" w:hint="default"/>
      </w:rPr>
    </w:lvl>
    <w:lvl w:ilvl="6" w:tplc="C0145050">
      <w:start w:val="1"/>
      <w:numFmt w:val="bullet"/>
      <w:lvlText w:val=""/>
      <w:lvlJc w:val="left"/>
      <w:pPr>
        <w:ind w:left="5040" w:hanging="360"/>
      </w:pPr>
      <w:rPr>
        <w:rFonts w:ascii="Symbol" w:hAnsi="Symbol" w:hint="default"/>
      </w:rPr>
    </w:lvl>
    <w:lvl w:ilvl="7" w:tplc="602CF308">
      <w:start w:val="1"/>
      <w:numFmt w:val="bullet"/>
      <w:lvlText w:val="o"/>
      <w:lvlJc w:val="left"/>
      <w:pPr>
        <w:ind w:left="5760" w:hanging="360"/>
      </w:pPr>
      <w:rPr>
        <w:rFonts w:ascii="Courier New" w:hAnsi="Courier New" w:hint="default"/>
      </w:rPr>
    </w:lvl>
    <w:lvl w:ilvl="8" w:tplc="14FC5ED6">
      <w:start w:val="1"/>
      <w:numFmt w:val="bullet"/>
      <w:lvlText w:val=""/>
      <w:lvlJc w:val="left"/>
      <w:pPr>
        <w:ind w:left="6480" w:hanging="360"/>
      </w:pPr>
      <w:rPr>
        <w:rFonts w:ascii="Wingdings" w:hAnsi="Wingdings" w:hint="default"/>
      </w:rPr>
    </w:lvl>
  </w:abstractNum>
  <w:abstractNum w:abstractNumId="18" w15:restartNumberingAfterBreak="0">
    <w:nsid w:val="665A4F31"/>
    <w:multiLevelType w:val="hybridMultilevel"/>
    <w:tmpl w:val="4C1C46BC"/>
    <w:lvl w:ilvl="0" w:tplc="04140001">
      <w:start w:val="6"/>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9" w15:restartNumberingAfterBreak="0">
    <w:nsid w:val="6CFA019D"/>
    <w:multiLevelType w:val="hybridMultilevel"/>
    <w:tmpl w:val="494C462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15:restartNumberingAfterBreak="0">
    <w:nsid w:val="6E052F0F"/>
    <w:multiLevelType w:val="hybridMultilevel"/>
    <w:tmpl w:val="CBEA8628"/>
    <w:lvl w:ilvl="0" w:tplc="5322CD32">
      <w:start w:val="1"/>
      <w:numFmt w:val="bullet"/>
      <w:lvlText w:val="·"/>
      <w:lvlJc w:val="left"/>
      <w:pPr>
        <w:ind w:left="720" w:hanging="360"/>
      </w:pPr>
      <w:rPr>
        <w:rFonts w:ascii="Symbol" w:hAnsi="Symbol" w:hint="default"/>
      </w:rPr>
    </w:lvl>
    <w:lvl w:ilvl="1" w:tplc="A4AA9BF6">
      <w:start w:val="1"/>
      <w:numFmt w:val="bullet"/>
      <w:lvlText w:val="o"/>
      <w:lvlJc w:val="left"/>
      <w:pPr>
        <w:ind w:left="1440" w:hanging="360"/>
      </w:pPr>
      <w:rPr>
        <w:rFonts w:ascii="Courier New" w:hAnsi="Courier New" w:hint="default"/>
      </w:rPr>
    </w:lvl>
    <w:lvl w:ilvl="2" w:tplc="C1F09A26">
      <w:start w:val="1"/>
      <w:numFmt w:val="bullet"/>
      <w:lvlText w:val=""/>
      <w:lvlJc w:val="left"/>
      <w:pPr>
        <w:ind w:left="2160" w:hanging="360"/>
      </w:pPr>
      <w:rPr>
        <w:rFonts w:ascii="Wingdings" w:hAnsi="Wingdings" w:hint="default"/>
      </w:rPr>
    </w:lvl>
    <w:lvl w:ilvl="3" w:tplc="1F3A4184">
      <w:start w:val="1"/>
      <w:numFmt w:val="bullet"/>
      <w:lvlText w:val=""/>
      <w:lvlJc w:val="left"/>
      <w:pPr>
        <w:ind w:left="2880" w:hanging="360"/>
      </w:pPr>
      <w:rPr>
        <w:rFonts w:ascii="Symbol" w:hAnsi="Symbol" w:hint="default"/>
      </w:rPr>
    </w:lvl>
    <w:lvl w:ilvl="4" w:tplc="DAD22F5C">
      <w:start w:val="1"/>
      <w:numFmt w:val="bullet"/>
      <w:lvlText w:val="o"/>
      <w:lvlJc w:val="left"/>
      <w:pPr>
        <w:ind w:left="3600" w:hanging="360"/>
      </w:pPr>
      <w:rPr>
        <w:rFonts w:ascii="Courier New" w:hAnsi="Courier New" w:hint="default"/>
      </w:rPr>
    </w:lvl>
    <w:lvl w:ilvl="5" w:tplc="39DAA8E4">
      <w:start w:val="1"/>
      <w:numFmt w:val="bullet"/>
      <w:lvlText w:val=""/>
      <w:lvlJc w:val="left"/>
      <w:pPr>
        <w:ind w:left="4320" w:hanging="360"/>
      </w:pPr>
      <w:rPr>
        <w:rFonts w:ascii="Wingdings" w:hAnsi="Wingdings" w:hint="default"/>
      </w:rPr>
    </w:lvl>
    <w:lvl w:ilvl="6" w:tplc="DE9CC0D8">
      <w:start w:val="1"/>
      <w:numFmt w:val="bullet"/>
      <w:lvlText w:val=""/>
      <w:lvlJc w:val="left"/>
      <w:pPr>
        <w:ind w:left="5040" w:hanging="360"/>
      </w:pPr>
      <w:rPr>
        <w:rFonts w:ascii="Symbol" w:hAnsi="Symbol" w:hint="default"/>
      </w:rPr>
    </w:lvl>
    <w:lvl w:ilvl="7" w:tplc="D8DAAAB6">
      <w:start w:val="1"/>
      <w:numFmt w:val="bullet"/>
      <w:lvlText w:val="o"/>
      <w:lvlJc w:val="left"/>
      <w:pPr>
        <w:ind w:left="5760" w:hanging="360"/>
      </w:pPr>
      <w:rPr>
        <w:rFonts w:ascii="Courier New" w:hAnsi="Courier New" w:hint="default"/>
      </w:rPr>
    </w:lvl>
    <w:lvl w:ilvl="8" w:tplc="761ED6CA">
      <w:start w:val="1"/>
      <w:numFmt w:val="bullet"/>
      <w:lvlText w:val=""/>
      <w:lvlJc w:val="left"/>
      <w:pPr>
        <w:ind w:left="6480" w:hanging="360"/>
      </w:pPr>
      <w:rPr>
        <w:rFonts w:ascii="Wingdings" w:hAnsi="Wingdings" w:hint="default"/>
      </w:rPr>
    </w:lvl>
  </w:abstractNum>
  <w:abstractNum w:abstractNumId="21" w15:restartNumberingAfterBreak="0">
    <w:nsid w:val="72A86128"/>
    <w:multiLevelType w:val="hybridMultilevel"/>
    <w:tmpl w:val="13A63DB4"/>
    <w:lvl w:ilvl="0" w:tplc="C3A88DBA">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2" w15:restartNumberingAfterBreak="0">
    <w:nsid w:val="73C05F42"/>
    <w:multiLevelType w:val="hybridMultilevel"/>
    <w:tmpl w:val="40AC797E"/>
    <w:lvl w:ilvl="0" w:tplc="04140001">
      <w:start w:val="1"/>
      <w:numFmt w:val="bullet"/>
      <w:lvlText w:val=""/>
      <w:lvlJc w:val="left"/>
      <w:pPr>
        <w:tabs>
          <w:tab w:val="num" w:pos="720"/>
        </w:tabs>
        <w:ind w:left="720" w:hanging="360"/>
      </w:pPr>
      <w:rPr>
        <w:rFonts w:ascii="Symbol" w:hAnsi="Symbol" w:hint="default"/>
      </w:rPr>
    </w:lvl>
    <w:lvl w:ilvl="1" w:tplc="04140003" w:tentative="1">
      <w:start w:val="1"/>
      <w:numFmt w:val="bullet"/>
      <w:lvlText w:val="o"/>
      <w:lvlJc w:val="left"/>
      <w:pPr>
        <w:tabs>
          <w:tab w:val="num" w:pos="1440"/>
        </w:tabs>
        <w:ind w:left="1440" w:hanging="360"/>
      </w:pPr>
      <w:rPr>
        <w:rFonts w:ascii="Courier New" w:hAnsi="Courier New" w:cs="Courier New" w:hint="default"/>
      </w:rPr>
    </w:lvl>
    <w:lvl w:ilvl="2" w:tplc="04140005" w:tentative="1">
      <w:start w:val="1"/>
      <w:numFmt w:val="bullet"/>
      <w:lvlText w:val=""/>
      <w:lvlJc w:val="left"/>
      <w:pPr>
        <w:tabs>
          <w:tab w:val="num" w:pos="2160"/>
        </w:tabs>
        <w:ind w:left="2160" w:hanging="360"/>
      </w:pPr>
      <w:rPr>
        <w:rFonts w:ascii="Wingdings" w:hAnsi="Wingdings" w:hint="default"/>
      </w:rPr>
    </w:lvl>
    <w:lvl w:ilvl="3" w:tplc="04140001" w:tentative="1">
      <w:start w:val="1"/>
      <w:numFmt w:val="bullet"/>
      <w:lvlText w:val=""/>
      <w:lvlJc w:val="left"/>
      <w:pPr>
        <w:tabs>
          <w:tab w:val="num" w:pos="2880"/>
        </w:tabs>
        <w:ind w:left="2880" w:hanging="360"/>
      </w:pPr>
      <w:rPr>
        <w:rFonts w:ascii="Symbol" w:hAnsi="Symbol" w:hint="default"/>
      </w:rPr>
    </w:lvl>
    <w:lvl w:ilvl="4" w:tplc="04140003" w:tentative="1">
      <w:start w:val="1"/>
      <w:numFmt w:val="bullet"/>
      <w:lvlText w:val="o"/>
      <w:lvlJc w:val="left"/>
      <w:pPr>
        <w:tabs>
          <w:tab w:val="num" w:pos="3600"/>
        </w:tabs>
        <w:ind w:left="3600" w:hanging="360"/>
      </w:pPr>
      <w:rPr>
        <w:rFonts w:ascii="Courier New" w:hAnsi="Courier New" w:cs="Courier New" w:hint="default"/>
      </w:rPr>
    </w:lvl>
    <w:lvl w:ilvl="5" w:tplc="04140005" w:tentative="1">
      <w:start w:val="1"/>
      <w:numFmt w:val="bullet"/>
      <w:lvlText w:val=""/>
      <w:lvlJc w:val="left"/>
      <w:pPr>
        <w:tabs>
          <w:tab w:val="num" w:pos="4320"/>
        </w:tabs>
        <w:ind w:left="4320" w:hanging="360"/>
      </w:pPr>
      <w:rPr>
        <w:rFonts w:ascii="Wingdings" w:hAnsi="Wingdings" w:hint="default"/>
      </w:rPr>
    </w:lvl>
    <w:lvl w:ilvl="6" w:tplc="04140001" w:tentative="1">
      <w:start w:val="1"/>
      <w:numFmt w:val="bullet"/>
      <w:lvlText w:val=""/>
      <w:lvlJc w:val="left"/>
      <w:pPr>
        <w:tabs>
          <w:tab w:val="num" w:pos="5040"/>
        </w:tabs>
        <w:ind w:left="5040" w:hanging="360"/>
      </w:pPr>
      <w:rPr>
        <w:rFonts w:ascii="Symbol" w:hAnsi="Symbol" w:hint="default"/>
      </w:rPr>
    </w:lvl>
    <w:lvl w:ilvl="7" w:tplc="04140003" w:tentative="1">
      <w:start w:val="1"/>
      <w:numFmt w:val="bullet"/>
      <w:lvlText w:val="o"/>
      <w:lvlJc w:val="left"/>
      <w:pPr>
        <w:tabs>
          <w:tab w:val="num" w:pos="5760"/>
        </w:tabs>
        <w:ind w:left="5760" w:hanging="360"/>
      </w:pPr>
      <w:rPr>
        <w:rFonts w:ascii="Courier New" w:hAnsi="Courier New" w:cs="Courier New" w:hint="default"/>
      </w:rPr>
    </w:lvl>
    <w:lvl w:ilvl="8" w:tplc="0414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3FC5232"/>
    <w:multiLevelType w:val="hybridMultilevel"/>
    <w:tmpl w:val="2CDC765C"/>
    <w:lvl w:ilvl="0" w:tplc="04140001">
      <w:start w:val="1"/>
      <w:numFmt w:val="bullet"/>
      <w:lvlText w:val=""/>
      <w:lvlJc w:val="left"/>
      <w:pPr>
        <w:tabs>
          <w:tab w:val="num" w:pos="720"/>
        </w:tabs>
        <w:ind w:left="720" w:hanging="360"/>
      </w:pPr>
      <w:rPr>
        <w:rFonts w:ascii="Symbol" w:hAnsi="Symbol" w:hint="default"/>
      </w:rPr>
    </w:lvl>
    <w:lvl w:ilvl="1" w:tplc="04140003" w:tentative="1">
      <w:start w:val="1"/>
      <w:numFmt w:val="bullet"/>
      <w:lvlText w:val="o"/>
      <w:lvlJc w:val="left"/>
      <w:pPr>
        <w:tabs>
          <w:tab w:val="num" w:pos="1440"/>
        </w:tabs>
        <w:ind w:left="1440" w:hanging="360"/>
      </w:pPr>
      <w:rPr>
        <w:rFonts w:ascii="Courier New" w:hAnsi="Courier New" w:cs="Courier New" w:hint="default"/>
      </w:rPr>
    </w:lvl>
    <w:lvl w:ilvl="2" w:tplc="04140005" w:tentative="1">
      <w:start w:val="1"/>
      <w:numFmt w:val="bullet"/>
      <w:lvlText w:val=""/>
      <w:lvlJc w:val="left"/>
      <w:pPr>
        <w:tabs>
          <w:tab w:val="num" w:pos="2160"/>
        </w:tabs>
        <w:ind w:left="2160" w:hanging="360"/>
      </w:pPr>
      <w:rPr>
        <w:rFonts w:ascii="Wingdings" w:hAnsi="Wingdings" w:hint="default"/>
      </w:rPr>
    </w:lvl>
    <w:lvl w:ilvl="3" w:tplc="04140001" w:tentative="1">
      <w:start w:val="1"/>
      <w:numFmt w:val="bullet"/>
      <w:lvlText w:val=""/>
      <w:lvlJc w:val="left"/>
      <w:pPr>
        <w:tabs>
          <w:tab w:val="num" w:pos="2880"/>
        </w:tabs>
        <w:ind w:left="2880" w:hanging="360"/>
      </w:pPr>
      <w:rPr>
        <w:rFonts w:ascii="Symbol" w:hAnsi="Symbol" w:hint="default"/>
      </w:rPr>
    </w:lvl>
    <w:lvl w:ilvl="4" w:tplc="04140003" w:tentative="1">
      <w:start w:val="1"/>
      <w:numFmt w:val="bullet"/>
      <w:lvlText w:val="o"/>
      <w:lvlJc w:val="left"/>
      <w:pPr>
        <w:tabs>
          <w:tab w:val="num" w:pos="3600"/>
        </w:tabs>
        <w:ind w:left="3600" w:hanging="360"/>
      </w:pPr>
      <w:rPr>
        <w:rFonts w:ascii="Courier New" w:hAnsi="Courier New" w:cs="Courier New" w:hint="default"/>
      </w:rPr>
    </w:lvl>
    <w:lvl w:ilvl="5" w:tplc="04140005" w:tentative="1">
      <w:start w:val="1"/>
      <w:numFmt w:val="bullet"/>
      <w:lvlText w:val=""/>
      <w:lvlJc w:val="left"/>
      <w:pPr>
        <w:tabs>
          <w:tab w:val="num" w:pos="4320"/>
        </w:tabs>
        <w:ind w:left="4320" w:hanging="360"/>
      </w:pPr>
      <w:rPr>
        <w:rFonts w:ascii="Wingdings" w:hAnsi="Wingdings" w:hint="default"/>
      </w:rPr>
    </w:lvl>
    <w:lvl w:ilvl="6" w:tplc="04140001" w:tentative="1">
      <w:start w:val="1"/>
      <w:numFmt w:val="bullet"/>
      <w:lvlText w:val=""/>
      <w:lvlJc w:val="left"/>
      <w:pPr>
        <w:tabs>
          <w:tab w:val="num" w:pos="5040"/>
        </w:tabs>
        <w:ind w:left="5040" w:hanging="360"/>
      </w:pPr>
      <w:rPr>
        <w:rFonts w:ascii="Symbol" w:hAnsi="Symbol" w:hint="default"/>
      </w:rPr>
    </w:lvl>
    <w:lvl w:ilvl="7" w:tplc="04140003" w:tentative="1">
      <w:start w:val="1"/>
      <w:numFmt w:val="bullet"/>
      <w:lvlText w:val="o"/>
      <w:lvlJc w:val="left"/>
      <w:pPr>
        <w:tabs>
          <w:tab w:val="num" w:pos="5760"/>
        </w:tabs>
        <w:ind w:left="5760" w:hanging="360"/>
      </w:pPr>
      <w:rPr>
        <w:rFonts w:ascii="Courier New" w:hAnsi="Courier New" w:cs="Courier New" w:hint="default"/>
      </w:rPr>
    </w:lvl>
    <w:lvl w:ilvl="8" w:tplc="0414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77CD07C"/>
    <w:multiLevelType w:val="hybridMultilevel"/>
    <w:tmpl w:val="AFDE835C"/>
    <w:lvl w:ilvl="0" w:tplc="E7F2B378">
      <w:start w:val="1"/>
      <w:numFmt w:val="bullet"/>
      <w:lvlText w:val="·"/>
      <w:lvlJc w:val="left"/>
      <w:pPr>
        <w:ind w:left="720" w:hanging="360"/>
      </w:pPr>
      <w:rPr>
        <w:rFonts w:ascii="Symbol" w:hAnsi="Symbol" w:hint="default"/>
      </w:rPr>
    </w:lvl>
    <w:lvl w:ilvl="1" w:tplc="874E666E">
      <w:start w:val="1"/>
      <w:numFmt w:val="bullet"/>
      <w:lvlText w:val="o"/>
      <w:lvlJc w:val="left"/>
      <w:pPr>
        <w:ind w:left="1440" w:hanging="360"/>
      </w:pPr>
      <w:rPr>
        <w:rFonts w:ascii="Courier New" w:hAnsi="Courier New" w:hint="default"/>
      </w:rPr>
    </w:lvl>
    <w:lvl w:ilvl="2" w:tplc="0E041B98">
      <w:start w:val="1"/>
      <w:numFmt w:val="bullet"/>
      <w:lvlText w:val=""/>
      <w:lvlJc w:val="left"/>
      <w:pPr>
        <w:ind w:left="2160" w:hanging="360"/>
      </w:pPr>
      <w:rPr>
        <w:rFonts w:ascii="Wingdings" w:hAnsi="Wingdings" w:hint="default"/>
      </w:rPr>
    </w:lvl>
    <w:lvl w:ilvl="3" w:tplc="D90C238E">
      <w:start w:val="1"/>
      <w:numFmt w:val="bullet"/>
      <w:lvlText w:val=""/>
      <w:lvlJc w:val="left"/>
      <w:pPr>
        <w:ind w:left="2880" w:hanging="360"/>
      </w:pPr>
      <w:rPr>
        <w:rFonts w:ascii="Symbol" w:hAnsi="Symbol" w:hint="default"/>
      </w:rPr>
    </w:lvl>
    <w:lvl w:ilvl="4" w:tplc="6E94B920">
      <w:start w:val="1"/>
      <w:numFmt w:val="bullet"/>
      <w:lvlText w:val="o"/>
      <w:lvlJc w:val="left"/>
      <w:pPr>
        <w:ind w:left="3600" w:hanging="360"/>
      </w:pPr>
      <w:rPr>
        <w:rFonts w:ascii="Courier New" w:hAnsi="Courier New" w:hint="default"/>
      </w:rPr>
    </w:lvl>
    <w:lvl w:ilvl="5" w:tplc="7786BCF4">
      <w:start w:val="1"/>
      <w:numFmt w:val="bullet"/>
      <w:lvlText w:val=""/>
      <w:lvlJc w:val="left"/>
      <w:pPr>
        <w:ind w:left="4320" w:hanging="360"/>
      </w:pPr>
      <w:rPr>
        <w:rFonts w:ascii="Wingdings" w:hAnsi="Wingdings" w:hint="default"/>
      </w:rPr>
    </w:lvl>
    <w:lvl w:ilvl="6" w:tplc="966C33A2">
      <w:start w:val="1"/>
      <w:numFmt w:val="bullet"/>
      <w:lvlText w:val=""/>
      <w:lvlJc w:val="left"/>
      <w:pPr>
        <w:ind w:left="5040" w:hanging="360"/>
      </w:pPr>
      <w:rPr>
        <w:rFonts w:ascii="Symbol" w:hAnsi="Symbol" w:hint="default"/>
      </w:rPr>
    </w:lvl>
    <w:lvl w:ilvl="7" w:tplc="363C1154">
      <w:start w:val="1"/>
      <w:numFmt w:val="bullet"/>
      <w:lvlText w:val="o"/>
      <w:lvlJc w:val="left"/>
      <w:pPr>
        <w:ind w:left="5760" w:hanging="360"/>
      </w:pPr>
      <w:rPr>
        <w:rFonts w:ascii="Courier New" w:hAnsi="Courier New" w:hint="default"/>
      </w:rPr>
    </w:lvl>
    <w:lvl w:ilvl="8" w:tplc="40F8C89A">
      <w:start w:val="1"/>
      <w:numFmt w:val="bullet"/>
      <w:lvlText w:val=""/>
      <w:lvlJc w:val="left"/>
      <w:pPr>
        <w:ind w:left="6480" w:hanging="360"/>
      </w:pPr>
      <w:rPr>
        <w:rFonts w:ascii="Wingdings" w:hAnsi="Wingdings" w:hint="default"/>
      </w:rPr>
    </w:lvl>
  </w:abstractNum>
  <w:abstractNum w:abstractNumId="25" w15:restartNumberingAfterBreak="0">
    <w:nsid w:val="7B5843C6"/>
    <w:multiLevelType w:val="hybridMultilevel"/>
    <w:tmpl w:val="9A4859B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16cid:durableId="1374038157">
    <w:abstractNumId w:val="3"/>
  </w:num>
  <w:num w:numId="2" w16cid:durableId="599222223">
    <w:abstractNumId w:val="24"/>
  </w:num>
  <w:num w:numId="3" w16cid:durableId="1967199201">
    <w:abstractNumId w:val="20"/>
  </w:num>
  <w:num w:numId="4" w16cid:durableId="1916277401">
    <w:abstractNumId w:val="17"/>
  </w:num>
  <w:num w:numId="5" w16cid:durableId="2049069138">
    <w:abstractNumId w:val="5"/>
  </w:num>
  <w:num w:numId="6" w16cid:durableId="245042704">
    <w:abstractNumId w:val="6"/>
  </w:num>
  <w:num w:numId="7" w16cid:durableId="1053120180">
    <w:abstractNumId w:val="0"/>
  </w:num>
  <w:num w:numId="8" w16cid:durableId="38942892">
    <w:abstractNumId w:val="2"/>
  </w:num>
  <w:num w:numId="9" w16cid:durableId="1995985540">
    <w:abstractNumId w:val="1"/>
  </w:num>
  <w:num w:numId="10" w16cid:durableId="2090467631">
    <w:abstractNumId w:val="13"/>
  </w:num>
  <w:num w:numId="11" w16cid:durableId="2081901180">
    <w:abstractNumId w:val="7"/>
  </w:num>
  <w:num w:numId="12" w16cid:durableId="1291936935">
    <w:abstractNumId w:val="4"/>
  </w:num>
  <w:num w:numId="13" w16cid:durableId="804274489">
    <w:abstractNumId w:val="22"/>
  </w:num>
  <w:num w:numId="14" w16cid:durableId="783769912">
    <w:abstractNumId w:val="23"/>
  </w:num>
  <w:num w:numId="15" w16cid:durableId="1753770605">
    <w:abstractNumId w:val="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49645767">
    <w:abstractNumId w:val="14"/>
  </w:num>
  <w:num w:numId="17" w16cid:durableId="534972842">
    <w:abstractNumId w:val="15"/>
  </w:num>
  <w:num w:numId="18" w16cid:durableId="1960868934">
    <w:abstractNumId w:val="21"/>
  </w:num>
  <w:num w:numId="19" w16cid:durableId="2077047464">
    <w:abstractNumId w:val="11"/>
  </w:num>
  <w:num w:numId="20" w16cid:durableId="1388459640">
    <w:abstractNumId w:val="10"/>
  </w:num>
  <w:num w:numId="21" w16cid:durableId="182087771">
    <w:abstractNumId w:val="12"/>
  </w:num>
  <w:num w:numId="22" w16cid:durableId="323243684">
    <w:abstractNumId w:val="19"/>
  </w:num>
  <w:num w:numId="23" w16cid:durableId="1542743282">
    <w:abstractNumId w:val="25"/>
  </w:num>
  <w:num w:numId="24" w16cid:durableId="1197308018">
    <w:abstractNumId w:val="9"/>
  </w:num>
  <w:num w:numId="25" w16cid:durableId="723023340">
    <w:abstractNumId w:val="5"/>
  </w:num>
  <w:num w:numId="26" w16cid:durableId="1150293512">
    <w:abstractNumId w:val="18"/>
  </w:num>
  <w:num w:numId="27" w16cid:durableId="323901245">
    <w:abstractNumId w:val="16"/>
  </w:num>
  <w:num w:numId="28" w16cid:durableId="1977173277">
    <w:abstractNumId w:val="8"/>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0" w:nlCheck="1" w:checkStyle="0"/>
  <w:proofState w:spelling="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drawingGridHorizontalSpacing w:val="57"/>
  <w:displayVerticalDrawingGridEvery w:val="2"/>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F50"/>
    <w:rsid w:val="000065E6"/>
    <w:rsid w:val="0001177D"/>
    <w:rsid w:val="00016D76"/>
    <w:rsid w:val="0002478E"/>
    <w:rsid w:val="00040405"/>
    <w:rsid w:val="0005315A"/>
    <w:rsid w:val="00054C94"/>
    <w:rsid w:val="00072435"/>
    <w:rsid w:val="000742D2"/>
    <w:rsid w:val="00074F47"/>
    <w:rsid w:val="00076E82"/>
    <w:rsid w:val="00093EF2"/>
    <w:rsid w:val="000B27F2"/>
    <w:rsid w:val="000D32C0"/>
    <w:rsid w:val="000D7261"/>
    <w:rsid w:val="000F0496"/>
    <w:rsid w:val="000F3516"/>
    <w:rsid w:val="001136AC"/>
    <w:rsid w:val="00123961"/>
    <w:rsid w:val="001308FC"/>
    <w:rsid w:val="00131E9C"/>
    <w:rsid w:val="00145F4B"/>
    <w:rsid w:val="0015553D"/>
    <w:rsid w:val="00157F1D"/>
    <w:rsid w:val="00160C87"/>
    <w:rsid w:val="00162881"/>
    <w:rsid w:val="001666E0"/>
    <w:rsid w:val="001669FB"/>
    <w:rsid w:val="001827D5"/>
    <w:rsid w:val="00191DB1"/>
    <w:rsid w:val="00192C95"/>
    <w:rsid w:val="0019462A"/>
    <w:rsid w:val="001A4C50"/>
    <w:rsid w:val="001C6BF2"/>
    <w:rsid w:val="001D057C"/>
    <w:rsid w:val="001F2233"/>
    <w:rsid w:val="001F369D"/>
    <w:rsid w:val="002041B1"/>
    <w:rsid w:val="0020618D"/>
    <w:rsid w:val="00212DCD"/>
    <w:rsid w:val="00216E2D"/>
    <w:rsid w:val="00225C45"/>
    <w:rsid w:val="0022617D"/>
    <w:rsid w:val="00247775"/>
    <w:rsid w:val="00272B45"/>
    <w:rsid w:val="00273753"/>
    <w:rsid w:val="00274C54"/>
    <w:rsid w:val="00274F4B"/>
    <w:rsid w:val="00286EF1"/>
    <w:rsid w:val="00291AA3"/>
    <w:rsid w:val="002E27B5"/>
    <w:rsid w:val="002E6678"/>
    <w:rsid w:val="002F318D"/>
    <w:rsid w:val="002F5930"/>
    <w:rsid w:val="002F5933"/>
    <w:rsid w:val="00307136"/>
    <w:rsid w:val="00310126"/>
    <w:rsid w:val="00312306"/>
    <w:rsid w:val="00314C6A"/>
    <w:rsid w:val="003226C4"/>
    <w:rsid w:val="003312F6"/>
    <w:rsid w:val="0033333E"/>
    <w:rsid w:val="00335A1A"/>
    <w:rsid w:val="00342D1C"/>
    <w:rsid w:val="00376FF4"/>
    <w:rsid w:val="00386667"/>
    <w:rsid w:val="003A4ED9"/>
    <w:rsid w:val="003B27B0"/>
    <w:rsid w:val="003B3D72"/>
    <w:rsid w:val="003B56CE"/>
    <w:rsid w:val="003B6978"/>
    <w:rsid w:val="003C58CB"/>
    <w:rsid w:val="003D3F0E"/>
    <w:rsid w:val="003D71D6"/>
    <w:rsid w:val="003E74DC"/>
    <w:rsid w:val="003F5BB2"/>
    <w:rsid w:val="00434614"/>
    <w:rsid w:val="00442D0E"/>
    <w:rsid w:val="00450A40"/>
    <w:rsid w:val="0045536B"/>
    <w:rsid w:val="0046279B"/>
    <w:rsid w:val="00467229"/>
    <w:rsid w:val="004678EF"/>
    <w:rsid w:val="00470439"/>
    <w:rsid w:val="004767F5"/>
    <w:rsid w:val="004803EC"/>
    <w:rsid w:val="00480D7D"/>
    <w:rsid w:val="00491D29"/>
    <w:rsid w:val="004A46E3"/>
    <w:rsid w:val="004C2652"/>
    <w:rsid w:val="004C2E15"/>
    <w:rsid w:val="004C3854"/>
    <w:rsid w:val="004C6D4A"/>
    <w:rsid w:val="004D36E6"/>
    <w:rsid w:val="004D3D77"/>
    <w:rsid w:val="004F4643"/>
    <w:rsid w:val="004F76A7"/>
    <w:rsid w:val="0050536B"/>
    <w:rsid w:val="005127F8"/>
    <w:rsid w:val="00522D42"/>
    <w:rsid w:val="00524B30"/>
    <w:rsid w:val="0053016E"/>
    <w:rsid w:val="00533457"/>
    <w:rsid w:val="005342D7"/>
    <w:rsid w:val="005644EF"/>
    <w:rsid w:val="00564540"/>
    <w:rsid w:val="00566221"/>
    <w:rsid w:val="00582614"/>
    <w:rsid w:val="005856FA"/>
    <w:rsid w:val="00594E4A"/>
    <w:rsid w:val="005B3EDB"/>
    <w:rsid w:val="005B5743"/>
    <w:rsid w:val="005C4010"/>
    <w:rsid w:val="005D4CDC"/>
    <w:rsid w:val="005D5D99"/>
    <w:rsid w:val="005E1A32"/>
    <w:rsid w:val="005F4F19"/>
    <w:rsid w:val="00604B2A"/>
    <w:rsid w:val="006060DE"/>
    <w:rsid w:val="00611C59"/>
    <w:rsid w:val="00636B38"/>
    <w:rsid w:val="00663527"/>
    <w:rsid w:val="00673C7E"/>
    <w:rsid w:val="00680339"/>
    <w:rsid w:val="0069064E"/>
    <w:rsid w:val="00696A11"/>
    <w:rsid w:val="00697E40"/>
    <w:rsid w:val="006C7133"/>
    <w:rsid w:val="006D61F5"/>
    <w:rsid w:val="006E2D33"/>
    <w:rsid w:val="006E4652"/>
    <w:rsid w:val="006E4C4D"/>
    <w:rsid w:val="006E6F91"/>
    <w:rsid w:val="007000B6"/>
    <w:rsid w:val="00721B44"/>
    <w:rsid w:val="007300B1"/>
    <w:rsid w:val="00731C9A"/>
    <w:rsid w:val="00751BF8"/>
    <w:rsid w:val="00760125"/>
    <w:rsid w:val="00773493"/>
    <w:rsid w:val="00775504"/>
    <w:rsid w:val="0077711F"/>
    <w:rsid w:val="00784A7B"/>
    <w:rsid w:val="007916A5"/>
    <w:rsid w:val="007E7A5F"/>
    <w:rsid w:val="00802940"/>
    <w:rsid w:val="0081157E"/>
    <w:rsid w:val="0084195F"/>
    <w:rsid w:val="00842990"/>
    <w:rsid w:val="0084408F"/>
    <w:rsid w:val="008501A6"/>
    <w:rsid w:val="00851568"/>
    <w:rsid w:val="00855718"/>
    <w:rsid w:val="00862F65"/>
    <w:rsid w:val="00863E0C"/>
    <w:rsid w:val="008800D6"/>
    <w:rsid w:val="00884DBD"/>
    <w:rsid w:val="008C61DC"/>
    <w:rsid w:val="008D05FC"/>
    <w:rsid w:val="008D4FFF"/>
    <w:rsid w:val="008E0363"/>
    <w:rsid w:val="008E2558"/>
    <w:rsid w:val="008F0EEB"/>
    <w:rsid w:val="0090057F"/>
    <w:rsid w:val="00906A7A"/>
    <w:rsid w:val="009119ED"/>
    <w:rsid w:val="00911C96"/>
    <w:rsid w:val="00913251"/>
    <w:rsid w:val="0091523C"/>
    <w:rsid w:val="00935C87"/>
    <w:rsid w:val="009468DC"/>
    <w:rsid w:val="00954CD7"/>
    <w:rsid w:val="009630A1"/>
    <w:rsid w:val="009762DE"/>
    <w:rsid w:val="00982870"/>
    <w:rsid w:val="009837F4"/>
    <w:rsid w:val="009A1213"/>
    <w:rsid w:val="009A1F8D"/>
    <w:rsid w:val="009B761F"/>
    <w:rsid w:val="009C1DB0"/>
    <w:rsid w:val="00A020A2"/>
    <w:rsid w:val="00A2334E"/>
    <w:rsid w:val="00A245E0"/>
    <w:rsid w:val="00A3051F"/>
    <w:rsid w:val="00A3378D"/>
    <w:rsid w:val="00A366DE"/>
    <w:rsid w:val="00A6363C"/>
    <w:rsid w:val="00A878A5"/>
    <w:rsid w:val="00A928D1"/>
    <w:rsid w:val="00A94CBD"/>
    <w:rsid w:val="00AB6614"/>
    <w:rsid w:val="00AC26CA"/>
    <w:rsid w:val="00AC3694"/>
    <w:rsid w:val="00AC5F50"/>
    <w:rsid w:val="00AD0BD6"/>
    <w:rsid w:val="00AD4D08"/>
    <w:rsid w:val="00AD60CB"/>
    <w:rsid w:val="00AE0FB8"/>
    <w:rsid w:val="00AE3EB9"/>
    <w:rsid w:val="00AE6B89"/>
    <w:rsid w:val="00B0345F"/>
    <w:rsid w:val="00B04A7A"/>
    <w:rsid w:val="00B1161C"/>
    <w:rsid w:val="00B20C37"/>
    <w:rsid w:val="00B24351"/>
    <w:rsid w:val="00B41969"/>
    <w:rsid w:val="00B45890"/>
    <w:rsid w:val="00B50B47"/>
    <w:rsid w:val="00B64F38"/>
    <w:rsid w:val="00B75661"/>
    <w:rsid w:val="00B87773"/>
    <w:rsid w:val="00B93114"/>
    <w:rsid w:val="00B96A3D"/>
    <w:rsid w:val="00B96E97"/>
    <w:rsid w:val="00BA7EF5"/>
    <w:rsid w:val="00BC76AA"/>
    <w:rsid w:val="00BC7D9D"/>
    <w:rsid w:val="00BD2D32"/>
    <w:rsid w:val="00BD61AF"/>
    <w:rsid w:val="00BF5109"/>
    <w:rsid w:val="00C02B56"/>
    <w:rsid w:val="00C06DFD"/>
    <w:rsid w:val="00C20D4B"/>
    <w:rsid w:val="00C26193"/>
    <w:rsid w:val="00C2653D"/>
    <w:rsid w:val="00C36221"/>
    <w:rsid w:val="00C4687E"/>
    <w:rsid w:val="00C47BBA"/>
    <w:rsid w:val="00C61C79"/>
    <w:rsid w:val="00C63A01"/>
    <w:rsid w:val="00C65DAF"/>
    <w:rsid w:val="00C8731E"/>
    <w:rsid w:val="00C95DCF"/>
    <w:rsid w:val="00CE3D59"/>
    <w:rsid w:val="00D32EDB"/>
    <w:rsid w:val="00D36AF8"/>
    <w:rsid w:val="00D42802"/>
    <w:rsid w:val="00D51211"/>
    <w:rsid w:val="00D5531A"/>
    <w:rsid w:val="00D6262C"/>
    <w:rsid w:val="00D87B93"/>
    <w:rsid w:val="00D93E61"/>
    <w:rsid w:val="00DA705F"/>
    <w:rsid w:val="00DB61E2"/>
    <w:rsid w:val="00DB70B7"/>
    <w:rsid w:val="00DC1519"/>
    <w:rsid w:val="00DD066C"/>
    <w:rsid w:val="00DD48AB"/>
    <w:rsid w:val="00DD6052"/>
    <w:rsid w:val="00E21FE1"/>
    <w:rsid w:val="00E24B32"/>
    <w:rsid w:val="00E26D53"/>
    <w:rsid w:val="00E32518"/>
    <w:rsid w:val="00E37BCD"/>
    <w:rsid w:val="00E457F1"/>
    <w:rsid w:val="00E66573"/>
    <w:rsid w:val="00E74135"/>
    <w:rsid w:val="00E77AC7"/>
    <w:rsid w:val="00E97356"/>
    <w:rsid w:val="00EA5462"/>
    <w:rsid w:val="00EA6380"/>
    <w:rsid w:val="00EC60F3"/>
    <w:rsid w:val="00ED6883"/>
    <w:rsid w:val="00EF0A6E"/>
    <w:rsid w:val="00EF346F"/>
    <w:rsid w:val="00EF6B41"/>
    <w:rsid w:val="00F11A08"/>
    <w:rsid w:val="00F22A39"/>
    <w:rsid w:val="00F25418"/>
    <w:rsid w:val="00F35076"/>
    <w:rsid w:val="00F3677D"/>
    <w:rsid w:val="00F42B84"/>
    <w:rsid w:val="00F503BF"/>
    <w:rsid w:val="00F64D15"/>
    <w:rsid w:val="00F723D7"/>
    <w:rsid w:val="00F72B06"/>
    <w:rsid w:val="00F92F05"/>
    <w:rsid w:val="00FB3360"/>
    <w:rsid w:val="00FD0B46"/>
    <w:rsid w:val="00FD4DAE"/>
    <w:rsid w:val="00FE1974"/>
    <w:rsid w:val="00FE67C6"/>
    <w:rsid w:val="00FF427C"/>
    <w:rsid w:val="0111CE20"/>
    <w:rsid w:val="011BA155"/>
    <w:rsid w:val="01750868"/>
    <w:rsid w:val="018B8498"/>
    <w:rsid w:val="01F9E6B8"/>
    <w:rsid w:val="032A0A1F"/>
    <w:rsid w:val="042B5D1F"/>
    <w:rsid w:val="05173CE3"/>
    <w:rsid w:val="05C72D80"/>
    <w:rsid w:val="064E8AAD"/>
    <w:rsid w:val="070C58E3"/>
    <w:rsid w:val="07F42B27"/>
    <w:rsid w:val="08FECE42"/>
    <w:rsid w:val="09161E29"/>
    <w:rsid w:val="09D2783D"/>
    <w:rsid w:val="0A9A9EA3"/>
    <w:rsid w:val="0ABE05B0"/>
    <w:rsid w:val="0B219BE5"/>
    <w:rsid w:val="0B5B32B2"/>
    <w:rsid w:val="0CEEBD25"/>
    <w:rsid w:val="0D16B865"/>
    <w:rsid w:val="0DD6D39F"/>
    <w:rsid w:val="0E92D374"/>
    <w:rsid w:val="0EE6A08B"/>
    <w:rsid w:val="102EA3D5"/>
    <w:rsid w:val="11200849"/>
    <w:rsid w:val="1279F632"/>
    <w:rsid w:val="13AE65A7"/>
    <w:rsid w:val="13EE9A08"/>
    <w:rsid w:val="14924E64"/>
    <w:rsid w:val="1665F86C"/>
    <w:rsid w:val="17313712"/>
    <w:rsid w:val="1998E159"/>
    <w:rsid w:val="19DCBEE7"/>
    <w:rsid w:val="1B2CAA36"/>
    <w:rsid w:val="1E4937A9"/>
    <w:rsid w:val="1E870CCC"/>
    <w:rsid w:val="1ECF9BCC"/>
    <w:rsid w:val="1FA714A4"/>
    <w:rsid w:val="21776BC2"/>
    <w:rsid w:val="21E88586"/>
    <w:rsid w:val="22AA997B"/>
    <w:rsid w:val="234B6731"/>
    <w:rsid w:val="23FAD51A"/>
    <w:rsid w:val="24E0A7F8"/>
    <w:rsid w:val="2520EF96"/>
    <w:rsid w:val="2536D383"/>
    <w:rsid w:val="25C7E5EA"/>
    <w:rsid w:val="284BAE6D"/>
    <w:rsid w:val="28510B42"/>
    <w:rsid w:val="28532CC9"/>
    <w:rsid w:val="28943D01"/>
    <w:rsid w:val="297E4131"/>
    <w:rsid w:val="2997734E"/>
    <w:rsid w:val="2A0A44A6"/>
    <w:rsid w:val="2ACCFB47"/>
    <w:rsid w:val="2AEF1418"/>
    <w:rsid w:val="2C6F2132"/>
    <w:rsid w:val="2D14080E"/>
    <w:rsid w:val="2D9C4A8C"/>
    <w:rsid w:val="331A1E86"/>
    <w:rsid w:val="3459E974"/>
    <w:rsid w:val="354658C7"/>
    <w:rsid w:val="35B7E2A7"/>
    <w:rsid w:val="376B40D1"/>
    <w:rsid w:val="37F09947"/>
    <w:rsid w:val="386E1844"/>
    <w:rsid w:val="3B77100C"/>
    <w:rsid w:val="3CA05531"/>
    <w:rsid w:val="3D0A7F9C"/>
    <w:rsid w:val="3D19F03B"/>
    <w:rsid w:val="3E2E0F8E"/>
    <w:rsid w:val="3FC9DFEF"/>
    <w:rsid w:val="439E985B"/>
    <w:rsid w:val="44F36FDE"/>
    <w:rsid w:val="44F8A75C"/>
    <w:rsid w:val="45550732"/>
    <w:rsid w:val="459D2FB7"/>
    <w:rsid w:val="49220472"/>
    <w:rsid w:val="4B9E5BEC"/>
    <w:rsid w:val="4C430FB7"/>
    <w:rsid w:val="4C9ED0C7"/>
    <w:rsid w:val="4CD714D3"/>
    <w:rsid w:val="4D3A2C4D"/>
    <w:rsid w:val="4E72E534"/>
    <w:rsid w:val="4FBA1766"/>
    <w:rsid w:val="5155E7C7"/>
    <w:rsid w:val="54AA12AF"/>
    <w:rsid w:val="5500C56E"/>
    <w:rsid w:val="5665700E"/>
    <w:rsid w:val="5843D09F"/>
    <w:rsid w:val="588400EE"/>
    <w:rsid w:val="597B8933"/>
    <w:rsid w:val="5B0458A7"/>
    <w:rsid w:val="5BA8BD11"/>
    <w:rsid w:val="5CB1E024"/>
    <w:rsid w:val="5EE64984"/>
    <w:rsid w:val="5FC6BB0E"/>
    <w:rsid w:val="604348DE"/>
    <w:rsid w:val="625369A3"/>
    <w:rsid w:val="62BEFF41"/>
    <w:rsid w:val="62D665F4"/>
    <w:rsid w:val="62FE5BD0"/>
    <w:rsid w:val="65E8B471"/>
    <w:rsid w:val="6648BDFE"/>
    <w:rsid w:val="6747F123"/>
    <w:rsid w:val="679DD42A"/>
    <w:rsid w:val="67BF67D4"/>
    <w:rsid w:val="67D1CCF3"/>
    <w:rsid w:val="6818130F"/>
    <w:rsid w:val="68880DBD"/>
    <w:rsid w:val="6B4A705F"/>
    <w:rsid w:val="6CA2592A"/>
    <w:rsid w:val="6EA09653"/>
    <w:rsid w:val="6ED12373"/>
    <w:rsid w:val="6F65C82D"/>
    <w:rsid w:val="7107D8C7"/>
    <w:rsid w:val="72EC4E0F"/>
    <w:rsid w:val="7313AA45"/>
    <w:rsid w:val="7424026A"/>
    <w:rsid w:val="761DF920"/>
    <w:rsid w:val="7978C802"/>
    <w:rsid w:val="7A7C8D52"/>
    <w:rsid w:val="7A81218C"/>
    <w:rsid w:val="7AC874AD"/>
    <w:rsid w:val="7B24E111"/>
    <w:rsid w:val="7B65F0FE"/>
    <w:rsid w:val="7D87A1D6"/>
    <w:rsid w:val="7DBC0B04"/>
    <w:rsid w:val="7F71A440"/>
  </w:rsids>
  <m:mathPr>
    <m:mathFont m:val="Cambria Math"/>
    <m:brkBin m:val="before"/>
    <m:brkBinSub m:val="--"/>
    <m:smallFrac m:val="0"/>
    <m:dispDef/>
    <m:lMargin m:val="0"/>
    <m:rMargin m:val="0"/>
    <m:defJc m:val="centerGroup"/>
    <m:wrapIndent m:val="1440"/>
    <m:intLim m:val="subSup"/>
    <m:naryLim m:val="undOvr"/>
  </m:mathPr>
  <w:themeFontLang w:val="nb-NO"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10251A"/>
  <w15:chartTrackingRefBased/>
  <w15:docId w15:val="{F333BC5C-3CA7-4B54-BB52-A9FD80F68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678EF"/>
    <w:pPr>
      <w:spacing w:before="120"/>
    </w:pPr>
    <w:rPr>
      <w:sz w:val="24"/>
      <w:szCs w:val="24"/>
    </w:rPr>
  </w:style>
  <w:style w:type="paragraph" w:styleId="Heading1">
    <w:name w:val="heading 1"/>
    <w:basedOn w:val="Normal"/>
    <w:next w:val="Normal"/>
    <w:qFormat/>
    <w:rsid w:val="00F72B06"/>
    <w:pPr>
      <w:keepNext/>
      <w:numPr>
        <w:numId w:val="5"/>
      </w:numPr>
      <w:tabs>
        <w:tab w:val="left" w:pos="567"/>
      </w:tabs>
      <w:spacing w:before="240" w:after="60"/>
      <w:outlineLvl w:val="0"/>
    </w:pPr>
    <w:rPr>
      <w:rFonts w:ascii="Arial" w:hAnsi="Arial" w:cs="Arial"/>
      <w:b/>
      <w:bCs/>
      <w:color w:val="800000"/>
      <w:kern w:val="32"/>
      <w:sz w:val="36"/>
      <w:szCs w:val="32"/>
    </w:rPr>
  </w:style>
  <w:style w:type="paragraph" w:styleId="Heading2">
    <w:name w:val="heading 2"/>
    <w:basedOn w:val="Heading1"/>
    <w:next w:val="Normal"/>
    <w:qFormat/>
    <w:rsid w:val="00F72B06"/>
    <w:pPr>
      <w:numPr>
        <w:ilvl w:val="1"/>
      </w:numPr>
      <w:tabs>
        <w:tab w:val="clear" w:pos="567"/>
        <w:tab w:val="left" w:pos="851"/>
      </w:tabs>
      <w:spacing w:before="480"/>
      <w:outlineLvl w:val="1"/>
    </w:pPr>
    <w:rPr>
      <w:bCs w:val="0"/>
      <w:iCs/>
      <w:sz w:val="28"/>
      <w:szCs w:val="28"/>
    </w:rPr>
  </w:style>
  <w:style w:type="paragraph" w:styleId="Heading3">
    <w:name w:val="heading 3"/>
    <w:basedOn w:val="Heading2"/>
    <w:next w:val="Normal"/>
    <w:link w:val="Heading3Char"/>
    <w:qFormat/>
    <w:rsid w:val="00DC1519"/>
    <w:pPr>
      <w:numPr>
        <w:ilvl w:val="2"/>
      </w:numPr>
      <w:tabs>
        <w:tab w:val="left" w:pos="1021"/>
      </w:tabs>
      <w:spacing w:before="240"/>
      <w:outlineLvl w:val="2"/>
    </w:pPr>
    <w:rPr>
      <w:b w:val="0"/>
      <w:bCs/>
      <w:sz w:val="24"/>
      <w:szCs w:val="26"/>
    </w:rPr>
  </w:style>
  <w:style w:type="paragraph" w:styleId="Heading4">
    <w:name w:val="heading 4"/>
    <w:basedOn w:val="Normal"/>
    <w:next w:val="Normal"/>
    <w:qFormat/>
    <w:rsid w:val="002F318D"/>
    <w:pPr>
      <w:keepNext/>
      <w:spacing w:before="240" w:after="60"/>
      <w:outlineLvl w:val="3"/>
    </w:pPr>
    <w:rPr>
      <w:b/>
      <w:bCs/>
      <w:i/>
      <w:color w:val="800000"/>
      <w:szCs w:val="28"/>
    </w:rPr>
  </w:style>
  <w:style w:type="paragraph" w:styleId="Heading5">
    <w:name w:val="heading 5"/>
    <w:basedOn w:val="Normal"/>
    <w:next w:val="Normal"/>
    <w:qFormat/>
    <w:rsid w:val="004D36E6"/>
    <w:pPr>
      <w:overflowPunct w:val="0"/>
      <w:autoSpaceDE w:val="0"/>
      <w:autoSpaceDN w:val="0"/>
      <w:adjustRightInd w:val="0"/>
      <w:spacing w:before="240" w:after="60"/>
      <w:textAlignment w:val="baseline"/>
      <w:outlineLvl w:val="4"/>
    </w:pPr>
    <w:rPr>
      <w:rFonts w:ascii="Arial" w:hAnsi="Arial"/>
      <w:sz w:val="22"/>
      <w:szCs w:val="20"/>
    </w:rPr>
  </w:style>
  <w:style w:type="paragraph" w:styleId="Heading6">
    <w:name w:val="heading 6"/>
    <w:basedOn w:val="Normal"/>
    <w:next w:val="Normal"/>
    <w:qFormat/>
    <w:rsid w:val="004D36E6"/>
    <w:pPr>
      <w:overflowPunct w:val="0"/>
      <w:autoSpaceDE w:val="0"/>
      <w:autoSpaceDN w:val="0"/>
      <w:adjustRightInd w:val="0"/>
      <w:spacing w:before="240" w:after="60"/>
      <w:textAlignment w:val="baseline"/>
      <w:outlineLvl w:val="5"/>
    </w:pPr>
    <w:rPr>
      <w:rFonts w:ascii="Arial" w:hAnsi="Arial"/>
      <w:i/>
      <w:sz w:val="22"/>
      <w:szCs w:val="20"/>
    </w:rPr>
  </w:style>
  <w:style w:type="paragraph" w:styleId="Heading7">
    <w:name w:val="heading 7"/>
    <w:basedOn w:val="Normal"/>
    <w:next w:val="Normal"/>
    <w:qFormat/>
    <w:rsid w:val="004D36E6"/>
    <w:pPr>
      <w:overflowPunct w:val="0"/>
      <w:autoSpaceDE w:val="0"/>
      <w:autoSpaceDN w:val="0"/>
      <w:adjustRightInd w:val="0"/>
      <w:spacing w:before="240" w:after="60"/>
      <w:textAlignment w:val="baseline"/>
      <w:outlineLvl w:val="6"/>
    </w:pPr>
    <w:rPr>
      <w:rFonts w:ascii="Arial" w:hAnsi="Arial"/>
      <w:szCs w:val="20"/>
    </w:rPr>
  </w:style>
  <w:style w:type="paragraph" w:styleId="Heading8">
    <w:name w:val="heading 8"/>
    <w:basedOn w:val="Normal"/>
    <w:next w:val="Normal"/>
    <w:qFormat/>
    <w:rsid w:val="004D36E6"/>
    <w:pPr>
      <w:overflowPunct w:val="0"/>
      <w:autoSpaceDE w:val="0"/>
      <w:autoSpaceDN w:val="0"/>
      <w:adjustRightInd w:val="0"/>
      <w:spacing w:before="240" w:after="60"/>
      <w:textAlignment w:val="baseline"/>
      <w:outlineLvl w:val="7"/>
    </w:pPr>
    <w:rPr>
      <w:rFonts w:ascii="Arial" w:hAnsi="Arial"/>
      <w:i/>
      <w:szCs w:val="20"/>
    </w:rPr>
  </w:style>
  <w:style w:type="paragraph" w:styleId="Heading9">
    <w:name w:val="heading 9"/>
    <w:basedOn w:val="Normal"/>
    <w:next w:val="Normal"/>
    <w:qFormat/>
    <w:rsid w:val="004D36E6"/>
    <w:pPr>
      <w:overflowPunct w:val="0"/>
      <w:autoSpaceDE w:val="0"/>
      <w:autoSpaceDN w:val="0"/>
      <w:adjustRightInd w:val="0"/>
      <w:spacing w:before="240" w:after="60"/>
      <w:textAlignment w:val="baseline"/>
      <w:outlineLvl w:val="8"/>
    </w:pPr>
    <w:rPr>
      <w:rFonts w:ascii="Arial" w:hAnsi="Arial"/>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eta-fagnavn">
    <w:name w:val="Meta-fagnavn"/>
    <w:basedOn w:val="Normal"/>
    <w:next w:val="Normal"/>
    <w:rsid w:val="00E37BCD"/>
    <w:pPr>
      <w:spacing w:before="0"/>
      <w:ind w:right="-851"/>
      <w:jc w:val="right"/>
    </w:pPr>
    <w:rPr>
      <w:b/>
      <w:i/>
      <w:color w:val="000080"/>
    </w:rPr>
  </w:style>
  <w:style w:type="paragraph" w:customStyle="1" w:styleId="Meta-leksjonsnavn">
    <w:name w:val="Meta-leksjonsnavn"/>
    <w:basedOn w:val="Normal"/>
    <w:next w:val="Normal"/>
    <w:rsid w:val="00784A7B"/>
    <w:pPr>
      <w:spacing w:before="0"/>
      <w:ind w:left="1985" w:right="-851"/>
      <w:jc w:val="right"/>
    </w:pPr>
    <w:rPr>
      <w:b/>
      <w:i/>
      <w:color w:val="0000FF"/>
      <w:sz w:val="40"/>
    </w:rPr>
  </w:style>
  <w:style w:type="paragraph" w:customStyle="1" w:styleId="Meta-forfatter">
    <w:name w:val="Meta-forfatter"/>
    <w:basedOn w:val="Meta-leksjonsnavn"/>
    <w:rsid w:val="00784A7B"/>
    <w:rPr>
      <w:b w:val="0"/>
      <w:sz w:val="20"/>
    </w:rPr>
  </w:style>
  <w:style w:type="paragraph" w:customStyle="1" w:styleId="Meta-dato">
    <w:name w:val="Meta-dato"/>
    <w:basedOn w:val="Meta-forfatter"/>
    <w:next w:val="Normal"/>
    <w:rsid w:val="004803EC"/>
  </w:style>
  <w:style w:type="paragraph" w:customStyle="1" w:styleId="Meta-utgiver">
    <w:name w:val="Meta-utgiver"/>
    <w:basedOn w:val="Meta-leksjonsnavn"/>
    <w:next w:val="Normal"/>
    <w:rsid w:val="00784A7B"/>
    <w:pPr>
      <w:ind w:left="851"/>
    </w:pPr>
    <w:rPr>
      <w:b w:val="0"/>
      <w:sz w:val="20"/>
    </w:rPr>
  </w:style>
  <w:style w:type="paragraph" w:customStyle="1" w:styleId="Meta-opphavsrett">
    <w:name w:val="Meta-opphavsrett"/>
    <w:basedOn w:val="Meta-forfatter"/>
    <w:next w:val="Normal"/>
    <w:rsid w:val="00F64D15"/>
    <w:pPr>
      <w:ind w:left="3402"/>
    </w:pPr>
  </w:style>
  <w:style w:type="paragraph" w:customStyle="1" w:styleId="Resyme">
    <w:name w:val="Resyme"/>
    <w:basedOn w:val="Normal"/>
    <w:next w:val="Heading2"/>
    <w:rsid w:val="00B64F38"/>
    <w:rPr>
      <w:i/>
      <w:color w:val="808080"/>
      <w:sz w:val="20"/>
    </w:rPr>
  </w:style>
  <w:style w:type="paragraph" w:styleId="Header">
    <w:name w:val="header"/>
    <w:basedOn w:val="Normal"/>
    <w:link w:val="HeaderChar"/>
    <w:rsid w:val="0053016E"/>
    <w:pPr>
      <w:tabs>
        <w:tab w:val="center" w:pos="4536"/>
        <w:tab w:val="right" w:pos="9072"/>
      </w:tabs>
    </w:pPr>
  </w:style>
  <w:style w:type="paragraph" w:styleId="Footer">
    <w:name w:val="footer"/>
    <w:basedOn w:val="Normal"/>
    <w:rsid w:val="0053016E"/>
    <w:pPr>
      <w:tabs>
        <w:tab w:val="center" w:pos="4536"/>
        <w:tab w:val="right" w:pos="9072"/>
      </w:tabs>
      <w:jc w:val="center"/>
    </w:pPr>
    <w:rPr>
      <w:rFonts w:ascii="Arial" w:hAnsi="Arial"/>
      <w:sz w:val="20"/>
    </w:rPr>
  </w:style>
  <w:style w:type="paragraph" w:customStyle="1" w:styleId="Topptekst1">
    <w:name w:val="Topptekst1"/>
    <w:basedOn w:val="Header"/>
    <w:rsid w:val="00A2334E"/>
    <w:pPr>
      <w:spacing w:before="0"/>
      <w:jc w:val="right"/>
    </w:pPr>
    <w:rPr>
      <w:rFonts w:ascii="Arial" w:hAnsi="Arial"/>
      <w:color w:val="0000FF"/>
      <w:sz w:val="16"/>
    </w:rPr>
  </w:style>
  <w:style w:type="paragraph" w:customStyle="1" w:styleId="Topptekst2">
    <w:name w:val="Topptekst2"/>
    <w:basedOn w:val="Topptekst1"/>
    <w:next w:val="Normal"/>
    <w:rsid w:val="00A2334E"/>
    <w:rPr>
      <w:sz w:val="20"/>
    </w:rPr>
  </w:style>
  <w:style w:type="character" w:styleId="PageNumber">
    <w:name w:val="page number"/>
    <w:basedOn w:val="DefaultParagraphFont"/>
    <w:rsid w:val="0053016E"/>
  </w:style>
  <w:style w:type="paragraph" w:styleId="TOC1">
    <w:name w:val="toc 1"/>
    <w:basedOn w:val="Normal"/>
    <w:next w:val="Normal"/>
    <w:autoRedefine/>
    <w:uiPriority w:val="39"/>
    <w:rsid w:val="00862F65"/>
    <w:pPr>
      <w:spacing w:after="120"/>
    </w:pPr>
    <w:rPr>
      <w:b/>
      <w:bCs/>
      <w:caps/>
      <w:sz w:val="20"/>
      <w:szCs w:val="20"/>
    </w:rPr>
  </w:style>
  <w:style w:type="paragraph" w:styleId="TOC2">
    <w:name w:val="toc 2"/>
    <w:basedOn w:val="Normal"/>
    <w:next w:val="Normal"/>
    <w:autoRedefine/>
    <w:uiPriority w:val="39"/>
    <w:rsid w:val="00D93E61"/>
    <w:pPr>
      <w:spacing w:before="0"/>
      <w:ind w:left="240"/>
    </w:pPr>
    <w:rPr>
      <w:smallCaps/>
      <w:sz w:val="20"/>
      <w:szCs w:val="20"/>
    </w:rPr>
  </w:style>
  <w:style w:type="paragraph" w:styleId="TOC3">
    <w:name w:val="toc 3"/>
    <w:basedOn w:val="Normal"/>
    <w:next w:val="Normal"/>
    <w:autoRedefine/>
    <w:uiPriority w:val="39"/>
    <w:rsid w:val="00862F65"/>
    <w:pPr>
      <w:spacing w:before="0"/>
      <w:ind w:left="480"/>
    </w:pPr>
    <w:rPr>
      <w:i/>
      <w:iCs/>
      <w:sz w:val="20"/>
      <w:szCs w:val="20"/>
    </w:rPr>
  </w:style>
  <w:style w:type="paragraph" w:styleId="TOC4">
    <w:name w:val="toc 4"/>
    <w:basedOn w:val="Normal"/>
    <w:next w:val="Normal"/>
    <w:autoRedefine/>
    <w:semiHidden/>
    <w:rsid w:val="00862F65"/>
    <w:pPr>
      <w:spacing w:before="0"/>
      <w:ind w:left="720"/>
    </w:pPr>
    <w:rPr>
      <w:sz w:val="18"/>
      <w:szCs w:val="18"/>
    </w:rPr>
  </w:style>
  <w:style w:type="paragraph" w:styleId="TOC5">
    <w:name w:val="toc 5"/>
    <w:basedOn w:val="Normal"/>
    <w:next w:val="Normal"/>
    <w:autoRedefine/>
    <w:semiHidden/>
    <w:rsid w:val="00862F65"/>
    <w:pPr>
      <w:spacing w:before="0"/>
      <w:ind w:left="960"/>
    </w:pPr>
    <w:rPr>
      <w:sz w:val="18"/>
      <w:szCs w:val="18"/>
    </w:rPr>
  </w:style>
  <w:style w:type="paragraph" w:styleId="TOC6">
    <w:name w:val="toc 6"/>
    <w:basedOn w:val="Normal"/>
    <w:next w:val="Normal"/>
    <w:autoRedefine/>
    <w:semiHidden/>
    <w:rsid w:val="00862F65"/>
    <w:pPr>
      <w:spacing w:before="0"/>
      <w:ind w:left="1200"/>
    </w:pPr>
    <w:rPr>
      <w:sz w:val="18"/>
      <w:szCs w:val="18"/>
    </w:rPr>
  </w:style>
  <w:style w:type="paragraph" w:styleId="TOC7">
    <w:name w:val="toc 7"/>
    <w:basedOn w:val="Normal"/>
    <w:next w:val="Normal"/>
    <w:autoRedefine/>
    <w:semiHidden/>
    <w:rsid w:val="00862F65"/>
    <w:pPr>
      <w:spacing w:before="0"/>
      <w:ind w:left="1440"/>
    </w:pPr>
    <w:rPr>
      <w:sz w:val="18"/>
      <w:szCs w:val="18"/>
    </w:rPr>
  </w:style>
  <w:style w:type="paragraph" w:styleId="TOC8">
    <w:name w:val="toc 8"/>
    <w:basedOn w:val="Normal"/>
    <w:next w:val="Normal"/>
    <w:autoRedefine/>
    <w:semiHidden/>
    <w:rsid w:val="00862F65"/>
    <w:pPr>
      <w:spacing w:before="0"/>
      <w:ind w:left="1680"/>
    </w:pPr>
    <w:rPr>
      <w:sz w:val="18"/>
      <w:szCs w:val="18"/>
    </w:rPr>
  </w:style>
  <w:style w:type="paragraph" w:styleId="TOC9">
    <w:name w:val="toc 9"/>
    <w:basedOn w:val="Normal"/>
    <w:next w:val="Normal"/>
    <w:autoRedefine/>
    <w:semiHidden/>
    <w:rsid w:val="00862F65"/>
    <w:pPr>
      <w:spacing w:before="0"/>
      <w:ind w:left="1920"/>
    </w:pPr>
    <w:rPr>
      <w:sz w:val="18"/>
      <w:szCs w:val="18"/>
    </w:rPr>
  </w:style>
  <w:style w:type="paragraph" w:styleId="BalloonText">
    <w:name w:val="Balloon Text"/>
    <w:basedOn w:val="Normal"/>
    <w:semiHidden/>
    <w:rsid w:val="007000B6"/>
    <w:rPr>
      <w:rFonts w:ascii="Tahoma" w:hAnsi="Tahoma" w:cs="Tahoma"/>
      <w:sz w:val="16"/>
      <w:szCs w:val="16"/>
    </w:rPr>
  </w:style>
  <w:style w:type="paragraph" w:customStyle="1" w:styleId="Meta-fagnummer">
    <w:name w:val="Meta-fagnummer"/>
    <w:basedOn w:val="Meta-leksjonsnavn"/>
    <w:rsid w:val="006060DE"/>
    <w:rPr>
      <w:b w:val="0"/>
    </w:rPr>
  </w:style>
  <w:style w:type="paragraph" w:customStyle="1" w:styleId="Meta-fagtilknytting">
    <w:name w:val="Meta-fagtilknytting"/>
    <w:basedOn w:val="Meta-forfatter"/>
    <w:rsid w:val="00F64D15"/>
  </w:style>
  <w:style w:type="paragraph" w:customStyle="1" w:styleId="Figur">
    <w:name w:val="Figur"/>
    <w:basedOn w:val="Normal"/>
    <w:rsid w:val="00F35076"/>
    <w:pPr>
      <w:spacing w:before="240" w:after="120"/>
      <w:jc w:val="center"/>
    </w:pPr>
  </w:style>
  <w:style w:type="paragraph" w:customStyle="1" w:styleId="Topptekst3">
    <w:name w:val="Topptekst3"/>
    <w:basedOn w:val="Topptekst2"/>
    <w:rsid w:val="00A2334E"/>
    <w:pPr>
      <w:pBdr>
        <w:bottom w:val="single" w:sz="4" w:space="1" w:color="auto"/>
      </w:pBdr>
    </w:pPr>
    <w:rPr>
      <w:sz w:val="8"/>
    </w:rPr>
  </w:style>
  <w:style w:type="character" w:styleId="Hyperlink">
    <w:name w:val="Hyperlink"/>
    <w:uiPriority w:val="99"/>
    <w:rsid w:val="00F25418"/>
    <w:rPr>
      <w:color w:val="0000FF"/>
      <w:u w:val="single"/>
    </w:rPr>
  </w:style>
  <w:style w:type="paragraph" w:customStyle="1" w:styleId="programkode9">
    <w:name w:val="programkode9"/>
    <w:basedOn w:val="programkode10"/>
    <w:rsid w:val="003C58CB"/>
    <w:rPr>
      <w:sz w:val="18"/>
      <w:lang w:val="en-GB"/>
    </w:rPr>
  </w:style>
  <w:style w:type="paragraph" w:customStyle="1" w:styleId="programkode-start">
    <w:name w:val="programkode-start"/>
    <w:basedOn w:val="programkode10"/>
    <w:next w:val="programkode9"/>
    <w:rsid w:val="00480D7D"/>
    <w:rPr>
      <w:sz w:val="8"/>
    </w:rPr>
  </w:style>
  <w:style w:type="paragraph" w:customStyle="1" w:styleId="programkode10">
    <w:name w:val="programkode10"/>
    <w:rsid w:val="00480D7D"/>
    <w:pPr>
      <w:spacing w:before="40" w:after="40"/>
    </w:pPr>
    <w:rPr>
      <w:rFonts w:ascii="Courier New" w:hAnsi="Courier New"/>
      <w:noProof/>
      <w:color w:val="000080"/>
      <w:szCs w:val="24"/>
    </w:rPr>
  </w:style>
  <w:style w:type="paragraph" w:customStyle="1" w:styleId="Figurtekst">
    <w:name w:val="Figurtekst"/>
    <w:basedOn w:val="Normal"/>
    <w:rsid w:val="008501A6"/>
    <w:pPr>
      <w:ind w:left="1701" w:right="1701"/>
    </w:pPr>
    <w:rPr>
      <w:rFonts w:ascii="Arial" w:hAnsi="Arial" w:cs="Arial"/>
      <w:sz w:val="20"/>
      <w:szCs w:val="20"/>
    </w:rPr>
  </w:style>
  <w:style w:type="paragraph" w:styleId="Caption">
    <w:name w:val="caption"/>
    <w:basedOn w:val="Normal"/>
    <w:next w:val="Normal"/>
    <w:qFormat/>
    <w:rsid w:val="00C4687E"/>
    <w:pPr>
      <w:spacing w:after="120"/>
    </w:pPr>
    <w:rPr>
      <w:b/>
      <w:bCs/>
      <w:sz w:val="20"/>
      <w:szCs w:val="20"/>
    </w:rPr>
  </w:style>
  <w:style w:type="paragraph" w:customStyle="1" w:styleId="tabelliste">
    <w:name w:val="tabelliste"/>
    <w:basedOn w:val="ListBullet"/>
    <w:rsid w:val="002F5933"/>
    <w:pPr>
      <w:numPr>
        <w:numId w:val="0"/>
      </w:numPr>
    </w:pPr>
    <w:rPr>
      <w:sz w:val="18"/>
    </w:rPr>
  </w:style>
  <w:style w:type="character" w:customStyle="1" w:styleId="moz-txt-tag">
    <w:name w:val="moz-txt-tag"/>
    <w:basedOn w:val="DefaultParagraphFont"/>
    <w:rsid w:val="003B3D72"/>
  </w:style>
  <w:style w:type="paragraph" w:styleId="ListNumber">
    <w:name w:val="List Number"/>
    <w:basedOn w:val="Normal"/>
    <w:rsid w:val="00F11A08"/>
    <w:pPr>
      <w:numPr>
        <w:numId w:val="7"/>
      </w:numPr>
      <w:ind w:left="357" w:hanging="357"/>
    </w:pPr>
  </w:style>
  <w:style w:type="paragraph" w:customStyle="1" w:styleId="Nummermerket">
    <w:name w:val="Nummermerket"/>
    <w:basedOn w:val="Normal"/>
    <w:rsid w:val="00DD48AB"/>
    <w:pPr>
      <w:numPr>
        <w:numId w:val="6"/>
      </w:numPr>
    </w:pPr>
  </w:style>
  <w:style w:type="paragraph" w:customStyle="1" w:styleId="Punktmerket">
    <w:name w:val="Punktmerket"/>
    <w:basedOn w:val="Normal"/>
    <w:rsid w:val="00DD48AB"/>
    <w:pPr>
      <w:numPr>
        <w:numId w:val="8"/>
      </w:numPr>
    </w:pPr>
  </w:style>
  <w:style w:type="paragraph" w:styleId="ListBullet">
    <w:name w:val="List Bullet"/>
    <w:basedOn w:val="Normal"/>
    <w:autoRedefine/>
    <w:rsid w:val="002F5933"/>
    <w:pPr>
      <w:numPr>
        <w:numId w:val="9"/>
      </w:numPr>
    </w:pPr>
  </w:style>
  <w:style w:type="paragraph" w:customStyle="1" w:styleId="Listingutenramme">
    <w:name w:val="Listing uten ramme"/>
    <w:basedOn w:val="Normal"/>
    <w:rsid w:val="004D36E6"/>
    <w:pPr>
      <w:autoSpaceDE w:val="0"/>
      <w:autoSpaceDN w:val="0"/>
      <w:spacing w:before="0"/>
    </w:pPr>
    <w:rPr>
      <w:rFonts w:ascii="Courier New" w:hAnsi="Courier New" w:cs="Courier New"/>
      <w:sz w:val="20"/>
      <w:szCs w:val="20"/>
    </w:rPr>
  </w:style>
  <w:style w:type="paragraph" w:styleId="NormalWeb">
    <w:name w:val="Normal (Web)"/>
    <w:basedOn w:val="Normal"/>
    <w:uiPriority w:val="99"/>
    <w:rsid w:val="004D36E6"/>
    <w:pPr>
      <w:spacing w:before="100" w:beforeAutospacing="1" w:after="100" w:afterAutospacing="1"/>
    </w:pPr>
  </w:style>
  <w:style w:type="table" w:styleId="TableGrid">
    <w:name w:val="Table Grid"/>
    <w:basedOn w:val="TableNormal"/>
    <w:rsid w:val="00D32E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link w:val="Header"/>
    <w:uiPriority w:val="99"/>
    <w:rsid w:val="00467229"/>
    <w:rPr>
      <w:noProof/>
      <w:sz w:val="24"/>
      <w:szCs w:val="24"/>
    </w:rPr>
  </w:style>
  <w:style w:type="paragraph" w:customStyle="1" w:styleId="Meta-topptekst">
    <w:name w:val="Meta-topptekst"/>
    <w:basedOn w:val="Normal"/>
    <w:rsid w:val="003E74DC"/>
    <w:rPr>
      <w:rFonts w:ascii="Arial" w:hAnsi="Arial" w:cs="Arial"/>
      <w:color w:val="0000FF"/>
      <w:sz w:val="20"/>
      <w:szCs w:val="20"/>
    </w:rPr>
  </w:style>
  <w:style w:type="character" w:styleId="FollowedHyperlink">
    <w:name w:val="FollowedHyperlink"/>
    <w:rsid w:val="00AE6B89"/>
    <w:rPr>
      <w:color w:val="954F72"/>
      <w:u w:val="single"/>
    </w:rPr>
  </w:style>
  <w:style w:type="paragraph" w:customStyle="1" w:styleId="Default">
    <w:name w:val="Default"/>
    <w:basedOn w:val="Normal"/>
    <w:rsid w:val="00B20C37"/>
    <w:pPr>
      <w:autoSpaceDE w:val="0"/>
      <w:autoSpaceDN w:val="0"/>
      <w:spacing w:before="0"/>
    </w:pPr>
    <w:rPr>
      <w:rFonts w:ascii="Cambria" w:eastAsia="Calibri" w:hAnsi="Cambria"/>
      <w:color w:val="000000"/>
      <w:lang w:eastAsia="en-US"/>
    </w:rPr>
  </w:style>
  <w:style w:type="paragraph" w:styleId="ListParagraph">
    <w:name w:val="List Paragraph"/>
    <w:basedOn w:val="Normal"/>
    <w:uiPriority w:val="34"/>
    <w:qFormat/>
    <w:rsid w:val="00A878A5"/>
    <w:pPr>
      <w:ind w:left="720"/>
      <w:contextualSpacing/>
    </w:pPr>
  </w:style>
  <w:style w:type="paragraph" w:customStyle="1" w:styleId="paragraph">
    <w:name w:val="paragraph"/>
    <w:basedOn w:val="Normal"/>
    <w:rsid w:val="004F76A7"/>
    <w:pPr>
      <w:spacing w:before="100" w:beforeAutospacing="1" w:after="100" w:afterAutospacing="1"/>
    </w:pPr>
  </w:style>
  <w:style w:type="character" w:customStyle="1" w:styleId="normaltextrun">
    <w:name w:val="normaltextrun"/>
    <w:basedOn w:val="DefaultParagraphFont"/>
    <w:rsid w:val="004F76A7"/>
  </w:style>
  <w:style w:type="character" w:customStyle="1" w:styleId="spellingerror">
    <w:name w:val="spellingerror"/>
    <w:basedOn w:val="DefaultParagraphFont"/>
    <w:rsid w:val="004F76A7"/>
  </w:style>
  <w:style w:type="character" w:customStyle="1" w:styleId="contextualspellingandgrammarerror">
    <w:name w:val="contextualspellingandgrammarerror"/>
    <w:basedOn w:val="DefaultParagraphFont"/>
    <w:rsid w:val="004F76A7"/>
  </w:style>
  <w:style w:type="character" w:customStyle="1" w:styleId="eop">
    <w:name w:val="eop"/>
    <w:basedOn w:val="DefaultParagraphFont"/>
    <w:rsid w:val="004F76A7"/>
  </w:style>
  <w:style w:type="character" w:customStyle="1" w:styleId="Heading3Char">
    <w:name w:val="Heading 3 Char"/>
    <w:basedOn w:val="DefaultParagraphFont"/>
    <w:link w:val="Heading3"/>
    <w:rsid w:val="00594E4A"/>
    <w:rPr>
      <w:rFonts w:ascii="Arial" w:hAnsi="Arial" w:cs="Arial"/>
      <w:bCs/>
      <w:iCs/>
      <w:noProof/>
      <w:color w:val="800000"/>
      <w:kern w:val="32"/>
      <w:sz w:val="24"/>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25704">
      <w:bodyDiv w:val="1"/>
      <w:marLeft w:val="0"/>
      <w:marRight w:val="0"/>
      <w:marTop w:val="0"/>
      <w:marBottom w:val="0"/>
      <w:divBdr>
        <w:top w:val="none" w:sz="0" w:space="0" w:color="auto"/>
        <w:left w:val="none" w:sz="0" w:space="0" w:color="auto"/>
        <w:bottom w:val="none" w:sz="0" w:space="0" w:color="auto"/>
        <w:right w:val="none" w:sz="0" w:space="0" w:color="auto"/>
      </w:divBdr>
      <w:divsChild>
        <w:div w:id="170998388">
          <w:marLeft w:val="1166"/>
          <w:marRight w:val="0"/>
          <w:marTop w:val="96"/>
          <w:marBottom w:val="0"/>
          <w:divBdr>
            <w:top w:val="none" w:sz="0" w:space="0" w:color="auto"/>
            <w:left w:val="none" w:sz="0" w:space="0" w:color="auto"/>
            <w:bottom w:val="none" w:sz="0" w:space="0" w:color="auto"/>
            <w:right w:val="none" w:sz="0" w:space="0" w:color="auto"/>
          </w:divBdr>
        </w:div>
        <w:div w:id="582766598">
          <w:marLeft w:val="1166"/>
          <w:marRight w:val="0"/>
          <w:marTop w:val="96"/>
          <w:marBottom w:val="0"/>
          <w:divBdr>
            <w:top w:val="none" w:sz="0" w:space="0" w:color="auto"/>
            <w:left w:val="none" w:sz="0" w:space="0" w:color="auto"/>
            <w:bottom w:val="none" w:sz="0" w:space="0" w:color="auto"/>
            <w:right w:val="none" w:sz="0" w:space="0" w:color="auto"/>
          </w:divBdr>
        </w:div>
        <w:div w:id="1189488956">
          <w:marLeft w:val="1166"/>
          <w:marRight w:val="0"/>
          <w:marTop w:val="96"/>
          <w:marBottom w:val="0"/>
          <w:divBdr>
            <w:top w:val="none" w:sz="0" w:space="0" w:color="auto"/>
            <w:left w:val="none" w:sz="0" w:space="0" w:color="auto"/>
            <w:bottom w:val="none" w:sz="0" w:space="0" w:color="auto"/>
            <w:right w:val="none" w:sz="0" w:space="0" w:color="auto"/>
          </w:divBdr>
        </w:div>
        <w:div w:id="1308584355">
          <w:marLeft w:val="1166"/>
          <w:marRight w:val="0"/>
          <w:marTop w:val="96"/>
          <w:marBottom w:val="0"/>
          <w:divBdr>
            <w:top w:val="none" w:sz="0" w:space="0" w:color="auto"/>
            <w:left w:val="none" w:sz="0" w:space="0" w:color="auto"/>
            <w:bottom w:val="none" w:sz="0" w:space="0" w:color="auto"/>
            <w:right w:val="none" w:sz="0" w:space="0" w:color="auto"/>
          </w:divBdr>
        </w:div>
      </w:divsChild>
    </w:div>
    <w:div w:id="135296755">
      <w:bodyDiv w:val="1"/>
      <w:marLeft w:val="0"/>
      <w:marRight w:val="0"/>
      <w:marTop w:val="0"/>
      <w:marBottom w:val="0"/>
      <w:divBdr>
        <w:top w:val="none" w:sz="0" w:space="0" w:color="auto"/>
        <w:left w:val="none" w:sz="0" w:space="0" w:color="auto"/>
        <w:bottom w:val="none" w:sz="0" w:space="0" w:color="auto"/>
        <w:right w:val="none" w:sz="0" w:space="0" w:color="auto"/>
      </w:divBdr>
      <w:divsChild>
        <w:div w:id="641153432">
          <w:marLeft w:val="0"/>
          <w:marRight w:val="0"/>
          <w:marTop w:val="0"/>
          <w:marBottom w:val="0"/>
          <w:divBdr>
            <w:top w:val="none" w:sz="0" w:space="0" w:color="auto"/>
            <w:left w:val="none" w:sz="0" w:space="0" w:color="auto"/>
            <w:bottom w:val="none" w:sz="0" w:space="0" w:color="auto"/>
            <w:right w:val="none" w:sz="0" w:space="0" w:color="auto"/>
          </w:divBdr>
        </w:div>
        <w:div w:id="1723284552">
          <w:marLeft w:val="0"/>
          <w:marRight w:val="0"/>
          <w:marTop w:val="0"/>
          <w:marBottom w:val="0"/>
          <w:divBdr>
            <w:top w:val="none" w:sz="0" w:space="0" w:color="auto"/>
            <w:left w:val="none" w:sz="0" w:space="0" w:color="auto"/>
            <w:bottom w:val="none" w:sz="0" w:space="0" w:color="auto"/>
            <w:right w:val="none" w:sz="0" w:space="0" w:color="auto"/>
          </w:divBdr>
        </w:div>
        <w:div w:id="1741368582">
          <w:marLeft w:val="0"/>
          <w:marRight w:val="0"/>
          <w:marTop w:val="0"/>
          <w:marBottom w:val="0"/>
          <w:divBdr>
            <w:top w:val="none" w:sz="0" w:space="0" w:color="auto"/>
            <w:left w:val="none" w:sz="0" w:space="0" w:color="auto"/>
            <w:bottom w:val="none" w:sz="0" w:space="0" w:color="auto"/>
            <w:right w:val="none" w:sz="0" w:space="0" w:color="auto"/>
          </w:divBdr>
        </w:div>
      </w:divsChild>
    </w:div>
    <w:div w:id="1104765875">
      <w:bodyDiv w:val="1"/>
      <w:marLeft w:val="0"/>
      <w:marRight w:val="0"/>
      <w:marTop w:val="0"/>
      <w:marBottom w:val="0"/>
      <w:divBdr>
        <w:top w:val="none" w:sz="0" w:space="0" w:color="auto"/>
        <w:left w:val="none" w:sz="0" w:space="0" w:color="auto"/>
        <w:bottom w:val="none" w:sz="0" w:space="0" w:color="auto"/>
        <w:right w:val="none" w:sz="0" w:space="0" w:color="auto"/>
      </w:divBdr>
      <w:divsChild>
        <w:div w:id="1501890228">
          <w:marLeft w:val="0"/>
          <w:marRight w:val="0"/>
          <w:marTop w:val="0"/>
          <w:marBottom w:val="0"/>
          <w:divBdr>
            <w:top w:val="none" w:sz="0" w:space="0" w:color="auto"/>
            <w:left w:val="none" w:sz="0" w:space="0" w:color="auto"/>
            <w:bottom w:val="none" w:sz="0" w:space="0" w:color="auto"/>
            <w:right w:val="none" w:sz="0" w:space="0" w:color="auto"/>
          </w:divBdr>
          <w:divsChild>
            <w:div w:id="204840602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2142336986">
      <w:bodyDiv w:val="1"/>
      <w:marLeft w:val="0"/>
      <w:marRight w:val="0"/>
      <w:marTop w:val="0"/>
      <w:marBottom w:val="0"/>
      <w:divBdr>
        <w:top w:val="none" w:sz="0" w:space="0" w:color="auto"/>
        <w:left w:val="none" w:sz="0" w:space="0" w:color="auto"/>
        <w:bottom w:val="none" w:sz="0" w:space="0" w:color="auto"/>
        <w:right w:val="none" w:sz="0" w:space="0" w:color="auto"/>
      </w:divBdr>
      <w:divsChild>
        <w:div w:id="90705686">
          <w:marLeft w:val="1800"/>
          <w:marRight w:val="0"/>
          <w:marTop w:val="77"/>
          <w:marBottom w:val="0"/>
          <w:divBdr>
            <w:top w:val="none" w:sz="0" w:space="0" w:color="auto"/>
            <w:left w:val="none" w:sz="0" w:space="0" w:color="auto"/>
            <w:bottom w:val="none" w:sz="0" w:space="0" w:color="auto"/>
            <w:right w:val="none" w:sz="0" w:space="0" w:color="auto"/>
          </w:divBdr>
        </w:div>
        <w:div w:id="138233528">
          <w:marLeft w:val="1800"/>
          <w:marRight w:val="0"/>
          <w:marTop w:val="77"/>
          <w:marBottom w:val="0"/>
          <w:divBdr>
            <w:top w:val="none" w:sz="0" w:space="0" w:color="auto"/>
            <w:left w:val="none" w:sz="0" w:space="0" w:color="auto"/>
            <w:bottom w:val="none" w:sz="0" w:space="0" w:color="auto"/>
            <w:right w:val="none" w:sz="0" w:space="0" w:color="auto"/>
          </w:divBdr>
        </w:div>
        <w:div w:id="528379350">
          <w:marLeft w:val="1440"/>
          <w:marRight w:val="0"/>
          <w:marTop w:val="96"/>
          <w:marBottom w:val="0"/>
          <w:divBdr>
            <w:top w:val="none" w:sz="0" w:space="0" w:color="auto"/>
            <w:left w:val="none" w:sz="0" w:space="0" w:color="auto"/>
            <w:bottom w:val="none" w:sz="0" w:space="0" w:color="auto"/>
            <w:right w:val="none" w:sz="0" w:space="0" w:color="auto"/>
          </w:divBdr>
        </w:div>
        <w:div w:id="892887603">
          <w:marLeft w:val="1440"/>
          <w:marRight w:val="0"/>
          <w:marTop w:val="96"/>
          <w:marBottom w:val="0"/>
          <w:divBdr>
            <w:top w:val="none" w:sz="0" w:space="0" w:color="auto"/>
            <w:left w:val="none" w:sz="0" w:space="0" w:color="auto"/>
            <w:bottom w:val="none" w:sz="0" w:space="0" w:color="auto"/>
            <w:right w:val="none" w:sz="0" w:space="0" w:color="auto"/>
          </w:divBdr>
        </w:div>
        <w:div w:id="893278813">
          <w:marLeft w:val="1800"/>
          <w:marRight w:val="0"/>
          <w:marTop w:val="77"/>
          <w:marBottom w:val="0"/>
          <w:divBdr>
            <w:top w:val="none" w:sz="0" w:space="0" w:color="auto"/>
            <w:left w:val="none" w:sz="0" w:space="0" w:color="auto"/>
            <w:bottom w:val="none" w:sz="0" w:space="0" w:color="auto"/>
            <w:right w:val="none" w:sz="0" w:space="0" w:color="auto"/>
          </w:divBdr>
        </w:div>
        <w:div w:id="1276248952">
          <w:marLeft w:val="1440"/>
          <w:marRight w:val="0"/>
          <w:marTop w:val="96"/>
          <w:marBottom w:val="0"/>
          <w:divBdr>
            <w:top w:val="none" w:sz="0" w:space="0" w:color="auto"/>
            <w:left w:val="none" w:sz="0" w:space="0" w:color="auto"/>
            <w:bottom w:val="none" w:sz="0" w:space="0" w:color="auto"/>
            <w:right w:val="none" w:sz="0" w:space="0" w:color="auto"/>
          </w:divBdr>
        </w:div>
        <w:div w:id="1406680174">
          <w:marLeft w:val="1440"/>
          <w:marRight w:val="0"/>
          <w:marTop w:val="96"/>
          <w:marBottom w:val="0"/>
          <w:divBdr>
            <w:top w:val="none" w:sz="0" w:space="0" w:color="auto"/>
            <w:left w:val="none" w:sz="0" w:space="0" w:color="auto"/>
            <w:bottom w:val="none" w:sz="0" w:space="0" w:color="auto"/>
            <w:right w:val="none" w:sz="0" w:space="0" w:color="auto"/>
          </w:divBdr>
        </w:div>
        <w:div w:id="1575970800">
          <w:marLeft w:val="1800"/>
          <w:marRight w:val="0"/>
          <w:marTop w:val="77"/>
          <w:marBottom w:val="0"/>
          <w:divBdr>
            <w:top w:val="none" w:sz="0" w:space="0" w:color="auto"/>
            <w:left w:val="none" w:sz="0" w:space="0" w:color="auto"/>
            <w:bottom w:val="none" w:sz="0" w:space="0" w:color="auto"/>
            <w:right w:val="none" w:sz="0" w:space="0" w:color="auto"/>
          </w:divBdr>
        </w:div>
        <w:div w:id="1753308196">
          <w:marLeft w:val="1440"/>
          <w:marRight w:val="0"/>
          <w:marTop w:val="96"/>
          <w:marBottom w:val="0"/>
          <w:divBdr>
            <w:top w:val="none" w:sz="0" w:space="0" w:color="auto"/>
            <w:left w:val="none" w:sz="0" w:space="0" w:color="auto"/>
            <w:bottom w:val="none" w:sz="0" w:space="0" w:color="auto"/>
            <w:right w:val="none" w:sz="0" w:space="0" w:color="auto"/>
          </w:divBdr>
        </w:div>
        <w:div w:id="1782532886">
          <w:marLeft w:val="1800"/>
          <w:marRight w:val="0"/>
          <w:marTop w:val="77"/>
          <w:marBottom w:val="0"/>
          <w:divBdr>
            <w:top w:val="none" w:sz="0" w:space="0" w:color="auto"/>
            <w:left w:val="none" w:sz="0" w:space="0" w:color="auto"/>
            <w:bottom w:val="none" w:sz="0" w:space="0" w:color="auto"/>
            <w:right w:val="none" w:sz="0" w:space="0" w:color="auto"/>
          </w:divBdr>
        </w:div>
        <w:div w:id="1823695082">
          <w:marLeft w:val="1800"/>
          <w:marRight w:val="0"/>
          <w:marTop w:val="77"/>
          <w:marBottom w:val="0"/>
          <w:divBdr>
            <w:top w:val="none" w:sz="0" w:space="0" w:color="auto"/>
            <w:left w:val="none" w:sz="0" w:space="0" w:color="auto"/>
            <w:bottom w:val="none" w:sz="0" w:space="0" w:color="auto"/>
            <w:right w:val="none" w:sz="0" w:space="0" w:color="auto"/>
          </w:divBdr>
        </w:div>
        <w:div w:id="2034915630">
          <w:marLeft w:val="1800"/>
          <w:marRight w:val="0"/>
          <w:marTop w:val="77"/>
          <w:marBottom w:val="0"/>
          <w:divBdr>
            <w:top w:val="none" w:sz="0" w:space="0" w:color="auto"/>
            <w:left w:val="none" w:sz="0" w:space="0" w:color="auto"/>
            <w:bottom w:val="none" w:sz="0" w:space="0" w:color="auto"/>
            <w:right w:val="none" w:sz="0" w:space="0" w:color="auto"/>
          </w:divBdr>
        </w:div>
        <w:div w:id="2072804097">
          <w:marLeft w:val="1800"/>
          <w:marRight w:val="0"/>
          <w:marTop w:val="77"/>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K:\Maler\fufag-mal.dot"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9570219D28FFAB4894959BE8946E3DB5" ma:contentTypeVersion="9" ma:contentTypeDescription="Create a new document." ma:contentTypeScope="" ma:versionID="4552bfa8b517687fe3309ce591d78b84">
  <xsd:schema xmlns:xsd="http://www.w3.org/2001/XMLSchema" xmlns:xs="http://www.w3.org/2001/XMLSchema" xmlns:p="http://schemas.microsoft.com/office/2006/metadata/properties" xmlns:ns2="2fd44d19-819c-42d2-b7ff-19fcdd26d664" xmlns:ns3="a6a634aa-1ea7-4377-9beb-c1a875d20250" targetNamespace="http://schemas.microsoft.com/office/2006/metadata/properties" ma:root="true" ma:fieldsID="c82d69fb44920f14a430fbaffa2bf297" ns2:_="" ns3:_="">
    <xsd:import namespace="2fd44d19-819c-42d2-b7ff-19fcdd26d664"/>
    <xsd:import namespace="a6a634aa-1ea7-4377-9beb-c1a875d20250"/>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MediaServiceObjectDetectorVersion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fd44d19-819c-42d2-b7ff-19fcdd26d6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6a634aa-1ea7-4377-9beb-c1a875d20250"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4FC0CD4-08F8-4FE9-8A5F-F9E6EE076271}">
  <ds:schemaRefs>
    <ds:schemaRef ds:uri="http://schemas.openxmlformats.org/officeDocument/2006/bibliography"/>
  </ds:schemaRefs>
</ds:datastoreItem>
</file>

<file path=customXml/itemProps2.xml><?xml version="1.0" encoding="utf-8"?>
<ds:datastoreItem xmlns:ds="http://schemas.openxmlformats.org/officeDocument/2006/customXml" ds:itemID="{1C3D46E8-2EC0-494B-9CCA-CAA146471F0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B8F5598-98FA-4392-B07A-341CB11B3454}">
  <ds:schemaRefs>
    <ds:schemaRef ds:uri="http://schemas.microsoft.com/sharepoint/v3/contenttype/forms"/>
  </ds:schemaRefs>
</ds:datastoreItem>
</file>

<file path=customXml/itemProps4.xml><?xml version="1.0" encoding="utf-8"?>
<ds:datastoreItem xmlns:ds="http://schemas.openxmlformats.org/officeDocument/2006/customXml" ds:itemID="{421265AB-9D03-4CA4-9C93-BA9D557675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fd44d19-819c-42d2-b7ff-19fcdd26d664"/>
    <ds:schemaRef ds:uri="a6a634aa-1ea7-4377-9beb-c1a875d2025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fufag-mal.dot</Template>
  <TotalTime>0</TotalTime>
  <Pages>7</Pages>
  <Words>1797</Words>
  <Characters>10249</Characters>
  <Application>Microsoft Office Word</Application>
  <DocSecurity>0</DocSecurity>
  <Lines>85</Lines>
  <Paragraphs>24</Paragraphs>
  <ScaleCrop>false</ScaleCrop>
  <Company>AITeL/ TISIP</Company>
  <LinksUpToDate>false</LinksUpToDate>
  <CharactersWithSpaces>12022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Prosjekthåndbok</dc:title>
  <dc:subject/>
  <dc:creator>Grethe Sandstrak</dc:creator>
  <cp:keywords/>
  <cp:lastModifiedBy>Henrik Aamot</cp:lastModifiedBy>
  <cp:revision>30</cp:revision>
  <cp:lastPrinted>2016-07-13T17:53:00Z</cp:lastPrinted>
  <dcterms:created xsi:type="dcterms:W3CDTF">2022-10-24T18:58:00Z</dcterms:created>
  <dcterms:modified xsi:type="dcterms:W3CDTF">2023-10-31T13:03:00Z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0x0101009570219D28FFAB4894959BE8946E3DB5</vt:lpwstr>
  </property>
</Properties>
</file>