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tblInd w:w="71"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93"/>
        <w:gridCol w:w="1559"/>
        <w:gridCol w:w="4599"/>
        <w:gridCol w:w="1921"/>
      </w:tblGrid>
      <w:tr w:rsidR="00E0610E" w:rsidRPr="005031B4" w14:paraId="35A268BB" w14:textId="77777777" w:rsidTr="00660189">
        <w:trPr>
          <w:trHeight w:val="320"/>
          <w:tblHeader/>
        </w:trPr>
        <w:tc>
          <w:tcPr>
            <w:tcW w:w="9072" w:type="dxa"/>
            <w:gridSpan w:val="4"/>
            <w:tcBorders>
              <w:bottom w:val="nil"/>
            </w:tcBorders>
          </w:tcPr>
          <w:p w14:paraId="23ACC230" w14:textId="4C52B08D" w:rsidR="00E0610E" w:rsidRPr="005031B4" w:rsidRDefault="00040314">
            <w:pPr>
              <w:pStyle w:val="Tabellovsk"/>
              <w:rPr>
                <w:lang w:val="nn-NO"/>
              </w:rPr>
            </w:pPr>
            <w:r w:rsidRPr="005031B4">
              <w:rPr>
                <w:lang w:val="nn-NO"/>
              </w:rPr>
              <w:t>Teammedlemmer</w:t>
            </w:r>
            <w:r w:rsidR="00E0610E" w:rsidRPr="005031B4">
              <w:rPr>
                <w:lang w:val="nn-NO"/>
              </w:rPr>
              <w:t>:</w:t>
            </w:r>
          </w:p>
        </w:tc>
      </w:tr>
      <w:tr w:rsidR="00E0610E" w:rsidRPr="005031B4" w14:paraId="24BB4077" w14:textId="77777777" w:rsidTr="00660189">
        <w:trPr>
          <w:trHeight w:val="900"/>
          <w:tblHeader/>
        </w:trPr>
        <w:tc>
          <w:tcPr>
            <w:tcW w:w="9072" w:type="dxa"/>
            <w:gridSpan w:val="4"/>
            <w:tcBorders>
              <w:top w:val="nil"/>
              <w:bottom w:val="single" w:sz="6" w:space="0" w:color="auto"/>
            </w:tcBorders>
          </w:tcPr>
          <w:p w14:paraId="54F4C884" w14:textId="77777777" w:rsidR="00694BA3" w:rsidRPr="005031B4" w:rsidRDefault="00694BA3" w:rsidP="00694BA3">
            <w:pPr>
              <w:rPr>
                <w:lang w:val="nn-NO"/>
              </w:rPr>
            </w:pPr>
            <w:bookmarkStart w:id="0" w:name="Forfatter2"/>
            <w:bookmarkEnd w:id="0"/>
            <w:r w:rsidRPr="005031B4">
              <w:rPr>
                <w:lang w:val="nn-NO"/>
              </w:rPr>
              <w:t xml:space="preserve">Henrik Aamot, Nikolai Mork Aambø, Aleksander Augestad, </w:t>
            </w:r>
          </w:p>
          <w:p w14:paraId="3298A33E" w14:textId="4DBD4DB0" w:rsidR="00E0610E" w:rsidRPr="005031B4" w:rsidRDefault="00694BA3" w:rsidP="00694BA3">
            <w:pPr>
              <w:rPr>
                <w:lang w:val="nn-NO"/>
              </w:rPr>
            </w:pPr>
            <w:proofErr w:type="spellStart"/>
            <w:r w:rsidRPr="005031B4">
              <w:rPr>
                <w:lang w:val="nn-NO"/>
              </w:rPr>
              <w:t>Bakri</w:t>
            </w:r>
            <w:proofErr w:type="spellEnd"/>
            <w:r w:rsidRPr="005031B4">
              <w:rPr>
                <w:lang w:val="nn-NO"/>
              </w:rPr>
              <w:t xml:space="preserve"> </w:t>
            </w:r>
            <w:proofErr w:type="spellStart"/>
            <w:r w:rsidRPr="005031B4">
              <w:rPr>
                <w:lang w:val="nn-NO"/>
              </w:rPr>
              <w:t>Abdulrahman</w:t>
            </w:r>
            <w:proofErr w:type="spellEnd"/>
            <w:r w:rsidRPr="005031B4">
              <w:rPr>
                <w:lang w:val="nn-NO"/>
              </w:rPr>
              <w:t xml:space="preserve"> Ahmad, Binit Dhungana</w:t>
            </w:r>
          </w:p>
        </w:tc>
      </w:tr>
      <w:tr w:rsidR="00660189" w:rsidRPr="005031B4" w14:paraId="24B602B1" w14:textId="77777777" w:rsidTr="00660189">
        <w:trPr>
          <w:trHeight w:val="320"/>
        </w:trPr>
        <w:tc>
          <w:tcPr>
            <w:tcW w:w="993" w:type="dxa"/>
          </w:tcPr>
          <w:p w14:paraId="3EA4DEE3" w14:textId="77777777" w:rsidR="00660189" w:rsidRPr="005031B4" w:rsidRDefault="00660189">
            <w:pPr>
              <w:pStyle w:val="Tabellovsk"/>
              <w:rPr>
                <w:lang w:val="nn-NO"/>
              </w:rPr>
            </w:pPr>
            <w:bookmarkStart w:id="1" w:name="Veileder"/>
            <w:bookmarkEnd w:id="1"/>
            <w:r w:rsidRPr="005031B4">
              <w:rPr>
                <w:lang w:val="nn-NO"/>
              </w:rPr>
              <w:t>Dato:</w:t>
            </w:r>
          </w:p>
        </w:tc>
        <w:tc>
          <w:tcPr>
            <w:tcW w:w="1559" w:type="dxa"/>
          </w:tcPr>
          <w:p w14:paraId="56077325" w14:textId="5F399C71" w:rsidR="00660189" w:rsidRPr="005031B4" w:rsidRDefault="00281981">
            <w:pPr>
              <w:pStyle w:val="Tabellovsk"/>
              <w:rPr>
                <w:lang w:val="nn-NO"/>
              </w:rPr>
            </w:pPr>
            <w:r w:rsidRPr="005031B4">
              <w:rPr>
                <w:lang w:val="nn-NO"/>
              </w:rPr>
              <w:t>Emne</w:t>
            </w:r>
            <w:r w:rsidR="00660189" w:rsidRPr="005031B4">
              <w:rPr>
                <w:lang w:val="nn-NO"/>
              </w:rPr>
              <w:t>kode:</w:t>
            </w:r>
          </w:p>
        </w:tc>
        <w:tc>
          <w:tcPr>
            <w:tcW w:w="4599" w:type="dxa"/>
          </w:tcPr>
          <w:p w14:paraId="76D9339F" w14:textId="77777777" w:rsidR="00660189" w:rsidRPr="005031B4" w:rsidRDefault="00660189">
            <w:pPr>
              <w:pStyle w:val="Tabellovsk"/>
              <w:rPr>
                <w:lang w:val="nn-NO"/>
              </w:rPr>
            </w:pPr>
            <w:r w:rsidRPr="005031B4">
              <w:rPr>
                <w:lang w:val="nn-NO"/>
              </w:rPr>
              <w:t>Studium:</w:t>
            </w:r>
          </w:p>
        </w:tc>
        <w:tc>
          <w:tcPr>
            <w:tcW w:w="1921" w:type="dxa"/>
          </w:tcPr>
          <w:p w14:paraId="059E4B28" w14:textId="77777777" w:rsidR="00660189" w:rsidRPr="005031B4" w:rsidRDefault="00660189">
            <w:pPr>
              <w:pStyle w:val="Tabellovsk"/>
              <w:rPr>
                <w:lang w:val="nn-NO"/>
              </w:rPr>
            </w:pPr>
            <w:r w:rsidRPr="005031B4">
              <w:rPr>
                <w:lang w:val="nn-NO"/>
              </w:rPr>
              <w:t>Ant sider/</w:t>
            </w:r>
            <w:proofErr w:type="spellStart"/>
            <w:r w:rsidRPr="005031B4">
              <w:rPr>
                <w:lang w:val="nn-NO"/>
              </w:rPr>
              <w:t>bilag</w:t>
            </w:r>
            <w:proofErr w:type="spellEnd"/>
            <w:r w:rsidRPr="005031B4">
              <w:rPr>
                <w:lang w:val="nn-NO"/>
              </w:rPr>
              <w:t>:</w:t>
            </w:r>
          </w:p>
        </w:tc>
      </w:tr>
      <w:tr w:rsidR="00660189" w:rsidRPr="005031B4" w14:paraId="74B4839C" w14:textId="77777777" w:rsidTr="00237CD8">
        <w:trPr>
          <w:trHeight w:val="320"/>
        </w:trPr>
        <w:tc>
          <w:tcPr>
            <w:tcW w:w="993" w:type="dxa"/>
            <w:tcBorders>
              <w:bottom w:val="single" w:sz="4" w:space="0" w:color="auto"/>
            </w:tcBorders>
          </w:tcPr>
          <w:p w14:paraId="6359B2CA" w14:textId="0EE3B47F" w:rsidR="00894CB1" w:rsidRDefault="00894CB1">
            <w:pPr>
              <w:rPr>
                <w:lang w:val="nn-NO"/>
              </w:rPr>
            </w:pPr>
            <w:bookmarkStart w:id="2" w:name="Oppgavenr2"/>
            <w:bookmarkEnd w:id="2"/>
            <w:r>
              <w:rPr>
                <w:lang w:val="nn-NO"/>
              </w:rPr>
              <w:t>24.11</w:t>
            </w:r>
          </w:p>
          <w:p w14:paraId="75920CE0" w14:textId="509025AE" w:rsidR="00660189" w:rsidRPr="005031B4" w:rsidRDefault="00814248">
            <w:pPr>
              <w:rPr>
                <w:lang w:val="nn-NO"/>
              </w:rPr>
            </w:pPr>
            <w:r>
              <w:rPr>
                <w:lang w:val="nn-NO"/>
              </w:rPr>
              <w:t>.</w:t>
            </w:r>
            <w:r w:rsidR="00894CB1">
              <w:rPr>
                <w:lang w:val="nn-NO"/>
              </w:rPr>
              <w:t>2023</w:t>
            </w:r>
          </w:p>
        </w:tc>
        <w:tc>
          <w:tcPr>
            <w:tcW w:w="1559" w:type="dxa"/>
            <w:tcBorders>
              <w:bottom w:val="single" w:sz="4" w:space="0" w:color="auto"/>
            </w:tcBorders>
          </w:tcPr>
          <w:p w14:paraId="7F04DFA3" w14:textId="51672FC5" w:rsidR="00660189" w:rsidRPr="005031B4" w:rsidRDefault="00660189">
            <w:pPr>
              <w:rPr>
                <w:lang w:val="nn-NO"/>
              </w:rPr>
            </w:pPr>
            <w:r w:rsidRPr="005031B4">
              <w:rPr>
                <w:lang w:val="nn-NO"/>
              </w:rPr>
              <w:t>IDAT</w:t>
            </w:r>
            <w:r w:rsidR="00CE0324" w:rsidRPr="005031B4">
              <w:rPr>
                <w:lang w:val="nn-NO"/>
              </w:rPr>
              <w:t>A</w:t>
            </w:r>
            <w:r w:rsidR="00694BA3" w:rsidRPr="005031B4">
              <w:rPr>
                <w:lang w:val="nn-NO"/>
              </w:rPr>
              <w:t>1004</w:t>
            </w:r>
          </w:p>
        </w:tc>
        <w:tc>
          <w:tcPr>
            <w:tcW w:w="4599" w:type="dxa"/>
            <w:tcBorders>
              <w:bottom w:val="single" w:sz="4" w:space="0" w:color="auto"/>
            </w:tcBorders>
          </w:tcPr>
          <w:p w14:paraId="79047090" w14:textId="0F81D892" w:rsidR="00660189" w:rsidRPr="005031B4" w:rsidRDefault="00694BA3">
            <w:pPr>
              <w:jc w:val="center"/>
              <w:rPr>
                <w:lang w:val="nn-NO"/>
              </w:rPr>
            </w:pPr>
            <w:bookmarkStart w:id="3" w:name="Versjonsnr"/>
            <w:bookmarkStart w:id="4" w:name="Studie"/>
            <w:bookmarkEnd w:id="3"/>
            <w:bookmarkEnd w:id="4"/>
            <w:r w:rsidRPr="005031B4">
              <w:rPr>
                <w:lang w:val="nn-NO"/>
              </w:rPr>
              <w:t>BIDATA</w:t>
            </w:r>
          </w:p>
        </w:tc>
        <w:tc>
          <w:tcPr>
            <w:tcW w:w="1921" w:type="dxa"/>
            <w:tcBorders>
              <w:bottom w:val="single" w:sz="4" w:space="0" w:color="auto"/>
            </w:tcBorders>
          </w:tcPr>
          <w:p w14:paraId="3A5F4A5C" w14:textId="52561D6D" w:rsidR="00660189" w:rsidRPr="005031B4" w:rsidRDefault="0088513D">
            <w:pPr>
              <w:jc w:val="center"/>
              <w:rPr>
                <w:lang w:val="nn-NO"/>
              </w:rPr>
            </w:pPr>
            <w:bookmarkStart w:id="5" w:name="Sider"/>
            <w:bookmarkEnd w:id="5"/>
            <w:r>
              <w:rPr>
                <w:lang w:val="nn-NO"/>
              </w:rPr>
              <w:t>1</w:t>
            </w:r>
            <w:r w:rsidR="00887789">
              <w:rPr>
                <w:lang w:val="nn-NO"/>
              </w:rPr>
              <w:t>7</w:t>
            </w:r>
            <w:r w:rsidR="00660189" w:rsidRPr="005031B4">
              <w:rPr>
                <w:lang w:val="nn-NO"/>
              </w:rPr>
              <w:t xml:space="preserve"> / </w:t>
            </w:r>
            <w:bookmarkStart w:id="6" w:name="Bilag"/>
            <w:bookmarkStart w:id="7" w:name="Bibiloteknr"/>
            <w:bookmarkEnd w:id="6"/>
            <w:bookmarkEnd w:id="7"/>
            <w:r w:rsidR="00E94CDB">
              <w:rPr>
                <w:lang w:val="nn-NO"/>
              </w:rPr>
              <w:t>1</w:t>
            </w:r>
          </w:p>
        </w:tc>
      </w:tr>
      <w:tr w:rsidR="000F6427" w:rsidRPr="005031B4" w14:paraId="0B94359E" w14:textId="77777777">
        <w:trPr>
          <w:trHeight w:val="320"/>
        </w:trPr>
        <w:tc>
          <w:tcPr>
            <w:tcW w:w="9072" w:type="dxa"/>
            <w:gridSpan w:val="4"/>
            <w:tcBorders>
              <w:top w:val="single" w:sz="4" w:space="0" w:color="auto"/>
              <w:bottom w:val="single" w:sz="6" w:space="0" w:color="auto"/>
            </w:tcBorders>
          </w:tcPr>
          <w:p w14:paraId="11C2622F" w14:textId="4F577428" w:rsidR="000F6427" w:rsidRPr="005031B4" w:rsidRDefault="00281981" w:rsidP="00E039B9">
            <w:pPr>
              <w:rPr>
                <w:rStyle w:val="SubtleReference"/>
                <w:color w:val="auto"/>
                <w:sz w:val="24"/>
                <w:szCs w:val="24"/>
                <w:lang w:val="nn-NO"/>
              </w:rPr>
            </w:pPr>
            <w:r w:rsidRPr="005031B4">
              <w:rPr>
                <w:rStyle w:val="SubtleReference"/>
                <w:color w:val="auto"/>
                <w:sz w:val="24"/>
                <w:szCs w:val="24"/>
                <w:lang w:val="nn-NO"/>
              </w:rPr>
              <w:t>Emnenamn</w:t>
            </w:r>
            <w:r w:rsidR="000F6427" w:rsidRPr="005031B4">
              <w:rPr>
                <w:rStyle w:val="SubtleReference"/>
                <w:color w:val="auto"/>
                <w:sz w:val="24"/>
                <w:szCs w:val="24"/>
                <w:lang w:val="nn-NO"/>
              </w:rPr>
              <w:t>:</w:t>
            </w:r>
          </w:p>
          <w:p w14:paraId="283F425A" w14:textId="77777777" w:rsidR="00281981" w:rsidRPr="005031B4" w:rsidRDefault="00281981" w:rsidP="00E039B9">
            <w:pPr>
              <w:rPr>
                <w:rStyle w:val="SubtleReference"/>
                <w:color w:val="auto"/>
                <w:sz w:val="24"/>
                <w:szCs w:val="24"/>
                <w:lang w:val="nn-NO"/>
              </w:rPr>
            </w:pPr>
          </w:p>
          <w:p w14:paraId="0BBD8C42" w14:textId="2A4AF4BD" w:rsidR="00E039B9" w:rsidRPr="005031B4" w:rsidRDefault="00281981" w:rsidP="00E039B9">
            <w:pPr>
              <w:rPr>
                <w:rStyle w:val="SubtleReference"/>
                <w:color w:val="auto"/>
                <w:sz w:val="24"/>
                <w:szCs w:val="24"/>
                <w:lang w:val="nn-NO"/>
              </w:rPr>
            </w:pPr>
            <w:r w:rsidRPr="005031B4">
              <w:rPr>
                <w:rStyle w:val="SubtleReference"/>
                <w:color w:val="auto"/>
                <w:sz w:val="24"/>
                <w:szCs w:val="24"/>
                <w:lang w:val="nn-NO"/>
              </w:rPr>
              <w:t>Teambasert samhandling</w:t>
            </w:r>
          </w:p>
          <w:p w14:paraId="056EED59" w14:textId="221563CC" w:rsidR="000F6427" w:rsidRPr="005031B4" w:rsidRDefault="000F6427" w:rsidP="000F6427">
            <w:pPr>
              <w:rPr>
                <w:lang w:val="nn-NO"/>
              </w:rPr>
            </w:pPr>
          </w:p>
        </w:tc>
      </w:tr>
    </w:tbl>
    <w:p w14:paraId="4C29EFDB" w14:textId="77777777" w:rsidR="00E0610E" w:rsidRPr="005031B4" w:rsidRDefault="00E0610E">
      <w:pPr>
        <w:rPr>
          <w:lang w:val="nn-NO"/>
        </w:rPr>
      </w:pPr>
    </w:p>
    <w:p w14:paraId="6ABC7AD0" w14:textId="77777777" w:rsidR="00237CD8" w:rsidRPr="005031B4" w:rsidRDefault="00237CD8">
      <w:pPr>
        <w:rPr>
          <w:lang w:val="nn-NO"/>
        </w:rPr>
      </w:pPr>
    </w:p>
    <w:tbl>
      <w:tblPr>
        <w:tblW w:w="0" w:type="auto"/>
        <w:tblInd w:w="70" w:type="dxa"/>
        <w:tblLayout w:type="fixed"/>
        <w:tblCellMar>
          <w:left w:w="70" w:type="dxa"/>
          <w:right w:w="70" w:type="dxa"/>
        </w:tblCellMar>
        <w:tblLook w:val="0000" w:firstRow="0" w:lastRow="0" w:firstColumn="0" w:lastColumn="0" w:noHBand="0" w:noVBand="0"/>
      </w:tblPr>
      <w:tblGrid>
        <w:gridCol w:w="9072"/>
      </w:tblGrid>
      <w:tr w:rsidR="00E0610E" w:rsidRPr="005031B4" w14:paraId="577A4972" w14:textId="77777777">
        <w:trPr>
          <w:trHeight w:val="320"/>
        </w:trPr>
        <w:tc>
          <w:tcPr>
            <w:tcW w:w="9072" w:type="dxa"/>
            <w:tcBorders>
              <w:top w:val="single" w:sz="6" w:space="0" w:color="auto"/>
              <w:left w:val="single" w:sz="6" w:space="0" w:color="auto"/>
              <w:right w:val="single" w:sz="6" w:space="0" w:color="auto"/>
            </w:tcBorders>
          </w:tcPr>
          <w:p w14:paraId="39F68690" w14:textId="12AB2ED8" w:rsidR="00693DE6" w:rsidRPr="005031B4" w:rsidRDefault="00693DE6" w:rsidP="00693DE6">
            <w:pPr>
              <w:pStyle w:val="Tabellovsk"/>
              <w:rPr>
                <w:sz w:val="28"/>
                <w:szCs w:val="28"/>
                <w:lang w:val="nn-NO"/>
              </w:rPr>
            </w:pPr>
            <w:r w:rsidRPr="005031B4">
              <w:rPr>
                <w:sz w:val="28"/>
                <w:szCs w:val="28"/>
                <w:lang w:val="nn-NO"/>
              </w:rPr>
              <w:t>Gruppe nr.</w:t>
            </w:r>
          </w:p>
          <w:p w14:paraId="06D51C31" w14:textId="77777777" w:rsidR="00693DE6" w:rsidRPr="005031B4" w:rsidRDefault="00693DE6" w:rsidP="00693DE6">
            <w:pPr>
              <w:pStyle w:val="Tabellovsk"/>
              <w:rPr>
                <w:sz w:val="28"/>
                <w:szCs w:val="28"/>
                <w:lang w:val="nn-NO"/>
              </w:rPr>
            </w:pPr>
          </w:p>
          <w:p w14:paraId="7FE38BE2" w14:textId="41952239" w:rsidR="00693DE6" w:rsidRPr="005031B4" w:rsidRDefault="00693DE6">
            <w:pPr>
              <w:pStyle w:val="Tabellovsk"/>
              <w:rPr>
                <w:sz w:val="24"/>
                <w:szCs w:val="24"/>
                <w:lang w:val="nn-NO"/>
              </w:rPr>
            </w:pPr>
            <w:r w:rsidRPr="005031B4">
              <w:rPr>
                <w:sz w:val="28"/>
                <w:szCs w:val="28"/>
                <w:lang w:val="nn-NO"/>
              </w:rPr>
              <w:t>1</w:t>
            </w:r>
          </w:p>
        </w:tc>
      </w:tr>
      <w:tr w:rsidR="00E0610E" w:rsidRPr="005031B4" w14:paraId="264DCC2C" w14:textId="77777777" w:rsidTr="00693DE6">
        <w:trPr>
          <w:trHeight w:val="526"/>
        </w:trPr>
        <w:tc>
          <w:tcPr>
            <w:tcW w:w="9072" w:type="dxa"/>
            <w:tcBorders>
              <w:left w:val="single" w:sz="6" w:space="0" w:color="auto"/>
              <w:bottom w:val="single" w:sz="6" w:space="0" w:color="auto"/>
              <w:right w:val="single" w:sz="6" w:space="0" w:color="auto"/>
            </w:tcBorders>
          </w:tcPr>
          <w:p w14:paraId="09608D6F" w14:textId="77777777" w:rsidR="00E0610E" w:rsidRPr="005031B4" w:rsidRDefault="00E0610E">
            <w:pPr>
              <w:rPr>
                <w:lang w:val="nn-NO"/>
              </w:rPr>
            </w:pPr>
          </w:p>
          <w:p w14:paraId="581E87D5" w14:textId="77777777" w:rsidR="00453BD5" w:rsidRPr="005031B4" w:rsidRDefault="00453BD5">
            <w:pPr>
              <w:rPr>
                <w:lang w:val="nn-NO"/>
              </w:rPr>
            </w:pPr>
          </w:p>
        </w:tc>
      </w:tr>
    </w:tbl>
    <w:p w14:paraId="119E8D01" w14:textId="77777777" w:rsidR="00E0610E" w:rsidRPr="005031B4" w:rsidRDefault="00E0610E">
      <w:pPr>
        <w:rPr>
          <w:lang w:val="nn-NO"/>
        </w:rPr>
      </w:pPr>
    </w:p>
    <w:p w14:paraId="0A940AC0" w14:textId="77777777" w:rsidR="00E0610E" w:rsidRPr="005031B4" w:rsidRDefault="00E0610E">
      <w:pPr>
        <w:rPr>
          <w:lang w:val="nn-NO"/>
        </w:rPr>
      </w:pPr>
    </w:p>
    <w:tbl>
      <w:tblPr>
        <w:tblW w:w="0" w:type="auto"/>
        <w:tblInd w:w="70" w:type="dxa"/>
        <w:tblLayout w:type="fixed"/>
        <w:tblCellMar>
          <w:left w:w="70" w:type="dxa"/>
          <w:right w:w="70" w:type="dxa"/>
        </w:tblCellMar>
        <w:tblLook w:val="0000" w:firstRow="0" w:lastRow="0" w:firstColumn="0" w:lastColumn="0" w:noHBand="0" w:noVBand="0"/>
      </w:tblPr>
      <w:tblGrid>
        <w:gridCol w:w="9072"/>
      </w:tblGrid>
      <w:tr w:rsidR="00E0610E" w:rsidRPr="005031B4" w14:paraId="31B4667E" w14:textId="77777777">
        <w:trPr>
          <w:trHeight w:val="320"/>
        </w:trPr>
        <w:tc>
          <w:tcPr>
            <w:tcW w:w="9072" w:type="dxa"/>
            <w:tcBorders>
              <w:top w:val="single" w:sz="6" w:space="0" w:color="auto"/>
              <w:left w:val="single" w:sz="6" w:space="0" w:color="auto"/>
              <w:right w:val="single" w:sz="6" w:space="0" w:color="auto"/>
            </w:tcBorders>
          </w:tcPr>
          <w:p w14:paraId="6C6D21BE" w14:textId="77777777" w:rsidR="00E0610E" w:rsidRPr="005031B4" w:rsidRDefault="00E0610E">
            <w:pPr>
              <w:pStyle w:val="Tabellovsk"/>
              <w:rPr>
                <w:lang w:val="nn-NO"/>
              </w:rPr>
            </w:pPr>
            <w:r w:rsidRPr="005031B4">
              <w:rPr>
                <w:lang w:val="nn-NO"/>
              </w:rPr>
              <w:t>Tittel :</w:t>
            </w:r>
          </w:p>
        </w:tc>
      </w:tr>
      <w:tr w:rsidR="00E0610E" w:rsidRPr="005031B4" w14:paraId="2E8B7A0B" w14:textId="77777777">
        <w:trPr>
          <w:trHeight w:val="900"/>
        </w:trPr>
        <w:tc>
          <w:tcPr>
            <w:tcW w:w="9072" w:type="dxa"/>
            <w:tcBorders>
              <w:left w:val="single" w:sz="6" w:space="0" w:color="auto"/>
              <w:bottom w:val="single" w:sz="6" w:space="0" w:color="auto"/>
              <w:right w:val="single" w:sz="6" w:space="0" w:color="auto"/>
            </w:tcBorders>
          </w:tcPr>
          <w:p w14:paraId="70CCBBF9" w14:textId="77777777" w:rsidR="00E0610E" w:rsidRPr="005031B4" w:rsidRDefault="00E0610E">
            <w:pPr>
              <w:rPr>
                <w:lang w:val="nn-NO"/>
              </w:rPr>
            </w:pPr>
            <w:bookmarkStart w:id="8" w:name="Tittel2"/>
            <w:bookmarkEnd w:id="8"/>
          </w:p>
          <w:p w14:paraId="7954353E" w14:textId="11C4BB22" w:rsidR="00453BD5" w:rsidRPr="005031B4" w:rsidRDefault="00FF04F2">
            <w:pPr>
              <w:rPr>
                <w:lang w:val="nn-NO"/>
              </w:rPr>
            </w:pPr>
            <w:r w:rsidRPr="005031B4">
              <w:rPr>
                <w:lang w:val="nn-NO"/>
              </w:rPr>
              <w:t>Lego prosjekt</w:t>
            </w:r>
          </w:p>
        </w:tc>
      </w:tr>
    </w:tbl>
    <w:p w14:paraId="37D5CED7" w14:textId="77777777" w:rsidR="00E0610E" w:rsidRPr="005031B4" w:rsidRDefault="00E0610E">
      <w:pPr>
        <w:rPr>
          <w:lang w:val="nn-NO"/>
        </w:rPr>
      </w:pPr>
    </w:p>
    <w:p w14:paraId="206CD597" w14:textId="77777777" w:rsidR="00E0610E" w:rsidRPr="005031B4" w:rsidRDefault="00E0610E">
      <w:pPr>
        <w:rPr>
          <w:lang w:val="nn-NO"/>
        </w:rPr>
      </w:pPr>
    </w:p>
    <w:tbl>
      <w:tblPr>
        <w:tblW w:w="0" w:type="auto"/>
        <w:tblInd w:w="70" w:type="dxa"/>
        <w:tblLayout w:type="fixed"/>
        <w:tblCellMar>
          <w:left w:w="70" w:type="dxa"/>
          <w:right w:w="70" w:type="dxa"/>
        </w:tblCellMar>
        <w:tblLook w:val="0000" w:firstRow="0" w:lastRow="0" w:firstColumn="0" w:lastColumn="0" w:noHBand="0" w:noVBand="0"/>
      </w:tblPr>
      <w:tblGrid>
        <w:gridCol w:w="9072"/>
      </w:tblGrid>
      <w:tr w:rsidR="00E0610E" w:rsidRPr="005031B4" w14:paraId="70BEFCAB" w14:textId="77777777">
        <w:trPr>
          <w:trHeight w:val="320"/>
        </w:trPr>
        <w:tc>
          <w:tcPr>
            <w:tcW w:w="9072" w:type="dxa"/>
            <w:tcBorders>
              <w:top w:val="single" w:sz="6" w:space="0" w:color="auto"/>
              <w:left w:val="single" w:sz="6" w:space="0" w:color="auto"/>
              <w:right w:val="single" w:sz="6" w:space="0" w:color="auto"/>
            </w:tcBorders>
          </w:tcPr>
          <w:p w14:paraId="0A4AC046" w14:textId="1BF60AC0" w:rsidR="00E0610E" w:rsidRPr="005031B4" w:rsidRDefault="00EA1FAA">
            <w:pPr>
              <w:pStyle w:val="Tabellovsk"/>
              <w:rPr>
                <w:lang w:val="nn-NO"/>
              </w:rPr>
            </w:pPr>
            <w:r w:rsidRPr="005031B4">
              <w:rPr>
                <w:lang w:val="nn-NO"/>
              </w:rPr>
              <w:t>Forord</w:t>
            </w:r>
          </w:p>
        </w:tc>
      </w:tr>
      <w:tr w:rsidR="00E0610E" w:rsidRPr="005031B4" w14:paraId="2B253FD7" w14:textId="77777777" w:rsidTr="00EA1FAA">
        <w:trPr>
          <w:trHeight w:val="2244"/>
        </w:trPr>
        <w:tc>
          <w:tcPr>
            <w:tcW w:w="9072" w:type="dxa"/>
            <w:tcBorders>
              <w:left w:val="single" w:sz="6" w:space="0" w:color="auto"/>
              <w:bottom w:val="single" w:sz="6" w:space="0" w:color="auto"/>
              <w:right w:val="single" w:sz="6" w:space="0" w:color="auto"/>
            </w:tcBorders>
          </w:tcPr>
          <w:p w14:paraId="54C7311B" w14:textId="77777777" w:rsidR="00B36FFF" w:rsidRPr="005031B4" w:rsidRDefault="0023249A" w:rsidP="009649C5">
            <w:pPr>
              <w:pStyle w:val="Comment"/>
              <w:rPr>
                <w:i w:val="0"/>
                <w:iCs/>
                <w:color w:val="auto"/>
                <w:lang w:val="nn-NO"/>
              </w:rPr>
            </w:pPr>
            <w:r w:rsidRPr="005031B4">
              <w:rPr>
                <w:i w:val="0"/>
                <w:iCs/>
                <w:color w:val="auto"/>
                <w:lang w:val="nn-NO"/>
              </w:rPr>
              <w:t>Rapporten ble skrevet til 24.November.2023</w:t>
            </w:r>
            <w:r w:rsidR="006562CA" w:rsidRPr="005031B4">
              <w:rPr>
                <w:i w:val="0"/>
                <w:iCs/>
                <w:color w:val="auto"/>
                <w:lang w:val="nn-NO"/>
              </w:rPr>
              <w:t xml:space="preserve"> på NTNU i Ålesund</w:t>
            </w:r>
            <w:r w:rsidR="00DB1CD1" w:rsidRPr="005031B4">
              <w:rPr>
                <w:i w:val="0"/>
                <w:iCs/>
                <w:color w:val="auto"/>
                <w:lang w:val="nn-NO"/>
              </w:rPr>
              <w:t>, Larsgårdsvegen 2, 6009 Ålesund</w:t>
            </w:r>
            <w:r w:rsidR="00567B6B" w:rsidRPr="005031B4">
              <w:rPr>
                <w:i w:val="0"/>
                <w:iCs/>
                <w:color w:val="auto"/>
                <w:lang w:val="nn-NO"/>
              </w:rPr>
              <w:t>.</w:t>
            </w:r>
            <w:r w:rsidR="00567B6B" w:rsidRPr="005031B4">
              <w:rPr>
                <w:i w:val="0"/>
                <w:iCs/>
                <w:color w:val="auto"/>
                <w:lang w:val="nn-NO"/>
              </w:rPr>
              <w:br/>
              <w:t>Rapporten ble skrevet av</w:t>
            </w:r>
            <w:r w:rsidR="00B36FFF" w:rsidRPr="005031B4">
              <w:rPr>
                <w:i w:val="0"/>
                <w:iCs/>
                <w:color w:val="auto"/>
                <w:lang w:val="nn-NO"/>
              </w:rPr>
              <w:t>:</w:t>
            </w:r>
          </w:p>
          <w:p w14:paraId="5CAB4892" w14:textId="024C9FB1" w:rsidR="009F083A" w:rsidRPr="005031B4" w:rsidRDefault="005545BD" w:rsidP="009649C5">
            <w:pPr>
              <w:pStyle w:val="Comment"/>
              <w:rPr>
                <w:i w:val="0"/>
                <w:iCs/>
                <w:color w:val="auto"/>
                <w:lang w:val="nn-NO"/>
              </w:rPr>
            </w:pPr>
            <w:r w:rsidRPr="005031B4">
              <w:rPr>
                <w:i w:val="0"/>
                <w:iCs/>
                <w:color w:val="auto"/>
                <w:lang w:val="nn-NO"/>
              </w:rPr>
              <w:t>Nikolai Aambø</w:t>
            </w:r>
            <w:r w:rsidR="00D55948" w:rsidRPr="005031B4">
              <w:rPr>
                <w:i w:val="0"/>
                <w:iCs/>
                <w:color w:val="auto"/>
                <w:lang w:val="nn-NO"/>
              </w:rPr>
              <w:t xml:space="preserve">              </w:t>
            </w:r>
            <w:r w:rsidR="00B36FFF" w:rsidRPr="005031B4">
              <w:rPr>
                <w:i w:val="0"/>
                <w:iCs/>
                <w:color w:val="auto"/>
                <w:lang w:val="nn-NO"/>
              </w:rPr>
              <w:t>Henrik Aamot</w:t>
            </w:r>
            <w:r w:rsidR="00D55948" w:rsidRPr="005031B4">
              <w:rPr>
                <w:i w:val="0"/>
                <w:iCs/>
                <w:color w:val="auto"/>
                <w:lang w:val="nn-NO"/>
              </w:rPr>
              <w:t xml:space="preserve">    </w:t>
            </w:r>
            <w:r w:rsidR="00A85DDA" w:rsidRPr="005031B4">
              <w:rPr>
                <w:i w:val="0"/>
                <w:iCs/>
                <w:color w:val="auto"/>
                <w:lang w:val="nn-NO"/>
              </w:rPr>
              <w:t xml:space="preserve">  </w:t>
            </w:r>
            <w:proofErr w:type="spellStart"/>
            <w:r w:rsidR="003E7A37" w:rsidRPr="005031B4">
              <w:rPr>
                <w:i w:val="0"/>
                <w:iCs/>
                <w:color w:val="auto"/>
                <w:lang w:val="nn-NO"/>
              </w:rPr>
              <w:t>Bakri</w:t>
            </w:r>
            <w:proofErr w:type="spellEnd"/>
            <w:r w:rsidR="003E7A37" w:rsidRPr="005031B4">
              <w:rPr>
                <w:i w:val="0"/>
                <w:iCs/>
                <w:color w:val="auto"/>
                <w:lang w:val="nn-NO"/>
              </w:rPr>
              <w:t xml:space="preserve"> Ahmad</w:t>
            </w:r>
            <w:r w:rsidR="00B53923" w:rsidRPr="005031B4">
              <w:rPr>
                <w:i w:val="0"/>
                <w:iCs/>
                <w:color w:val="auto"/>
                <w:lang w:val="nn-NO"/>
              </w:rPr>
              <w:br/>
            </w:r>
            <w:r w:rsidR="00342AAB" w:rsidRPr="005031B4">
              <w:rPr>
                <w:i w:val="0"/>
                <w:iCs/>
                <w:color w:val="auto"/>
                <w:lang w:val="nn-NO"/>
              </w:rPr>
              <w:t>Aleksander Augestad</w:t>
            </w:r>
            <w:r w:rsidR="00D55948" w:rsidRPr="005031B4">
              <w:rPr>
                <w:i w:val="0"/>
                <w:iCs/>
                <w:color w:val="auto"/>
                <w:lang w:val="nn-NO"/>
              </w:rPr>
              <w:t xml:space="preserve">    </w:t>
            </w:r>
            <w:r w:rsidR="00BB6E0D" w:rsidRPr="005031B4">
              <w:rPr>
                <w:i w:val="0"/>
                <w:iCs/>
                <w:color w:val="auto"/>
                <w:lang w:val="nn-NO"/>
              </w:rPr>
              <w:t>Binit Dhungana</w:t>
            </w:r>
            <w:r w:rsidR="00A85DDA" w:rsidRPr="005031B4">
              <w:rPr>
                <w:i w:val="0"/>
                <w:iCs/>
                <w:color w:val="auto"/>
                <w:lang w:val="nn-NO"/>
              </w:rPr>
              <w:t xml:space="preserve">    </w:t>
            </w:r>
          </w:p>
          <w:p w14:paraId="39E1EBF1" w14:textId="1521F40B" w:rsidR="009F083A" w:rsidRPr="005031B4" w:rsidRDefault="003851B0" w:rsidP="003851B0">
            <w:pPr>
              <w:pStyle w:val="Comment"/>
              <w:rPr>
                <w:i w:val="0"/>
                <w:iCs/>
                <w:color w:val="auto"/>
                <w:lang w:val="nn-NO"/>
              </w:rPr>
            </w:pPr>
            <w:r w:rsidRPr="005031B4">
              <w:rPr>
                <w:i w:val="0"/>
                <w:iCs/>
                <w:color w:val="auto"/>
                <w:lang w:val="nn-NO"/>
              </w:rPr>
              <w:t>Hensikten bak gruppeprosjektet var å lære samarbeid på eit profesjonelt nivå.</w:t>
            </w:r>
            <w:r w:rsidR="0001003F" w:rsidRPr="005031B4">
              <w:rPr>
                <w:i w:val="0"/>
                <w:iCs/>
                <w:color w:val="auto"/>
                <w:lang w:val="nn-NO"/>
              </w:rPr>
              <w:t xml:space="preserve"> </w:t>
            </w:r>
            <w:r w:rsidRPr="005031B4">
              <w:rPr>
                <w:i w:val="0"/>
                <w:iCs/>
                <w:color w:val="auto"/>
                <w:lang w:val="nn-NO"/>
              </w:rPr>
              <w:t xml:space="preserve">Gjennom krav til prosjektet, samt undervisning og forsynte midlar, ble gruppa oppfordra til å jobbe saman. Eit krav til gjennomføring av prosjektet var loggføring for kvart gruppemedlem og å oppnå ein mengde med timar. Mengda med timar kvart medlem skulle ha var 45 timar. Tidskravet betydde at hele gruppa måtte jobbe saman for at kvart medlem skulle få nok timar før alt prosjektarbeid ble gjort ferdig. I tillegg var det eit krav å skrive mellom 5000 og 6000 ord i rapporten. For å ha nok å skrive på rapporten var det nødvendig å prøve å </w:t>
            </w:r>
            <w:proofErr w:type="spellStart"/>
            <w:r w:rsidRPr="005031B4">
              <w:rPr>
                <w:i w:val="0"/>
                <w:iCs/>
                <w:color w:val="auto"/>
                <w:lang w:val="nn-NO"/>
              </w:rPr>
              <w:t>utdype</w:t>
            </w:r>
            <w:proofErr w:type="spellEnd"/>
            <w:r w:rsidRPr="005031B4">
              <w:rPr>
                <w:i w:val="0"/>
                <w:iCs/>
                <w:color w:val="auto"/>
                <w:lang w:val="nn-NO"/>
              </w:rPr>
              <w:t xml:space="preserve"> deler i prosjektet. Ein del av prosjektet som ble </w:t>
            </w:r>
            <w:proofErr w:type="spellStart"/>
            <w:r w:rsidRPr="005031B4">
              <w:rPr>
                <w:i w:val="0"/>
                <w:iCs/>
                <w:color w:val="auto"/>
                <w:lang w:val="nn-NO"/>
              </w:rPr>
              <w:t>utdypet</w:t>
            </w:r>
            <w:proofErr w:type="spellEnd"/>
            <w:r w:rsidRPr="005031B4">
              <w:rPr>
                <w:i w:val="0"/>
                <w:iCs/>
                <w:color w:val="auto"/>
                <w:lang w:val="nn-NO"/>
              </w:rPr>
              <w:t xml:space="preserve"> var lagarbeidet. Gruppa lærte at det var viktig å </w:t>
            </w:r>
            <w:proofErr w:type="spellStart"/>
            <w:r w:rsidRPr="005031B4">
              <w:rPr>
                <w:i w:val="0"/>
                <w:iCs/>
                <w:color w:val="auto"/>
                <w:lang w:val="nn-NO"/>
              </w:rPr>
              <w:t>ikke</w:t>
            </w:r>
            <w:proofErr w:type="spellEnd"/>
            <w:r w:rsidRPr="005031B4">
              <w:rPr>
                <w:i w:val="0"/>
                <w:iCs/>
                <w:color w:val="auto"/>
                <w:lang w:val="nn-NO"/>
              </w:rPr>
              <w:t xml:space="preserve"> </w:t>
            </w:r>
            <w:proofErr w:type="spellStart"/>
            <w:r w:rsidRPr="005031B4">
              <w:rPr>
                <w:i w:val="0"/>
                <w:iCs/>
                <w:color w:val="auto"/>
                <w:lang w:val="nn-NO"/>
              </w:rPr>
              <w:t>bare</w:t>
            </w:r>
            <w:proofErr w:type="spellEnd"/>
            <w:r w:rsidRPr="005031B4">
              <w:rPr>
                <w:i w:val="0"/>
                <w:iCs/>
                <w:color w:val="auto"/>
                <w:lang w:val="nn-NO"/>
              </w:rPr>
              <w:t xml:space="preserve"> for kvar medlem å delta, men at medlemmer som arbeider må varsle at de arbeider slik at resten av gruppa har moglegheit til å nå tidskravet. </w:t>
            </w:r>
            <w:proofErr w:type="spellStart"/>
            <w:r w:rsidRPr="005031B4">
              <w:rPr>
                <w:i w:val="0"/>
                <w:iCs/>
                <w:color w:val="auto"/>
                <w:lang w:val="nn-NO"/>
              </w:rPr>
              <w:t>Hvis</w:t>
            </w:r>
            <w:proofErr w:type="spellEnd"/>
            <w:r w:rsidRPr="005031B4">
              <w:rPr>
                <w:i w:val="0"/>
                <w:iCs/>
                <w:color w:val="auto"/>
                <w:lang w:val="nn-NO"/>
              </w:rPr>
              <w:t xml:space="preserve"> kvar medlem </w:t>
            </w:r>
            <w:proofErr w:type="spellStart"/>
            <w:r w:rsidRPr="005031B4">
              <w:rPr>
                <w:i w:val="0"/>
                <w:iCs/>
                <w:color w:val="auto"/>
                <w:lang w:val="nn-NO"/>
              </w:rPr>
              <w:t>jobbet</w:t>
            </w:r>
            <w:proofErr w:type="spellEnd"/>
            <w:r w:rsidRPr="005031B4">
              <w:rPr>
                <w:i w:val="0"/>
                <w:iCs/>
                <w:color w:val="auto"/>
                <w:lang w:val="nn-NO"/>
              </w:rPr>
              <w:t xml:space="preserve"> individuelt så ville prosjektet bli ferdig før alle hadde nok timer. Gruppa forstod også betre at å halde møte og aktiv samling av medlemmer </w:t>
            </w:r>
            <w:proofErr w:type="spellStart"/>
            <w:r w:rsidRPr="005031B4">
              <w:rPr>
                <w:i w:val="0"/>
                <w:iCs/>
                <w:color w:val="auto"/>
                <w:lang w:val="nn-NO"/>
              </w:rPr>
              <w:t>hjalp</w:t>
            </w:r>
            <w:proofErr w:type="spellEnd"/>
            <w:r w:rsidRPr="005031B4">
              <w:rPr>
                <w:i w:val="0"/>
                <w:iCs/>
                <w:color w:val="auto"/>
                <w:lang w:val="nn-NO"/>
              </w:rPr>
              <w:t xml:space="preserve"> lagarbeidet og rapportskrivinga. Møter </w:t>
            </w:r>
            <w:proofErr w:type="spellStart"/>
            <w:r w:rsidRPr="005031B4">
              <w:rPr>
                <w:i w:val="0"/>
                <w:iCs/>
                <w:color w:val="auto"/>
                <w:lang w:val="nn-NO"/>
              </w:rPr>
              <w:t>sikret</w:t>
            </w:r>
            <w:proofErr w:type="spellEnd"/>
            <w:r w:rsidRPr="005031B4">
              <w:rPr>
                <w:i w:val="0"/>
                <w:iCs/>
                <w:color w:val="auto"/>
                <w:lang w:val="nn-NO"/>
              </w:rPr>
              <w:t xml:space="preserve"> at gruppa visste kva som </w:t>
            </w:r>
            <w:proofErr w:type="spellStart"/>
            <w:r w:rsidRPr="005031B4">
              <w:rPr>
                <w:i w:val="0"/>
                <w:iCs/>
                <w:color w:val="auto"/>
                <w:lang w:val="nn-NO"/>
              </w:rPr>
              <w:t>foregår</w:t>
            </w:r>
            <w:proofErr w:type="spellEnd"/>
            <w:r w:rsidRPr="005031B4">
              <w:rPr>
                <w:i w:val="0"/>
                <w:iCs/>
                <w:color w:val="auto"/>
                <w:lang w:val="nn-NO"/>
              </w:rPr>
              <w:t xml:space="preserve"> og kva framgang har skjedd til det punktet. I tillegg til at møter var noko å skrive om i rapporten for å nå ordkravet.</w:t>
            </w:r>
          </w:p>
        </w:tc>
      </w:tr>
    </w:tbl>
    <w:p w14:paraId="5D17BE85" w14:textId="77777777" w:rsidR="00E0610E" w:rsidRPr="005031B4" w:rsidRDefault="00E0610E">
      <w:pPr>
        <w:rPr>
          <w:lang w:val="nn-NO"/>
        </w:rPr>
      </w:pPr>
      <w:bookmarkStart w:id="9" w:name="Sammendrag"/>
      <w:bookmarkEnd w:id="9"/>
    </w:p>
    <w:p w14:paraId="72F4D845" w14:textId="77777777" w:rsidR="001D6F9B" w:rsidRPr="005031B4" w:rsidRDefault="00E0610E" w:rsidP="006D5C1D">
      <w:pPr>
        <w:pStyle w:val="ListBullet2"/>
        <w:numPr>
          <w:ilvl w:val="0"/>
          <w:numId w:val="20"/>
        </w:numPr>
        <w:rPr>
          <w:lang w:val="nn-NO"/>
        </w:rPr>
      </w:pPr>
      <w:r w:rsidRPr="005031B4">
        <w:rPr>
          <w:lang w:val="nn-NO"/>
        </w:rPr>
        <w:t xml:space="preserve">Denne </w:t>
      </w:r>
      <w:proofErr w:type="spellStart"/>
      <w:r w:rsidRPr="005031B4">
        <w:rPr>
          <w:lang w:val="nn-NO"/>
        </w:rPr>
        <w:t>oppgaven</w:t>
      </w:r>
      <w:proofErr w:type="spellEnd"/>
      <w:r w:rsidRPr="005031B4">
        <w:rPr>
          <w:lang w:val="nn-NO"/>
        </w:rPr>
        <w:t xml:space="preserve"> er en </w:t>
      </w:r>
      <w:proofErr w:type="spellStart"/>
      <w:r w:rsidRPr="005031B4">
        <w:rPr>
          <w:lang w:val="nn-NO"/>
        </w:rPr>
        <w:t>besvarelse</w:t>
      </w:r>
      <w:proofErr w:type="spellEnd"/>
      <w:r w:rsidRPr="005031B4">
        <w:rPr>
          <w:lang w:val="nn-NO"/>
        </w:rPr>
        <w:t xml:space="preserve"> utført av student</w:t>
      </w:r>
      <w:r w:rsidR="00703F69" w:rsidRPr="005031B4">
        <w:rPr>
          <w:lang w:val="nn-NO"/>
        </w:rPr>
        <w:t>(</w:t>
      </w:r>
      <w:r w:rsidRPr="005031B4">
        <w:rPr>
          <w:lang w:val="nn-NO"/>
        </w:rPr>
        <w:t>er</w:t>
      </w:r>
      <w:r w:rsidR="00703F69" w:rsidRPr="005031B4">
        <w:rPr>
          <w:lang w:val="nn-NO"/>
        </w:rPr>
        <w:t>)</w:t>
      </w:r>
      <w:r w:rsidRPr="005031B4">
        <w:rPr>
          <w:lang w:val="nn-NO"/>
        </w:rPr>
        <w:t xml:space="preserve"> ved </w:t>
      </w:r>
      <w:r w:rsidR="009649C5" w:rsidRPr="005031B4">
        <w:rPr>
          <w:lang w:val="nn-NO"/>
        </w:rPr>
        <w:t>NTNU</w:t>
      </w:r>
      <w:r w:rsidRPr="005031B4">
        <w:rPr>
          <w:lang w:val="nn-NO"/>
        </w:rPr>
        <w:t>.</w:t>
      </w:r>
    </w:p>
    <w:p w14:paraId="3619B4BF" w14:textId="77777777" w:rsidR="00E0610E" w:rsidRPr="005031B4" w:rsidRDefault="001D6F9B" w:rsidP="00FA69EA">
      <w:pPr>
        <w:pStyle w:val="Title"/>
        <w:rPr>
          <w:lang w:val="nn-NO"/>
        </w:rPr>
      </w:pPr>
      <w:r w:rsidRPr="005031B4">
        <w:rPr>
          <w:lang w:val="nn-NO"/>
        </w:rPr>
        <w:br w:type="page"/>
      </w:r>
      <w:r w:rsidR="00FA69EA" w:rsidRPr="005031B4">
        <w:rPr>
          <w:lang w:val="nn-NO"/>
        </w:rPr>
        <w:lastRenderedPageBreak/>
        <w:t>INNHOLD</w:t>
      </w:r>
    </w:p>
    <w:p w14:paraId="1337C999" w14:textId="77777777" w:rsidR="00FA69EA" w:rsidRPr="005031B4" w:rsidRDefault="00FA69EA" w:rsidP="00FA69EA">
      <w:pPr>
        <w:pStyle w:val="Title"/>
        <w:rPr>
          <w:lang w:val="nn-NO"/>
        </w:rPr>
      </w:pPr>
    </w:p>
    <w:p w14:paraId="20BB9E18" w14:textId="673CDCEC" w:rsidR="00E94CDB" w:rsidRDefault="00FA69EA">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r w:rsidRPr="005031B4">
        <w:rPr>
          <w:lang w:val="nn-NO"/>
        </w:rPr>
        <w:fldChar w:fldCharType="begin"/>
      </w:r>
      <w:r w:rsidRPr="005031B4">
        <w:rPr>
          <w:lang w:val="nn-NO"/>
        </w:rPr>
        <w:instrText xml:space="preserve"> TOC \o "1-3" \h \z \u </w:instrText>
      </w:r>
      <w:r w:rsidRPr="005031B4">
        <w:rPr>
          <w:lang w:val="nn-NO"/>
        </w:rPr>
        <w:fldChar w:fldCharType="separate"/>
      </w:r>
      <w:hyperlink w:anchor="_Toc151710207" w:history="1">
        <w:r w:rsidR="00E94CDB" w:rsidRPr="0096416C">
          <w:rPr>
            <w:rStyle w:val="Hyperlink"/>
            <w:noProof/>
            <w:lang w:val="nn-NO"/>
          </w:rPr>
          <w:t>1</w:t>
        </w:r>
        <w:r w:rsidR="00E94CDB">
          <w:rPr>
            <w:rFonts w:asciiTheme="minorHAnsi" w:eastAsiaTheme="minorEastAsia" w:hAnsiTheme="minorHAnsi" w:cstheme="minorBidi"/>
            <w:noProof/>
            <w:kern w:val="2"/>
            <w:sz w:val="22"/>
            <w:szCs w:val="22"/>
            <w:lang w:val="en-GB" w:eastAsia="en-GB"/>
            <w14:ligatures w14:val="standardContextual"/>
          </w:rPr>
          <w:tab/>
        </w:r>
        <w:r w:rsidR="00E94CDB" w:rsidRPr="0096416C">
          <w:rPr>
            <w:rStyle w:val="Hyperlink"/>
            <w:noProof/>
            <w:lang w:val="nn-NO"/>
          </w:rPr>
          <w:t>SAMMENDRAG</w:t>
        </w:r>
        <w:r w:rsidR="00E94CDB">
          <w:rPr>
            <w:noProof/>
            <w:webHidden/>
          </w:rPr>
          <w:tab/>
        </w:r>
        <w:r w:rsidR="00E94CDB">
          <w:rPr>
            <w:noProof/>
            <w:webHidden/>
          </w:rPr>
          <w:fldChar w:fldCharType="begin"/>
        </w:r>
        <w:r w:rsidR="00E94CDB">
          <w:rPr>
            <w:noProof/>
            <w:webHidden/>
          </w:rPr>
          <w:instrText xml:space="preserve"> PAGEREF _Toc151710207 \h </w:instrText>
        </w:r>
        <w:r w:rsidR="00E94CDB">
          <w:rPr>
            <w:noProof/>
            <w:webHidden/>
          </w:rPr>
        </w:r>
        <w:r w:rsidR="00E94CDB">
          <w:rPr>
            <w:noProof/>
            <w:webHidden/>
          </w:rPr>
          <w:fldChar w:fldCharType="separate"/>
        </w:r>
        <w:r w:rsidR="004D48A5">
          <w:rPr>
            <w:noProof/>
            <w:webHidden/>
          </w:rPr>
          <w:t>1</w:t>
        </w:r>
        <w:r w:rsidR="00E94CDB">
          <w:rPr>
            <w:noProof/>
            <w:webHidden/>
          </w:rPr>
          <w:fldChar w:fldCharType="end"/>
        </w:r>
      </w:hyperlink>
    </w:p>
    <w:p w14:paraId="58ACB09F" w14:textId="22811F69"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08" w:history="1">
        <w:r w:rsidRPr="0096416C">
          <w:rPr>
            <w:rStyle w:val="Hyperlink"/>
            <w:noProof/>
            <w:lang w:val="en-GB"/>
          </w:rPr>
          <w:t>2</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en-GB"/>
          </w:rPr>
          <w:t>Abstract</w:t>
        </w:r>
        <w:r>
          <w:rPr>
            <w:noProof/>
            <w:webHidden/>
          </w:rPr>
          <w:tab/>
        </w:r>
        <w:r>
          <w:rPr>
            <w:noProof/>
            <w:webHidden/>
          </w:rPr>
          <w:fldChar w:fldCharType="begin"/>
        </w:r>
        <w:r>
          <w:rPr>
            <w:noProof/>
            <w:webHidden/>
          </w:rPr>
          <w:instrText xml:space="preserve"> PAGEREF _Toc151710208 \h </w:instrText>
        </w:r>
        <w:r>
          <w:rPr>
            <w:noProof/>
            <w:webHidden/>
          </w:rPr>
        </w:r>
        <w:r>
          <w:rPr>
            <w:noProof/>
            <w:webHidden/>
          </w:rPr>
          <w:fldChar w:fldCharType="separate"/>
        </w:r>
        <w:r w:rsidR="004D48A5">
          <w:rPr>
            <w:noProof/>
            <w:webHidden/>
          </w:rPr>
          <w:t>1</w:t>
        </w:r>
        <w:r>
          <w:rPr>
            <w:noProof/>
            <w:webHidden/>
          </w:rPr>
          <w:fldChar w:fldCharType="end"/>
        </w:r>
      </w:hyperlink>
    </w:p>
    <w:p w14:paraId="74009C8D" w14:textId="39FDA683"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09" w:history="1">
        <w:r w:rsidRPr="0096416C">
          <w:rPr>
            <w:rStyle w:val="Hyperlink"/>
            <w:noProof/>
            <w:lang w:val="nn-NO"/>
          </w:rPr>
          <w:t>3</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Introduksjon</w:t>
        </w:r>
        <w:r>
          <w:rPr>
            <w:noProof/>
            <w:webHidden/>
          </w:rPr>
          <w:tab/>
        </w:r>
        <w:r>
          <w:rPr>
            <w:noProof/>
            <w:webHidden/>
          </w:rPr>
          <w:fldChar w:fldCharType="begin"/>
        </w:r>
        <w:r>
          <w:rPr>
            <w:noProof/>
            <w:webHidden/>
          </w:rPr>
          <w:instrText xml:space="preserve"> PAGEREF _Toc151710209 \h </w:instrText>
        </w:r>
        <w:r>
          <w:rPr>
            <w:noProof/>
            <w:webHidden/>
          </w:rPr>
        </w:r>
        <w:r>
          <w:rPr>
            <w:noProof/>
            <w:webHidden/>
          </w:rPr>
          <w:fldChar w:fldCharType="separate"/>
        </w:r>
        <w:r w:rsidR="004D48A5">
          <w:rPr>
            <w:noProof/>
            <w:webHidden/>
          </w:rPr>
          <w:t>1</w:t>
        </w:r>
        <w:r>
          <w:rPr>
            <w:noProof/>
            <w:webHidden/>
          </w:rPr>
          <w:fldChar w:fldCharType="end"/>
        </w:r>
      </w:hyperlink>
    </w:p>
    <w:p w14:paraId="5682B06D" w14:textId="6B718EB2"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0" w:history="1">
        <w:r w:rsidRPr="0096416C">
          <w:rPr>
            <w:rStyle w:val="Hyperlink"/>
            <w:noProof/>
            <w:lang w:val="nn-NO"/>
          </w:rPr>
          <w:t>4</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Presentasjon av Teamets medlemmer</w:t>
        </w:r>
        <w:r>
          <w:rPr>
            <w:noProof/>
            <w:webHidden/>
          </w:rPr>
          <w:tab/>
        </w:r>
        <w:r>
          <w:rPr>
            <w:noProof/>
            <w:webHidden/>
          </w:rPr>
          <w:fldChar w:fldCharType="begin"/>
        </w:r>
        <w:r>
          <w:rPr>
            <w:noProof/>
            <w:webHidden/>
          </w:rPr>
          <w:instrText xml:space="preserve"> PAGEREF _Toc151710210 \h </w:instrText>
        </w:r>
        <w:r>
          <w:rPr>
            <w:noProof/>
            <w:webHidden/>
          </w:rPr>
        </w:r>
        <w:r>
          <w:rPr>
            <w:noProof/>
            <w:webHidden/>
          </w:rPr>
          <w:fldChar w:fldCharType="separate"/>
        </w:r>
        <w:r w:rsidR="004D48A5">
          <w:rPr>
            <w:noProof/>
            <w:webHidden/>
          </w:rPr>
          <w:t>2</w:t>
        </w:r>
        <w:r>
          <w:rPr>
            <w:noProof/>
            <w:webHidden/>
          </w:rPr>
          <w:fldChar w:fldCharType="end"/>
        </w:r>
      </w:hyperlink>
    </w:p>
    <w:p w14:paraId="6EB73251" w14:textId="7C161EBF"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1" w:history="1">
        <w:r w:rsidRPr="0096416C">
          <w:rPr>
            <w:rStyle w:val="Hyperlink"/>
            <w:noProof/>
            <w:lang w:val="nn-NO"/>
          </w:rPr>
          <w:t>5</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Problembeskrivelse</w:t>
        </w:r>
        <w:r>
          <w:rPr>
            <w:noProof/>
            <w:webHidden/>
          </w:rPr>
          <w:tab/>
        </w:r>
        <w:r>
          <w:rPr>
            <w:noProof/>
            <w:webHidden/>
          </w:rPr>
          <w:fldChar w:fldCharType="begin"/>
        </w:r>
        <w:r>
          <w:rPr>
            <w:noProof/>
            <w:webHidden/>
          </w:rPr>
          <w:instrText xml:space="preserve"> PAGEREF _Toc151710211 \h </w:instrText>
        </w:r>
        <w:r>
          <w:rPr>
            <w:noProof/>
            <w:webHidden/>
          </w:rPr>
        </w:r>
        <w:r>
          <w:rPr>
            <w:noProof/>
            <w:webHidden/>
          </w:rPr>
          <w:fldChar w:fldCharType="separate"/>
        </w:r>
        <w:r w:rsidR="004D48A5">
          <w:rPr>
            <w:noProof/>
            <w:webHidden/>
          </w:rPr>
          <w:t>6</w:t>
        </w:r>
        <w:r>
          <w:rPr>
            <w:noProof/>
            <w:webHidden/>
          </w:rPr>
          <w:fldChar w:fldCharType="end"/>
        </w:r>
      </w:hyperlink>
    </w:p>
    <w:p w14:paraId="05123CC6" w14:textId="47D06117"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2" w:history="1">
        <w:r w:rsidRPr="0096416C">
          <w:rPr>
            <w:rStyle w:val="Hyperlink"/>
            <w:noProof/>
            <w:lang w:val="nn-NO"/>
          </w:rPr>
          <w:t>6</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Gjennomføring av team-prosjektet</w:t>
        </w:r>
        <w:r>
          <w:rPr>
            <w:noProof/>
            <w:webHidden/>
          </w:rPr>
          <w:tab/>
        </w:r>
        <w:r>
          <w:rPr>
            <w:noProof/>
            <w:webHidden/>
          </w:rPr>
          <w:fldChar w:fldCharType="begin"/>
        </w:r>
        <w:r>
          <w:rPr>
            <w:noProof/>
            <w:webHidden/>
          </w:rPr>
          <w:instrText xml:space="preserve"> PAGEREF _Toc151710212 \h </w:instrText>
        </w:r>
        <w:r>
          <w:rPr>
            <w:noProof/>
            <w:webHidden/>
          </w:rPr>
        </w:r>
        <w:r>
          <w:rPr>
            <w:noProof/>
            <w:webHidden/>
          </w:rPr>
          <w:fldChar w:fldCharType="separate"/>
        </w:r>
        <w:r w:rsidR="004D48A5">
          <w:rPr>
            <w:noProof/>
            <w:webHidden/>
          </w:rPr>
          <w:t>6</w:t>
        </w:r>
        <w:r>
          <w:rPr>
            <w:noProof/>
            <w:webHidden/>
          </w:rPr>
          <w:fldChar w:fldCharType="end"/>
        </w:r>
      </w:hyperlink>
    </w:p>
    <w:p w14:paraId="27B22869" w14:textId="7292AB14"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3" w:history="1">
        <w:r w:rsidRPr="0096416C">
          <w:rPr>
            <w:rStyle w:val="Hyperlink"/>
            <w:noProof/>
            <w:lang w:val="nn-NO"/>
          </w:rPr>
          <w:t>7</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Konklusjon og anbefalinger</w:t>
        </w:r>
        <w:r>
          <w:rPr>
            <w:noProof/>
            <w:webHidden/>
          </w:rPr>
          <w:tab/>
        </w:r>
        <w:r>
          <w:rPr>
            <w:noProof/>
            <w:webHidden/>
          </w:rPr>
          <w:fldChar w:fldCharType="begin"/>
        </w:r>
        <w:r>
          <w:rPr>
            <w:noProof/>
            <w:webHidden/>
          </w:rPr>
          <w:instrText xml:space="preserve"> PAGEREF _Toc151710213 \h </w:instrText>
        </w:r>
        <w:r>
          <w:rPr>
            <w:noProof/>
            <w:webHidden/>
          </w:rPr>
        </w:r>
        <w:r>
          <w:rPr>
            <w:noProof/>
            <w:webHidden/>
          </w:rPr>
          <w:fldChar w:fldCharType="separate"/>
        </w:r>
        <w:r w:rsidR="004D48A5">
          <w:rPr>
            <w:noProof/>
            <w:webHidden/>
          </w:rPr>
          <w:t>9</w:t>
        </w:r>
        <w:r>
          <w:rPr>
            <w:noProof/>
            <w:webHidden/>
          </w:rPr>
          <w:fldChar w:fldCharType="end"/>
        </w:r>
      </w:hyperlink>
    </w:p>
    <w:p w14:paraId="78C50B9F" w14:textId="1F1C16C7"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4" w:history="1">
        <w:r w:rsidRPr="0096416C">
          <w:rPr>
            <w:rStyle w:val="Hyperlink"/>
            <w:noProof/>
            <w:lang w:val="nn-NO"/>
          </w:rPr>
          <w:t>8</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Bærekraft og samfunnspåvirkning</w:t>
        </w:r>
        <w:r>
          <w:rPr>
            <w:noProof/>
            <w:webHidden/>
          </w:rPr>
          <w:tab/>
        </w:r>
        <w:r>
          <w:rPr>
            <w:noProof/>
            <w:webHidden/>
          </w:rPr>
          <w:fldChar w:fldCharType="begin"/>
        </w:r>
        <w:r>
          <w:rPr>
            <w:noProof/>
            <w:webHidden/>
          </w:rPr>
          <w:instrText xml:space="preserve"> PAGEREF _Toc151710214 \h </w:instrText>
        </w:r>
        <w:r>
          <w:rPr>
            <w:noProof/>
            <w:webHidden/>
          </w:rPr>
        </w:r>
        <w:r>
          <w:rPr>
            <w:noProof/>
            <w:webHidden/>
          </w:rPr>
          <w:fldChar w:fldCharType="separate"/>
        </w:r>
        <w:r w:rsidR="004D48A5">
          <w:rPr>
            <w:noProof/>
            <w:webHidden/>
          </w:rPr>
          <w:t>10</w:t>
        </w:r>
        <w:r>
          <w:rPr>
            <w:noProof/>
            <w:webHidden/>
          </w:rPr>
          <w:fldChar w:fldCharType="end"/>
        </w:r>
      </w:hyperlink>
    </w:p>
    <w:p w14:paraId="3A5BDDE7" w14:textId="60210625" w:rsidR="00E94CDB" w:rsidRDefault="00E94CDB">
      <w:pPr>
        <w:pStyle w:val="TOC1"/>
        <w:tabs>
          <w:tab w:val="left" w:pos="40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5" w:history="1">
        <w:r w:rsidRPr="0096416C">
          <w:rPr>
            <w:rStyle w:val="Hyperlink"/>
            <w:noProof/>
            <w:lang w:val="nn-NO"/>
          </w:rPr>
          <w:t>9</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VEDLEGG</w:t>
        </w:r>
        <w:r>
          <w:rPr>
            <w:noProof/>
            <w:webHidden/>
          </w:rPr>
          <w:tab/>
        </w:r>
        <w:r>
          <w:rPr>
            <w:noProof/>
            <w:webHidden/>
          </w:rPr>
          <w:fldChar w:fldCharType="begin"/>
        </w:r>
        <w:r>
          <w:rPr>
            <w:noProof/>
            <w:webHidden/>
          </w:rPr>
          <w:instrText xml:space="preserve"> PAGEREF _Toc151710215 \h </w:instrText>
        </w:r>
        <w:r>
          <w:rPr>
            <w:noProof/>
            <w:webHidden/>
          </w:rPr>
        </w:r>
        <w:r>
          <w:rPr>
            <w:noProof/>
            <w:webHidden/>
          </w:rPr>
          <w:fldChar w:fldCharType="separate"/>
        </w:r>
        <w:r w:rsidR="004D48A5">
          <w:rPr>
            <w:noProof/>
            <w:webHidden/>
          </w:rPr>
          <w:t>11</w:t>
        </w:r>
        <w:r>
          <w:rPr>
            <w:noProof/>
            <w:webHidden/>
          </w:rPr>
          <w:fldChar w:fldCharType="end"/>
        </w:r>
      </w:hyperlink>
    </w:p>
    <w:p w14:paraId="715CCC98" w14:textId="0513D54F" w:rsidR="00E94CDB" w:rsidRDefault="00E94CDB">
      <w:pPr>
        <w:pStyle w:val="TOC2"/>
        <w:tabs>
          <w:tab w:val="left" w:pos="88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6" w:history="1">
        <w:r w:rsidRPr="0096416C">
          <w:rPr>
            <w:rStyle w:val="Hyperlink"/>
            <w:noProof/>
            <w:lang w:val="nn-NO"/>
          </w:rPr>
          <w:t>9.1</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Arbeidskontrakt</w:t>
        </w:r>
        <w:r>
          <w:rPr>
            <w:noProof/>
            <w:webHidden/>
          </w:rPr>
          <w:tab/>
        </w:r>
        <w:r>
          <w:rPr>
            <w:noProof/>
            <w:webHidden/>
          </w:rPr>
          <w:fldChar w:fldCharType="begin"/>
        </w:r>
        <w:r>
          <w:rPr>
            <w:noProof/>
            <w:webHidden/>
          </w:rPr>
          <w:instrText xml:space="preserve"> PAGEREF _Toc151710216 \h </w:instrText>
        </w:r>
        <w:r>
          <w:rPr>
            <w:noProof/>
            <w:webHidden/>
          </w:rPr>
        </w:r>
        <w:r>
          <w:rPr>
            <w:noProof/>
            <w:webHidden/>
          </w:rPr>
          <w:fldChar w:fldCharType="separate"/>
        </w:r>
        <w:r w:rsidR="004D48A5">
          <w:rPr>
            <w:noProof/>
            <w:webHidden/>
          </w:rPr>
          <w:t>11</w:t>
        </w:r>
        <w:r>
          <w:rPr>
            <w:noProof/>
            <w:webHidden/>
          </w:rPr>
          <w:fldChar w:fldCharType="end"/>
        </w:r>
      </w:hyperlink>
    </w:p>
    <w:p w14:paraId="1021CFB8" w14:textId="24556320" w:rsidR="00E94CDB" w:rsidRDefault="00E94CDB">
      <w:pPr>
        <w:pStyle w:val="TOC2"/>
        <w:tabs>
          <w:tab w:val="left" w:pos="88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7" w:history="1">
        <w:r w:rsidRPr="0096416C">
          <w:rPr>
            <w:rStyle w:val="Hyperlink"/>
            <w:noProof/>
            <w:lang w:val="nn-NO"/>
          </w:rPr>
          <w:t>9.2</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Prosjektplan</w:t>
        </w:r>
        <w:r>
          <w:rPr>
            <w:noProof/>
            <w:webHidden/>
          </w:rPr>
          <w:tab/>
        </w:r>
        <w:r>
          <w:rPr>
            <w:noProof/>
            <w:webHidden/>
          </w:rPr>
          <w:fldChar w:fldCharType="begin"/>
        </w:r>
        <w:r>
          <w:rPr>
            <w:noProof/>
            <w:webHidden/>
          </w:rPr>
          <w:instrText xml:space="preserve"> PAGEREF _Toc151710217 \h </w:instrText>
        </w:r>
        <w:r>
          <w:rPr>
            <w:noProof/>
            <w:webHidden/>
          </w:rPr>
        </w:r>
        <w:r>
          <w:rPr>
            <w:noProof/>
            <w:webHidden/>
          </w:rPr>
          <w:fldChar w:fldCharType="separate"/>
        </w:r>
        <w:r w:rsidR="004D48A5">
          <w:rPr>
            <w:noProof/>
            <w:webHidden/>
          </w:rPr>
          <w:t>13</w:t>
        </w:r>
        <w:r>
          <w:rPr>
            <w:noProof/>
            <w:webHidden/>
          </w:rPr>
          <w:fldChar w:fldCharType="end"/>
        </w:r>
      </w:hyperlink>
    </w:p>
    <w:p w14:paraId="7C2A79EA" w14:textId="7802CE21" w:rsidR="00E94CDB" w:rsidRDefault="00E94CDB">
      <w:pPr>
        <w:pStyle w:val="TOC2"/>
        <w:tabs>
          <w:tab w:val="left" w:pos="88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8" w:history="1">
        <w:r w:rsidRPr="0096416C">
          <w:rPr>
            <w:rStyle w:val="Hyperlink"/>
            <w:noProof/>
            <w:lang w:val="nn-NO"/>
          </w:rPr>
          <w:t>9.3</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Møteinnkallingar og Møtereferat</w:t>
        </w:r>
        <w:r>
          <w:rPr>
            <w:noProof/>
            <w:webHidden/>
          </w:rPr>
          <w:tab/>
        </w:r>
        <w:r>
          <w:rPr>
            <w:noProof/>
            <w:webHidden/>
          </w:rPr>
          <w:fldChar w:fldCharType="begin"/>
        </w:r>
        <w:r>
          <w:rPr>
            <w:noProof/>
            <w:webHidden/>
          </w:rPr>
          <w:instrText xml:space="preserve"> PAGEREF _Toc151710218 \h </w:instrText>
        </w:r>
        <w:r>
          <w:rPr>
            <w:noProof/>
            <w:webHidden/>
          </w:rPr>
        </w:r>
        <w:r>
          <w:rPr>
            <w:noProof/>
            <w:webHidden/>
          </w:rPr>
          <w:fldChar w:fldCharType="separate"/>
        </w:r>
        <w:r w:rsidR="004D48A5">
          <w:rPr>
            <w:noProof/>
            <w:webHidden/>
          </w:rPr>
          <w:t>14</w:t>
        </w:r>
        <w:r>
          <w:rPr>
            <w:noProof/>
            <w:webHidden/>
          </w:rPr>
          <w:fldChar w:fldCharType="end"/>
        </w:r>
      </w:hyperlink>
    </w:p>
    <w:p w14:paraId="04940F6E" w14:textId="19E2C523" w:rsidR="00E94CDB" w:rsidRDefault="00E94CDB">
      <w:pPr>
        <w:pStyle w:val="TOC3"/>
        <w:tabs>
          <w:tab w:val="left" w:pos="132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19" w:history="1">
        <w:r w:rsidRPr="0096416C">
          <w:rPr>
            <w:rStyle w:val="Hyperlink"/>
            <w:noProof/>
            <w:lang w:val="nn-NO"/>
          </w:rPr>
          <w:t>9.3.1</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Møterefereat 31.10.2023</w:t>
        </w:r>
        <w:r>
          <w:rPr>
            <w:noProof/>
            <w:webHidden/>
          </w:rPr>
          <w:tab/>
        </w:r>
        <w:r>
          <w:rPr>
            <w:noProof/>
            <w:webHidden/>
          </w:rPr>
          <w:fldChar w:fldCharType="begin"/>
        </w:r>
        <w:r>
          <w:rPr>
            <w:noProof/>
            <w:webHidden/>
          </w:rPr>
          <w:instrText xml:space="preserve"> PAGEREF _Toc151710219 \h </w:instrText>
        </w:r>
        <w:r>
          <w:rPr>
            <w:noProof/>
            <w:webHidden/>
          </w:rPr>
        </w:r>
        <w:r>
          <w:rPr>
            <w:noProof/>
            <w:webHidden/>
          </w:rPr>
          <w:fldChar w:fldCharType="separate"/>
        </w:r>
        <w:r w:rsidR="004D48A5">
          <w:rPr>
            <w:noProof/>
            <w:webHidden/>
          </w:rPr>
          <w:t>14</w:t>
        </w:r>
        <w:r>
          <w:rPr>
            <w:noProof/>
            <w:webHidden/>
          </w:rPr>
          <w:fldChar w:fldCharType="end"/>
        </w:r>
      </w:hyperlink>
    </w:p>
    <w:p w14:paraId="3F20A788" w14:textId="5330E9EA" w:rsidR="00E94CDB" w:rsidRDefault="00E94CDB">
      <w:pPr>
        <w:pStyle w:val="TOC3"/>
        <w:tabs>
          <w:tab w:val="left" w:pos="132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20" w:history="1">
        <w:r w:rsidRPr="0096416C">
          <w:rPr>
            <w:rStyle w:val="Hyperlink"/>
            <w:noProof/>
          </w:rPr>
          <w:t>9.3.2</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rPr>
          <w:t>Møte Referat 03.11.2023</w:t>
        </w:r>
        <w:r>
          <w:rPr>
            <w:noProof/>
            <w:webHidden/>
          </w:rPr>
          <w:tab/>
        </w:r>
        <w:r>
          <w:rPr>
            <w:noProof/>
            <w:webHidden/>
          </w:rPr>
          <w:fldChar w:fldCharType="begin"/>
        </w:r>
        <w:r>
          <w:rPr>
            <w:noProof/>
            <w:webHidden/>
          </w:rPr>
          <w:instrText xml:space="preserve"> PAGEREF _Toc151710220 \h </w:instrText>
        </w:r>
        <w:r>
          <w:rPr>
            <w:noProof/>
            <w:webHidden/>
          </w:rPr>
        </w:r>
        <w:r>
          <w:rPr>
            <w:noProof/>
            <w:webHidden/>
          </w:rPr>
          <w:fldChar w:fldCharType="separate"/>
        </w:r>
        <w:r w:rsidR="004D48A5">
          <w:rPr>
            <w:noProof/>
            <w:webHidden/>
          </w:rPr>
          <w:t>15</w:t>
        </w:r>
        <w:r>
          <w:rPr>
            <w:noProof/>
            <w:webHidden/>
          </w:rPr>
          <w:fldChar w:fldCharType="end"/>
        </w:r>
      </w:hyperlink>
    </w:p>
    <w:p w14:paraId="62C7EB90" w14:textId="5BC334C1" w:rsidR="00E94CDB" w:rsidRDefault="00E94CDB">
      <w:pPr>
        <w:pStyle w:val="TOC3"/>
        <w:tabs>
          <w:tab w:val="left" w:pos="132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21" w:history="1">
        <w:r w:rsidRPr="0096416C">
          <w:rPr>
            <w:rStyle w:val="Hyperlink"/>
            <w:noProof/>
            <w:lang w:val="nn-NO"/>
          </w:rPr>
          <w:t>9.3.3</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Møtereferat 17.11.2023</w:t>
        </w:r>
        <w:r>
          <w:rPr>
            <w:noProof/>
            <w:webHidden/>
          </w:rPr>
          <w:tab/>
        </w:r>
        <w:r>
          <w:rPr>
            <w:noProof/>
            <w:webHidden/>
          </w:rPr>
          <w:fldChar w:fldCharType="begin"/>
        </w:r>
        <w:r>
          <w:rPr>
            <w:noProof/>
            <w:webHidden/>
          </w:rPr>
          <w:instrText xml:space="preserve"> PAGEREF _Toc151710221 \h </w:instrText>
        </w:r>
        <w:r>
          <w:rPr>
            <w:noProof/>
            <w:webHidden/>
          </w:rPr>
        </w:r>
        <w:r>
          <w:rPr>
            <w:noProof/>
            <w:webHidden/>
          </w:rPr>
          <w:fldChar w:fldCharType="separate"/>
        </w:r>
        <w:r w:rsidR="004D48A5">
          <w:rPr>
            <w:noProof/>
            <w:webHidden/>
          </w:rPr>
          <w:t>16</w:t>
        </w:r>
        <w:r>
          <w:rPr>
            <w:noProof/>
            <w:webHidden/>
          </w:rPr>
          <w:fldChar w:fldCharType="end"/>
        </w:r>
      </w:hyperlink>
    </w:p>
    <w:p w14:paraId="2AA4E761" w14:textId="242F5133" w:rsidR="00E94CDB" w:rsidRDefault="00E94CDB">
      <w:pPr>
        <w:pStyle w:val="TOC2"/>
        <w:tabs>
          <w:tab w:val="left" w:pos="88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22" w:history="1">
        <w:r w:rsidRPr="0096416C">
          <w:rPr>
            <w:rStyle w:val="Hyperlink"/>
            <w:noProof/>
            <w:lang w:val="nn-NO"/>
          </w:rPr>
          <w:t>9.4</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nn-NO"/>
          </w:rPr>
          <w:t>Timeliste med statusrapport</w:t>
        </w:r>
        <w:r>
          <w:rPr>
            <w:noProof/>
            <w:webHidden/>
          </w:rPr>
          <w:tab/>
        </w:r>
        <w:r>
          <w:rPr>
            <w:noProof/>
            <w:webHidden/>
          </w:rPr>
          <w:fldChar w:fldCharType="begin"/>
        </w:r>
        <w:r>
          <w:rPr>
            <w:noProof/>
            <w:webHidden/>
          </w:rPr>
          <w:instrText xml:space="preserve"> PAGEREF _Toc151710222 \h </w:instrText>
        </w:r>
        <w:r>
          <w:rPr>
            <w:noProof/>
            <w:webHidden/>
          </w:rPr>
        </w:r>
        <w:r>
          <w:rPr>
            <w:noProof/>
            <w:webHidden/>
          </w:rPr>
          <w:fldChar w:fldCharType="separate"/>
        </w:r>
        <w:r w:rsidR="004D48A5">
          <w:rPr>
            <w:noProof/>
            <w:webHidden/>
          </w:rPr>
          <w:t>17</w:t>
        </w:r>
        <w:r>
          <w:rPr>
            <w:noProof/>
            <w:webHidden/>
          </w:rPr>
          <w:fldChar w:fldCharType="end"/>
        </w:r>
      </w:hyperlink>
    </w:p>
    <w:p w14:paraId="134D3594" w14:textId="41069FE9" w:rsidR="00E94CDB" w:rsidRDefault="00E94CDB">
      <w:pPr>
        <w:pStyle w:val="TOC1"/>
        <w:tabs>
          <w:tab w:val="left" w:pos="660"/>
          <w:tab w:val="right" w:leader="dot" w:pos="9060"/>
        </w:tabs>
        <w:rPr>
          <w:rFonts w:asciiTheme="minorHAnsi" w:eastAsiaTheme="minorEastAsia" w:hAnsiTheme="minorHAnsi" w:cstheme="minorBidi"/>
          <w:noProof/>
          <w:kern w:val="2"/>
          <w:sz w:val="22"/>
          <w:szCs w:val="22"/>
          <w:lang w:val="en-GB" w:eastAsia="en-GB"/>
          <w14:ligatures w14:val="standardContextual"/>
        </w:rPr>
      </w:pPr>
      <w:hyperlink w:anchor="_Toc151710223" w:history="1">
        <w:r w:rsidRPr="0096416C">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96416C">
          <w:rPr>
            <w:rStyle w:val="Hyperlink"/>
            <w:noProof/>
            <w:lang w:val="en-GB"/>
          </w:rPr>
          <w:t>References</w:t>
        </w:r>
        <w:r>
          <w:rPr>
            <w:noProof/>
            <w:webHidden/>
          </w:rPr>
          <w:tab/>
        </w:r>
        <w:r>
          <w:rPr>
            <w:noProof/>
            <w:webHidden/>
          </w:rPr>
          <w:fldChar w:fldCharType="begin"/>
        </w:r>
        <w:r>
          <w:rPr>
            <w:noProof/>
            <w:webHidden/>
          </w:rPr>
          <w:instrText xml:space="preserve"> PAGEREF _Toc151710223 \h </w:instrText>
        </w:r>
        <w:r>
          <w:rPr>
            <w:noProof/>
            <w:webHidden/>
          </w:rPr>
        </w:r>
        <w:r>
          <w:rPr>
            <w:noProof/>
            <w:webHidden/>
          </w:rPr>
          <w:fldChar w:fldCharType="separate"/>
        </w:r>
        <w:r w:rsidR="004D48A5">
          <w:rPr>
            <w:noProof/>
            <w:webHidden/>
          </w:rPr>
          <w:t>18</w:t>
        </w:r>
        <w:r>
          <w:rPr>
            <w:noProof/>
            <w:webHidden/>
          </w:rPr>
          <w:fldChar w:fldCharType="end"/>
        </w:r>
      </w:hyperlink>
    </w:p>
    <w:p w14:paraId="2310621E" w14:textId="140D313B" w:rsidR="00FA69EA" w:rsidRPr="005031B4" w:rsidRDefault="00FA69EA" w:rsidP="00FA69EA">
      <w:pPr>
        <w:pStyle w:val="Title"/>
        <w:rPr>
          <w:lang w:val="nn-NO"/>
        </w:rPr>
      </w:pPr>
      <w:r w:rsidRPr="005031B4">
        <w:rPr>
          <w:lang w:val="nn-NO"/>
        </w:rPr>
        <w:fldChar w:fldCharType="end"/>
      </w:r>
    </w:p>
    <w:p w14:paraId="5D85002C" w14:textId="77777777" w:rsidR="007E13C7" w:rsidRPr="005031B4" w:rsidRDefault="007E13C7" w:rsidP="007E13C7">
      <w:pPr>
        <w:pStyle w:val="BodyText"/>
        <w:rPr>
          <w:lang w:val="nn-NO"/>
        </w:rPr>
        <w:sectPr w:rsidR="007E13C7" w:rsidRPr="005031B4" w:rsidSect="001D519E">
          <w:headerReference w:type="default" r:id="rId8"/>
          <w:footerReference w:type="default" r:id="rId9"/>
          <w:headerReference w:type="first" r:id="rId10"/>
          <w:footerReference w:type="first" r:id="rId11"/>
          <w:pgSz w:w="11906" w:h="16838" w:code="9"/>
          <w:pgMar w:top="1418" w:right="1418" w:bottom="1418" w:left="1418" w:header="709" w:footer="454" w:gutter="0"/>
          <w:cols w:space="708"/>
          <w:titlePg/>
        </w:sectPr>
      </w:pPr>
    </w:p>
    <w:p w14:paraId="52648F1F" w14:textId="011AC0A3" w:rsidR="00FA69EA" w:rsidRPr="005031B4" w:rsidRDefault="00FA69EA" w:rsidP="00ED58B6">
      <w:pPr>
        <w:pStyle w:val="Heading1"/>
        <w:rPr>
          <w:lang w:val="nn-NO"/>
        </w:rPr>
      </w:pPr>
      <w:bookmarkStart w:id="10" w:name="_Toc151710207"/>
      <w:r w:rsidRPr="005031B4">
        <w:rPr>
          <w:lang w:val="nn-NO"/>
        </w:rPr>
        <w:lastRenderedPageBreak/>
        <w:t>SAMMENDRAG</w:t>
      </w:r>
      <w:bookmarkEnd w:id="10"/>
    </w:p>
    <w:p w14:paraId="76D36AC1" w14:textId="64A94FF0" w:rsidR="000551FF" w:rsidRPr="005031B4" w:rsidRDefault="0038013D" w:rsidP="000551FF">
      <w:pPr>
        <w:pStyle w:val="BodyText"/>
        <w:rPr>
          <w:lang w:val="nn-NO"/>
        </w:rPr>
      </w:pPr>
      <w:r w:rsidRPr="005031B4">
        <w:rPr>
          <w:lang w:val="nn-NO"/>
        </w:rPr>
        <w:t xml:space="preserve">Denne rapporten </w:t>
      </w:r>
      <w:r w:rsidR="008D5988" w:rsidRPr="005031B4">
        <w:rPr>
          <w:lang w:val="nn-NO"/>
        </w:rPr>
        <w:t>gå</w:t>
      </w:r>
      <w:r w:rsidR="0063088A">
        <w:rPr>
          <w:lang w:val="nn-NO"/>
        </w:rPr>
        <w:t>r over korleis</w:t>
      </w:r>
      <w:r w:rsidR="00F234CA">
        <w:rPr>
          <w:lang w:val="nn-NO"/>
        </w:rPr>
        <w:t xml:space="preserve"> prosessen vår til å løyse </w:t>
      </w:r>
      <w:proofErr w:type="spellStart"/>
      <w:r w:rsidR="00F234CA">
        <w:rPr>
          <w:lang w:val="nn-NO"/>
        </w:rPr>
        <w:t>oppgavene</w:t>
      </w:r>
      <w:proofErr w:type="spellEnd"/>
      <w:r w:rsidR="00F234CA">
        <w:rPr>
          <w:lang w:val="nn-NO"/>
        </w:rPr>
        <w:t xml:space="preserve"> 1,</w:t>
      </w:r>
      <w:r w:rsidR="00962F64">
        <w:rPr>
          <w:lang w:val="nn-NO"/>
        </w:rPr>
        <w:t xml:space="preserve"> 2, 3, 5, </w:t>
      </w:r>
      <w:r w:rsidR="005714EE">
        <w:rPr>
          <w:lang w:val="nn-NO"/>
        </w:rPr>
        <w:t xml:space="preserve">7, 9, </w:t>
      </w:r>
      <w:r w:rsidR="00C45399">
        <w:rPr>
          <w:lang w:val="nn-NO"/>
        </w:rPr>
        <w:t>12 og 13</w:t>
      </w:r>
      <w:r w:rsidR="008D5988" w:rsidRPr="005031B4">
        <w:rPr>
          <w:lang w:val="nn-NO"/>
        </w:rPr>
        <w:t xml:space="preserve"> i F</w:t>
      </w:r>
      <w:r w:rsidR="00F45EF9" w:rsidRPr="005031B4">
        <w:rPr>
          <w:lang w:val="nn-NO"/>
        </w:rPr>
        <w:t>irst Lego League 2023</w:t>
      </w:r>
      <w:r w:rsidR="008D5988" w:rsidRPr="005031B4">
        <w:rPr>
          <w:lang w:val="nn-NO"/>
        </w:rPr>
        <w:t>. Den</w:t>
      </w:r>
      <w:r w:rsidR="00531E4B">
        <w:rPr>
          <w:lang w:val="nn-NO"/>
        </w:rPr>
        <w:t>ne rapporten</w:t>
      </w:r>
      <w:r w:rsidR="008D5988" w:rsidRPr="005031B4">
        <w:rPr>
          <w:lang w:val="nn-NO"/>
        </w:rPr>
        <w:t xml:space="preserve"> dokumentere korleis vi jobba med prosjektet og korleis vi kom fram til våre </w:t>
      </w:r>
      <w:proofErr w:type="spellStart"/>
      <w:r w:rsidR="008D5988" w:rsidRPr="005031B4">
        <w:rPr>
          <w:lang w:val="nn-NO"/>
        </w:rPr>
        <w:t>besluttningar</w:t>
      </w:r>
      <w:proofErr w:type="spellEnd"/>
      <w:r w:rsidR="008D5988" w:rsidRPr="005031B4">
        <w:rPr>
          <w:lang w:val="nn-NO"/>
        </w:rPr>
        <w:t xml:space="preserve">. Den </w:t>
      </w:r>
      <w:r w:rsidR="008E0F85" w:rsidRPr="005031B4">
        <w:rPr>
          <w:lang w:val="nn-NO"/>
        </w:rPr>
        <w:t xml:space="preserve">inneheld </w:t>
      </w:r>
      <w:r w:rsidR="00F33F0F" w:rsidRPr="005031B4">
        <w:rPr>
          <w:lang w:val="nn-NO"/>
        </w:rPr>
        <w:t xml:space="preserve">ein </w:t>
      </w:r>
      <w:r w:rsidR="00113BC5" w:rsidRPr="005031B4">
        <w:rPr>
          <w:lang w:val="nn-NO"/>
        </w:rPr>
        <w:t xml:space="preserve">presentasjon av alle medlemmer som har jobba på dette prosjektet, </w:t>
      </w:r>
      <w:r w:rsidR="00560775" w:rsidRPr="005031B4">
        <w:rPr>
          <w:lang w:val="nn-NO"/>
        </w:rPr>
        <w:t xml:space="preserve">problemstillinga vi oppfatta, </w:t>
      </w:r>
      <w:r w:rsidR="00C95377" w:rsidRPr="005031B4">
        <w:rPr>
          <w:lang w:val="nn-NO"/>
        </w:rPr>
        <w:t xml:space="preserve">gjennomføring, konklusjon og </w:t>
      </w:r>
      <w:proofErr w:type="spellStart"/>
      <w:r w:rsidR="004574DE" w:rsidRPr="005031B4">
        <w:rPr>
          <w:lang w:val="nn-NO"/>
        </w:rPr>
        <w:t>anbefalling</w:t>
      </w:r>
      <w:proofErr w:type="spellEnd"/>
      <w:r w:rsidR="004574DE" w:rsidRPr="005031B4">
        <w:rPr>
          <w:lang w:val="nn-NO"/>
        </w:rPr>
        <w:t xml:space="preserve">, og ei </w:t>
      </w:r>
      <w:proofErr w:type="spellStart"/>
      <w:r w:rsidR="004574DE" w:rsidRPr="005031B4">
        <w:rPr>
          <w:lang w:val="nn-NO"/>
        </w:rPr>
        <w:t>bærekraftig</w:t>
      </w:r>
      <w:proofErr w:type="spellEnd"/>
      <w:r w:rsidR="004574DE" w:rsidRPr="005031B4">
        <w:rPr>
          <w:lang w:val="nn-NO"/>
        </w:rPr>
        <w:t xml:space="preserve"> vurdering.</w:t>
      </w:r>
      <w:r w:rsidR="009A5609" w:rsidRPr="005031B4">
        <w:rPr>
          <w:lang w:val="nn-NO"/>
        </w:rPr>
        <w:t xml:space="preserve"> </w:t>
      </w:r>
    </w:p>
    <w:p w14:paraId="72F57681" w14:textId="77777777" w:rsidR="002405D6" w:rsidRPr="005031B4" w:rsidRDefault="002405D6" w:rsidP="008B180A">
      <w:pPr>
        <w:pStyle w:val="Comment"/>
        <w:rPr>
          <w:i w:val="0"/>
          <w:iCs/>
          <w:color w:val="auto"/>
          <w:lang w:val="nn-NO"/>
        </w:rPr>
      </w:pPr>
    </w:p>
    <w:p w14:paraId="6C8A79C3" w14:textId="1BCA4E5D" w:rsidR="000551FF" w:rsidRPr="008779BD" w:rsidRDefault="00C569CF" w:rsidP="006D2A0A">
      <w:pPr>
        <w:pStyle w:val="Heading1"/>
        <w:rPr>
          <w:lang w:val="en-GB"/>
        </w:rPr>
      </w:pPr>
      <w:bookmarkStart w:id="11" w:name="_Toc151710208"/>
      <w:r w:rsidRPr="008779BD">
        <w:rPr>
          <w:lang w:val="en-GB"/>
        </w:rPr>
        <w:t>Abstract</w:t>
      </w:r>
      <w:bookmarkEnd w:id="11"/>
    </w:p>
    <w:p w14:paraId="2C495BFB" w14:textId="30C6B3D8" w:rsidR="00F45EF9" w:rsidRPr="008779BD" w:rsidRDefault="00A80A8F" w:rsidP="00F45EF9">
      <w:pPr>
        <w:pStyle w:val="BodyText"/>
        <w:rPr>
          <w:lang w:val="en-GB"/>
        </w:rPr>
      </w:pPr>
      <w:r w:rsidRPr="00A80A8F">
        <w:rPr>
          <w:lang w:val="en-GB"/>
        </w:rPr>
        <w:t>This report covers how our process was to solve tasks 1, 2, 3, 5, 7, 9, 12, and 13 in the First Lego League 2023. This report documents how we worked on the project and how we arrived at our decisions. It includes a presentation of all the members who have worked on this project, the problem we perceived, implementation, conclusion and recommendation, and a sustainability assessment.</w:t>
      </w:r>
    </w:p>
    <w:p w14:paraId="49539138" w14:textId="33549EEA" w:rsidR="00F45EF9" w:rsidRPr="005031B4" w:rsidRDefault="00F45EF9" w:rsidP="00F45EF9">
      <w:pPr>
        <w:pStyle w:val="Definition"/>
        <w:rPr>
          <w:iCs/>
          <w:color w:val="339966"/>
          <w:lang w:val="nn-NO"/>
        </w:rPr>
      </w:pPr>
    </w:p>
    <w:p w14:paraId="49663C90" w14:textId="2E531816" w:rsidR="000F5758" w:rsidRPr="005031B4" w:rsidRDefault="000F5758" w:rsidP="000F5758">
      <w:pPr>
        <w:pStyle w:val="Definition"/>
        <w:rPr>
          <w:i/>
          <w:color w:val="339966"/>
          <w:lang w:val="nn-NO"/>
        </w:rPr>
      </w:pPr>
    </w:p>
    <w:p w14:paraId="136911FE" w14:textId="4E4A65C7" w:rsidR="00FA69EA" w:rsidRPr="005031B4" w:rsidRDefault="00CC4368" w:rsidP="00FA69EA">
      <w:pPr>
        <w:pStyle w:val="Heading1"/>
        <w:rPr>
          <w:lang w:val="nn-NO"/>
        </w:rPr>
      </w:pPr>
      <w:bookmarkStart w:id="12" w:name="_Toc151710209"/>
      <w:r w:rsidRPr="005031B4">
        <w:rPr>
          <w:lang w:val="nn-NO"/>
        </w:rPr>
        <w:t>Introduksjon</w:t>
      </w:r>
      <w:bookmarkEnd w:id="12"/>
    </w:p>
    <w:p w14:paraId="3893B389" w14:textId="7E640864" w:rsidR="00016B7F" w:rsidRPr="005031B4" w:rsidRDefault="00EE41BE" w:rsidP="0055247F">
      <w:pPr>
        <w:pStyle w:val="Comment"/>
        <w:rPr>
          <w:i w:val="0"/>
          <w:color w:val="auto"/>
          <w:lang w:val="nn-NO"/>
        </w:rPr>
      </w:pPr>
      <w:r w:rsidRPr="005031B4">
        <w:rPr>
          <w:i w:val="0"/>
          <w:color w:val="auto"/>
          <w:lang w:val="nn-NO"/>
        </w:rPr>
        <w:t>Kvart år</w:t>
      </w:r>
      <w:r w:rsidR="005031B4" w:rsidRPr="005031B4">
        <w:rPr>
          <w:i w:val="0"/>
          <w:color w:val="auto"/>
          <w:lang w:val="nn-NO"/>
        </w:rPr>
        <w:t xml:space="preserve">, </w:t>
      </w:r>
      <w:r w:rsidR="00BE26B2" w:rsidRPr="005031B4">
        <w:rPr>
          <w:i w:val="0"/>
          <w:color w:val="auto"/>
          <w:lang w:val="nn-NO"/>
        </w:rPr>
        <w:t>sid</w:t>
      </w:r>
      <w:r w:rsidR="005371F7">
        <w:rPr>
          <w:i w:val="0"/>
          <w:color w:val="auto"/>
          <w:lang w:val="nn-NO"/>
        </w:rPr>
        <w:t>an</w:t>
      </w:r>
      <w:r w:rsidR="00BE26B2" w:rsidRPr="005031B4">
        <w:rPr>
          <w:i w:val="0"/>
          <w:color w:val="auto"/>
          <w:lang w:val="nn-NO"/>
        </w:rPr>
        <w:t xml:space="preserve"> 1998</w:t>
      </w:r>
      <w:r w:rsidR="005031B4" w:rsidRPr="005031B4">
        <w:rPr>
          <w:i w:val="0"/>
          <w:color w:val="auto"/>
          <w:lang w:val="nn-NO"/>
        </w:rPr>
        <w:t xml:space="preserve">, arrangerast </w:t>
      </w:r>
      <w:r w:rsidR="00E56CA9">
        <w:rPr>
          <w:i w:val="0"/>
          <w:color w:val="auto"/>
          <w:lang w:val="nn-NO"/>
        </w:rPr>
        <w:t xml:space="preserve">det ein konkurranse </w:t>
      </w:r>
      <w:r w:rsidR="006B68CF">
        <w:rPr>
          <w:i w:val="0"/>
          <w:color w:val="auto"/>
          <w:lang w:val="nn-NO"/>
        </w:rPr>
        <w:t xml:space="preserve">som heiter First Lego League. Konkurransen </w:t>
      </w:r>
      <w:r w:rsidR="00677EA2">
        <w:rPr>
          <w:i w:val="0"/>
          <w:color w:val="auto"/>
          <w:lang w:val="nn-NO"/>
        </w:rPr>
        <w:t xml:space="preserve">er for barneskoleelevar som skal samle seg i </w:t>
      </w:r>
      <w:r w:rsidR="003E11BC">
        <w:rPr>
          <w:i w:val="0"/>
          <w:color w:val="auto"/>
          <w:lang w:val="nn-NO"/>
        </w:rPr>
        <w:t xml:space="preserve">fleire </w:t>
      </w:r>
      <w:r w:rsidR="00677EA2">
        <w:rPr>
          <w:i w:val="0"/>
          <w:color w:val="auto"/>
          <w:lang w:val="nn-NO"/>
        </w:rPr>
        <w:t xml:space="preserve">lag og lage </w:t>
      </w:r>
      <w:r w:rsidR="003E11BC">
        <w:rPr>
          <w:i w:val="0"/>
          <w:color w:val="auto"/>
          <w:lang w:val="nn-NO"/>
        </w:rPr>
        <w:t>kvar sin</w:t>
      </w:r>
      <w:r w:rsidR="00677EA2">
        <w:rPr>
          <w:i w:val="0"/>
          <w:color w:val="auto"/>
          <w:lang w:val="nn-NO"/>
        </w:rPr>
        <w:t xml:space="preserve"> robot.</w:t>
      </w:r>
      <w:r w:rsidR="00C61CAB">
        <w:rPr>
          <w:i w:val="0"/>
          <w:color w:val="auto"/>
          <w:lang w:val="nn-NO"/>
        </w:rPr>
        <w:t xml:space="preserve"> Roboten skal være laget av Lego og skal bli programmert </w:t>
      </w:r>
      <w:r w:rsidR="00477A46">
        <w:rPr>
          <w:i w:val="0"/>
          <w:color w:val="auto"/>
          <w:lang w:val="nn-NO"/>
        </w:rPr>
        <w:t>med kode til å fullføre utfordringar som endrar seg for kvar</w:t>
      </w:r>
      <w:r w:rsidR="000F3C2D">
        <w:rPr>
          <w:i w:val="0"/>
          <w:color w:val="auto"/>
          <w:lang w:val="nn-NO"/>
        </w:rPr>
        <w:t xml:space="preserve"> arrangement.</w:t>
      </w:r>
      <w:r w:rsidR="003E2591">
        <w:rPr>
          <w:i w:val="0"/>
          <w:color w:val="auto"/>
          <w:lang w:val="nn-NO"/>
        </w:rPr>
        <w:t xml:space="preserve"> Kvart lag får to månader til å </w:t>
      </w:r>
      <w:r w:rsidR="00CB6B3A">
        <w:rPr>
          <w:i w:val="0"/>
          <w:color w:val="auto"/>
          <w:lang w:val="nn-NO"/>
        </w:rPr>
        <w:t>samarbeide og lage ein robot som kan</w:t>
      </w:r>
      <w:r w:rsidR="00744BD6">
        <w:rPr>
          <w:i w:val="0"/>
          <w:color w:val="auto"/>
          <w:lang w:val="nn-NO"/>
        </w:rPr>
        <w:t xml:space="preserve"> fullføre flest utfordringar. </w:t>
      </w:r>
      <w:r w:rsidR="007B70D8">
        <w:rPr>
          <w:i w:val="0"/>
          <w:color w:val="auto"/>
          <w:lang w:val="nn-NO"/>
        </w:rPr>
        <w:t xml:space="preserve">For å lage ein god robot er det viktig </w:t>
      </w:r>
      <w:r w:rsidR="00D523DB">
        <w:rPr>
          <w:i w:val="0"/>
          <w:color w:val="auto"/>
          <w:lang w:val="nn-NO"/>
        </w:rPr>
        <w:t>med god samarbeid.</w:t>
      </w:r>
      <w:r w:rsidR="00B075FB">
        <w:rPr>
          <w:i w:val="0"/>
          <w:color w:val="auto"/>
          <w:lang w:val="nn-NO"/>
        </w:rPr>
        <w:t xml:space="preserve"> </w:t>
      </w:r>
      <w:r w:rsidR="00D11814">
        <w:rPr>
          <w:i w:val="0"/>
          <w:color w:val="auto"/>
          <w:lang w:val="nn-NO"/>
        </w:rPr>
        <w:t xml:space="preserve">Kvar utfordring i konkuransen </w:t>
      </w:r>
      <w:r w:rsidR="006D4B83">
        <w:rPr>
          <w:i w:val="0"/>
          <w:color w:val="auto"/>
          <w:lang w:val="nn-NO"/>
        </w:rPr>
        <w:t xml:space="preserve">kan løysast </w:t>
      </w:r>
      <w:r w:rsidR="00645770">
        <w:rPr>
          <w:i w:val="0"/>
          <w:color w:val="auto"/>
          <w:lang w:val="nn-NO"/>
        </w:rPr>
        <w:t xml:space="preserve">på </w:t>
      </w:r>
      <w:r w:rsidR="00CF7C6F">
        <w:rPr>
          <w:i w:val="0"/>
          <w:color w:val="auto"/>
          <w:lang w:val="nn-NO"/>
        </w:rPr>
        <w:t xml:space="preserve">fleire måtar og krev kreativitet. </w:t>
      </w:r>
      <w:r w:rsidR="00B36CB6">
        <w:rPr>
          <w:i w:val="0"/>
          <w:color w:val="auto"/>
          <w:lang w:val="nn-NO"/>
        </w:rPr>
        <w:t xml:space="preserve">Ein fordel med samarbeid er de ulike </w:t>
      </w:r>
      <w:r w:rsidR="005E3B94">
        <w:rPr>
          <w:i w:val="0"/>
          <w:color w:val="auto"/>
          <w:lang w:val="nn-NO"/>
        </w:rPr>
        <w:t xml:space="preserve">erfaringane </w:t>
      </w:r>
      <w:r w:rsidR="00C764D8">
        <w:rPr>
          <w:i w:val="0"/>
          <w:color w:val="auto"/>
          <w:lang w:val="nn-NO"/>
        </w:rPr>
        <w:t xml:space="preserve">kvart medlem har og </w:t>
      </w:r>
      <w:r w:rsidR="0068605B">
        <w:rPr>
          <w:i w:val="0"/>
          <w:color w:val="auto"/>
          <w:lang w:val="nn-NO"/>
        </w:rPr>
        <w:t xml:space="preserve">de ulike idéane </w:t>
      </w:r>
      <w:r w:rsidR="007369CC">
        <w:rPr>
          <w:i w:val="0"/>
          <w:color w:val="auto"/>
          <w:lang w:val="nn-NO"/>
        </w:rPr>
        <w:t>medlemane får.</w:t>
      </w:r>
      <w:r w:rsidR="00417CF1">
        <w:rPr>
          <w:i w:val="0"/>
          <w:color w:val="auto"/>
          <w:lang w:val="nn-NO"/>
        </w:rPr>
        <w:t xml:space="preserve"> Når alle </w:t>
      </w:r>
      <w:r w:rsidR="00FC1BB9">
        <w:rPr>
          <w:i w:val="0"/>
          <w:color w:val="auto"/>
          <w:lang w:val="nn-NO"/>
        </w:rPr>
        <w:t xml:space="preserve">i ein gruppe bidrar </w:t>
      </w:r>
      <w:r w:rsidR="00A01C4B">
        <w:rPr>
          <w:i w:val="0"/>
          <w:color w:val="auto"/>
          <w:lang w:val="nn-NO"/>
        </w:rPr>
        <w:t>vil gruppa få fleire</w:t>
      </w:r>
      <w:r w:rsidR="00227220">
        <w:rPr>
          <w:i w:val="0"/>
          <w:color w:val="auto"/>
          <w:lang w:val="nn-NO"/>
        </w:rPr>
        <w:t xml:space="preserve"> løysningar</w:t>
      </w:r>
      <w:r w:rsidR="00A110FF">
        <w:rPr>
          <w:i w:val="0"/>
          <w:color w:val="auto"/>
          <w:lang w:val="nn-NO"/>
        </w:rPr>
        <w:t>. Deretter kan</w:t>
      </w:r>
      <w:r w:rsidR="004258DA">
        <w:rPr>
          <w:i w:val="0"/>
          <w:color w:val="auto"/>
          <w:lang w:val="nn-NO"/>
        </w:rPr>
        <w:t xml:space="preserve"> gruppa jobbe i lag med å </w:t>
      </w:r>
      <w:r w:rsidR="007E20F9">
        <w:rPr>
          <w:i w:val="0"/>
          <w:color w:val="auto"/>
          <w:lang w:val="nn-NO"/>
        </w:rPr>
        <w:t xml:space="preserve">kombinere idéane til ein fungerande robot som får til </w:t>
      </w:r>
      <w:r w:rsidR="008B7520">
        <w:rPr>
          <w:i w:val="0"/>
          <w:color w:val="auto"/>
          <w:lang w:val="nn-NO"/>
        </w:rPr>
        <w:t>det meste.</w:t>
      </w:r>
      <w:r w:rsidR="00C03E01">
        <w:rPr>
          <w:i w:val="0"/>
          <w:color w:val="auto"/>
          <w:lang w:val="nn-NO"/>
        </w:rPr>
        <w:t xml:space="preserve"> Konkuransen kan </w:t>
      </w:r>
      <w:r w:rsidR="0057244A">
        <w:rPr>
          <w:i w:val="0"/>
          <w:color w:val="auto"/>
          <w:lang w:val="nn-NO"/>
        </w:rPr>
        <w:t>tolk</w:t>
      </w:r>
      <w:r w:rsidR="002D7BC0">
        <w:rPr>
          <w:i w:val="0"/>
          <w:color w:val="auto"/>
          <w:lang w:val="nn-NO"/>
        </w:rPr>
        <w:t>ast som eit prosjekt</w:t>
      </w:r>
      <w:r w:rsidR="00761A04">
        <w:rPr>
          <w:i w:val="0"/>
          <w:color w:val="auto"/>
          <w:lang w:val="nn-NO"/>
        </w:rPr>
        <w:t xml:space="preserve">. </w:t>
      </w:r>
      <w:r w:rsidR="00D43B2A">
        <w:rPr>
          <w:i w:val="0"/>
          <w:color w:val="auto"/>
          <w:lang w:val="nn-NO"/>
        </w:rPr>
        <w:t xml:space="preserve">Det prosjektet handlar da om </w:t>
      </w:r>
      <w:r w:rsidR="00315465">
        <w:rPr>
          <w:i w:val="0"/>
          <w:color w:val="auto"/>
          <w:lang w:val="nn-NO"/>
        </w:rPr>
        <w:t xml:space="preserve">for ein gruppa å finne oppfinnsame løysningar for å løyse </w:t>
      </w:r>
      <w:r w:rsidR="006774EA">
        <w:rPr>
          <w:i w:val="0"/>
          <w:color w:val="auto"/>
          <w:lang w:val="nn-NO"/>
        </w:rPr>
        <w:t>ein rekke problem</w:t>
      </w:r>
      <w:r w:rsidR="00A20216">
        <w:rPr>
          <w:i w:val="0"/>
          <w:color w:val="auto"/>
          <w:lang w:val="nn-NO"/>
        </w:rPr>
        <w:t xml:space="preserve"> med ein robot.</w:t>
      </w:r>
      <w:r w:rsidR="00C6675B">
        <w:rPr>
          <w:i w:val="0"/>
          <w:color w:val="auto"/>
          <w:lang w:val="nn-NO"/>
        </w:rPr>
        <w:t xml:space="preserve"> </w:t>
      </w:r>
      <w:r w:rsidR="00885930">
        <w:rPr>
          <w:i w:val="0"/>
          <w:color w:val="auto"/>
          <w:lang w:val="nn-NO"/>
        </w:rPr>
        <w:t>På lik linje som</w:t>
      </w:r>
      <w:r w:rsidR="00506453">
        <w:rPr>
          <w:i w:val="0"/>
          <w:color w:val="auto"/>
          <w:lang w:val="nn-NO"/>
        </w:rPr>
        <w:t xml:space="preserve"> barneskole</w:t>
      </w:r>
      <w:r w:rsidR="001934C9">
        <w:rPr>
          <w:i w:val="0"/>
          <w:color w:val="auto"/>
          <w:lang w:val="nn-NO"/>
        </w:rPr>
        <w:t>elevane som deltok i år</w:t>
      </w:r>
      <w:r w:rsidR="00506453">
        <w:rPr>
          <w:i w:val="0"/>
          <w:color w:val="auto"/>
          <w:lang w:val="nn-NO"/>
        </w:rPr>
        <w:t>, har g</w:t>
      </w:r>
      <w:r w:rsidR="00601BC3">
        <w:rPr>
          <w:i w:val="0"/>
          <w:color w:val="auto"/>
          <w:lang w:val="nn-NO"/>
        </w:rPr>
        <w:t xml:space="preserve">ruppa </w:t>
      </w:r>
      <w:r w:rsidR="00506453">
        <w:rPr>
          <w:i w:val="0"/>
          <w:color w:val="auto"/>
          <w:lang w:val="nn-NO"/>
        </w:rPr>
        <w:t xml:space="preserve">vår </w:t>
      </w:r>
      <w:r w:rsidR="00601BC3">
        <w:rPr>
          <w:i w:val="0"/>
          <w:color w:val="auto"/>
          <w:lang w:val="nn-NO"/>
        </w:rPr>
        <w:t xml:space="preserve">har fått </w:t>
      </w:r>
      <w:r w:rsidR="008E63E8">
        <w:rPr>
          <w:i w:val="0"/>
          <w:color w:val="auto"/>
          <w:lang w:val="nn-NO"/>
        </w:rPr>
        <w:t>som prosjekt</w:t>
      </w:r>
      <w:r w:rsidR="00601BC3">
        <w:rPr>
          <w:i w:val="0"/>
          <w:color w:val="auto"/>
          <w:lang w:val="nn-NO"/>
        </w:rPr>
        <w:t xml:space="preserve">oppgåve å </w:t>
      </w:r>
      <w:r w:rsidR="00F879ED">
        <w:rPr>
          <w:i w:val="0"/>
          <w:color w:val="auto"/>
          <w:lang w:val="nn-NO"/>
        </w:rPr>
        <w:t>gjennomføre</w:t>
      </w:r>
      <w:r w:rsidR="000C5E4C">
        <w:rPr>
          <w:i w:val="0"/>
          <w:color w:val="auto"/>
          <w:lang w:val="nn-NO"/>
        </w:rPr>
        <w:t xml:space="preserve"> First Lego</w:t>
      </w:r>
      <w:r w:rsidR="00885930">
        <w:rPr>
          <w:i w:val="0"/>
          <w:color w:val="auto"/>
          <w:lang w:val="nn-NO"/>
        </w:rPr>
        <w:t xml:space="preserve"> League</w:t>
      </w:r>
      <w:r w:rsidR="00506453">
        <w:rPr>
          <w:i w:val="0"/>
          <w:color w:val="auto"/>
          <w:lang w:val="nn-NO"/>
        </w:rPr>
        <w:t xml:space="preserve"> konkuransen </w:t>
      </w:r>
      <w:r w:rsidR="000F31E1">
        <w:rPr>
          <w:i w:val="0"/>
          <w:color w:val="auto"/>
          <w:lang w:val="nn-NO"/>
        </w:rPr>
        <w:t>p</w:t>
      </w:r>
      <w:r w:rsidR="00FD732E">
        <w:rPr>
          <w:i w:val="0"/>
          <w:color w:val="auto"/>
          <w:lang w:val="nn-NO"/>
        </w:rPr>
        <w:t>å</w:t>
      </w:r>
      <w:r w:rsidR="000F31E1">
        <w:rPr>
          <w:i w:val="0"/>
          <w:color w:val="auto"/>
          <w:lang w:val="nn-NO"/>
        </w:rPr>
        <w:t xml:space="preserve"> ein</w:t>
      </w:r>
      <w:r w:rsidR="00C31ABB">
        <w:rPr>
          <w:i w:val="0"/>
          <w:color w:val="auto"/>
          <w:lang w:val="nn-NO"/>
        </w:rPr>
        <w:t xml:space="preserve"> </w:t>
      </w:r>
      <w:r w:rsidR="000F31E1">
        <w:rPr>
          <w:i w:val="0"/>
          <w:color w:val="auto"/>
          <w:lang w:val="nn-NO"/>
        </w:rPr>
        <w:t>månad</w:t>
      </w:r>
      <w:r w:rsidR="00FD732E">
        <w:rPr>
          <w:i w:val="0"/>
          <w:color w:val="auto"/>
          <w:lang w:val="nn-NO"/>
        </w:rPr>
        <w:t>s</w:t>
      </w:r>
      <w:r w:rsidR="00B5422D">
        <w:rPr>
          <w:i w:val="0"/>
          <w:color w:val="auto"/>
          <w:lang w:val="nn-NO"/>
        </w:rPr>
        <w:t xml:space="preserve"> </w:t>
      </w:r>
      <w:r w:rsidR="00FD732E">
        <w:rPr>
          <w:i w:val="0"/>
          <w:color w:val="auto"/>
          <w:lang w:val="nn-NO"/>
        </w:rPr>
        <w:t>tid</w:t>
      </w:r>
      <w:r w:rsidR="000F31E1">
        <w:rPr>
          <w:i w:val="0"/>
          <w:color w:val="auto"/>
          <w:lang w:val="nn-NO"/>
        </w:rPr>
        <w:t xml:space="preserve"> og skrive rapport</w:t>
      </w:r>
      <w:r w:rsidR="008369CC">
        <w:rPr>
          <w:i w:val="0"/>
          <w:color w:val="auto"/>
          <w:lang w:val="nn-NO"/>
        </w:rPr>
        <w:t xml:space="preserve"> om planen, </w:t>
      </w:r>
      <w:r w:rsidR="0014177C">
        <w:rPr>
          <w:i w:val="0"/>
          <w:color w:val="auto"/>
          <w:lang w:val="nn-NO"/>
        </w:rPr>
        <w:t>gjennomføringa</w:t>
      </w:r>
      <w:r w:rsidR="008369CC">
        <w:rPr>
          <w:i w:val="0"/>
          <w:color w:val="auto"/>
          <w:lang w:val="nn-NO"/>
        </w:rPr>
        <w:t>, framgangen og resultatet</w:t>
      </w:r>
      <w:r w:rsidR="007870D7">
        <w:rPr>
          <w:i w:val="0"/>
          <w:color w:val="auto"/>
          <w:lang w:val="nn-NO"/>
        </w:rPr>
        <w:t>. Gruppa skal ha fokus på</w:t>
      </w:r>
      <w:r w:rsidR="00016B7F">
        <w:rPr>
          <w:i w:val="0"/>
          <w:color w:val="auto"/>
          <w:lang w:val="nn-NO"/>
        </w:rPr>
        <w:t xml:space="preserve"> teambasert samhandling</w:t>
      </w:r>
      <w:r w:rsidR="00FD732E">
        <w:rPr>
          <w:i w:val="0"/>
          <w:color w:val="auto"/>
          <w:lang w:val="nn-NO"/>
        </w:rPr>
        <w:t>.</w:t>
      </w:r>
    </w:p>
    <w:p w14:paraId="45D92ECE" w14:textId="39971097" w:rsidR="008325EA" w:rsidRPr="005031B4" w:rsidRDefault="001306C4" w:rsidP="00654F04">
      <w:pPr>
        <w:pStyle w:val="Comment"/>
        <w:rPr>
          <w:i w:val="0"/>
          <w:color w:val="auto"/>
          <w:lang w:val="nn-NO"/>
        </w:rPr>
      </w:pPr>
      <w:r w:rsidRPr="005031B4">
        <w:rPr>
          <w:i w:val="0"/>
          <w:color w:val="auto"/>
          <w:lang w:val="nn-NO"/>
        </w:rPr>
        <w:t xml:space="preserve">Dette prosjektet er meint å gi gruppa ein betre </w:t>
      </w:r>
      <w:r w:rsidR="00A400CD" w:rsidRPr="005031B4">
        <w:rPr>
          <w:i w:val="0"/>
          <w:color w:val="auto"/>
          <w:lang w:val="nn-NO"/>
        </w:rPr>
        <w:t>forstå</w:t>
      </w:r>
      <w:r w:rsidR="000A347B">
        <w:rPr>
          <w:i w:val="0"/>
          <w:color w:val="auto"/>
          <w:lang w:val="nn-NO"/>
        </w:rPr>
        <w:t>ing</w:t>
      </w:r>
      <w:r w:rsidR="00A400CD" w:rsidRPr="005031B4">
        <w:rPr>
          <w:i w:val="0"/>
          <w:color w:val="auto"/>
          <w:lang w:val="nn-NO"/>
        </w:rPr>
        <w:t xml:space="preserve"> av arbeidsprosessen bak </w:t>
      </w:r>
      <w:r w:rsidR="00BF58BD" w:rsidRPr="005031B4">
        <w:rPr>
          <w:i w:val="0"/>
          <w:color w:val="auto"/>
          <w:lang w:val="nn-NO"/>
        </w:rPr>
        <w:t>SKRUM</w:t>
      </w:r>
      <w:r w:rsidR="00491E30" w:rsidRPr="005031B4">
        <w:rPr>
          <w:i w:val="0"/>
          <w:color w:val="auto"/>
          <w:lang w:val="nn-NO"/>
        </w:rPr>
        <w:t>. Det er også meint til å lære oss korleis vi skal sette oss inn i eit kodespråk vi ikkje har fått opplæring i ved å få oss til å lese igjennom dokumentasjon og fordøye informasjonen derifrå for</w:t>
      </w:r>
      <w:r w:rsidR="00FE5D1E" w:rsidRPr="005031B4">
        <w:rPr>
          <w:i w:val="0"/>
          <w:color w:val="auto"/>
          <w:lang w:val="nn-NO"/>
        </w:rPr>
        <w:t xml:space="preserve"> så å bruke det til å strukturere ein </w:t>
      </w:r>
      <w:proofErr w:type="spellStart"/>
      <w:r w:rsidR="00FE5D1E" w:rsidRPr="005031B4">
        <w:rPr>
          <w:i w:val="0"/>
          <w:color w:val="auto"/>
          <w:lang w:val="nn-NO"/>
        </w:rPr>
        <w:t>enkeltlesleg</w:t>
      </w:r>
      <w:proofErr w:type="spellEnd"/>
      <w:r w:rsidR="00FE5D1E" w:rsidRPr="005031B4">
        <w:rPr>
          <w:i w:val="0"/>
          <w:color w:val="auto"/>
          <w:lang w:val="nn-NO"/>
        </w:rPr>
        <w:t xml:space="preserve"> og bra oppbygd kode.</w:t>
      </w:r>
    </w:p>
    <w:p w14:paraId="69A6CAB2" w14:textId="751C6424" w:rsidR="00FE43CB" w:rsidRPr="005031B4" w:rsidRDefault="00FE43CB" w:rsidP="00654F04">
      <w:pPr>
        <w:pStyle w:val="Comment"/>
        <w:rPr>
          <w:i w:val="0"/>
          <w:color w:val="auto"/>
          <w:lang w:val="nn-NO"/>
        </w:rPr>
      </w:pPr>
      <w:r w:rsidRPr="005031B4">
        <w:rPr>
          <w:i w:val="0"/>
          <w:color w:val="auto"/>
          <w:lang w:val="nn-NO"/>
        </w:rPr>
        <w:t xml:space="preserve">Dette dokumentet skal vise fram vår arbeidsprosessen i eit prosjekt som skal omhandle First Lego League. </w:t>
      </w:r>
    </w:p>
    <w:p w14:paraId="627DC43D" w14:textId="4B38871E" w:rsidR="00FA69EA" w:rsidRPr="005031B4" w:rsidRDefault="00D05DF3" w:rsidP="00FA69EA">
      <w:pPr>
        <w:pStyle w:val="Heading1"/>
        <w:rPr>
          <w:lang w:val="nn-NO"/>
        </w:rPr>
      </w:pPr>
      <w:bookmarkStart w:id="13" w:name="_Toc151710210"/>
      <w:r w:rsidRPr="005031B4">
        <w:rPr>
          <w:lang w:val="nn-NO"/>
        </w:rPr>
        <w:lastRenderedPageBreak/>
        <w:t>Presentasjon av Teamets medlemmer</w:t>
      </w:r>
      <w:bookmarkEnd w:id="13"/>
    </w:p>
    <w:p w14:paraId="105C9E88" w14:textId="1E15821A" w:rsidR="00217CD2" w:rsidRPr="005031B4" w:rsidRDefault="00060D19" w:rsidP="00060D19">
      <w:pPr>
        <w:pStyle w:val="BodyText"/>
        <w:rPr>
          <w:lang w:val="nn-NO"/>
        </w:rPr>
      </w:pPr>
      <w:r w:rsidRPr="005031B4">
        <w:rPr>
          <w:lang w:val="nn-NO"/>
        </w:rPr>
        <w:t>Henrik Aamot:</w:t>
      </w:r>
      <w:r w:rsidR="005371F7">
        <w:rPr>
          <w:lang w:val="nn-NO"/>
        </w:rPr>
        <w:br/>
      </w:r>
      <w:r w:rsidR="008606FA" w:rsidRPr="005031B4">
        <w:rPr>
          <w:noProof/>
          <w:lang w:val="nn-NO"/>
        </w:rPr>
        <w:drawing>
          <wp:inline distT="0" distB="0" distL="0" distR="0" wp14:anchorId="67ED219F" wp14:editId="43140E56">
            <wp:extent cx="4386943" cy="2923823"/>
            <wp:effectExtent l="0" t="0" r="0" b="0"/>
            <wp:docPr id="708432664" name="Picture 708432664" descr="A person with long hair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2664" name="Picture 1" descr="A person with long hair wearing a black shi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0207" cy="2945993"/>
                    </a:xfrm>
                    <a:prstGeom prst="rect">
                      <a:avLst/>
                    </a:prstGeom>
                    <a:noFill/>
                    <a:ln>
                      <a:noFill/>
                    </a:ln>
                  </pic:spPr>
                </pic:pic>
              </a:graphicData>
            </a:graphic>
          </wp:inline>
        </w:drawing>
      </w:r>
    </w:p>
    <w:p w14:paraId="48B47516" w14:textId="296597CA" w:rsidR="00060D19" w:rsidRPr="005031B4" w:rsidRDefault="003D0AB9" w:rsidP="00060D19">
      <w:pPr>
        <w:pStyle w:val="BodyText"/>
        <w:rPr>
          <w:lang w:val="nn-NO"/>
        </w:rPr>
      </w:pPr>
      <w:r w:rsidRPr="005031B4">
        <w:rPr>
          <w:lang w:val="nn-NO"/>
        </w:rPr>
        <w:t>Eg</w:t>
      </w:r>
      <w:r w:rsidR="00F23473" w:rsidRPr="005031B4">
        <w:rPr>
          <w:lang w:val="nn-NO"/>
        </w:rPr>
        <w:t xml:space="preserve"> </w:t>
      </w:r>
      <w:r w:rsidR="00416D23" w:rsidRPr="005031B4">
        <w:rPr>
          <w:lang w:val="nn-NO"/>
        </w:rPr>
        <w:t xml:space="preserve">er født og </w:t>
      </w:r>
      <w:proofErr w:type="spellStart"/>
      <w:r w:rsidR="00416D23" w:rsidRPr="005031B4">
        <w:rPr>
          <w:lang w:val="nn-NO"/>
        </w:rPr>
        <w:t>oppvåksen</w:t>
      </w:r>
      <w:proofErr w:type="spellEnd"/>
      <w:r w:rsidR="00416D23" w:rsidRPr="005031B4">
        <w:rPr>
          <w:lang w:val="nn-NO"/>
        </w:rPr>
        <w:t xml:space="preserve"> i </w:t>
      </w:r>
      <w:r w:rsidR="00A05162" w:rsidRPr="005031B4">
        <w:rPr>
          <w:lang w:val="nn-NO"/>
        </w:rPr>
        <w:t>N</w:t>
      </w:r>
      <w:r w:rsidR="00416D23" w:rsidRPr="005031B4">
        <w:rPr>
          <w:lang w:val="nn-NO"/>
        </w:rPr>
        <w:t xml:space="preserve">oreg. </w:t>
      </w:r>
      <w:r w:rsidR="0008599E" w:rsidRPr="005031B4">
        <w:rPr>
          <w:lang w:val="nn-NO"/>
        </w:rPr>
        <w:t>Eg gjekk på Mo og Øyrane vidaregåande skul</w:t>
      </w:r>
      <w:r w:rsidR="00014932" w:rsidRPr="005031B4">
        <w:rPr>
          <w:lang w:val="nn-NO"/>
        </w:rPr>
        <w:t xml:space="preserve">e, på elektro. </w:t>
      </w:r>
      <w:r w:rsidR="00FA6C7F" w:rsidRPr="005031B4">
        <w:rPr>
          <w:lang w:val="nn-NO"/>
        </w:rPr>
        <w:t xml:space="preserve">Her lærte eg for det meste om simple komponentar som er brukt i datasystem, og logikken bak dei. </w:t>
      </w:r>
      <w:r w:rsidR="00014932" w:rsidRPr="005031B4">
        <w:rPr>
          <w:lang w:val="nn-NO"/>
        </w:rPr>
        <w:t>Etter at eg hadde gått elektro, tokk eg data og elektronikk.</w:t>
      </w:r>
      <w:r w:rsidR="00471AEE" w:rsidRPr="005031B4">
        <w:rPr>
          <w:lang w:val="nn-NO"/>
        </w:rPr>
        <w:t xml:space="preserve"> Dette skule</w:t>
      </w:r>
      <w:r w:rsidR="00781858" w:rsidRPr="005031B4">
        <w:rPr>
          <w:lang w:val="nn-NO"/>
        </w:rPr>
        <w:t xml:space="preserve">året </w:t>
      </w:r>
      <w:proofErr w:type="spellStart"/>
      <w:r w:rsidR="00781858" w:rsidRPr="005031B4">
        <w:rPr>
          <w:lang w:val="nn-NO"/>
        </w:rPr>
        <w:t>jobbet</w:t>
      </w:r>
      <w:proofErr w:type="spellEnd"/>
      <w:r w:rsidR="00781858" w:rsidRPr="005031B4">
        <w:rPr>
          <w:lang w:val="nn-NO"/>
        </w:rPr>
        <w:t xml:space="preserve"> vi mest med alarmsystem og operativsystem. </w:t>
      </w:r>
      <w:r w:rsidR="00FA4E1D" w:rsidRPr="005031B4">
        <w:rPr>
          <w:lang w:val="nn-NO"/>
        </w:rPr>
        <w:t xml:space="preserve">Vi rørte på </w:t>
      </w:r>
      <w:proofErr w:type="spellStart"/>
      <w:r w:rsidR="00FA4E1D" w:rsidRPr="005031B4">
        <w:rPr>
          <w:lang w:val="nn-NO"/>
        </w:rPr>
        <w:t>programering</w:t>
      </w:r>
      <w:proofErr w:type="spellEnd"/>
      <w:r w:rsidR="00FA4E1D" w:rsidRPr="005031B4">
        <w:rPr>
          <w:lang w:val="nn-NO"/>
        </w:rPr>
        <w:t xml:space="preserve">, men ikkje skikkeleg. </w:t>
      </w:r>
      <w:r w:rsidR="00EB7D9C" w:rsidRPr="005031B4">
        <w:rPr>
          <w:lang w:val="nn-NO"/>
        </w:rPr>
        <w:t xml:space="preserve">Tredje året gjekk eg </w:t>
      </w:r>
      <w:proofErr w:type="spellStart"/>
      <w:r w:rsidR="00EB7D9C" w:rsidRPr="005031B4">
        <w:rPr>
          <w:lang w:val="nn-NO"/>
        </w:rPr>
        <w:t>dataelektronikkarfaget</w:t>
      </w:r>
      <w:proofErr w:type="spellEnd"/>
      <w:r w:rsidR="00EB7D9C" w:rsidRPr="005031B4">
        <w:rPr>
          <w:lang w:val="nn-NO"/>
        </w:rPr>
        <w:t xml:space="preserve"> i Sogndal. </w:t>
      </w:r>
      <w:r w:rsidR="0099303B" w:rsidRPr="005031B4">
        <w:rPr>
          <w:lang w:val="nn-NO"/>
        </w:rPr>
        <w:t xml:space="preserve">Her jobba vi mykje </w:t>
      </w:r>
      <w:proofErr w:type="spellStart"/>
      <w:r w:rsidR="0099303B" w:rsidRPr="005031B4">
        <w:rPr>
          <w:lang w:val="nn-NO"/>
        </w:rPr>
        <w:t>mer</w:t>
      </w:r>
      <w:proofErr w:type="spellEnd"/>
      <w:r w:rsidR="0099303B" w:rsidRPr="005031B4">
        <w:rPr>
          <w:lang w:val="nn-NO"/>
        </w:rPr>
        <w:t xml:space="preserve"> server drift og </w:t>
      </w:r>
      <w:r w:rsidR="00815DCF" w:rsidRPr="005031B4">
        <w:rPr>
          <w:lang w:val="nn-NO"/>
        </w:rPr>
        <w:t>å sette opp store arbeidsmiljø</w:t>
      </w:r>
      <w:r w:rsidR="00883A7B" w:rsidRPr="005031B4">
        <w:rPr>
          <w:lang w:val="nn-NO"/>
        </w:rPr>
        <w:t>, men vi koda litt nettsider</w:t>
      </w:r>
      <w:r w:rsidR="00E42D49" w:rsidRPr="005031B4">
        <w:rPr>
          <w:lang w:val="nn-NO"/>
        </w:rPr>
        <w:t xml:space="preserve"> og </w:t>
      </w:r>
      <w:proofErr w:type="spellStart"/>
      <w:r w:rsidR="00E42D49" w:rsidRPr="005031B4">
        <w:rPr>
          <w:lang w:val="nn-NO"/>
        </w:rPr>
        <w:t>databaser</w:t>
      </w:r>
      <w:proofErr w:type="spellEnd"/>
      <w:r w:rsidR="00815DCF" w:rsidRPr="005031B4">
        <w:rPr>
          <w:lang w:val="nn-NO"/>
        </w:rPr>
        <w:t xml:space="preserve">. </w:t>
      </w:r>
      <w:r w:rsidR="00094F10" w:rsidRPr="005031B4">
        <w:rPr>
          <w:lang w:val="nn-NO"/>
        </w:rPr>
        <w:t xml:space="preserve">Eg har deretter vært lærling i 1,5 år i Lotteri- og stiftelsestilsynet, som </w:t>
      </w:r>
      <w:proofErr w:type="spellStart"/>
      <w:r w:rsidR="00094F10" w:rsidRPr="005031B4">
        <w:rPr>
          <w:lang w:val="nn-NO"/>
        </w:rPr>
        <w:t>befinner</w:t>
      </w:r>
      <w:proofErr w:type="spellEnd"/>
      <w:r w:rsidR="00094F10" w:rsidRPr="005031B4">
        <w:rPr>
          <w:lang w:val="nn-NO"/>
        </w:rPr>
        <w:t xml:space="preserve"> seg i Førde. </w:t>
      </w:r>
      <w:r w:rsidR="0003181A" w:rsidRPr="005031B4">
        <w:rPr>
          <w:lang w:val="nn-NO"/>
        </w:rPr>
        <w:t xml:space="preserve">Her </w:t>
      </w:r>
      <w:r w:rsidR="0032562C" w:rsidRPr="005031B4">
        <w:rPr>
          <w:lang w:val="nn-NO"/>
        </w:rPr>
        <w:t xml:space="preserve">jobba eg med mykje forskjelleg. </w:t>
      </w:r>
      <w:r w:rsidR="00420EF2" w:rsidRPr="005031B4">
        <w:rPr>
          <w:lang w:val="nn-NO"/>
        </w:rPr>
        <w:t xml:space="preserve">Eg jobba </w:t>
      </w:r>
      <w:proofErr w:type="spellStart"/>
      <w:r w:rsidR="00420EF2" w:rsidRPr="005031B4">
        <w:rPr>
          <w:lang w:val="nn-NO"/>
        </w:rPr>
        <w:t>support</w:t>
      </w:r>
      <w:proofErr w:type="spellEnd"/>
      <w:r w:rsidR="00420EF2" w:rsidRPr="005031B4">
        <w:rPr>
          <w:lang w:val="nn-NO"/>
        </w:rPr>
        <w:t xml:space="preserve"> mot personell som var</w:t>
      </w:r>
      <w:r w:rsidR="00FB1A84" w:rsidRPr="005031B4">
        <w:rPr>
          <w:lang w:val="nn-NO"/>
        </w:rPr>
        <w:t xml:space="preserve"> </w:t>
      </w:r>
      <w:proofErr w:type="spellStart"/>
      <w:r w:rsidR="00FB1A84" w:rsidRPr="005031B4">
        <w:rPr>
          <w:lang w:val="nn-NO"/>
        </w:rPr>
        <w:t>innad</w:t>
      </w:r>
      <w:proofErr w:type="spellEnd"/>
      <w:r w:rsidR="00FB1A84" w:rsidRPr="005031B4">
        <w:rPr>
          <w:lang w:val="nn-NO"/>
        </w:rPr>
        <w:t xml:space="preserve"> i bedrifta, eg </w:t>
      </w:r>
      <w:r w:rsidR="009C551D" w:rsidRPr="005031B4">
        <w:rPr>
          <w:lang w:val="nn-NO"/>
        </w:rPr>
        <w:t xml:space="preserve">skulle delta på store omleggingsprosjekt, </w:t>
      </w:r>
      <w:r w:rsidR="00105316" w:rsidRPr="005031B4">
        <w:rPr>
          <w:lang w:val="nn-NO"/>
        </w:rPr>
        <w:t xml:space="preserve">vedlikehalde nokre få eldre system og </w:t>
      </w:r>
      <w:r w:rsidR="00491F83" w:rsidRPr="005031B4">
        <w:rPr>
          <w:lang w:val="nn-NO"/>
        </w:rPr>
        <w:t xml:space="preserve">hjelpe til med over alt sikkerheits tankegong i bedrifta. </w:t>
      </w:r>
      <w:r w:rsidR="008B0A7A" w:rsidRPr="005031B4">
        <w:rPr>
          <w:lang w:val="nn-NO"/>
        </w:rPr>
        <w:t xml:space="preserve">På fritida har eg også litt erfaring frå andre steder slik som </w:t>
      </w:r>
      <w:r w:rsidR="00FE1796" w:rsidRPr="005031B4">
        <w:rPr>
          <w:lang w:val="nn-NO"/>
        </w:rPr>
        <w:t xml:space="preserve">Reodor klubben i Førde. </w:t>
      </w:r>
      <w:r w:rsidR="00EA6328" w:rsidRPr="005031B4">
        <w:rPr>
          <w:lang w:val="nn-NO"/>
        </w:rPr>
        <w:t xml:space="preserve">Eg var der </w:t>
      </w:r>
      <w:proofErr w:type="spellStart"/>
      <w:r w:rsidR="00EA6328" w:rsidRPr="005031B4">
        <w:rPr>
          <w:lang w:val="nn-NO"/>
        </w:rPr>
        <w:t>nedde</w:t>
      </w:r>
      <w:proofErr w:type="spellEnd"/>
      <w:r w:rsidR="00EA6328" w:rsidRPr="005031B4">
        <w:rPr>
          <w:lang w:val="nn-NO"/>
        </w:rPr>
        <w:t xml:space="preserve"> og jobba med litt diverse, inkludert ein flysimulator, som kronprinsen besøkte oss for å sjå og opne. </w:t>
      </w:r>
      <w:r w:rsidR="003A2B65" w:rsidRPr="005031B4">
        <w:rPr>
          <w:lang w:val="nn-NO"/>
        </w:rPr>
        <w:t xml:space="preserve">I dette prosjektet lærte eg meir om programmering, </w:t>
      </w:r>
      <w:r w:rsidR="00280090" w:rsidRPr="005031B4">
        <w:rPr>
          <w:lang w:val="nn-NO"/>
        </w:rPr>
        <w:t xml:space="preserve">programvare, </w:t>
      </w:r>
      <w:r w:rsidR="00D1128D" w:rsidRPr="005031B4">
        <w:rPr>
          <w:lang w:val="nn-NO"/>
        </w:rPr>
        <w:t xml:space="preserve">datamaskiner og </w:t>
      </w:r>
      <w:r w:rsidR="00F73822" w:rsidRPr="005031B4">
        <w:rPr>
          <w:lang w:val="nn-NO"/>
        </w:rPr>
        <w:t>elektroniske komponentar som blir brukt i slike system.</w:t>
      </w:r>
    </w:p>
    <w:p w14:paraId="2C2D7802" w14:textId="0D3B6D89" w:rsidR="000D6F4E" w:rsidRPr="005031B4" w:rsidRDefault="009D3173" w:rsidP="00060D19">
      <w:pPr>
        <w:pStyle w:val="BodyText"/>
        <w:rPr>
          <w:lang w:val="nn-NO"/>
        </w:rPr>
      </w:pPr>
      <w:r w:rsidRPr="005031B4">
        <w:rPr>
          <w:lang w:val="nn-NO"/>
        </w:rPr>
        <w:lastRenderedPageBreak/>
        <w:t>Nikolai Mork Aambø</w:t>
      </w:r>
      <w:r w:rsidR="00452BCC" w:rsidRPr="005031B4">
        <w:rPr>
          <w:lang w:val="nn-NO"/>
        </w:rPr>
        <w:t>:</w:t>
      </w:r>
      <w:r w:rsidR="000F2E86" w:rsidRPr="005031B4">
        <w:rPr>
          <w:lang w:val="nn-NO"/>
        </w:rPr>
        <w:br/>
      </w:r>
      <w:r w:rsidR="00B61EC2" w:rsidRPr="005031B4">
        <w:rPr>
          <w:noProof/>
          <w:lang w:val="nn-NO"/>
        </w:rPr>
        <w:drawing>
          <wp:inline distT="0" distB="0" distL="0" distR="0" wp14:anchorId="51D5EBF1" wp14:editId="5D82F3C2">
            <wp:extent cx="3963987" cy="2973209"/>
            <wp:effectExtent l="0" t="0" r="0" b="0"/>
            <wp:docPr id="1881791358" name="Picture 1881791358" descr="Et bilde som inneholder person, Menneskeansikt, vegg, Selfi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1358" name="Bilde 1" descr="Et bilde som inneholder person, Menneskeansikt, vegg, Selfie&#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966981" cy="2975455"/>
                    </a:xfrm>
                    <a:prstGeom prst="rect">
                      <a:avLst/>
                    </a:prstGeom>
                    <a:noFill/>
                    <a:ln>
                      <a:noFill/>
                    </a:ln>
                  </pic:spPr>
                </pic:pic>
              </a:graphicData>
            </a:graphic>
          </wp:inline>
        </w:drawing>
      </w:r>
    </w:p>
    <w:p w14:paraId="2B5C37AD" w14:textId="5EA7D19C" w:rsidR="005371F7" w:rsidRPr="005031B4" w:rsidRDefault="00A94B12" w:rsidP="0FF0DE68">
      <w:pPr>
        <w:pStyle w:val="BodyText"/>
        <w:rPr>
          <w:lang w:val="nn-NO"/>
        </w:rPr>
      </w:pPr>
      <w:r w:rsidRPr="005031B4">
        <w:rPr>
          <w:lang w:val="nn-NO"/>
        </w:rPr>
        <w:t>Hei, mitt na</w:t>
      </w:r>
      <w:r w:rsidR="003946EA" w:rsidRPr="005031B4">
        <w:rPr>
          <w:lang w:val="nn-NO"/>
        </w:rPr>
        <w:t>mn</w:t>
      </w:r>
      <w:r w:rsidRPr="005031B4">
        <w:rPr>
          <w:lang w:val="nn-NO"/>
        </w:rPr>
        <w:t xml:space="preserve"> er Nikolai og eg kjem frå Noreg</w:t>
      </w:r>
      <w:r w:rsidR="00A55FC2" w:rsidRPr="005031B4">
        <w:rPr>
          <w:lang w:val="nn-NO"/>
        </w:rPr>
        <w:t>.</w:t>
      </w:r>
      <w:r w:rsidR="00F16AB5" w:rsidRPr="005031B4">
        <w:rPr>
          <w:lang w:val="nn-NO"/>
        </w:rPr>
        <w:t xml:space="preserve"> Eg er født i Ålesund, oppvaksen i Sula og er </w:t>
      </w:r>
      <w:r w:rsidR="00164DD3" w:rsidRPr="005031B4">
        <w:rPr>
          <w:lang w:val="nn-NO"/>
        </w:rPr>
        <w:t>utdann</w:t>
      </w:r>
      <w:r w:rsidR="003946EA" w:rsidRPr="005031B4">
        <w:rPr>
          <w:lang w:val="nn-NO"/>
        </w:rPr>
        <w:t>a</w:t>
      </w:r>
      <w:r w:rsidR="00164DD3" w:rsidRPr="005031B4">
        <w:rPr>
          <w:lang w:val="nn-NO"/>
        </w:rPr>
        <w:t xml:space="preserve"> </w:t>
      </w:r>
      <w:proofErr w:type="spellStart"/>
      <w:r w:rsidR="00164DD3" w:rsidRPr="005031B4">
        <w:rPr>
          <w:lang w:val="nn-NO"/>
        </w:rPr>
        <w:t>dataelektronikar</w:t>
      </w:r>
      <w:proofErr w:type="spellEnd"/>
      <w:r w:rsidR="00164DD3" w:rsidRPr="005031B4">
        <w:rPr>
          <w:lang w:val="nn-NO"/>
        </w:rPr>
        <w:t xml:space="preserve"> frå Borgund VGS i Ålesund. Eg har alltid likt å halde meg med storfamilien og </w:t>
      </w:r>
      <w:r w:rsidR="00F7130B" w:rsidRPr="005031B4">
        <w:rPr>
          <w:lang w:val="nn-NO"/>
        </w:rPr>
        <w:t xml:space="preserve">held meg aller helst lokalt. </w:t>
      </w:r>
      <w:r w:rsidR="00A63153" w:rsidRPr="005031B4">
        <w:rPr>
          <w:lang w:val="nn-NO"/>
        </w:rPr>
        <w:t xml:space="preserve">Dermed har eg </w:t>
      </w:r>
      <w:r w:rsidR="00AF32E1" w:rsidRPr="005031B4">
        <w:rPr>
          <w:lang w:val="nn-NO"/>
        </w:rPr>
        <w:t xml:space="preserve">da </w:t>
      </w:r>
      <w:r w:rsidR="003C4D9A" w:rsidRPr="005031B4">
        <w:rPr>
          <w:lang w:val="nn-NO"/>
        </w:rPr>
        <w:t xml:space="preserve">gått vidaregåande i Ålesund og held fram med å gå </w:t>
      </w:r>
      <w:r w:rsidR="00DC6D83" w:rsidRPr="005031B4">
        <w:rPr>
          <w:lang w:val="nn-NO"/>
        </w:rPr>
        <w:t>dataingeniør på NTNU, også i Ålesund.</w:t>
      </w:r>
      <w:r w:rsidR="00E404DB" w:rsidRPr="005031B4">
        <w:rPr>
          <w:lang w:val="nn-NO"/>
        </w:rPr>
        <w:t xml:space="preserve"> </w:t>
      </w:r>
      <w:r w:rsidR="00B86CD8" w:rsidRPr="005031B4">
        <w:rPr>
          <w:lang w:val="nn-NO"/>
        </w:rPr>
        <w:t>Gjennom</w:t>
      </w:r>
      <w:r w:rsidR="00140204" w:rsidRPr="005031B4">
        <w:rPr>
          <w:lang w:val="nn-NO"/>
        </w:rPr>
        <w:t xml:space="preserve"> vid</w:t>
      </w:r>
      <w:r w:rsidR="007675DA" w:rsidRPr="005031B4">
        <w:rPr>
          <w:lang w:val="nn-NO"/>
        </w:rPr>
        <w:t xml:space="preserve">aregåande </w:t>
      </w:r>
      <w:r w:rsidR="00352422" w:rsidRPr="005031B4">
        <w:rPr>
          <w:lang w:val="nn-NO"/>
        </w:rPr>
        <w:t>ble eg</w:t>
      </w:r>
      <w:r w:rsidR="00BF6149" w:rsidRPr="005031B4">
        <w:rPr>
          <w:lang w:val="nn-NO"/>
        </w:rPr>
        <w:t xml:space="preserve"> </w:t>
      </w:r>
      <w:r w:rsidR="00F826D3" w:rsidRPr="005031B4">
        <w:rPr>
          <w:lang w:val="nn-NO"/>
        </w:rPr>
        <w:t>undervis</w:t>
      </w:r>
      <w:r w:rsidR="00352422" w:rsidRPr="005031B4">
        <w:rPr>
          <w:lang w:val="nn-NO"/>
        </w:rPr>
        <w:t>t</w:t>
      </w:r>
      <w:r w:rsidR="00E01527" w:rsidRPr="005031B4">
        <w:rPr>
          <w:lang w:val="nn-NO"/>
        </w:rPr>
        <w:t xml:space="preserve"> </w:t>
      </w:r>
      <w:r w:rsidR="00674104" w:rsidRPr="005031B4">
        <w:rPr>
          <w:lang w:val="nn-NO"/>
        </w:rPr>
        <w:t xml:space="preserve">i generelt elektro og så </w:t>
      </w:r>
      <w:r w:rsidR="001C05FB" w:rsidRPr="005031B4">
        <w:rPr>
          <w:lang w:val="nn-NO"/>
        </w:rPr>
        <w:t xml:space="preserve">undervist </w:t>
      </w:r>
      <w:proofErr w:type="spellStart"/>
      <w:r w:rsidR="00042761" w:rsidRPr="005031B4">
        <w:rPr>
          <w:lang w:val="nn-NO"/>
        </w:rPr>
        <w:t>flere</w:t>
      </w:r>
      <w:proofErr w:type="spellEnd"/>
      <w:r w:rsidR="00042761" w:rsidRPr="005031B4">
        <w:rPr>
          <w:lang w:val="nn-NO"/>
        </w:rPr>
        <w:t xml:space="preserve"> områder av datafaget som kan byggast på.</w:t>
      </w:r>
      <w:r w:rsidR="00724C48" w:rsidRPr="005031B4">
        <w:rPr>
          <w:lang w:val="nn-NO"/>
        </w:rPr>
        <w:t xml:space="preserve"> I andre og tredje året lærte eg blant annet</w:t>
      </w:r>
      <w:r w:rsidR="00674104" w:rsidRPr="005031B4">
        <w:rPr>
          <w:lang w:val="nn-NO"/>
        </w:rPr>
        <w:t xml:space="preserve"> </w:t>
      </w:r>
      <w:r w:rsidR="00E01527" w:rsidRPr="005031B4">
        <w:rPr>
          <w:lang w:val="nn-NO"/>
        </w:rPr>
        <w:t>programmer</w:t>
      </w:r>
      <w:r w:rsidR="00724C48" w:rsidRPr="005031B4">
        <w:rPr>
          <w:lang w:val="nn-NO"/>
        </w:rPr>
        <w:t xml:space="preserve">ing av SQL med </w:t>
      </w:r>
      <w:proofErr w:type="spellStart"/>
      <w:r w:rsidR="00724C48" w:rsidRPr="005031B4">
        <w:rPr>
          <w:lang w:val="nn-NO"/>
        </w:rPr>
        <w:t>python</w:t>
      </w:r>
      <w:proofErr w:type="spellEnd"/>
      <w:r w:rsidR="00724C48" w:rsidRPr="005031B4">
        <w:rPr>
          <w:lang w:val="nn-NO"/>
        </w:rPr>
        <w:t xml:space="preserve">, </w:t>
      </w:r>
      <w:r w:rsidR="006C08D5" w:rsidRPr="005031B4">
        <w:rPr>
          <w:lang w:val="nn-NO"/>
        </w:rPr>
        <w:t xml:space="preserve">koding av </w:t>
      </w:r>
      <w:proofErr w:type="spellStart"/>
      <w:r w:rsidR="006C08D5" w:rsidRPr="005031B4">
        <w:rPr>
          <w:lang w:val="nn-NO"/>
        </w:rPr>
        <w:t>arduino</w:t>
      </w:r>
      <w:proofErr w:type="spellEnd"/>
      <w:r w:rsidR="006C08D5" w:rsidRPr="005031B4">
        <w:rPr>
          <w:lang w:val="nn-NO"/>
        </w:rPr>
        <w:t xml:space="preserve"> med </w:t>
      </w:r>
      <w:proofErr w:type="spellStart"/>
      <w:r w:rsidR="006C08D5" w:rsidRPr="005031B4">
        <w:rPr>
          <w:lang w:val="nn-NO"/>
        </w:rPr>
        <w:t>python</w:t>
      </w:r>
      <w:proofErr w:type="spellEnd"/>
      <w:r w:rsidR="006C08D5" w:rsidRPr="005031B4">
        <w:rPr>
          <w:lang w:val="nn-NO"/>
        </w:rPr>
        <w:t xml:space="preserve"> og koding </w:t>
      </w:r>
      <w:r w:rsidR="00CD3D85" w:rsidRPr="005031B4">
        <w:rPr>
          <w:lang w:val="nn-NO"/>
        </w:rPr>
        <w:t xml:space="preserve">av </w:t>
      </w:r>
      <w:proofErr w:type="spellStart"/>
      <w:r w:rsidR="00CD3D85" w:rsidRPr="005031B4">
        <w:rPr>
          <w:lang w:val="nn-NO"/>
        </w:rPr>
        <w:t>arduino</w:t>
      </w:r>
      <w:proofErr w:type="spellEnd"/>
      <w:r w:rsidR="00CD3D85" w:rsidRPr="005031B4">
        <w:rPr>
          <w:lang w:val="nn-NO"/>
        </w:rPr>
        <w:t xml:space="preserve"> med C++</w:t>
      </w:r>
      <w:r w:rsidR="00410229" w:rsidRPr="005031B4">
        <w:rPr>
          <w:lang w:val="nn-NO"/>
        </w:rPr>
        <w:t>.</w:t>
      </w:r>
      <w:r w:rsidR="00AC3F11" w:rsidRPr="005031B4">
        <w:rPr>
          <w:lang w:val="nn-NO"/>
        </w:rPr>
        <w:t xml:space="preserve"> </w:t>
      </w:r>
      <w:r w:rsidR="002561E5" w:rsidRPr="005031B4">
        <w:rPr>
          <w:lang w:val="nn-NO"/>
        </w:rPr>
        <w:t xml:space="preserve">Eg </w:t>
      </w:r>
      <w:r w:rsidR="00E37659" w:rsidRPr="005031B4">
        <w:rPr>
          <w:lang w:val="nn-NO"/>
        </w:rPr>
        <w:t xml:space="preserve">fokuserer tiden min på </w:t>
      </w:r>
      <w:r w:rsidR="004F0CDF" w:rsidRPr="005031B4">
        <w:rPr>
          <w:lang w:val="nn-NO"/>
        </w:rPr>
        <w:t xml:space="preserve">utdanning så eg har aldri hatt tid til å bruke fagbrevet mitt til å jobbe innan </w:t>
      </w:r>
      <w:proofErr w:type="spellStart"/>
      <w:r w:rsidR="008A532E" w:rsidRPr="005031B4">
        <w:rPr>
          <w:lang w:val="nn-NO"/>
        </w:rPr>
        <w:t>noen</w:t>
      </w:r>
      <w:proofErr w:type="spellEnd"/>
      <w:r w:rsidR="008A532E" w:rsidRPr="005031B4">
        <w:rPr>
          <w:lang w:val="nn-NO"/>
        </w:rPr>
        <w:t xml:space="preserve"> data- eller </w:t>
      </w:r>
      <w:proofErr w:type="spellStart"/>
      <w:r w:rsidR="008A532E" w:rsidRPr="005031B4">
        <w:rPr>
          <w:lang w:val="nn-NO"/>
        </w:rPr>
        <w:t>elektrobransjer</w:t>
      </w:r>
      <w:proofErr w:type="spellEnd"/>
      <w:r w:rsidR="008A532E" w:rsidRPr="005031B4">
        <w:rPr>
          <w:lang w:val="nn-NO"/>
        </w:rPr>
        <w:t xml:space="preserve">. </w:t>
      </w:r>
      <w:proofErr w:type="spellStart"/>
      <w:r w:rsidR="008A532E" w:rsidRPr="005031B4">
        <w:rPr>
          <w:lang w:val="nn-NO"/>
        </w:rPr>
        <w:t>Istaden</w:t>
      </w:r>
      <w:proofErr w:type="spellEnd"/>
      <w:r w:rsidR="008A532E" w:rsidRPr="005031B4">
        <w:rPr>
          <w:lang w:val="nn-NO"/>
        </w:rPr>
        <w:t xml:space="preserve"> så </w:t>
      </w:r>
      <w:r w:rsidR="00EB11D8" w:rsidRPr="005031B4">
        <w:rPr>
          <w:lang w:val="nn-NO"/>
        </w:rPr>
        <w:t xml:space="preserve">jobbar eg deltid som kokk og florist mens eg </w:t>
      </w:r>
      <w:proofErr w:type="spellStart"/>
      <w:r w:rsidR="00EB11D8" w:rsidRPr="005031B4">
        <w:rPr>
          <w:lang w:val="nn-NO"/>
        </w:rPr>
        <w:t>studerar</w:t>
      </w:r>
      <w:proofErr w:type="spellEnd"/>
      <w:r w:rsidR="00EB11D8" w:rsidRPr="005031B4">
        <w:rPr>
          <w:lang w:val="nn-NO"/>
        </w:rPr>
        <w:t xml:space="preserve"> dataingeniør.</w:t>
      </w:r>
    </w:p>
    <w:p w14:paraId="67212C61" w14:textId="77777777" w:rsidR="00402E75" w:rsidRDefault="00402E75">
      <w:pPr>
        <w:rPr>
          <w:lang w:val="nn-NO"/>
        </w:rPr>
      </w:pPr>
      <w:r>
        <w:rPr>
          <w:lang w:val="nn-NO"/>
        </w:rPr>
        <w:br w:type="page"/>
      </w:r>
    </w:p>
    <w:p w14:paraId="10D624CF" w14:textId="63ADA1EA" w:rsidR="2AF7D92D" w:rsidRPr="005031B4" w:rsidRDefault="00F713D9" w:rsidP="2F754716">
      <w:pPr>
        <w:pStyle w:val="BodyText"/>
        <w:rPr>
          <w:lang w:val="nn-NO"/>
        </w:rPr>
      </w:pPr>
      <w:proofErr w:type="spellStart"/>
      <w:r w:rsidRPr="005031B4">
        <w:rPr>
          <w:lang w:val="nn-NO"/>
        </w:rPr>
        <w:lastRenderedPageBreak/>
        <w:t>Bakri</w:t>
      </w:r>
      <w:proofErr w:type="spellEnd"/>
      <w:r w:rsidR="081A157B" w:rsidRPr="005031B4">
        <w:rPr>
          <w:lang w:val="nn-NO"/>
        </w:rPr>
        <w:t xml:space="preserve"> Ahmad:</w:t>
      </w:r>
      <w:r w:rsidR="005371F7">
        <w:rPr>
          <w:lang w:val="nn-NO"/>
        </w:rPr>
        <w:br/>
      </w:r>
      <w:r w:rsidR="3EA75CD5" w:rsidRPr="005031B4">
        <w:rPr>
          <w:noProof/>
          <w:lang w:val="nn-NO"/>
        </w:rPr>
        <w:drawing>
          <wp:inline distT="0" distB="0" distL="0" distR="0" wp14:anchorId="25754E2D" wp14:editId="65D8BC65">
            <wp:extent cx="2179273" cy="2551706"/>
            <wp:effectExtent l="0" t="0" r="0" b="0"/>
            <wp:docPr id="1923750838" name="Picture 192375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23750838"/>
                    <pic:cNvPicPr/>
                  </pic:nvPicPr>
                  <pic:blipFill>
                    <a:blip r:embed="rId14">
                      <a:extLst>
                        <a:ext uri="{28A0092B-C50C-407E-A947-70E740481C1C}">
                          <a14:useLocalDpi xmlns:a14="http://schemas.microsoft.com/office/drawing/2010/main" val="0"/>
                        </a:ext>
                      </a:extLst>
                    </a:blip>
                    <a:stretch>
                      <a:fillRect/>
                    </a:stretch>
                  </pic:blipFill>
                  <pic:spPr>
                    <a:xfrm>
                      <a:off x="0" y="0"/>
                      <a:ext cx="2179273" cy="2551706"/>
                    </a:xfrm>
                    <a:prstGeom prst="rect">
                      <a:avLst/>
                    </a:prstGeom>
                  </pic:spPr>
                </pic:pic>
              </a:graphicData>
            </a:graphic>
          </wp:inline>
        </w:drawing>
      </w:r>
    </w:p>
    <w:p w14:paraId="108EC51A" w14:textId="53C70151" w:rsidR="64344C94" w:rsidRPr="005031B4" w:rsidRDefault="26C7C824" w:rsidP="004B7201">
      <w:pPr>
        <w:pStyle w:val="BodyText"/>
        <w:rPr>
          <w:lang w:val="nn-NO"/>
        </w:rPr>
      </w:pPr>
      <w:r w:rsidRPr="005031B4">
        <w:rPr>
          <w:lang w:val="nn-NO"/>
        </w:rPr>
        <w:t xml:space="preserve">Eg er frå Syria og kom til Norge for </w:t>
      </w:r>
      <w:r w:rsidR="0564B5DC" w:rsidRPr="005031B4">
        <w:rPr>
          <w:lang w:val="nn-NO"/>
        </w:rPr>
        <w:t xml:space="preserve">cirka </w:t>
      </w:r>
      <w:r w:rsidRPr="005031B4">
        <w:rPr>
          <w:lang w:val="nn-NO"/>
        </w:rPr>
        <w:t xml:space="preserve">5 år </w:t>
      </w:r>
      <w:r w:rsidR="0564B5DC" w:rsidRPr="005031B4">
        <w:rPr>
          <w:lang w:val="nn-NO"/>
        </w:rPr>
        <w:t xml:space="preserve">sidan, der </w:t>
      </w:r>
      <w:proofErr w:type="spellStart"/>
      <w:r w:rsidR="0564B5DC" w:rsidRPr="005031B4">
        <w:rPr>
          <w:lang w:val="nn-NO"/>
        </w:rPr>
        <w:t>bodde</w:t>
      </w:r>
      <w:proofErr w:type="spellEnd"/>
      <w:r w:rsidR="0564B5DC" w:rsidRPr="005031B4">
        <w:rPr>
          <w:lang w:val="nn-NO"/>
        </w:rPr>
        <w:t xml:space="preserve"> eg i Sandane. Eg gjekk på studiespesialisering</w:t>
      </w:r>
      <w:r w:rsidR="15EAC7DC" w:rsidRPr="005031B4">
        <w:rPr>
          <w:lang w:val="nn-NO"/>
        </w:rPr>
        <w:t xml:space="preserve"> i tre år på Eid vidaregåande skule(VGS). </w:t>
      </w:r>
      <w:r w:rsidR="384B9134" w:rsidRPr="005031B4">
        <w:rPr>
          <w:lang w:val="nn-NO"/>
        </w:rPr>
        <w:t>Vi lærte veldig lite om programmering på VGS, Så eg har derfor nesten ingen erfaring med programmering.</w:t>
      </w:r>
      <w:r w:rsidR="13A5A0D9" w:rsidRPr="005031B4">
        <w:rPr>
          <w:lang w:val="nn-NO"/>
        </w:rPr>
        <w:t xml:space="preserve"> Dette er fordi alle faga eg hadde studi</w:t>
      </w:r>
      <w:r w:rsidR="641E765D" w:rsidRPr="005031B4">
        <w:rPr>
          <w:lang w:val="nn-NO"/>
        </w:rPr>
        <w:t>et</w:t>
      </w:r>
      <w:r w:rsidR="13A5A0D9" w:rsidRPr="005031B4">
        <w:rPr>
          <w:lang w:val="nn-NO"/>
        </w:rPr>
        <w:t xml:space="preserve"> handla om realfag som fysikk</w:t>
      </w:r>
      <w:r w:rsidR="57636D84" w:rsidRPr="005031B4">
        <w:rPr>
          <w:lang w:val="nn-NO"/>
        </w:rPr>
        <w:t>, kjemi og matematikk</w:t>
      </w:r>
      <w:r w:rsidR="0E3D7A26" w:rsidRPr="005031B4">
        <w:rPr>
          <w:lang w:val="nn-NO"/>
        </w:rPr>
        <w:t>.</w:t>
      </w:r>
      <w:r w:rsidR="2925A162" w:rsidRPr="005031B4">
        <w:rPr>
          <w:lang w:val="nn-NO"/>
        </w:rPr>
        <w:t xml:space="preserve"> Men har stor interesse for data</w:t>
      </w:r>
      <w:r w:rsidR="31BF306D" w:rsidRPr="005031B4">
        <w:rPr>
          <w:lang w:val="nn-NO"/>
        </w:rPr>
        <w:t xml:space="preserve">, så derfor </w:t>
      </w:r>
      <w:proofErr w:type="spellStart"/>
      <w:r w:rsidR="31BF306D" w:rsidRPr="005031B4">
        <w:rPr>
          <w:lang w:val="nn-NO"/>
        </w:rPr>
        <w:t>valgte</w:t>
      </w:r>
      <w:proofErr w:type="spellEnd"/>
      <w:r w:rsidR="31BF306D" w:rsidRPr="005031B4">
        <w:rPr>
          <w:lang w:val="nn-NO"/>
        </w:rPr>
        <w:t xml:space="preserve"> eg Dataingeniør studiet. </w:t>
      </w:r>
    </w:p>
    <w:p w14:paraId="0D2C43A7" w14:textId="7B9F1B9F" w:rsidR="3A6F5AA9" w:rsidRPr="005031B4" w:rsidRDefault="3A6F5AA9" w:rsidP="3A6F5AA9">
      <w:pPr>
        <w:pStyle w:val="BodyText"/>
        <w:rPr>
          <w:lang w:val="nn-NO"/>
        </w:rPr>
      </w:pPr>
    </w:p>
    <w:p w14:paraId="2291C099" w14:textId="63CE51C9" w:rsidR="00B24302" w:rsidRPr="005031B4" w:rsidRDefault="665D9C0B" w:rsidP="3A6F5AA9">
      <w:pPr>
        <w:pStyle w:val="BodyText"/>
        <w:rPr>
          <w:lang w:val="nn-NO"/>
        </w:rPr>
      </w:pPr>
      <w:r w:rsidRPr="005031B4">
        <w:rPr>
          <w:lang w:val="nn-NO"/>
        </w:rPr>
        <w:t>Binit Dhungana:</w:t>
      </w:r>
      <w:r w:rsidR="005371F7">
        <w:rPr>
          <w:lang w:val="nn-NO"/>
        </w:rPr>
        <w:br/>
      </w:r>
      <w:r w:rsidR="00B24302" w:rsidRPr="005031B4">
        <w:rPr>
          <w:noProof/>
          <w:lang w:val="nn-NO"/>
        </w:rPr>
        <w:drawing>
          <wp:inline distT="0" distB="0" distL="0" distR="0" wp14:anchorId="33EC0A13" wp14:editId="6834353D">
            <wp:extent cx="2232838" cy="2979990"/>
            <wp:effectExtent l="0" t="0" r="2540" b="5080"/>
            <wp:docPr id="330424707" name="Picture 330424707"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4707" name="Picture 1" descr="A person wearing a hat&#10;&#10;Description automatically generated"/>
                    <pic:cNvPicPr/>
                  </pic:nvPicPr>
                  <pic:blipFill>
                    <a:blip r:embed="rId15"/>
                    <a:stretch>
                      <a:fillRect/>
                    </a:stretch>
                  </pic:blipFill>
                  <pic:spPr>
                    <a:xfrm>
                      <a:off x="0" y="0"/>
                      <a:ext cx="2262546" cy="3019639"/>
                    </a:xfrm>
                    <a:prstGeom prst="rect">
                      <a:avLst/>
                    </a:prstGeom>
                  </pic:spPr>
                </pic:pic>
              </a:graphicData>
            </a:graphic>
          </wp:inline>
        </w:drawing>
      </w:r>
    </w:p>
    <w:p w14:paraId="200D0FF2" w14:textId="42A67030" w:rsidR="00B24302" w:rsidRPr="005031B4" w:rsidRDefault="00B24302" w:rsidP="3A6F5AA9">
      <w:pPr>
        <w:pStyle w:val="BodyText"/>
        <w:rPr>
          <w:lang w:val="nn-NO"/>
        </w:rPr>
      </w:pPr>
    </w:p>
    <w:p w14:paraId="3D132BCF" w14:textId="7D8228AB" w:rsidR="3A6F5AA9" w:rsidRDefault="00145D04" w:rsidP="3A6F5AA9">
      <w:pPr>
        <w:pStyle w:val="BodyText"/>
        <w:rPr>
          <w:lang w:val="nn-NO"/>
        </w:rPr>
      </w:pPr>
      <w:proofErr w:type="spellStart"/>
      <w:r w:rsidRPr="005031B4">
        <w:rPr>
          <w:lang w:val="nn-NO"/>
        </w:rPr>
        <w:t>Jeg</w:t>
      </w:r>
      <w:proofErr w:type="spellEnd"/>
      <w:r w:rsidRPr="005031B4">
        <w:rPr>
          <w:lang w:val="nn-NO"/>
        </w:rPr>
        <w:t xml:space="preserve"> er Binit Dhungana, og </w:t>
      </w:r>
      <w:proofErr w:type="spellStart"/>
      <w:r w:rsidRPr="005031B4">
        <w:rPr>
          <w:lang w:val="nn-NO"/>
        </w:rPr>
        <w:t>jeg</w:t>
      </w:r>
      <w:proofErr w:type="spellEnd"/>
      <w:r w:rsidRPr="005031B4">
        <w:rPr>
          <w:lang w:val="nn-NO"/>
        </w:rPr>
        <w:t xml:space="preserve"> bor for tiden i Ålesund. </w:t>
      </w:r>
      <w:proofErr w:type="spellStart"/>
      <w:r w:rsidR="00426FDF" w:rsidRPr="005031B4">
        <w:rPr>
          <w:lang w:val="nn-NO"/>
        </w:rPr>
        <w:t>Jeg</w:t>
      </w:r>
      <w:proofErr w:type="spellEnd"/>
      <w:r w:rsidR="00426FDF" w:rsidRPr="005031B4">
        <w:rPr>
          <w:lang w:val="nn-NO"/>
        </w:rPr>
        <w:t xml:space="preserve"> </w:t>
      </w:r>
      <w:proofErr w:type="spellStart"/>
      <w:r w:rsidR="00426FDF" w:rsidRPr="005031B4">
        <w:rPr>
          <w:lang w:val="nn-NO"/>
        </w:rPr>
        <w:t>bodde</w:t>
      </w:r>
      <w:proofErr w:type="spellEnd"/>
      <w:r w:rsidR="00426FDF" w:rsidRPr="005031B4">
        <w:rPr>
          <w:lang w:val="nn-NO"/>
        </w:rPr>
        <w:t xml:space="preserve"> i Oslo </w:t>
      </w:r>
      <w:r w:rsidR="00042BEA" w:rsidRPr="005031B4">
        <w:rPr>
          <w:lang w:val="nn-NO"/>
        </w:rPr>
        <w:t>for</w:t>
      </w:r>
      <w:r w:rsidR="00426FDF" w:rsidRPr="005031B4">
        <w:rPr>
          <w:lang w:val="nn-NO"/>
        </w:rPr>
        <w:t xml:space="preserve"> 6 år</w:t>
      </w:r>
      <w:r w:rsidR="00042BEA" w:rsidRPr="005031B4">
        <w:rPr>
          <w:lang w:val="nn-NO"/>
        </w:rPr>
        <w:t xml:space="preserve"> og </w:t>
      </w:r>
      <w:proofErr w:type="spellStart"/>
      <w:r w:rsidR="00042BEA" w:rsidRPr="005031B4">
        <w:rPr>
          <w:lang w:val="nn-NO"/>
        </w:rPr>
        <w:t>j</w:t>
      </w:r>
      <w:r w:rsidR="00426FDF" w:rsidRPr="005031B4">
        <w:rPr>
          <w:lang w:val="nn-NO"/>
        </w:rPr>
        <w:t>eg</w:t>
      </w:r>
      <w:proofErr w:type="spellEnd"/>
      <w:r w:rsidR="00426FDF" w:rsidRPr="005031B4">
        <w:rPr>
          <w:lang w:val="nn-NO"/>
        </w:rPr>
        <w:t xml:space="preserve"> kom til Norge i 2017.</w:t>
      </w:r>
      <w:r w:rsidR="00915C79" w:rsidRPr="005031B4">
        <w:rPr>
          <w:lang w:val="nn-NO"/>
        </w:rPr>
        <w:t xml:space="preserve"> </w:t>
      </w:r>
      <w:proofErr w:type="spellStart"/>
      <w:r w:rsidR="00915C79" w:rsidRPr="005031B4">
        <w:rPr>
          <w:lang w:val="nn-NO"/>
        </w:rPr>
        <w:t>Jeg</w:t>
      </w:r>
      <w:proofErr w:type="spellEnd"/>
      <w:r w:rsidR="00915C79" w:rsidRPr="005031B4">
        <w:rPr>
          <w:lang w:val="nn-NO"/>
        </w:rPr>
        <w:t xml:space="preserve"> begynte på Veitvet skole i </w:t>
      </w:r>
      <w:proofErr w:type="spellStart"/>
      <w:r w:rsidR="00042BEA" w:rsidRPr="005031B4">
        <w:rPr>
          <w:lang w:val="nn-NO"/>
        </w:rPr>
        <w:t>spårk</w:t>
      </w:r>
      <w:proofErr w:type="spellEnd"/>
      <w:r w:rsidR="00042BEA" w:rsidRPr="005031B4">
        <w:rPr>
          <w:lang w:val="nn-NO"/>
        </w:rPr>
        <w:t xml:space="preserve"> klasse og deretter </w:t>
      </w:r>
      <w:r w:rsidR="00915C79" w:rsidRPr="005031B4">
        <w:rPr>
          <w:lang w:val="nn-NO"/>
        </w:rPr>
        <w:t xml:space="preserve">10. klasse og </w:t>
      </w:r>
      <w:proofErr w:type="spellStart"/>
      <w:r w:rsidR="00915C79" w:rsidRPr="005031B4">
        <w:rPr>
          <w:lang w:val="nn-NO"/>
        </w:rPr>
        <w:t>gikk</w:t>
      </w:r>
      <w:proofErr w:type="spellEnd"/>
      <w:r w:rsidR="00915C79" w:rsidRPr="005031B4">
        <w:rPr>
          <w:lang w:val="nn-NO"/>
        </w:rPr>
        <w:t xml:space="preserve"> videre til Herslebs </w:t>
      </w:r>
      <w:proofErr w:type="spellStart"/>
      <w:r w:rsidR="00042BEA" w:rsidRPr="005031B4">
        <w:rPr>
          <w:lang w:val="nn-NO"/>
        </w:rPr>
        <w:t>V</w:t>
      </w:r>
      <w:r w:rsidR="00915C79" w:rsidRPr="005031B4">
        <w:rPr>
          <w:lang w:val="nn-NO"/>
        </w:rPr>
        <w:t>ideregående</w:t>
      </w:r>
      <w:proofErr w:type="spellEnd"/>
      <w:r w:rsidR="00915C79" w:rsidRPr="005031B4">
        <w:rPr>
          <w:lang w:val="nn-NO"/>
        </w:rPr>
        <w:t xml:space="preserve"> </w:t>
      </w:r>
      <w:r w:rsidR="00042BEA" w:rsidRPr="005031B4">
        <w:rPr>
          <w:lang w:val="nn-NO"/>
        </w:rPr>
        <w:t>S</w:t>
      </w:r>
      <w:r w:rsidR="00915C79" w:rsidRPr="005031B4">
        <w:rPr>
          <w:lang w:val="nn-NO"/>
        </w:rPr>
        <w:t xml:space="preserve">kole. </w:t>
      </w:r>
      <w:proofErr w:type="spellStart"/>
      <w:r w:rsidR="009C7E29" w:rsidRPr="005031B4">
        <w:rPr>
          <w:lang w:val="nn-NO"/>
        </w:rPr>
        <w:t>Jeg</w:t>
      </w:r>
      <w:proofErr w:type="spellEnd"/>
      <w:r w:rsidR="009C7E29" w:rsidRPr="005031B4">
        <w:rPr>
          <w:lang w:val="nn-NO"/>
        </w:rPr>
        <w:t xml:space="preserve"> studerte helsefag og </w:t>
      </w:r>
      <w:proofErr w:type="spellStart"/>
      <w:r w:rsidR="009C7E29" w:rsidRPr="005031B4">
        <w:rPr>
          <w:lang w:val="nn-NO"/>
        </w:rPr>
        <w:t>jobbet</w:t>
      </w:r>
      <w:proofErr w:type="spellEnd"/>
      <w:r w:rsidR="009C7E29" w:rsidRPr="005031B4">
        <w:rPr>
          <w:lang w:val="nn-NO"/>
        </w:rPr>
        <w:t xml:space="preserve"> også </w:t>
      </w:r>
      <w:proofErr w:type="spellStart"/>
      <w:r w:rsidR="009C7E29" w:rsidRPr="005031B4">
        <w:rPr>
          <w:lang w:val="nn-NO"/>
        </w:rPr>
        <w:t>innen</w:t>
      </w:r>
      <w:proofErr w:type="spellEnd"/>
      <w:r w:rsidR="009C7E29" w:rsidRPr="005031B4">
        <w:rPr>
          <w:lang w:val="nn-NO"/>
        </w:rPr>
        <w:t xml:space="preserve"> helsesektoren. Som yrke er </w:t>
      </w:r>
      <w:proofErr w:type="spellStart"/>
      <w:r w:rsidR="009C7E29" w:rsidRPr="005031B4">
        <w:rPr>
          <w:lang w:val="nn-NO"/>
        </w:rPr>
        <w:t>jeg</w:t>
      </w:r>
      <w:proofErr w:type="spellEnd"/>
      <w:r w:rsidR="009C7E29" w:rsidRPr="005031B4">
        <w:rPr>
          <w:lang w:val="nn-NO"/>
        </w:rPr>
        <w:t xml:space="preserve"> konditor</w:t>
      </w:r>
      <w:r w:rsidR="00D719D5" w:rsidRPr="005031B4">
        <w:rPr>
          <w:lang w:val="nn-NO"/>
        </w:rPr>
        <w:t xml:space="preserve"> sjef også</w:t>
      </w:r>
      <w:r w:rsidR="009C7E29" w:rsidRPr="005031B4">
        <w:rPr>
          <w:lang w:val="nn-NO"/>
        </w:rPr>
        <w:t xml:space="preserve">, og det er min lidenskap å jobbe som konditor. </w:t>
      </w:r>
      <w:proofErr w:type="spellStart"/>
      <w:r w:rsidR="00042BEA" w:rsidRPr="005031B4">
        <w:rPr>
          <w:lang w:val="nn-NO"/>
        </w:rPr>
        <w:t>Jeg</w:t>
      </w:r>
      <w:proofErr w:type="spellEnd"/>
      <w:r w:rsidR="00042BEA" w:rsidRPr="005031B4">
        <w:rPr>
          <w:lang w:val="nn-NO"/>
        </w:rPr>
        <w:t xml:space="preserve"> har </w:t>
      </w:r>
      <w:proofErr w:type="spellStart"/>
      <w:r w:rsidR="00042BEA" w:rsidRPr="005031B4">
        <w:rPr>
          <w:lang w:val="nn-NO"/>
        </w:rPr>
        <w:t>jobbet</w:t>
      </w:r>
      <w:proofErr w:type="spellEnd"/>
      <w:r w:rsidR="00042BEA" w:rsidRPr="005031B4">
        <w:rPr>
          <w:lang w:val="nn-NO"/>
        </w:rPr>
        <w:t xml:space="preserve"> på mange forskjellige restaurant som kondi</w:t>
      </w:r>
      <w:r w:rsidR="00580E1E" w:rsidRPr="005031B4">
        <w:rPr>
          <w:lang w:val="nn-NO"/>
        </w:rPr>
        <w:t xml:space="preserve">tor sjef i Oslo. </w:t>
      </w:r>
      <w:r w:rsidR="009C7E29" w:rsidRPr="005031B4">
        <w:rPr>
          <w:lang w:val="nn-NO"/>
        </w:rPr>
        <w:t xml:space="preserve">Men </w:t>
      </w:r>
      <w:proofErr w:type="spellStart"/>
      <w:r w:rsidR="009C7E29" w:rsidRPr="005031B4">
        <w:rPr>
          <w:lang w:val="nn-NO"/>
        </w:rPr>
        <w:t>jeg</w:t>
      </w:r>
      <w:proofErr w:type="spellEnd"/>
      <w:r w:rsidR="009C7E29" w:rsidRPr="005031B4">
        <w:rPr>
          <w:lang w:val="nn-NO"/>
        </w:rPr>
        <w:t xml:space="preserve"> </w:t>
      </w:r>
      <w:proofErr w:type="spellStart"/>
      <w:r w:rsidR="009C7E29" w:rsidRPr="005031B4">
        <w:rPr>
          <w:lang w:val="nn-NO"/>
        </w:rPr>
        <w:t>oppdaget</w:t>
      </w:r>
      <w:proofErr w:type="spellEnd"/>
      <w:r w:rsidR="009C7E29" w:rsidRPr="005031B4">
        <w:rPr>
          <w:lang w:val="nn-NO"/>
        </w:rPr>
        <w:t xml:space="preserve"> en </w:t>
      </w:r>
      <w:proofErr w:type="spellStart"/>
      <w:r w:rsidR="009C7E29" w:rsidRPr="005031B4">
        <w:rPr>
          <w:lang w:val="nn-NO"/>
        </w:rPr>
        <w:t>økende</w:t>
      </w:r>
      <w:proofErr w:type="spellEnd"/>
      <w:r w:rsidR="009C7E29" w:rsidRPr="005031B4">
        <w:rPr>
          <w:lang w:val="nn-NO"/>
        </w:rPr>
        <w:t xml:space="preserve"> interesse for Data Ingeniør, så </w:t>
      </w:r>
      <w:proofErr w:type="spellStart"/>
      <w:r w:rsidR="009C7E29" w:rsidRPr="005031B4">
        <w:rPr>
          <w:lang w:val="nn-NO"/>
        </w:rPr>
        <w:t>jeg</w:t>
      </w:r>
      <w:proofErr w:type="spellEnd"/>
      <w:r w:rsidR="009C7E29" w:rsidRPr="005031B4">
        <w:rPr>
          <w:lang w:val="nn-NO"/>
        </w:rPr>
        <w:t xml:space="preserve"> </w:t>
      </w:r>
      <w:proofErr w:type="spellStart"/>
      <w:r w:rsidR="009C7E29" w:rsidRPr="005031B4">
        <w:rPr>
          <w:lang w:val="nn-NO"/>
        </w:rPr>
        <w:t>valgte</w:t>
      </w:r>
      <w:proofErr w:type="spellEnd"/>
      <w:r w:rsidR="009C7E29" w:rsidRPr="005031B4">
        <w:rPr>
          <w:lang w:val="nn-NO"/>
        </w:rPr>
        <w:t xml:space="preserve"> å studere det, </w:t>
      </w:r>
      <w:proofErr w:type="spellStart"/>
      <w:r w:rsidR="009C7E29" w:rsidRPr="005031B4">
        <w:rPr>
          <w:lang w:val="nn-NO"/>
        </w:rPr>
        <w:t>selv</w:t>
      </w:r>
      <w:proofErr w:type="spellEnd"/>
      <w:r w:rsidR="009C7E29" w:rsidRPr="005031B4">
        <w:rPr>
          <w:lang w:val="nn-NO"/>
        </w:rPr>
        <w:t xml:space="preserve"> om det er helt </w:t>
      </w:r>
      <w:proofErr w:type="spellStart"/>
      <w:r w:rsidR="009C7E29" w:rsidRPr="005031B4">
        <w:rPr>
          <w:lang w:val="nn-NO"/>
        </w:rPr>
        <w:t>annerledes</w:t>
      </w:r>
      <w:proofErr w:type="spellEnd"/>
      <w:r w:rsidR="009C7E29" w:rsidRPr="005031B4">
        <w:rPr>
          <w:lang w:val="nn-NO"/>
        </w:rPr>
        <w:t xml:space="preserve"> enn det </w:t>
      </w:r>
      <w:proofErr w:type="spellStart"/>
      <w:r w:rsidR="009C7E29" w:rsidRPr="005031B4">
        <w:rPr>
          <w:lang w:val="nn-NO"/>
        </w:rPr>
        <w:t>jeg</w:t>
      </w:r>
      <w:proofErr w:type="spellEnd"/>
      <w:r w:rsidR="009C7E29" w:rsidRPr="005031B4">
        <w:rPr>
          <w:lang w:val="nn-NO"/>
        </w:rPr>
        <w:t xml:space="preserve"> studerte på </w:t>
      </w:r>
      <w:proofErr w:type="spellStart"/>
      <w:r w:rsidR="009C7E29" w:rsidRPr="005031B4">
        <w:rPr>
          <w:lang w:val="nn-NO"/>
        </w:rPr>
        <w:t>videregående</w:t>
      </w:r>
      <w:proofErr w:type="spellEnd"/>
      <w:r w:rsidR="009C7E29" w:rsidRPr="005031B4">
        <w:rPr>
          <w:lang w:val="nn-NO"/>
        </w:rPr>
        <w:t xml:space="preserve"> skole. Programmering er </w:t>
      </w:r>
      <w:proofErr w:type="spellStart"/>
      <w:r w:rsidR="009C7E29" w:rsidRPr="005031B4">
        <w:rPr>
          <w:lang w:val="nn-NO"/>
        </w:rPr>
        <w:t>ikke</w:t>
      </w:r>
      <w:proofErr w:type="spellEnd"/>
      <w:r w:rsidR="009C7E29" w:rsidRPr="005031B4">
        <w:rPr>
          <w:lang w:val="nn-NO"/>
        </w:rPr>
        <w:t xml:space="preserve"> bakgrunnen min, men </w:t>
      </w:r>
      <w:proofErr w:type="spellStart"/>
      <w:r w:rsidR="009C7E29" w:rsidRPr="005031B4">
        <w:rPr>
          <w:lang w:val="nn-NO"/>
        </w:rPr>
        <w:t>jeg</w:t>
      </w:r>
      <w:proofErr w:type="spellEnd"/>
      <w:r w:rsidR="009C7E29" w:rsidRPr="005031B4">
        <w:rPr>
          <w:lang w:val="nn-NO"/>
        </w:rPr>
        <w:t xml:space="preserve"> vil </w:t>
      </w:r>
      <w:proofErr w:type="spellStart"/>
      <w:r w:rsidR="009C7E29" w:rsidRPr="005031B4">
        <w:rPr>
          <w:lang w:val="nn-NO"/>
        </w:rPr>
        <w:t>gjøre</w:t>
      </w:r>
      <w:proofErr w:type="spellEnd"/>
      <w:r w:rsidR="009C7E29" w:rsidRPr="005031B4">
        <w:rPr>
          <w:lang w:val="nn-NO"/>
        </w:rPr>
        <w:t xml:space="preserve"> mitt beste for å </w:t>
      </w:r>
      <w:proofErr w:type="spellStart"/>
      <w:r w:rsidR="009C7E29" w:rsidRPr="005031B4">
        <w:rPr>
          <w:lang w:val="nn-NO"/>
        </w:rPr>
        <w:t>laere</w:t>
      </w:r>
      <w:proofErr w:type="spellEnd"/>
      <w:r w:rsidR="009C7E29" w:rsidRPr="005031B4">
        <w:rPr>
          <w:lang w:val="nn-NO"/>
        </w:rPr>
        <w:t>.</w:t>
      </w:r>
    </w:p>
    <w:p w14:paraId="27FE1FFC" w14:textId="77777777" w:rsidR="0055247F" w:rsidRPr="005031B4" w:rsidRDefault="0055247F" w:rsidP="3A6F5AA9">
      <w:pPr>
        <w:pStyle w:val="BodyText"/>
        <w:rPr>
          <w:lang w:val="nn-NO"/>
        </w:rPr>
      </w:pPr>
    </w:p>
    <w:p w14:paraId="006A2A64" w14:textId="5460CC65" w:rsidR="2F754716" w:rsidRPr="005031B4" w:rsidRDefault="0993A9FE" w:rsidP="2F754716">
      <w:pPr>
        <w:pStyle w:val="BodyText"/>
        <w:rPr>
          <w:lang w:val="nn-NO"/>
        </w:rPr>
      </w:pPr>
      <w:r w:rsidRPr="288CFA27">
        <w:rPr>
          <w:lang w:val="nn-NO"/>
        </w:rPr>
        <w:lastRenderedPageBreak/>
        <w:t xml:space="preserve">Aleksander </w:t>
      </w:r>
      <w:r w:rsidRPr="2EF41C4F">
        <w:rPr>
          <w:lang w:val="nn-NO"/>
        </w:rPr>
        <w:t>Augestad:</w:t>
      </w:r>
    </w:p>
    <w:p w14:paraId="0A002EC1" w14:textId="28CCB0C3" w:rsidR="0993A9FE" w:rsidRDefault="0993A9FE" w:rsidP="2EF41C4F">
      <w:pPr>
        <w:pStyle w:val="BodyText"/>
        <w:rPr>
          <w:lang w:val="nn-NO"/>
        </w:rPr>
      </w:pPr>
      <w:r w:rsidRPr="069AA737">
        <w:rPr>
          <w:lang w:val="nn-NO"/>
        </w:rPr>
        <w:t xml:space="preserve">Eg er Aleksander, eg </w:t>
      </w:r>
      <w:r w:rsidRPr="624B7FF0">
        <w:rPr>
          <w:lang w:val="nn-NO"/>
        </w:rPr>
        <w:t xml:space="preserve">kommer </w:t>
      </w:r>
      <w:proofErr w:type="spellStart"/>
      <w:r w:rsidRPr="624B7FF0">
        <w:rPr>
          <w:lang w:val="nn-NO"/>
        </w:rPr>
        <w:t>opprinlig</w:t>
      </w:r>
      <w:proofErr w:type="spellEnd"/>
      <w:r w:rsidRPr="624B7FF0">
        <w:rPr>
          <w:lang w:val="nn-NO"/>
        </w:rPr>
        <w:t xml:space="preserve"> frå </w:t>
      </w:r>
      <w:r w:rsidRPr="273FA1D2">
        <w:rPr>
          <w:lang w:val="nn-NO"/>
        </w:rPr>
        <w:t>Skien.</w:t>
      </w:r>
      <w:r w:rsidRPr="39CACED2">
        <w:rPr>
          <w:lang w:val="nn-NO"/>
        </w:rPr>
        <w:t xml:space="preserve"> Eg flyttet til Ålesund for å </w:t>
      </w:r>
      <w:r w:rsidRPr="1824633D">
        <w:rPr>
          <w:lang w:val="nn-NO"/>
        </w:rPr>
        <w:t>studere</w:t>
      </w:r>
      <w:r w:rsidRPr="0FE5FAE2">
        <w:rPr>
          <w:lang w:val="nn-NO"/>
        </w:rPr>
        <w:t xml:space="preserve">. </w:t>
      </w:r>
      <w:r w:rsidR="4E621D50" w:rsidRPr="674DE7CE">
        <w:rPr>
          <w:lang w:val="nn-NO"/>
        </w:rPr>
        <w:t xml:space="preserve">Eg Søkte rett inn på </w:t>
      </w:r>
      <w:proofErr w:type="spellStart"/>
      <w:r w:rsidR="4E621D50" w:rsidRPr="674DE7CE">
        <w:rPr>
          <w:lang w:val="nn-NO"/>
        </w:rPr>
        <w:t>høyere</w:t>
      </w:r>
      <w:proofErr w:type="spellEnd"/>
      <w:r w:rsidR="4E621D50" w:rsidRPr="674DE7CE">
        <w:rPr>
          <w:lang w:val="nn-NO"/>
        </w:rPr>
        <w:t xml:space="preserve"> </w:t>
      </w:r>
      <w:proofErr w:type="spellStart"/>
      <w:r w:rsidR="4E621D50" w:rsidRPr="674DE7CE">
        <w:rPr>
          <w:lang w:val="nn-NO"/>
        </w:rPr>
        <w:t>utdannelse</w:t>
      </w:r>
      <w:proofErr w:type="spellEnd"/>
      <w:r w:rsidR="4E621D50" w:rsidRPr="674DE7CE">
        <w:rPr>
          <w:lang w:val="nn-NO"/>
        </w:rPr>
        <w:t xml:space="preserve"> etter </w:t>
      </w:r>
      <w:proofErr w:type="spellStart"/>
      <w:r w:rsidR="4E621D50" w:rsidRPr="674DE7CE">
        <w:rPr>
          <w:lang w:val="nn-NO"/>
        </w:rPr>
        <w:t>vidregående</w:t>
      </w:r>
      <w:proofErr w:type="spellEnd"/>
      <w:r w:rsidR="4E621D50" w:rsidRPr="674DE7CE">
        <w:rPr>
          <w:lang w:val="nn-NO"/>
        </w:rPr>
        <w:t xml:space="preserve">. </w:t>
      </w:r>
      <w:r w:rsidR="4E621D50" w:rsidRPr="33933ADD">
        <w:rPr>
          <w:lang w:val="nn-NO"/>
        </w:rPr>
        <w:t xml:space="preserve">Eg har </w:t>
      </w:r>
      <w:proofErr w:type="spellStart"/>
      <w:r w:rsidR="4E621D50" w:rsidRPr="33933ADD">
        <w:rPr>
          <w:lang w:val="nn-NO"/>
        </w:rPr>
        <w:t>forsovit</w:t>
      </w:r>
      <w:proofErr w:type="spellEnd"/>
      <w:r w:rsidR="4E621D50" w:rsidRPr="33933ADD">
        <w:rPr>
          <w:lang w:val="nn-NO"/>
        </w:rPr>
        <w:t xml:space="preserve"> vært </w:t>
      </w:r>
      <w:proofErr w:type="spellStart"/>
      <w:r w:rsidR="4E621D50" w:rsidRPr="33933ADD">
        <w:rPr>
          <w:lang w:val="nn-NO"/>
        </w:rPr>
        <w:t>intressert</w:t>
      </w:r>
      <w:proofErr w:type="spellEnd"/>
      <w:r w:rsidR="4E621D50" w:rsidRPr="33933ADD">
        <w:rPr>
          <w:lang w:val="nn-NO"/>
        </w:rPr>
        <w:t xml:space="preserve"> i IT- og data-relaterte </w:t>
      </w:r>
      <w:proofErr w:type="spellStart"/>
      <w:r w:rsidR="4E621D50" w:rsidRPr="33933ADD">
        <w:rPr>
          <w:lang w:val="nn-NO"/>
        </w:rPr>
        <w:t>temaer</w:t>
      </w:r>
      <w:proofErr w:type="spellEnd"/>
      <w:r w:rsidR="4E621D50" w:rsidRPr="33933ADD">
        <w:rPr>
          <w:lang w:val="nn-NO"/>
        </w:rPr>
        <w:t xml:space="preserve"> så lenge eg kan huske</w:t>
      </w:r>
      <w:r w:rsidR="50B9A48E" w:rsidRPr="78C9C2FC">
        <w:rPr>
          <w:lang w:val="nn-NO"/>
        </w:rPr>
        <w:t xml:space="preserve">, og eg har </w:t>
      </w:r>
      <w:r w:rsidR="50B9A48E" w:rsidRPr="245350F3">
        <w:rPr>
          <w:lang w:val="nn-NO"/>
        </w:rPr>
        <w:t xml:space="preserve">vært bestemt på </w:t>
      </w:r>
      <w:proofErr w:type="spellStart"/>
      <w:r w:rsidR="50B9A48E" w:rsidRPr="2EA01598">
        <w:rPr>
          <w:lang w:val="nn-NO"/>
        </w:rPr>
        <w:t>ingeniørstudie</w:t>
      </w:r>
      <w:proofErr w:type="spellEnd"/>
      <w:r w:rsidR="50B9A48E" w:rsidRPr="2EA01598">
        <w:rPr>
          <w:lang w:val="nn-NO"/>
        </w:rPr>
        <w:t xml:space="preserve"> </w:t>
      </w:r>
      <w:proofErr w:type="spellStart"/>
      <w:r w:rsidR="50B9A48E" w:rsidRPr="2EA01598">
        <w:rPr>
          <w:lang w:val="nn-NO"/>
        </w:rPr>
        <w:t>siden</w:t>
      </w:r>
      <w:proofErr w:type="spellEnd"/>
      <w:r w:rsidR="50B9A48E" w:rsidRPr="2EA01598">
        <w:rPr>
          <w:lang w:val="nn-NO"/>
        </w:rPr>
        <w:t xml:space="preserve"> eg </w:t>
      </w:r>
      <w:proofErr w:type="spellStart"/>
      <w:r w:rsidR="50B9A48E" w:rsidRPr="2EA01598">
        <w:rPr>
          <w:lang w:val="nn-NO"/>
        </w:rPr>
        <w:t>gikk</w:t>
      </w:r>
      <w:proofErr w:type="spellEnd"/>
      <w:r w:rsidR="50B9A48E" w:rsidRPr="2EA01598">
        <w:rPr>
          <w:lang w:val="nn-NO"/>
        </w:rPr>
        <w:t xml:space="preserve"> på barneskolen. </w:t>
      </w:r>
      <w:r w:rsidR="3560E5C1" w:rsidRPr="4909A26B">
        <w:rPr>
          <w:lang w:val="nn-NO"/>
        </w:rPr>
        <w:t xml:space="preserve">Min inspirasjon for å bli ingeniør er </w:t>
      </w:r>
      <w:proofErr w:type="spellStart"/>
      <w:r w:rsidR="3560E5C1" w:rsidRPr="4909A26B">
        <w:rPr>
          <w:lang w:val="nn-NO"/>
        </w:rPr>
        <w:t>hovedsakelig</w:t>
      </w:r>
      <w:proofErr w:type="spellEnd"/>
      <w:r w:rsidR="3560E5C1" w:rsidRPr="4909A26B">
        <w:rPr>
          <w:lang w:val="nn-NO"/>
        </w:rPr>
        <w:t xml:space="preserve"> morfaren min som </w:t>
      </w:r>
      <w:r w:rsidR="2122866B" w:rsidRPr="4909A26B">
        <w:rPr>
          <w:lang w:val="nn-NO"/>
        </w:rPr>
        <w:t xml:space="preserve">var </w:t>
      </w:r>
      <w:proofErr w:type="spellStart"/>
      <w:r w:rsidR="2122866B" w:rsidRPr="4909A26B">
        <w:rPr>
          <w:lang w:val="nn-NO"/>
        </w:rPr>
        <w:t>utdannet</w:t>
      </w:r>
      <w:proofErr w:type="spellEnd"/>
      <w:r w:rsidR="2122866B" w:rsidRPr="4909A26B">
        <w:rPr>
          <w:lang w:val="nn-NO"/>
        </w:rPr>
        <w:t xml:space="preserve"> sivilingeniør </w:t>
      </w:r>
      <w:r w:rsidR="06172AEC" w:rsidRPr="4909A26B">
        <w:rPr>
          <w:lang w:val="nn-NO"/>
        </w:rPr>
        <w:t>ved</w:t>
      </w:r>
      <w:r w:rsidR="2122866B" w:rsidRPr="4909A26B">
        <w:rPr>
          <w:lang w:val="nn-NO"/>
        </w:rPr>
        <w:t xml:space="preserve"> NTNU</w:t>
      </w:r>
      <w:r w:rsidR="06172AEC" w:rsidRPr="4909A26B">
        <w:rPr>
          <w:lang w:val="nn-NO"/>
        </w:rPr>
        <w:t xml:space="preserve"> tilbake når det hette NT</w:t>
      </w:r>
      <w:r w:rsidR="7EE08C7E" w:rsidRPr="4909A26B">
        <w:rPr>
          <w:lang w:val="nn-NO"/>
        </w:rPr>
        <w:t>U</w:t>
      </w:r>
      <w:r w:rsidR="23CF0A5F" w:rsidRPr="4909A26B">
        <w:rPr>
          <w:lang w:val="nn-NO"/>
        </w:rPr>
        <w:t>.</w:t>
      </w:r>
      <w:r w:rsidR="2122866B" w:rsidRPr="4909A26B">
        <w:rPr>
          <w:lang w:val="nn-NO"/>
        </w:rPr>
        <w:t xml:space="preserve"> </w:t>
      </w:r>
      <w:r w:rsidR="2EE32BED" w:rsidRPr="4909A26B">
        <w:rPr>
          <w:lang w:val="nn-NO"/>
        </w:rPr>
        <w:t xml:space="preserve">Eg </w:t>
      </w:r>
      <w:proofErr w:type="spellStart"/>
      <w:r w:rsidR="2EE32BED" w:rsidRPr="4909A26B">
        <w:rPr>
          <w:lang w:val="nn-NO"/>
        </w:rPr>
        <w:t>arvet</w:t>
      </w:r>
      <w:proofErr w:type="spellEnd"/>
      <w:r w:rsidR="2EE32BED" w:rsidRPr="4909A26B">
        <w:rPr>
          <w:lang w:val="nn-NO"/>
        </w:rPr>
        <w:t xml:space="preserve"> hans </w:t>
      </w:r>
      <w:proofErr w:type="spellStart"/>
      <w:r w:rsidR="2EE32BED" w:rsidRPr="4909A26B">
        <w:rPr>
          <w:lang w:val="nn-NO"/>
        </w:rPr>
        <w:t>svilingeniør</w:t>
      </w:r>
      <w:proofErr w:type="spellEnd"/>
      <w:r w:rsidR="2EE32BED" w:rsidRPr="4909A26B">
        <w:rPr>
          <w:lang w:val="nn-NO"/>
        </w:rPr>
        <w:t xml:space="preserve">-ring og håper en </w:t>
      </w:r>
      <w:r w:rsidR="2EE32BED" w:rsidRPr="3692AF37">
        <w:rPr>
          <w:lang w:val="nn-NO"/>
        </w:rPr>
        <w:t xml:space="preserve">dag å </w:t>
      </w:r>
      <w:r w:rsidR="4AF7B31B" w:rsidRPr="3692AF37">
        <w:rPr>
          <w:lang w:val="nn-NO"/>
        </w:rPr>
        <w:t xml:space="preserve">få den smidd om til å også ha </w:t>
      </w:r>
      <w:r w:rsidR="4AF7B31B" w:rsidRPr="7CC3B7E4">
        <w:rPr>
          <w:lang w:val="nn-NO"/>
        </w:rPr>
        <w:t>mitt studentnummer</w:t>
      </w:r>
      <w:r w:rsidR="4AF7B31B" w:rsidRPr="2D0B4E42">
        <w:rPr>
          <w:lang w:val="nn-NO"/>
        </w:rPr>
        <w:t xml:space="preserve"> på</w:t>
      </w:r>
      <w:r w:rsidR="4AF7B31B" w:rsidRPr="2CBF66E7">
        <w:rPr>
          <w:lang w:val="nn-NO"/>
        </w:rPr>
        <w:t xml:space="preserve"> seg.</w:t>
      </w:r>
      <w:r w:rsidR="4AF7B31B" w:rsidRPr="7CC3B7E4">
        <w:rPr>
          <w:lang w:val="nn-NO"/>
        </w:rPr>
        <w:t xml:space="preserve"> </w:t>
      </w:r>
      <w:r w:rsidR="23CF0A5F" w:rsidRPr="7CC3B7E4">
        <w:rPr>
          <w:lang w:val="nn-NO"/>
        </w:rPr>
        <w:t>Faren</w:t>
      </w:r>
      <w:r w:rsidR="23CF0A5F" w:rsidRPr="4909A26B">
        <w:rPr>
          <w:lang w:val="nn-NO"/>
        </w:rPr>
        <w:t xml:space="preserve"> min er også ingeniør og han har også vært en rollemodell for </w:t>
      </w:r>
      <w:proofErr w:type="spellStart"/>
      <w:r w:rsidR="23CF0A5F" w:rsidRPr="4909A26B">
        <w:rPr>
          <w:lang w:val="nn-NO"/>
        </w:rPr>
        <w:t>valget</w:t>
      </w:r>
      <w:proofErr w:type="spellEnd"/>
      <w:r w:rsidR="23CF0A5F" w:rsidRPr="4909A26B">
        <w:rPr>
          <w:lang w:val="nn-NO"/>
        </w:rPr>
        <w:t xml:space="preserve"> av </w:t>
      </w:r>
      <w:proofErr w:type="spellStart"/>
      <w:r w:rsidR="23CF0A5F" w:rsidRPr="4909A26B">
        <w:rPr>
          <w:lang w:val="nn-NO"/>
        </w:rPr>
        <w:t>utdannelse</w:t>
      </w:r>
      <w:proofErr w:type="spellEnd"/>
      <w:r w:rsidR="23CF0A5F" w:rsidRPr="4909A26B">
        <w:rPr>
          <w:lang w:val="nn-NO"/>
        </w:rPr>
        <w:t>.</w:t>
      </w:r>
    </w:p>
    <w:p w14:paraId="15B69F24" w14:textId="0C9F8DFC" w:rsidR="317E8AB4" w:rsidRDefault="37450E76" w:rsidP="5C743FF3">
      <w:pPr>
        <w:pStyle w:val="BodyText"/>
      </w:pPr>
      <w:r>
        <w:rPr>
          <w:noProof/>
        </w:rPr>
        <w:drawing>
          <wp:inline distT="0" distB="0" distL="0" distR="0" wp14:anchorId="2A3E7208" wp14:editId="039ACAE0">
            <wp:extent cx="2170588" cy="2305050"/>
            <wp:effectExtent l="0" t="0" r="1270" b="0"/>
            <wp:docPr id="677390913" name="Picture 67739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71587" cy="2306111"/>
                    </a:xfrm>
                    <a:prstGeom prst="rect">
                      <a:avLst/>
                    </a:prstGeom>
                  </pic:spPr>
                </pic:pic>
              </a:graphicData>
            </a:graphic>
          </wp:inline>
        </w:drawing>
      </w:r>
    </w:p>
    <w:p w14:paraId="6016BE7B" w14:textId="77777777" w:rsidR="00402E75" w:rsidRDefault="00402E75">
      <w:r>
        <w:br w:type="page"/>
      </w:r>
    </w:p>
    <w:p w14:paraId="5491B08B" w14:textId="3DFEF642" w:rsidR="000551FF" w:rsidRPr="005031B4" w:rsidRDefault="00C94C36" w:rsidP="000551FF">
      <w:pPr>
        <w:pStyle w:val="Heading1"/>
        <w:rPr>
          <w:lang w:val="nn-NO"/>
        </w:rPr>
      </w:pPr>
      <w:bookmarkStart w:id="14" w:name="_Toc151710211"/>
      <w:proofErr w:type="spellStart"/>
      <w:r w:rsidRPr="005031B4">
        <w:rPr>
          <w:lang w:val="nn-NO"/>
        </w:rPr>
        <w:lastRenderedPageBreak/>
        <w:t>Problembeskrivelse</w:t>
      </w:r>
      <w:bookmarkEnd w:id="14"/>
      <w:proofErr w:type="spellEnd"/>
    </w:p>
    <w:p w14:paraId="04012848" w14:textId="11B546EB" w:rsidR="00187DC0" w:rsidRDefault="00C44843" w:rsidP="00DA1074">
      <w:pPr>
        <w:pStyle w:val="BodyText"/>
        <w:rPr>
          <w:lang w:val="nn-NO"/>
        </w:rPr>
      </w:pPr>
      <w:r>
        <w:rPr>
          <w:lang w:val="nn-NO"/>
        </w:rPr>
        <w:t>I b</w:t>
      </w:r>
      <w:r w:rsidR="00CC5CDE">
        <w:rPr>
          <w:lang w:val="nn-NO"/>
        </w:rPr>
        <w:t xml:space="preserve">yrjinga </w:t>
      </w:r>
      <w:r w:rsidR="001C1F43">
        <w:rPr>
          <w:lang w:val="nn-NO"/>
        </w:rPr>
        <w:t>t</w:t>
      </w:r>
      <w:r w:rsidR="00B175A1">
        <w:rPr>
          <w:lang w:val="nn-NO"/>
        </w:rPr>
        <w:t xml:space="preserve">ykte </w:t>
      </w:r>
      <w:r w:rsidR="001F45B9">
        <w:rPr>
          <w:lang w:val="nn-NO"/>
        </w:rPr>
        <w:t xml:space="preserve">gruppa </w:t>
      </w:r>
      <w:r w:rsidR="0086085C">
        <w:rPr>
          <w:lang w:val="nn-NO"/>
        </w:rPr>
        <w:t xml:space="preserve">at </w:t>
      </w:r>
      <w:r w:rsidR="000B352B">
        <w:rPr>
          <w:lang w:val="nn-NO"/>
        </w:rPr>
        <w:t xml:space="preserve">målet var å </w:t>
      </w:r>
      <w:r w:rsidR="00F532E6">
        <w:rPr>
          <w:lang w:val="nn-NO"/>
        </w:rPr>
        <w:t>d</w:t>
      </w:r>
      <w:r w:rsidR="00A52954">
        <w:rPr>
          <w:lang w:val="nn-NO"/>
        </w:rPr>
        <w:t>anne ein forstå</w:t>
      </w:r>
      <w:r w:rsidR="00BC3939">
        <w:rPr>
          <w:lang w:val="nn-NO"/>
        </w:rPr>
        <w:t xml:space="preserve">ing </w:t>
      </w:r>
      <w:r w:rsidR="00306446">
        <w:rPr>
          <w:lang w:val="nn-NO"/>
        </w:rPr>
        <w:t>av</w:t>
      </w:r>
      <w:r w:rsidR="00A03E82">
        <w:rPr>
          <w:lang w:val="nn-NO"/>
        </w:rPr>
        <w:t xml:space="preserve"> k</w:t>
      </w:r>
      <w:r w:rsidR="00D81538">
        <w:rPr>
          <w:lang w:val="nn-NO"/>
        </w:rPr>
        <w:t>o</w:t>
      </w:r>
      <w:r w:rsidR="008A09FF">
        <w:rPr>
          <w:lang w:val="nn-NO"/>
        </w:rPr>
        <w:t>rleis</w:t>
      </w:r>
      <w:r w:rsidR="002854C3">
        <w:rPr>
          <w:lang w:val="nn-NO"/>
        </w:rPr>
        <w:t xml:space="preserve"> legoroboten skulle</w:t>
      </w:r>
      <w:r w:rsidR="00DC162D">
        <w:rPr>
          <w:lang w:val="nn-NO"/>
        </w:rPr>
        <w:t xml:space="preserve"> kodast med Python.</w:t>
      </w:r>
      <w:r w:rsidR="00572517">
        <w:rPr>
          <w:lang w:val="nn-NO"/>
        </w:rPr>
        <w:t xml:space="preserve"> </w:t>
      </w:r>
      <w:r w:rsidR="00CD2862">
        <w:rPr>
          <w:lang w:val="nn-NO"/>
        </w:rPr>
        <w:t>Gruppa fekk tolkinga frå</w:t>
      </w:r>
      <w:r w:rsidR="00534FD5">
        <w:rPr>
          <w:lang w:val="nn-NO"/>
        </w:rPr>
        <w:t xml:space="preserve"> kravet om å</w:t>
      </w:r>
      <w:r w:rsidR="00912B6C">
        <w:rPr>
          <w:lang w:val="nn-NO"/>
        </w:rPr>
        <w:t xml:space="preserve"> kode</w:t>
      </w:r>
      <w:r w:rsidR="006F776A">
        <w:rPr>
          <w:lang w:val="nn-NO"/>
        </w:rPr>
        <w:t xml:space="preserve"> i Python i staden f</w:t>
      </w:r>
      <w:r w:rsidR="00214745">
        <w:rPr>
          <w:lang w:val="nn-NO"/>
        </w:rPr>
        <w:t>o</w:t>
      </w:r>
      <w:r w:rsidR="006F776A">
        <w:rPr>
          <w:lang w:val="nn-NO"/>
        </w:rPr>
        <w:t xml:space="preserve">r </w:t>
      </w:r>
      <w:r w:rsidR="00094696">
        <w:rPr>
          <w:lang w:val="nn-NO"/>
        </w:rPr>
        <w:t xml:space="preserve">kodeblokkar som ble </w:t>
      </w:r>
      <w:r w:rsidR="00CA3597">
        <w:rPr>
          <w:lang w:val="nn-NO"/>
        </w:rPr>
        <w:t xml:space="preserve">brukt ein tidlegare </w:t>
      </w:r>
      <w:r w:rsidR="00AB146D">
        <w:rPr>
          <w:lang w:val="nn-NO"/>
        </w:rPr>
        <w:t>oppgåve gruppa fekk.</w:t>
      </w:r>
      <w:r w:rsidR="00434A0F">
        <w:rPr>
          <w:lang w:val="nn-NO"/>
        </w:rPr>
        <w:t xml:space="preserve"> Ved seinare gransking </w:t>
      </w:r>
      <w:r w:rsidR="00A25666">
        <w:rPr>
          <w:lang w:val="nn-NO"/>
        </w:rPr>
        <w:t xml:space="preserve">av </w:t>
      </w:r>
      <w:r w:rsidR="00FD2AFE">
        <w:rPr>
          <w:lang w:val="nn-NO"/>
        </w:rPr>
        <w:t>prosjektbeskriv</w:t>
      </w:r>
      <w:r w:rsidR="00413C46">
        <w:rPr>
          <w:lang w:val="nn-NO"/>
        </w:rPr>
        <w:t xml:space="preserve">inga </w:t>
      </w:r>
      <w:r w:rsidR="00FE075B">
        <w:rPr>
          <w:lang w:val="nn-NO"/>
        </w:rPr>
        <w:t>og sp</w:t>
      </w:r>
      <w:r w:rsidR="00EE0767">
        <w:rPr>
          <w:lang w:val="nn-NO"/>
        </w:rPr>
        <w:t xml:space="preserve">ørjing </w:t>
      </w:r>
      <w:r w:rsidR="001E61F7">
        <w:rPr>
          <w:lang w:val="nn-NO"/>
        </w:rPr>
        <w:t>med</w:t>
      </w:r>
      <w:r w:rsidR="00B12B4E">
        <w:rPr>
          <w:lang w:val="nn-NO"/>
        </w:rPr>
        <w:t xml:space="preserve"> </w:t>
      </w:r>
      <w:r w:rsidR="00213A5B">
        <w:rPr>
          <w:lang w:val="nn-NO"/>
        </w:rPr>
        <w:t>lærar</w:t>
      </w:r>
      <w:r w:rsidR="00400B3E">
        <w:rPr>
          <w:lang w:val="nn-NO"/>
        </w:rPr>
        <w:t xml:space="preserve"> </w:t>
      </w:r>
      <w:r w:rsidR="003C5FDC">
        <w:rPr>
          <w:lang w:val="nn-NO"/>
        </w:rPr>
        <w:t>f</w:t>
      </w:r>
      <w:r w:rsidR="00913DAA">
        <w:rPr>
          <w:lang w:val="nn-NO"/>
        </w:rPr>
        <w:t xml:space="preserve">orstod </w:t>
      </w:r>
      <w:r w:rsidR="00A52CA1">
        <w:rPr>
          <w:lang w:val="nn-NO"/>
        </w:rPr>
        <w:t>gruppa at den opp</w:t>
      </w:r>
      <w:r w:rsidR="00FA2155">
        <w:rPr>
          <w:lang w:val="nn-NO"/>
        </w:rPr>
        <w:t xml:space="preserve">havelege </w:t>
      </w:r>
      <w:r w:rsidR="00D370AF">
        <w:rPr>
          <w:lang w:val="nn-NO"/>
        </w:rPr>
        <w:t>f</w:t>
      </w:r>
      <w:r w:rsidR="00555A73">
        <w:rPr>
          <w:lang w:val="nn-NO"/>
        </w:rPr>
        <w:t>orstå</w:t>
      </w:r>
      <w:r w:rsidR="00436C0D">
        <w:rPr>
          <w:lang w:val="nn-NO"/>
        </w:rPr>
        <w:t xml:space="preserve">inga </w:t>
      </w:r>
      <w:r w:rsidR="002C772B">
        <w:rPr>
          <w:lang w:val="nn-NO"/>
        </w:rPr>
        <w:t xml:space="preserve">til gruppa </w:t>
      </w:r>
      <w:r w:rsidR="00436C0D">
        <w:rPr>
          <w:lang w:val="nn-NO"/>
        </w:rPr>
        <w:t>var</w:t>
      </w:r>
      <w:r w:rsidR="00684D4D">
        <w:rPr>
          <w:lang w:val="nn-NO"/>
        </w:rPr>
        <w:t xml:space="preserve"> gal.</w:t>
      </w:r>
      <w:r w:rsidR="003E485F">
        <w:rPr>
          <w:lang w:val="nn-NO"/>
        </w:rPr>
        <w:t xml:space="preserve"> I etterkant </w:t>
      </w:r>
      <w:r w:rsidR="007C7B02">
        <w:rPr>
          <w:lang w:val="nn-NO"/>
        </w:rPr>
        <w:t xml:space="preserve">ble forståinga at </w:t>
      </w:r>
      <w:r w:rsidR="001443A3">
        <w:rPr>
          <w:lang w:val="nn-NO"/>
        </w:rPr>
        <w:t xml:space="preserve">gruppa skulle forsøke å </w:t>
      </w:r>
      <w:r w:rsidR="00B13EB2">
        <w:rPr>
          <w:lang w:val="nn-NO"/>
        </w:rPr>
        <w:t xml:space="preserve">sanke </w:t>
      </w:r>
      <w:r w:rsidR="006753F5">
        <w:rPr>
          <w:lang w:val="nn-NO"/>
        </w:rPr>
        <w:t xml:space="preserve">ein poengsum </w:t>
      </w:r>
      <w:r w:rsidR="000D1D6B">
        <w:rPr>
          <w:lang w:val="nn-NO"/>
        </w:rPr>
        <w:t xml:space="preserve">som gruppa dømer tilfredsstillande </w:t>
      </w:r>
      <w:r w:rsidR="006753F5">
        <w:rPr>
          <w:lang w:val="nn-NO"/>
        </w:rPr>
        <w:t xml:space="preserve">frå </w:t>
      </w:r>
      <w:r w:rsidR="00ED11B3">
        <w:rPr>
          <w:lang w:val="nn-NO"/>
        </w:rPr>
        <w:t xml:space="preserve">utfordringane </w:t>
      </w:r>
      <w:r w:rsidR="00531BA2">
        <w:rPr>
          <w:lang w:val="nn-NO"/>
        </w:rPr>
        <w:t>i legokonkuransen</w:t>
      </w:r>
      <w:r w:rsidR="000D1D6B">
        <w:rPr>
          <w:lang w:val="nn-NO"/>
        </w:rPr>
        <w:t>.</w:t>
      </w:r>
      <w:r w:rsidR="00A416A9">
        <w:rPr>
          <w:lang w:val="nn-NO"/>
        </w:rPr>
        <w:t xml:space="preserve"> </w:t>
      </w:r>
      <w:r w:rsidR="00184668">
        <w:rPr>
          <w:lang w:val="nn-NO"/>
        </w:rPr>
        <w:t>Samtidig</w:t>
      </w:r>
      <w:r w:rsidR="00A63BB6">
        <w:rPr>
          <w:lang w:val="nn-NO"/>
        </w:rPr>
        <w:t xml:space="preserve"> tykte gruppa</w:t>
      </w:r>
      <w:r w:rsidR="000E409C">
        <w:rPr>
          <w:lang w:val="nn-NO"/>
        </w:rPr>
        <w:t>,</w:t>
      </w:r>
      <w:r w:rsidR="00A63BB6">
        <w:rPr>
          <w:lang w:val="nn-NO"/>
        </w:rPr>
        <w:t xml:space="preserve"> </w:t>
      </w:r>
      <w:r w:rsidR="0041735F">
        <w:rPr>
          <w:lang w:val="nn-NO"/>
        </w:rPr>
        <w:t xml:space="preserve">i </w:t>
      </w:r>
      <w:r w:rsidR="00B90245">
        <w:rPr>
          <w:lang w:val="nn-NO"/>
        </w:rPr>
        <w:t>tillegg</w:t>
      </w:r>
      <w:r w:rsidR="000E409C">
        <w:rPr>
          <w:lang w:val="nn-NO"/>
        </w:rPr>
        <w:t>, at</w:t>
      </w:r>
      <w:r w:rsidR="00FE583D">
        <w:rPr>
          <w:lang w:val="nn-NO"/>
        </w:rPr>
        <w:t xml:space="preserve"> </w:t>
      </w:r>
      <w:r w:rsidR="001862F7">
        <w:rPr>
          <w:lang w:val="nn-NO"/>
        </w:rPr>
        <w:t>samarbeid og arbeid gjort i gruppa</w:t>
      </w:r>
      <w:r w:rsidR="00F4114F">
        <w:rPr>
          <w:lang w:val="nn-NO"/>
        </w:rPr>
        <w:t xml:space="preserve"> blir </w:t>
      </w:r>
      <w:r w:rsidR="00B75B4E">
        <w:rPr>
          <w:lang w:val="nn-NO"/>
        </w:rPr>
        <w:t xml:space="preserve">vektlagt </w:t>
      </w:r>
      <w:r w:rsidR="00027BF5">
        <w:rPr>
          <w:lang w:val="nn-NO"/>
        </w:rPr>
        <w:t>i vurderinga av</w:t>
      </w:r>
      <w:r w:rsidR="00B60772">
        <w:rPr>
          <w:lang w:val="nn-NO"/>
        </w:rPr>
        <w:t xml:space="preserve"> den ferdig</w:t>
      </w:r>
      <w:r w:rsidR="008447B3">
        <w:rPr>
          <w:lang w:val="nn-NO"/>
        </w:rPr>
        <w:t>e</w:t>
      </w:r>
      <w:r w:rsidR="00B60772">
        <w:rPr>
          <w:lang w:val="nn-NO"/>
        </w:rPr>
        <w:t xml:space="preserve"> </w:t>
      </w:r>
      <w:r w:rsidR="000D5A51">
        <w:rPr>
          <w:lang w:val="nn-NO"/>
        </w:rPr>
        <w:t>innleveringa av prosjektet.</w:t>
      </w:r>
      <w:r w:rsidR="00051941">
        <w:rPr>
          <w:lang w:val="nn-NO"/>
        </w:rPr>
        <w:t xml:space="preserve"> Faget prosjektet tar plass i omhandlar </w:t>
      </w:r>
      <w:r w:rsidR="00EA6556">
        <w:rPr>
          <w:lang w:val="nn-NO"/>
        </w:rPr>
        <w:t>samhandling i lag</w:t>
      </w:r>
      <w:r w:rsidR="0029721E">
        <w:rPr>
          <w:lang w:val="nn-NO"/>
        </w:rPr>
        <w:t>, så det gir mening</w:t>
      </w:r>
      <w:r w:rsidR="009F056E">
        <w:rPr>
          <w:lang w:val="nn-NO"/>
        </w:rPr>
        <w:t xml:space="preserve"> at gruppa blir vurdert</w:t>
      </w:r>
      <w:r w:rsidR="006F0027">
        <w:rPr>
          <w:lang w:val="nn-NO"/>
        </w:rPr>
        <w:t xml:space="preserve"> i </w:t>
      </w:r>
      <w:r w:rsidR="008A3678">
        <w:rPr>
          <w:lang w:val="nn-NO"/>
        </w:rPr>
        <w:t>samarbeid og liknande</w:t>
      </w:r>
      <w:r w:rsidR="00720CDE">
        <w:rPr>
          <w:lang w:val="nn-NO"/>
        </w:rPr>
        <w:t>, sidan det</w:t>
      </w:r>
      <w:r w:rsidR="008A3678">
        <w:rPr>
          <w:lang w:val="nn-NO"/>
        </w:rPr>
        <w:t xml:space="preserve"> er fag</w:t>
      </w:r>
      <w:r w:rsidR="00720CDE">
        <w:rPr>
          <w:lang w:val="nn-NO"/>
        </w:rPr>
        <w:t>leg relevant.</w:t>
      </w:r>
    </w:p>
    <w:p w14:paraId="44A0C110" w14:textId="10201BCC" w:rsidR="00187DC0" w:rsidRDefault="00C85B8B" w:rsidP="002B406A">
      <w:pPr>
        <w:pStyle w:val="BodyText"/>
        <w:rPr>
          <w:lang w:val="nn-NO"/>
        </w:rPr>
      </w:pPr>
      <w:r>
        <w:rPr>
          <w:lang w:val="nn-NO"/>
        </w:rPr>
        <w:t>Halvvegs</w:t>
      </w:r>
      <w:r w:rsidR="003D57DF">
        <w:rPr>
          <w:lang w:val="nn-NO"/>
        </w:rPr>
        <w:t xml:space="preserve"> </w:t>
      </w:r>
      <w:r w:rsidR="000E1340">
        <w:rPr>
          <w:lang w:val="nn-NO"/>
        </w:rPr>
        <w:t xml:space="preserve">igjennom </w:t>
      </w:r>
      <w:r w:rsidR="004B00BC">
        <w:rPr>
          <w:lang w:val="nn-NO"/>
        </w:rPr>
        <w:t xml:space="preserve">prosjekttida </w:t>
      </w:r>
      <w:r w:rsidR="001E546A">
        <w:rPr>
          <w:lang w:val="nn-NO"/>
        </w:rPr>
        <w:t>tok</w:t>
      </w:r>
      <w:r w:rsidR="002C143A">
        <w:rPr>
          <w:lang w:val="nn-NO"/>
        </w:rPr>
        <w:t xml:space="preserve"> gruppa </w:t>
      </w:r>
      <w:r w:rsidR="0010764B">
        <w:rPr>
          <w:lang w:val="nn-NO"/>
        </w:rPr>
        <w:t xml:space="preserve">å </w:t>
      </w:r>
      <w:r w:rsidR="00A70EB5">
        <w:rPr>
          <w:lang w:val="nn-NO"/>
        </w:rPr>
        <w:t xml:space="preserve">vurdere på nytt </w:t>
      </w:r>
      <w:r w:rsidR="0080734A">
        <w:rPr>
          <w:lang w:val="nn-NO"/>
        </w:rPr>
        <w:t>kva</w:t>
      </w:r>
      <w:r w:rsidR="00E30328">
        <w:rPr>
          <w:lang w:val="nn-NO"/>
        </w:rPr>
        <w:t xml:space="preserve"> problemstillinga </w:t>
      </w:r>
      <w:r w:rsidR="007D49D1">
        <w:rPr>
          <w:lang w:val="nn-NO"/>
        </w:rPr>
        <w:t>var.</w:t>
      </w:r>
      <w:r w:rsidR="006F67E7">
        <w:rPr>
          <w:lang w:val="nn-NO"/>
        </w:rPr>
        <w:t xml:space="preserve"> </w:t>
      </w:r>
      <w:r w:rsidR="00330992">
        <w:rPr>
          <w:lang w:val="nn-NO"/>
        </w:rPr>
        <w:t xml:space="preserve">Gruppa </w:t>
      </w:r>
      <w:r w:rsidR="00A70EB5">
        <w:rPr>
          <w:lang w:val="nn-NO"/>
        </w:rPr>
        <w:t xml:space="preserve">diskuterte </w:t>
      </w:r>
      <w:r w:rsidR="0055107E">
        <w:rPr>
          <w:lang w:val="nn-NO"/>
        </w:rPr>
        <w:t xml:space="preserve">aspektet med </w:t>
      </w:r>
      <w:r w:rsidR="004B4E93">
        <w:rPr>
          <w:lang w:val="nn-NO"/>
        </w:rPr>
        <w:t>legokonkuranse</w:t>
      </w:r>
      <w:r w:rsidR="0055107E">
        <w:rPr>
          <w:lang w:val="nn-NO"/>
        </w:rPr>
        <w:t xml:space="preserve">n </w:t>
      </w:r>
      <w:r w:rsidR="005A4A30">
        <w:rPr>
          <w:lang w:val="nn-NO"/>
        </w:rPr>
        <w:t>i prosjektet</w:t>
      </w:r>
      <w:r w:rsidR="00F24680">
        <w:rPr>
          <w:lang w:val="nn-NO"/>
        </w:rPr>
        <w:t xml:space="preserve"> kom fram til</w:t>
      </w:r>
      <w:r w:rsidR="00FC3C08">
        <w:rPr>
          <w:lang w:val="nn-NO"/>
        </w:rPr>
        <w:t xml:space="preserve"> at gruppa måtte</w:t>
      </w:r>
      <w:r w:rsidR="009A139F">
        <w:rPr>
          <w:lang w:val="nn-NO"/>
        </w:rPr>
        <w:t xml:space="preserve"> forsøke å løyse flest mogleg</w:t>
      </w:r>
      <w:r w:rsidR="00C80C56">
        <w:rPr>
          <w:lang w:val="nn-NO"/>
        </w:rPr>
        <w:t xml:space="preserve"> </w:t>
      </w:r>
      <w:r w:rsidR="00927BA7">
        <w:rPr>
          <w:lang w:val="nn-NO"/>
        </w:rPr>
        <w:t>utfordringar</w:t>
      </w:r>
      <w:r w:rsidR="00BA2BF6">
        <w:rPr>
          <w:lang w:val="nn-NO"/>
        </w:rPr>
        <w:t>.</w:t>
      </w:r>
      <w:r w:rsidR="000401CC">
        <w:rPr>
          <w:lang w:val="nn-NO"/>
        </w:rPr>
        <w:t xml:space="preserve"> </w:t>
      </w:r>
    </w:p>
    <w:p w14:paraId="71153AF6" w14:textId="581E1EE1" w:rsidR="00626AB5" w:rsidRPr="005031B4" w:rsidRDefault="001C38CA" w:rsidP="00701071">
      <w:pPr>
        <w:pStyle w:val="Heading1"/>
        <w:rPr>
          <w:lang w:val="nn-NO"/>
        </w:rPr>
      </w:pPr>
      <w:bookmarkStart w:id="15" w:name="_Toc151710212"/>
      <w:r w:rsidRPr="005031B4">
        <w:rPr>
          <w:lang w:val="nn-NO"/>
        </w:rPr>
        <w:t>Gjennomføring av team-prosjektet</w:t>
      </w:r>
      <w:bookmarkEnd w:id="15"/>
    </w:p>
    <w:p w14:paraId="47CB11E4" w14:textId="4471A0EF" w:rsidR="00D27635" w:rsidRDefault="00F34A8E" w:rsidP="00513F6B">
      <w:pPr>
        <w:pStyle w:val="BodyText"/>
        <w:rPr>
          <w:lang w:val="nn-NO"/>
        </w:rPr>
      </w:pPr>
      <w:r>
        <w:rPr>
          <w:lang w:val="nn-NO"/>
        </w:rPr>
        <w:t>På starten</w:t>
      </w:r>
      <w:r w:rsidR="00EA3E3C">
        <w:rPr>
          <w:lang w:val="nn-NO"/>
        </w:rPr>
        <w:t xml:space="preserve"> av prosjektet </w:t>
      </w:r>
      <w:r>
        <w:rPr>
          <w:lang w:val="nn-NO"/>
        </w:rPr>
        <w:t>hadde</w:t>
      </w:r>
      <w:r w:rsidR="00F933D5">
        <w:rPr>
          <w:lang w:val="nn-NO"/>
        </w:rPr>
        <w:t xml:space="preserve"> gruppa problem å kome i gang</w:t>
      </w:r>
      <w:r w:rsidR="005D1FB3" w:rsidRPr="005031B4">
        <w:rPr>
          <w:lang w:val="nn-NO"/>
        </w:rPr>
        <w:t xml:space="preserve">. </w:t>
      </w:r>
      <w:r w:rsidR="00A46821">
        <w:rPr>
          <w:lang w:val="nn-NO"/>
        </w:rPr>
        <w:t>Fleire m</w:t>
      </w:r>
      <w:r w:rsidR="00EE70E4">
        <w:rPr>
          <w:lang w:val="nn-NO"/>
        </w:rPr>
        <w:t xml:space="preserve">edlemmar </w:t>
      </w:r>
      <w:r w:rsidR="002550ED">
        <w:rPr>
          <w:lang w:val="nn-NO"/>
        </w:rPr>
        <w:t>var utilgjengel</w:t>
      </w:r>
      <w:r w:rsidR="00913EB0">
        <w:rPr>
          <w:lang w:val="nn-NO"/>
        </w:rPr>
        <w:t xml:space="preserve">ege </w:t>
      </w:r>
      <w:r w:rsidR="00133106">
        <w:rPr>
          <w:lang w:val="nn-NO"/>
        </w:rPr>
        <w:t>på grunn av</w:t>
      </w:r>
      <w:r w:rsidR="0098693F">
        <w:rPr>
          <w:lang w:val="nn-NO"/>
        </w:rPr>
        <w:t xml:space="preserve"> fleire årsaker</w:t>
      </w:r>
      <w:r w:rsidR="0026255F">
        <w:rPr>
          <w:lang w:val="nn-NO"/>
        </w:rPr>
        <w:t>, blant annet</w:t>
      </w:r>
      <w:r w:rsidR="003312F2">
        <w:rPr>
          <w:lang w:val="nn-NO"/>
        </w:rPr>
        <w:t xml:space="preserve"> sjukdom</w:t>
      </w:r>
      <w:r w:rsidR="0026255F">
        <w:rPr>
          <w:lang w:val="nn-NO"/>
        </w:rPr>
        <w:t>.</w:t>
      </w:r>
      <w:r w:rsidR="000768E0">
        <w:rPr>
          <w:lang w:val="nn-NO"/>
        </w:rPr>
        <w:t xml:space="preserve"> På grunn av den tidlege fråværet </w:t>
      </w:r>
      <w:r w:rsidR="00BD26A2">
        <w:rPr>
          <w:lang w:val="nn-NO"/>
        </w:rPr>
        <w:t>sle</w:t>
      </w:r>
      <w:r w:rsidR="008B31B0">
        <w:rPr>
          <w:lang w:val="nn-NO"/>
        </w:rPr>
        <w:t>i</w:t>
      </w:r>
      <w:r w:rsidR="00BD26A2">
        <w:rPr>
          <w:lang w:val="nn-NO"/>
        </w:rPr>
        <w:t xml:space="preserve">t gruppa som </w:t>
      </w:r>
      <w:r w:rsidR="008B31B0">
        <w:rPr>
          <w:lang w:val="nn-NO"/>
        </w:rPr>
        <w:t>heilheit</w:t>
      </w:r>
      <w:r w:rsidR="00BD26A2">
        <w:rPr>
          <w:lang w:val="nn-NO"/>
        </w:rPr>
        <w:t xml:space="preserve"> å samle seg </w:t>
      </w:r>
      <w:r w:rsidR="009B5D19">
        <w:rPr>
          <w:lang w:val="nn-NO"/>
        </w:rPr>
        <w:t xml:space="preserve">for å diskutere </w:t>
      </w:r>
      <w:r w:rsidR="008B31B0">
        <w:rPr>
          <w:lang w:val="nn-NO"/>
        </w:rPr>
        <w:t>om prosjektet og planen.</w:t>
      </w:r>
    </w:p>
    <w:p w14:paraId="6A671C37" w14:textId="4152CBEB" w:rsidR="00CD6823" w:rsidRDefault="00172A97" w:rsidP="00513F6B">
      <w:pPr>
        <w:pStyle w:val="BodyText"/>
        <w:rPr>
          <w:lang w:val="nn-NO"/>
        </w:rPr>
      </w:pPr>
      <w:r w:rsidRPr="005031B4">
        <w:rPr>
          <w:lang w:val="nn-NO"/>
        </w:rPr>
        <w:t xml:space="preserve">Nikolai, Henrik og </w:t>
      </w:r>
      <w:proofErr w:type="spellStart"/>
      <w:r w:rsidRPr="005031B4">
        <w:rPr>
          <w:lang w:val="nn-NO"/>
        </w:rPr>
        <w:t>Bakri</w:t>
      </w:r>
      <w:proofErr w:type="spellEnd"/>
      <w:r w:rsidRPr="005031B4">
        <w:rPr>
          <w:lang w:val="nn-NO"/>
        </w:rPr>
        <w:t xml:space="preserve"> kom seg først i gang med å lage prosjektplan i </w:t>
      </w:r>
      <w:r w:rsidR="005776D3" w:rsidRPr="005031B4">
        <w:rPr>
          <w:lang w:val="nn-NO"/>
        </w:rPr>
        <w:t xml:space="preserve">veke </w:t>
      </w:r>
      <w:r w:rsidR="00833F24" w:rsidRPr="005031B4">
        <w:rPr>
          <w:lang w:val="nn-NO"/>
        </w:rPr>
        <w:t>4</w:t>
      </w:r>
      <w:r w:rsidR="00610C76" w:rsidRPr="005031B4">
        <w:rPr>
          <w:lang w:val="nn-NO"/>
        </w:rPr>
        <w:t>4</w:t>
      </w:r>
      <w:r w:rsidR="00833F24" w:rsidRPr="005031B4">
        <w:rPr>
          <w:lang w:val="nn-NO"/>
        </w:rPr>
        <w:t xml:space="preserve">, som er </w:t>
      </w:r>
      <w:r w:rsidR="00610C76" w:rsidRPr="005031B4">
        <w:rPr>
          <w:lang w:val="nn-NO"/>
        </w:rPr>
        <w:t>2</w:t>
      </w:r>
      <w:r w:rsidR="00061BBE" w:rsidRPr="005031B4">
        <w:rPr>
          <w:lang w:val="nn-NO"/>
        </w:rPr>
        <w:t xml:space="preserve"> veke etter prosjektstart</w:t>
      </w:r>
      <w:r w:rsidR="006716C4" w:rsidRPr="005031B4">
        <w:rPr>
          <w:lang w:val="nn-NO"/>
        </w:rPr>
        <w:t xml:space="preserve">. </w:t>
      </w:r>
      <w:r w:rsidR="00EC64C8">
        <w:rPr>
          <w:lang w:val="nn-NO"/>
        </w:rPr>
        <w:t>Det ble nødvendig for gruppa å</w:t>
      </w:r>
      <w:r w:rsidR="005F7148">
        <w:rPr>
          <w:lang w:val="nn-NO"/>
        </w:rPr>
        <w:t xml:space="preserve"> lage ein plan</w:t>
      </w:r>
      <w:r w:rsidR="00912055">
        <w:rPr>
          <w:lang w:val="nn-NO"/>
        </w:rPr>
        <w:t xml:space="preserve"> </w:t>
      </w:r>
      <w:r w:rsidR="00B50E18">
        <w:rPr>
          <w:lang w:val="nn-NO"/>
        </w:rPr>
        <w:t>raskt før for mykje tid</w:t>
      </w:r>
      <w:r w:rsidR="00E6295A">
        <w:rPr>
          <w:lang w:val="nn-NO"/>
        </w:rPr>
        <w:t xml:space="preserve"> ble gjekk </w:t>
      </w:r>
      <w:r w:rsidR="00FD34F8">
        <w:rPr>
          <w:lang w:val="nn-NO"/>
        </w:rPr>
        <w:t>utan noko framgang.</w:t>
      </w:r>
      <w:r w:rsidR="00087244">
        <w:rPr>
          <w:lang w:val="nn-NO"/>
        </w:rPr>
        <w:t xml:space="preserve"> Planen var nødvendig for</w:t>
      </w:r>
      <w:r w:rsidR="00D92120">
        <w:rPr>
          <w:lang w:val="nn-NO"/>
        </w:rPr>
        <w:t xml:space="preserve"> </w:t>
      </w:r>
      <w:r w:rsidR="0029510A">
        <w:rPr>
          <w:lang w:val="nn-NO"/>
        </w:rPr>
        <w:t>korleis gruppa skulle handtere</w:t>
      </w:r>
      <w:r w:rsidR="00C721E1">
        <w:rPr>
          <w:lang w:val="nn-NO"/>
        </w:rPr>
        <w:t xml:space="preserve"> oppgåvene og strukturere rapporten</w:t>
      </w:r>
    </w:p>
    <w:p w14:paraId="6845FF4C" w14:textId="2C23ACB0" w:rsidR="003703AD" w:rsidRPr="005031B4" w:rsidRDefault="00724A86" w:rsidP="0052147A">
      <w:pPr>
        <w:pStyle w:val="BodyText"/>
        <w:rPr>
          <w:lang w:val="nn-NO"/>
        </w:rPr>
      </w:pPr>
      <w:r>
        <w:rPr>
          <w:lang w:val="nn-NO"/>
        </w:rPr>
        <w:t>Gruppa</w:t>
      </w:r>
      <w:r w:rsidR="003703AD" w:rsidRPr="005031B4">
        <w:rPr>
          <w:lang w:val="nn-NO"/>
        </w:rPr>
        <w:t xml:space="preserve"> kom fram til oppg</w:t>
      </w:r>
      <w:r w:rsidR="00880B1B">
        <w:rPr>
          <w:lang w:val="nn-NO"/>
        </w:rPr>
        <w:t>å</w:t>
      </w:r>
      <w:r w:rsidR="003703AD" w:rsidRPr="005031B4">
        <w:rPr>
          <w:lang w:val="nn-NO"/>
        </w:rPr>
        <w:t xml:space="preserve">vene </w:t>
      </w:r>
      <w:r w:rsidR="00880B1B">
        <w:rPr>
          <w:lang w:val="nn-NO"/>
        </w:rPr>
        <w:t>kvar medlem</w:t>
      </w:r>
      <w:r w:rsidR="003703AD" w:rsidRPr="005031B4">
        <w:rPr>
          <w:lang w:val="nn-NO"/>
        </w:rPr>
        <w:t xml:space="preserve"> ønskte å jobbe med ved å først sjå på </w:t>
      </w:r>
      <w:r w:rsidR="00627ADC" w:rsidRPr="005031B4">
        <w:rPr>
          <w:lang w:val="nn-NO"/>
        </w:rPr>
        <w:t>kva oppg</w:t>
      </w:r>
      <w:r w:rsidR="003E494C">
        <w:rPr>
          <w:lang w:val="nn-NO"/>
        </w:rPr>
        <w:t>å</w:t>
      </w:r>
      <w:r w:rsidR="00627ADC" w:rsidRPr="005031B4">
        <w:rPr>
          <w:lang w:val="nn-NO"/>
        </w:rPr>
        <w:t>ver som kunne nytte same utstyr for å utførast. Etter at vi hadde fått ein oversikt over dei forskjellege oppg</w:t>
      </w:r>
      <w:r w:rsidR="003E494C">
        <w:rPr>
          <w:lang w:val="nn-NO"/>
        </w:rPr>
        <w:t>å</w:t>
      </w:r>
      <w:r w:rsidR="00627ADC" w:rsidRPr="005031B4">
        <w:rPr>
          <w:lang w:val="nn-NO"/>
        </w:rPr>
        <w:t>vene sette vi av nokre oppg</w:t>
      </w:r>
      <w:r w:rsidR="00C21E01">
        <w:rPr>
          <w:lang w:val="nn-NO"/>
        </w:rPr>
        <w:t>å</w:t>
      </w:r>
      <w:r w:rsidR="00627ADC" w:rsidRPr="005031B4">
        <w:rPr>
          <w:lang w:val="nn-NO"/>
        </w:rPr>
        <w:t xml:space="preserve">ver i hovudet som vi tenkte å </w:t>
      </w:r>
      <w:r w:rsidR="00FC7614" w:rsidRPr="005031B4">
        <w:rPr>
          <w:lang w:val="nn-NO"/>
        </w:rPr>
        <w:t>sikte oss inn mot i oppg</w:t>
      </w:r>
      <w:r w:rsidR="003E494C">
        <w:rPr>
          <w:lang w:val="nn-NO"/>
        </w:rPr>
        <w:t>å</w:t>
      </w:r>
      <w:r w:rsidR="00FC7614" w:rsidRPr="005031B4">
        <w:rPr>
          <w:lang w:val="nn-NO"/>
        </w:rPr>
        <w:t>va.</w:t>
      </w:r>
    </w:p>
    <w:p w14:paraId="3D19F921" w14:textId="68D91DF9" w:rsidR="007B2C26" w:rsidRPr="005031B4" w:rsidRDefault="007B2C26" w:rsidP="0052147A">
      <w:pPr>
        <w:pStyle w:val="BodyText"/>
        <w:rPr>
          <w:lang w:val="nn-NO"/>
        </w:rPr>
      </w:pPr>
      <w:r w:rsidRPr="005031B4">
        <w:rPr>
          <w:lang w:val="nn-NO"/>
        </w:rPr>
        <w:t>Vi starta ved å sjå på oppg</w:t>
      </w:r>
      <w:r w:rsidR="003E494C">
        <w:rPr>
          <w:lang w:val="nn-NO"/>
        </w:rPr>
        <w:t>å</w:t>
      </w:r>
      <w:r w:rsidRPr="005031B4">
        <w:rPr>
          <w:lang w:val="nn-NO"/>
        </w:rPr>
        <w:t xml:space="preserve">ve 1 og </w:t>
      </w:r>
      <w:r w:rsidR="004C2F46" w:rsidRPr="005031B4">
        <w:rPr>
          <w:lang w:val="nn-NO"/>
        </w:rPr>
        <w:t>p</w:t>
      </w:r>
      <w:r w:rsidRPr="005031B4">
        <w:rPr>
          <w:lang w:val="nn-NO"/>
        </w:rPr>
        <w:t>røv</w:t>
      </w:r>
      <w:r w:rsidR="004C2F46" w:rsidRPr="005031B4">
        <w:rPr>
          <w:lang w:val="nn-NO"/>
        </w:rPr>
        <w:t>d</w:t>
      </w:r>
      <w:r w:rsidRPr="005031B4">
        <w:rPr>
          <w:lang w:val="nn-NO"/>
        </w:rPr>
        <w:t>e å finne ut korleis vi skulle løyse den oppg</w:t>
      </w:r>
      <w:r w:rsidR="00C21E01">
        <w:rPr>
          <w:lang w:val="nn-NO"/>
        </w:rPr>
        <w:t>å</w:t>
      </w:r>
      <w:r w:rsidRPr="005031B4">
        <w:rPr>
          <w:lang w:val="nn-NO"/>
        </w:rPr>
        <w:t>va.</w:t>
      </w:r>
      <w:r w:rsidR="004C2F46" w:rsidRPr="005031B4">
        <w:rPr>
          <w:lang w:val="nn-NO"/>
        </w:rPr>
        <w:t xml:space="preserve"> Frå augemål såd det ut som vi var meint til å dytte dei oransje </w:t>
      </w:r>
      <w:r w:rsidR="00C21E01" w:rsidRPr="005031B4">
        <w:rPr>
          <w:lang w:val="nn-NO"/>
        </w:rPr>
        <w:t>bjelkane</w:t>
      </w:r>
      <w:r w:rsidR="004C2F46" w:rsidRPr="005031B4">
        <w:rPr>
          <w:lang w:val="nn-NO"/>
        </w:rPr>
        <w:t xml:space="preserve"> ned fram til </w:t>
      </w:r>
      <w:r w:rsidR="00AB7B4E" w:rsidRPr="005031B4">
        <w:rPr>
          <w:lang w:val="nn-NO"/>
        </w:rPr>
        <w:t xml:space="preserve">ei raud brikke tippa over og låste det på plass. </w:t>
      </w:r>
    </w:p>
    <w:p w14:paraId="42615968" w14:textId="2339FDAA" w:rsidR="00AB7B4E" w:rsidRPr="005031B4" w:rsidRDefault="00AB7B4E" w:rsidP="0052147A">
      <w:pPr>
        <w:pStyle w:val="BodyText"/>
        <w:rPr>
          <w:lang w:val="nn-NO"/>
        </w:rPr>
      </w:pPr>
      <w:r w:rsidRPr="005031B4">
        <w:rPr>
          <w:lang w:val="nn-NO"/>
        </w:rPr>
        <w:t>I oppg</w:t>
      </w:r>
      <w:r w:rsidR="003E494C">
        <w:rPr>
          <w:lang w:val="nn-NO"/>
        </w:rPr>
        <w:t>å</w:t>
      </w:r>
      <w:r w:rsidRPr="005031B4">
        <w:rPr>
          <w:lang w:val="nn-NO"/>
        </w:rPr>
        <w:t xml:space="preserve">ve </w:t>
      </w:r>
      <w:r w:rsidR="00D94D37" w:rsidRPr="005031B4">
        <w:rPr>
          <w:lang w:val="nn-NO"/>
        </w:rPr>
        <w:t xml:space="preserve">3 ser det ut som det skulle utførast på ein litt liknande måte ved å dytte ned </w:t>
      </w:r>
      <w:r w:rsidR="00747124" w:rsidRPr="005031B4">
        <w:rPr>
          <w:lang w:val="nn-NO"/>
        </w:rPr>
        <w:t>pla</w:t>
      </w:r>
      <w:r w:rsidR="00747124">
        <w:rPr>
          <w:lang w:val="nn-NO"/>
        </w:rPr>
        <w:t>t</w:t>
      </w:r>
      <w:r w:rsidR="00747124" w:rsidRPr="005031B4">
        <w:rPr>
          <w:lang w:val="nn-NO"/>
        </w:rPr>
        <w:t>tforma</w:t>
      </w:r>
      <w:r w:rsidR="00D94D37" w:rsidRPr="005031B4">
        <w:rPr>
          <w:lang w:val="nn-NO"/>
        </w:rPr>
        <w:t xml:space="preserve"> som </w:t>
      </w:r>
      <w:r w:rsidR="00E17097" w:rsidRPr="005031B4">
        <w:rPr>
          <w:lang w:val="nn-NO"/>
        </w:rPr>
        <w:t xml:space="preserve">legopersonen stod på. </w:t>
      </w:r>
    </w:p>
    <w:p w14:paraId="1E2EF13D" w14:textId="3201EBB4" w:rsidR="00ED73B1" w:rsidRPr="005031B4" w:rsidRDefault="00ED73B1" w:rsidP="0052147A">
      <w:pPr>
        <w:pStyle w:val="BodyText"/>
        <w:rPr>
          <w:lang w:val="nn-NO"/>
        </w:rPr>
      </w:pPr>
      <w:r w:rsidRPr="005031B4">
        <w:rPr>
          <w:lang w:val="nn-NO"/>
        </w:rPr>
        <w:t>I oppg</w:t>
      </w:r>
      <w:r w:rsidR="003E494C">
        <w:rPr>
          <w:lang w:val="nn-NO"/>
        </w:rPr>
        <w:t>å</w:t>
      </w:r>
      <w:r w:rsidRPr="005031B4">
        <w:rPr>
          <w:lang w:val="nn-NO"/>
        </w:rPr>
        <w:t>ve 5 må du dytte ein spak frå eine sida av strukturen til den andre.</w:t>
      </w:r>
      <w:r w:rsidR="00BB22A2" w:rsidRPr="005031B4">
        <w:rPr>
          <w:lang w:val="nn-NO"/>
        </w:rPr>
        <w:t xml:space="preserve"> Dette skal g</w:t>
      </w:r>
      <w:r w:rsidR="00504CE3" w:rsidRPr="005031B4">
        <w:rPr>
          <w:lang w:val="nn-NO"/>
        </w:rPr>
        <w:t>jere at figuren</w:t>
      </w:r>
      <w:r w:rsidR="004D6F07" w:rsidRPr="005031B4">
        <w:rPr>
          <w:lang w:val="nn-NO"/>
        </w:rPr>
        <w:t xml:space="preserve"> </w:t>
      </w:r>
      <w:r w:rsidR="00747124">
        <w:rPr>
          <w:lang w:val="nn-NO"/>
        </w:rPr>
        <w:t>o</w:t>
      </w:r>
      <w:r w:rsidR="004D6F07" w:rsidRPr="005031B4">
        <w:rPr>
          <w:lang w:val="nn-NO"/>
        </w:rPr>
        <w:t>pn</w:t>
      </w:r>
      <w:r w:rsidR="00747124">
        <w:rPr>
          <w:lang w:val="nn-NO"/>
        </w:rPr>
        <w:t>a</w:t>
      </w:r>
      <w:r w:rsidR="004D6F07" w:rsidRPr="005031B4">
        <w:rPr>
          <w:lang w:val="nn-NO"/>
        </w:rPr>
        <w:t>r seg opp</w:t>
      </w:r>
    </w:p>
    <w:p w14:paraId="6742DAFE" w14:textId="032C4941" w:rsidR="00ED73B1" w:rsidRPr="005031B4" w:rsidRDefault="00ED73B1" w:rsidP="0052147A">
      <w:pPr>
        <w:pStyle w:val="BodyText"/>
        <w:rPr>
          <w:lang w:val="nn-NO"/>
        </w:rPr>
      </w:pPr>
      <w:r w:rsidRPr="005031B4">
        <w:rPr>
          <w:lang w:val="nn-NO"/>
        </w:rPr>
        <w:t>I oppg</w:t>
      </w:r>
      <w:r w:rsidR="003E494C">
        <w:rPr>
          <w:lang w:val="nn-NO"/>
        </w:rPr>
        <w:t>å</w:t>
      </w:r>
      <w:r w:rsidRPr="005031B4">
        <w:rPr>
          <w:lang w:val="nn-NO"/>
        </w:rPr>
        <w:t xml:space="preserve">ve 7 må du </w:t>
      </w:r>
      <w:r w:rsidR="00F505CA" w:rsidRPr="005031B4">
        <w:rPr>
          <w:lang w:val="nn-NO"/>
        </w:rPr>
        <w:t xml:space="preserve">dytte inn ein </w:t>
      </w:r>
      <w:r w:rsidR="00747124" w:rsidRPr="005031B4">
        <w:rPr>
          <w:lang w:val="nn-NO"/>
        </w:rPr>
        <w:t>oransje</w:t>
      </w:r>
      <w:r w:rsidR="00246479" w:rsidRPr="005031B4">
        <w:rPr>
          <w:lang w:val="nn-NO"/>
        </w:rPr>
        <w:t xml:space="preserve"> brikke for å få ei scene til å reise seg. </w:t>
      </w:r>
      <w:r w:rsidR="00BB22A2" w:rsidRPr="005031B4">
        <w:rPr>
          <w:lang w:val="nn-NO"/>
        </w:rPr>
        <w:t xml:space="preserve">Dette skal gjerast til den </w:t>
      </w:r>
      <w:r w:rsidR="0083596B" w:rsidRPr="005031B4">
        <w:rPr>
          <w:lang w:val="nn-NO"/>
        </w:rPr>
        <w:t>oransje delen er over ei svart linje på bana.</w:t>
      </w:r>
    </w:p>
    <w:p w14:paraId="026575AA" w14:textId="335D317A" w:rsidR="0083596B" w:rsidRPr="005031B4" w:rsidRDefault="0083596B" w:rsidP="0052147A">
      <w:pPr>
        <w:pStyle w:val="BodyText"/>
        <w:rPr>
          <w:lang w:val="nn-NO"/>
        </w:rPr>
      </w:pPr>
      <w:r w:rsidRPr="005031B4">
        <w:rPr>
          <w:lang w:val="nn-NO"/>
        </w:rPr>
        <w:t>I oppg</w:t>
      </w:r>
      <w:r w:rsidR="003E494C">
        <w:rPr>
          <w:lang w:val="nn-NO"/>
        </w:rPr>
        <w:t>å</w:t>
      </w:r>
      <w:r w:rsidRPr="005031B4">
        <w:rPr>
          <w:lang w:val="nn-NO"/>
        </w:rPr>
        <w:t>ve 11</w:t>
      </w:r>
      <w:r w:rsidR="008C6B4F" w:rsidRPr="005031B4">
        <w:rPr>
          <w:lang w:val="nn-NO"/>
        </w:rPr>
        <w:t xml:space="preserve"> må du dytte opp ei bjelke fram til </w:t>
      </w:r>
      <w:r w:rsidR="00BD75D9" w:rsidRPr="005031B4">
        <w:rPr>
          <w:lang w:val="nn-NO"/>
        </w:rPr>
        <w:t xml:space="preserve">den møter blå høgde, men grøn og gul er også innanfor. </w:t>
      </w:r>
    </w:p>
    <w:p w14:paraId="5F113BC6" w14:textId="029BF045" w:rsidR="00FD5A67" w:rsidRPr="005031B4" w:rsidRDefault="00B62283" w:rsidP="00FD5A67">
      <w:pPr>
        <w:pStyle w:val="BodyText"/>
        <w:rPr>
          <w:lang w:val="nn-NO"/>
        </w:rPr>
      </w:pPr>
      <w:r w:rsidRPr="005031B4">
        <w:rPr>
          <w:lang w:val="nn-NO"/>
        </w:rPr>
        <w:t xml:space="preserve">Etter å ha sett </w:t>
      </w:r>
      <w:r w:rsidR="009D7B83" w:rsidRPr="005031B4">
        <w:rPr>
          <w:lang w:val="nn-NO"/>
        </w:rPr>
        <w:t xml:space="preserve">alle </w:t>
      </w:r>
      <w:r w:rsidRPr="005031B4">
        <w:rPr>
          <w:lang w:val="nn-NO"/>
        </w:rPr>
        <w:t>oppg</w:t>
      </w:r>
      <w:r w:rsidR="003E494C">
        <w:rPr>
          <w:lang w:val="nn-NO"/>
        </w:rPr>
        <w:t>å</w:t>
      </w:r>
      <w:r w:rsidRPr="005031B4">
        <w:rPr>
          <w:lang w:val="nn-NO"/>
        </w:rPr>
        <w:t xml:space="preserve">vene kom vi fram til at vi </w:t>
      </w:r>
      <w:r w:rsidR="009D7B83" w:rsidRPr="005031B4">
        <w:rPr>
          <w:lang w:val="nn-NO"/>
        </w:rPr>
        <w:t>vil prøve å løyse desse 5 oppg</w:t>
      </w:r>
      <w:r w:rsidR="003E494C">
        <w:rPr>
          <w:lang w:val="nn-NO"/>
        </w:rPr>
        <w:t>å</w:t>
      </w:r>
      <w:r w:rsidR="009D7B83" w:rsidRPr="005031B4">
        <w:rPr>
          <w:lang w:val="nn-NO"/>
        </w:rPr>
        <w:t>vene først.</w:t>
      </w:r>
      <w:r w:rsidR="00FD5A67" w:rsidRPr="005031B4">
        <w:rPr>
          <w:lang w:val="nn-NO"/>
        </w:rPr>
        <w:t xml:space="preserve"> </w:t>
      </w:r>
    </w:p>
    <w:p w14:paraId="772DAFEA" w14:textId="4D4A37F7" w:rsidR="005C10C6" w:rsidRPr="005031B4" w:rsidRDefault="00A23F44" w:rsidP="00FD5A67">
      <w:pPr>
        <w:pStyle w:val="BodyText"/>
        <w:rPr>
          <w:lang w:val="nn-NO"/>
        </w:rPr>
      </w:pPr>
      <w:r w:rsidRPr="005031B4">
        <w:rPr>
          <w:lang w:val="nn-NO"/>
        </w:rPr>
        <w:t>Vi har utvikla to armar som skal funke til alle oppg</w:t>
      </w:r>
      <w:r w:rsidR="003E494C">
        <w:rPr>
          <w:lang w:val="nn-NO"/>
        </w:rPr>
        <w:t>å</w:t>
      </w:r>
      <w:r w:rsidRPr="005031B4">
        <w:rPr>
          <w:lang w:val="nn-NO"/>
        </w:rPr>
        <w:t>vene</w:t>
      </w:r>
      <w:r w:rsidR="00613744" w:rsidRPr="005031B4">
        <w:rPr>
          <w:lang w:val="nn-NO"/>
        </w:rPr>
        <w:t xml:space="preserve"> som er lista opp. Dei fungerer også på nokon andre oppg</w:t>
      </w:r>
      <w:r w:rsidR="003E494C">
        <w:rPr>
          <w:lang w:val="nn-NO"/>
        </w:rPr>
        <w:t>å</w:t>
      </w:r>
      <w:r w:rsidR="00613744" w:rsidRPr="005031B4">
        <w:rPr>
          <w:lang w:val="nn-NO"/>
        </w:rPr>
        <w:t>ver som er på brettet, men vi tenkte at vi skulle løyse desse oppg</w:t>
      </w:r>
      <w:r w:rsidR="003E494C">
        <w:rPr>
          <w:lang w:val="nn-NO"/>
        </w:rPr>
        <w:t>å</w:t>
      </w:r>
      <w:r w:rsidR="00613744" w:rsidRPr="005031B4">
        <w:rPr>
          <w:lang w:val="nn-NO"/>
        </w:rPr>
        <w:t xml:space="preserve">vene først. </w:t>
      </w:r>
      <w:r w:rsidR="00250E93" w:rsidRPr="005031B4">
        <w:rPr>
          <w:lang w:val="nn-NO"/>
        </w:rPr>
        <w:t xml:space="preserve">Vi prøvde å gjere armane så modulere som mogleg slik at vi kan enkelt ta dei av og bytte dei ut med kvarandre. </w:t>
      </w:r>
    </w:p>
    <w:p w14:paraId="05692A13" w14:textId="75E9D698" w:rsidR="00CB1DBB" w:rsidRPr="005031B4" w:rsidRDefault="00CB1DBB" w:rsidP="00FD5A67">
      <w:pPr>
        <w:pStyle w:val="BodyText"/>
        <w:rPr>
          <w:lang w:val="nn-NO"/>
        </w:rPr>
      </w:pPr>
      <w:r w:rsidRPr="005031B4">
        <w:rPr>
          <w:lang w:val="nn-NO"/>
        </w:rPr>
        <w:t>Dersom vi klarer å løyse alle desse oppg</w:t>
      </w:r>
      <w:r w:rsidR="003E494C">
        <w:rPr>
          <w:lang w:val="nn-NO"/>
        </w:rPr>
        <w:t>å</w:t>
      </w:r>
      <w:r w:rsidRPr="005031B4">
        <w:rPr>
          <w:lang w:val="nn-NO"/>
        </w:rPr>
        <w:t>vene, så tenker vi å fylle på med andre oppg</w:t>
      </w:r>
      <w:r w:rsidR="003E494C">
        <w:rPr>
          <w:lang w:val="nn-NO"/>
        </w:rPr>
        <w:t>å</w:t>
      </w:r>
      <w:r w:rsidRPr="005031B4">
        <w:rPr>
          <w:lang w:val="nn-NO"/>
        </w:rPr>
        <w:t>ver, som passer overe</w:t>
      </w:r>
      <w:r w:rsidR="00BD1F97">
        <w:rPr>
          <w:lang w:val="nn-NO"/>
        </w:rPr>
        <w:t>i</w:t>
      </w:r>
      <w:r w:rsidRPr="005031B4">
        <w:rPr>
          <w:lang w:val="nn-NO"/>
        </w:rPr>
        <w:t>ns med utstyret vi laga.</w:t>
      </w:r>
    </w:p>
    <w:p w14:paraId="7A6BA72C" w14:textId="05409607" w:rsidR="00A630F4" w:rsidRPr="005031B4" w:rsidRDefault="00C35CF9" w:rsidP="00A630F4">
      <w:pPr>
        <w:pStyle w:val="BodyText"/>
        <w:rPr>
          <w:lang w:val="nn-NO"/>
        </w:rPr>
      </w:pPr>
      <w:r w:rsidRPr="005031B4">
        <w:rPr>
          <w:lang w:val="nn-NO"/>
        </w:rPr>
        <w:lastRenderedPageBreak/>
        <w:t xml:space="preserve">Når vi skulle teste utstyre for første gong, så ville </w:t>
      </w:r>
      <w:r w:rsidR="00022C76" w:rsidRPr="005031B4">
        <w:rPr>
          <w:lang w:val="nn-NO"/>
        </w:rPr>
        <w:t xml:space="preserve">vi </w:t>
      </w:r>
      <w:r w:rsidR="00C17C27" w:rsidRPr="005031B4">
        <w:rPr>
          <w:lang w:val="nn-NO"/>
        </w:rPr>
        <w:t xml:space="preserve">spike prime oppdatere seg. </w:t>
      </w:r>
      <w:r w:rsidR="007E6B1C" w:rsidRPr="005031B4">
        <w:rPr>
          <w:lang w:val="nn-NO"/>
        </w:rPr>
        <w:t xml:space="preserve">Vi køyrde ei oppdatering, men når den var ferdig med den, så starta den å </w:t>
      </w:r>
      <w:r w:rsidR="001B19DC" w:rsidRPr="005031B4">
        <w:rPr>
          <w:lang w:val="nn-NO"/>
        </w:rPr>
        <w:t>streike</w:t>
      </w:r>
      <w:r w:rsidR="007E6B1C" w:rsidRPr="005031B4">
        <w:rPr>
          <w:lang w:val="nn-NO"/>
        </w:rPr>
        <w:t xml:space="preserve">. </w:t>
      </w:r>
      <w:r w:rsidR="00D50704" w:rsidRPr="005031B4">
        <w:rPr>
          <w:lang w:val="nn-NO"/>
        </w:rPr>
        <w:t>Vi prøvde å feilsøke problemet, ved å søke på nettet. På Lego sine heimesider så stod det at vi måtte skru den av og på, men det fungerte ikkje. Etter at vi prøvde det</w:t>
      </w:r>
      <w:r w:rsidR="00E3479C" w:rsidRPr="005031B4">
        <w:rPr>
          <w:lang w:val="nn-NO"/>
        </w:rPr>
        <w:t xml:space="preserve">, så søkte vi litt meir, men kom ikkje fram til noko. Vi sendte eit </w:t>
      </w:r>
      <w:r w:rsidR="00BD1F97" w:rsidRPr="005031B4">
        <w:rPr>
          <w:lang w:val="nn-NO"/>
        </w:rPr>
        <w:t>spørje</w:t>
      </w:r>
      <w:r w:rsidR="00E3479C" w:rsidRPr="005031B4">
        <w:rPr>
          <w:lang w:val="nn-NO"/>
        </w:rPr>
        <w:t xml:space="preserve"> varsel til </w:t>
      </w:r>
      <w:proofErr w:type="spellStart"/>
      <w:r w:rsidR="00E3479C" w:rsidRPr="005031B4">
        <w:rPr>
          <w:lang w:val="nn-NO"/>
        </w:rPr>
        <w:t>ChatGPT</w:t>
      </w:r>
      <w:proofErr w:type="spellEnd"/>
      <w:r w:rsidR="00E3479C" w:rsidRPr="005031B4">
        <w:rPr>
          <w:lang w:val="nn-NO"/>
        </w:rPr>
        <w:t xml:space="preserve"> om forslag, som då var å prøve å </w:t>
      </w:r>
      <w:r w:rsidR="00E100FE">
        <w:rPr>
          <w:lang w:val="nn-NO"/>
        </w:rPr>
        <w:t>tilbakestille</w:t>
      </w:r>
      <w:r w:rsidR="00E3479C" w:rsidRPr="005031B4">
        <w:rPr>
          <w:lang w:val="nn-NO"/>
        </w:rPr>
        <w:t xml:space="preserve"> den</w:t>
      </w:r>
      <w:r w:rsidR="00E100FE">
        <w:rPr>
          <w:lang w:val="nn-NO"/>
        </w:rPr>
        <w:t xml:space="preserve"> til fabrikkinnstillingar</w:t>
      </w:r>
      <w:r w:rsidR="00E3479C" w:rsidRPr="005031B4">
        <w:rPr>
          <w:lang w:val="nn-NO"/>
        </w:rPr>
        <w:t xml:space="preserve">. Dette gjere du ved å trykke inn straum brytar samtidig som du trykker inn </w:t>
      </w:r>
      <w:r w:rsidR="00E100FE" w:rsidRPr="005031B4">
        <w:rPr>
          <w:lang w:val="nn-NO"/>
        </w:rPr>
        <w:t>Bluetooth</w:t>
      </w:r>
      <w:r w:rsidR="00E3479C" w:rsidRPr="005031B4">
        <w:rPr>
          <w:lang w:val="nn-NO"/>
        </w:rPr>
        <w:t>. Dette fungerte heller ikkje.</w:t>
      </w:r>
      <w:r w:rsidR="000E305C" w:rsidRPr="005031B4">
        <w:rPr>
          <w:lang w:val="nn-NO"/>
        </w:rPr>
        <w:t xml:space="preserve"> Når dette ikkje fungerte, så bestemte vi oss for å gå bort til </w:t>
      </w:r>
      <w:r w:rsidR="00134ABD" w:rsidRPr="005031B4">
        <w:rPr>
          <w:lang w:val="nn-NO"/>
        </w:rPr>
        <w:t>laben kvar vi fekk utdelt roboten, og å bytte den ut. Når vi var der borte på torsdagen, så var ikkje Martin der, så Henrik gjekk bort dit på fredag og bytta den ut då. Dvs. at sette vår inneheld robot som er fr</w:t>
      </w:r>
      <w:r w:rsidR="009F2D43">
        <w:rPr>
          <w:lang w:val="nn-NO"/>
        </w:rPr>
        <w:t>å</w:t>
      </w:r>
      <w:r w:rsidR="00134ABD" w:rsidRPr="005031B4">
        <w:rPr>
          <w:lang w:val="nn-NO"/>
        </w:rPr>
        <w:t xml:space="preserve"> sett 1</w:t>
      </w:r>
      <w:r w:rsidR="00F50120" w:rsidRPr="005031B4">
        <w:rPr>
          <w:lang w:val="nn-NO"/>
        </w:rPr>
        <w:t xml:space="preserve"> no</w:t>
      </w:r>
      <w:r w:rsidR="00134ABD" w:rsidRPr="005031B4">
        <w:rPr>
          <w:lang w:val="nn-NO"/>
        </w:rPr>
        <w:t>.</w:t>
      </w:r>
    </w:p>
    <w:p w14:paraId="77CEA05A" w14:textId="5B6C59CE" w:rsidR="005E255D" w:rsidRPr="005031B4" w:rsidRDefault="00A630F4" w:rsidP="005E255D">
      <w:pPr>
        <w:pStyle w:val="BodyText"/>
        <w:rPr>
          <w:lang w:val="nn-NO"/>
        </w:rPr>
      </w:pPr>
      <w:r w:rsidRPr="005031B4">
        <w:rPr>
          <w:lang w:val="nn-NO"/>
        </w:rPr>
        <w:t>Ette</w:t>
      </w:r>
      <w:r w:rsidR="00A11904" w:rsidRPr="005031B4">
        <w:rPr>
          <w:lang w:val="nn-NO"/>
        </w:rPr>
        <w:t xml:space="preserve">r at vi hadde bytta ut roboten, så tok Henrik den med seg på hybelen for å teste klassekode oppsettet vårt. </w:t>
      </w:r>
      <w:r w:rsidR="00E9625B" w:rsidRPr="005031B4">
        <w:rPr>
          <w:lang w:val="nn-NO"/>
        </w:rPr>
        <w:t xml:space="preserve">Ingen av klassane ville køyre slik som vi tenkte dei ville. Etter å ha sett meir inn i grunnen til </w:t>
      </w:r>
      <w:r w:rsidR="004279B0">
        <w:rPr>
          <w:lang w:val="nn-NO"/>
        </w:rPr>
        <w:t xml:space="preserve">kvifor </w:t>
      </w:r>
      <w:r w:rsidR="00E9625B" w:rsidRPr="005031B4">
        <w:rPr>
          <w:lang w:val="nn-NO"/>
        </w:rPr>
        <w:t xml:space="preserve">ikkje, så kom </w:t>
      </w:r>
      <w:r w:rsidR="006D3654">
        <w:rPr>
          <w:lang w:val="nn-NO"/>
        </w:rPr>
        <w:t>Henrik</w:t>
      </w:r>
      <w:r w:rsidR="00E9625B" w:rsidRPr="005031B4">
        <w:rPr>
          <w:lang w:val="nn-NO"/>
        </w:rPr>
        <w:t xml:space="preserve"> fram til at </w:t>
      </w:r>
      <w:r w:rsidR="006D3654" w:rsidRPr="005031B4">
        <w:rPr>
          <w:lang w:val="nn-NO"/>
        </w:rPr>
        <w:t>parameter</w:t>
      </w:r>
      <w:r w:rsidR="006D3654">
        <w:rPr>
          <w:lang w:val="nn-NO"/>
        </w:rPr>
        <w:t>ane</w:t>
      </w:r>
      <w:r w:rsidR="00746CC8" w:rsidRPr="005031B4">
        <w:rPr>
          <w:lang w:val="nn-NO"/>
        </w:rPr>
        <w:t xml:space="preserve"> som blir spurd om i dei forskjellege funksjonane</w:t>
      </w:r>
      <w:r w:rsidR="000012C9" w:rsidRPr="005031B4">
        <w:rPr>
          <w:lang w:val="nn-NO"/>
        </w:rPr>
        <w:t xml:space="preserve"> ikkje kan bli fylt ut ved hjelp av </w:t>
      </w:r>
      <w:r w:rsidR="006D3654">
        <w:rPr>
          <w:lang w:val="nn-NO"/>
        </w:rPr>
        <w:t>k</w:t>
      </w:r>
      <w:r w:rsidR="0047730C" w:rsidRPr="005031B4">
        <w:rPr>
          <w:lang w:val="nn-NO"/>
        </w:rPr>
        <w:t xml:space="preserve">lassevariablar. </w:t>
      </w:r>
      <w:r w:rsidR="00EE7E4D" w:rsidRPr="005031B4">
        <w:rPr>
          <w:lang w:val="nn-NO"/>
        </w:rPr>
        <w:t xml:space="preserve">Dokumentasjonen i sjølve IDE-en som </w:t>
      </w:r>
      <w:r w:rsidR="006D3654">
        <w:rPr>
          <w:lang w:val="nn-NO"/>
        </w:rPr>
        <w:t>L</w:t>
      </w:r>
      <w:r w:rsidR="00EE7E4D" w:rsidRPr="005031B4">
        <w:rPr>
          <w:lang w:val="nn-NO"/>
        </w:rPr>
        <w:t xml:space="preserve">ego tilbyr er veldig </w:t>
      </w:r>
      <w:r w:rsidR="0054603D">
        <w:rPr>
          <w:lang w:val="nn-NO"/>
        </w:rPr>
        <w:t>mangelfull</w:t>
      </w:r>
      <w:r w:rsidR="00EE7E4D" w:rsidRPr="005031B4">
        <w:rPr>
          <w:lang w:val="nn-NO"/>
        </w:rPr>
        <w:t xml:space="preserve">, og </w:t>
      </w:r>
      <w:r w:rsidR="001E1455" w:rsidRPr="005031B4">
        <w:rPr>
          <w:lang w:val="nn-NO"/>
        </w:rPr>
        <w:t xml:space="preserve">dokumentasjon som han fant på nettverket er både utdatert og </w:t>
      </w:r>
      <w:r w:rsidR="00767E55" w:rsidRPr="005031B4">
        <w:rPr>
          <w:lang w:val="nn-NO"/>
        </w:rPr>
        <w:t>manglar</w:t>
      </w:r>
      <w:r w:rsidR="001E1455" w:rsidRPr="005031B4">
        <w:rPr>
          <w:lang w:val="nn-NO"/>
        </w:rPr>
        <w:t xml:space="preserve"> utfylling.</w:t>
      </w:r>
      <w:r w:rsidR="005E255D" w:rsidRPr="005031B4">
        <w:rPr>
          <w:lang w:val="nn-NO"/>
        </w:rPr>
        <w:t xml:space="preserve"> </w:t>
      </w:r>
    </w:p>
    <w:p w14:paraId="2A66D07E" w14:textId="3A95C579" w:rsidR="00162DF0" w:rsidRPr="005031B4" w:rsidRDefault="005E255D" w:rsidP="005E255D">
      <w:pPr>
        <w:pStyle w:val="BodyText"/>
        <w:rPr>
          <w:lang w:val="nn-NO"/>
        </w:rPr>
      </w:pPr>
      <w:r w:rsidRPr="005031B4">
        <w:rPr>
          <w:lang w:val="nn-NO"/>
        </w:rPr>
        <w:t>Henrik reiste ned på skul</w:t>
      </w:r>
      <w:r w:rsidR="004054CE" w:rsidRPr="005031B4">
        <w:rPr>
          <w:lang w:val="nn-NO"/>
        </w:rPr>
        <w:t xml:space="preserve">en på søndag og jobba med </w:t>
      </w:r>
      <w:r w:rsidR="001C3CC4" w:rsidRPr="005031B4">
        <w:rPr>
          <w:lang w:val="nn-NO"/>
        </w:rPr>
        <w:t>koden for å utføre oppg</w:t>
      </w:r>
      <w:r w:rsidR="00767E55">
        <w:rPr>
          <w:lang w:val="nn-NO"/>
        </w:rPr>
        <w:t>å</w:t>
      </w:r>
      <w:r w:rsidR="001C3CC4" w:rsidRPr="005031B4">
        <w:rPr>
          <w:lang w:val="nn-NO"/>
        </w:rPr>
        <w:t>vene. Her kom det veldig for</w:t>
      </w:r>
      <w:r w:rsidR="0090409E" w:rsidRPr="005031B4">
        <w:rPr>
          <w:lang w:val="nn-NO"/>
        </w:rPr>
        <w:t>t</w:t>
      </w:r>
      <w:r w:rsidR="001C3CC4" w:rsidRPr="005031B4">
        <w:rPr>
          <w:lang w:val="nn-NO"/>
        </w:rPr>
        <w:t xml:space="preserve"> fram at legosettet sin kvalitet er mykje l</w:t>
      </w:r>
      <w:r w:rsidR="00D713C1">
        <w:rPr>
          <w:lang w:val="nn-NO"/>
        </w:rPr>
        <w:t>åga</w:t>
      </w:r>
      <w:r w:rsidR="001C3CC4" w:rsidRPr="005031B4">
        <w:rPr>
          <w:lang w:val="nn-NO"/>
        </w:rPr>
        <w:t xml:space="preserve">re enn det EVO3 har vore. </w:t>
      </w:r>
      <w:r w:rsidR="00D713C1" w:rsidRPr="005031B4">
        <w:rPr>
          <w:lang w:val="nn-NO"/>
        </w:rPr>
        <w:t>Kulelageret</w:t>
      </w:r>
      <w:r w:rsidR="001C3CC4" w:rsidRPr="005031B4">
        <w:rPr>
          <w:lang w:val="nn-NO"/>
        </w:rPr>
        <w:t xml:space="preserve"> som kjem i spike settet vil ofte låse seg fast og ikkje rulle skikkeleg, som då fører til at bevegelsar blir upresise. Det er også faktumet av at motorane har ein dødgang på </w:t>
      </w:r>
      <w:r w:rsidR="00D713C1">
        <w:rPr>
          <w:lang w:val="nn-NO"/>
        </w:rPr>
        <w:t>omtrent</w:t>
      </w:r>
      <w:r w:rsidR="009B2DEE" w:rsidRPr="005031B4">
        <w:rPr>
          <w:lang w:val="nn-NO"/>
        </w:rPr>
        <w:t xml:space="preserve"> 10</w:t>
      </w:r>
      <w:r w:rsidR="001C3CC4" w:rsidRPr="005031B4">
        <w:rPr>
          <w:lang w:val="nn-NO"/>
        </w:rPr>
        <w:t xml:space="preserve"> grader</w:t>
      </w:r>
      <w:r w:rsidR="009B2DEE" w:rsidRPr="005031B4">
        <w:rPr>
          <w:lang w:val="nn-NO"/>
        </w:rPr>
        <w:t xml:space="preserve"> i kvar motor</w:t>
      </w:r>
      <w:r w:rsidR="0063692E" w:rsidRPr="005031B4">
        <w:rPr>
          <w:lang w:val="nn-NO"/>
        </w:rPr>
        <w:t>.</w:t>
      </w:r>
      <w:r w:rsidR="007D2CDA" w:rsidRPr="005031B4">
        <w:rPr>
          <w:lang w:val="nn-NO"/>
        </w:rPr>
        <w:t xml:space="preserve"> Dette gjere at sjølv om </w:t>
      </w:r>
      <w:r w:rsidR="00D713C1" w:rsidRPr="005031B4">
        <w:rPr>
          <w:lang w:val="nn-NO"/>
        </w:rPr>
        <w:t>oppgåvene</w:t>
      </w:r>
      <w:r w:rsidR="007D2CDA" w:rsidRPr="005031B4">
        <w:rPr>
          <w:lang w:val="nn-NO"/>
        </w:rPr>
        <w:t xml:space="preserve"> blir løyst nokon gangar av tida, så er det </w:t>
      </w:r>
      <w:r w:rsidR="00D713C1">
        <w:rPr>
          <w:lang w:val="nn-NO"/>
        </w:rPr>
        <w:t>framleis</w:t>
      </w:r>
      <w:r w:rsidR="007D2CDA" w:rsidRPr="005031B4">
        <w:rPr>
          <w:lang w:val="nn-NO"/>
        </w:rPr>
        <w:t xml:space="preserve"> usikkerheit i om oppg</w:t>
      </w:r>
      <w:r w:rsidR="00D713C1">
        <w:rPr>
          <w:lang w:val="nn-NO"/>
        </w:rPr>
        <w:t>å</w:t>
      </w:r>
      <w:r w:rsidR="007D2CDA" w:rsidRPr="005031B4">
        <w:rPr>
          <w:lang w:val="nn-NO"/>
        </w:rPr>
        <w:t>vene blir løyst på riktig måte</w:t>
      </w:r>
      <w:r w:rsidR="00F23B49" w:rsidRPr="005031B4">
        <w:rPr>
          <w:lang w:val="nn-NO"/>
        </w:rPr>
        <w:t>, sjølv om dei har same start kvar gong.</w:t>
      </w:r>
      <w:r w:rsidR="007E7961" w:rsidRPr="005031B4">
        <w:rPr>
          <w:lang w:val="nn-NO"/>
        </w:rPr>
        <w:t xml:space="preserve"> Koden Henrik er mest sikker på er den til oppg</w:t>
      </w:r>
      <w:r w:rsidR="00106D1D">
        <w:rPr>
          <w:lang w:val="nn-NO"/>
        </w:rPr>
        <w:t>å</w:t>
      </w:r>
      <w:r w:rsidR="007E7961" w:rsidRPr="005031B4">
        <w:rPr>
          <w:lang w:val="nn-NO"/>
        </w:rPr>
        <w:t>ve 1,</w:t>
      </w:r>
      <w:r w:rsidR="007D6FE4" w:rsidRPr="005031B4">
        <w:rPr>
          <w:lang w:val="nn-NO"/>
        </w:rPr>
        <w:t>7</w:t>
      </w:r>
      <w:r w:rsidR="007E7961" w:rsidRPr="005031B4">
        <w:rPr>
          <w:lang w:val="nn-NO"/>
        </w:rPr>
        <w:t xml:space="preserve"> og 11. </w:t>
      </w:r>
      <w:r w:rsidR="00FC4E4E" w:rsidRPr="005031B4">
        <w:rPr>
          <w:lang w:val="nn-NO"/>
        </w:rPr>
        <w:t xml:space="preserve">1 og </w:t>
      </w:r>
      <w:r w:rsidR="007D6FE4" w:rsidRPr="005031B4">
        <w:rPr>
          <w:lang w:val="nn-NO"/>
        </w:rPr>
        <w:t>7</w:t>
      </w:r>
      <w:r w:rsidR="00FC4E4E" w:rsidRPr="005031B4">
        <w:rPr>
          <w:lang w:val="nn-NO"/>
        </w:rPr>
        <w:t xml:space="preserve"> er riktig nesten kvar gong, medan 11 er riktig </w:t>
      </w:r>
      <w:r w:rsidR="002F44A1">
        <w:rPr>
          <w:lang w:val="nn-NO"/>
        </w:rPr>
        <w:t>omtrent</w:t>
      </w:r>
      <w:r w:rsidR="00FC4E4E" w:rsidRPr="005031B4">
        <w:rPr>
          <w:lang w:val="nn-NO"/>
        </w:rPr>
        <w:t xml:space="preserve"> 50% av tida.</w:t>
      </w:r>
      <w:r w:rsidR="00A70823" w:rsidRPr="005031B4">
        <w:rPr>
          <w:lang w:val="nn-NO"/>
        </w:rPr>
        <w:t xml:space="preserve"> Oppg</w:t>
      </w:r>
      <w:r w:rsidR="00106D1D">
        <w:rPr>
          <w:lang w:val="nn-NO"/>
        </w:rPr>
        <w:t>å</w:t>
      </w:r>
      <w:r w:rsidR="00A70823" w:rsidRPr="005031B4">
        <w:rPr>
          <w:lang w:val="nn-NO"/>
        </w:rPr>
        <w:t xml:space="preserve">ve 3 og </w:t>
      </w:r>
      <w:r w:rsidR="007D6FE4" w:rsidRPr="005031B4">
        <w:rPr>
          <w:lang w:val="nn-NO"/>
        </w:rPr>
        <w:t>5</w:t>
      </w:r>
      <w:r w:rsidR="00A70823" w:rsidRPr="005031B4">
        <w:rPr>
          <w:lang w:val="nn-NO"/>
        </w:rPr>
        <w:t xml:space="preserve"> er fullført, men fungerer veldig sjeld</w:t>
      </w:r>
      <w:r w:rsidR="002F44A1">
        <w:rPr>
          <w:lang w:val="nn-NO"/>
        </w:rPr>
        <w:t>a</w:t>
      </w:r>
      <w:r w:rsidR="00A70823" w:rsidRPr="005031B4">
        <w:rPr>
          <w:lang w:val="nn-NO"/>
        </w:rPr>
        <w:t>n.</w:t>
      </w:r>
      <w:r w:rsidR="0063692E" w:rsidRPr="005031B4">
        <w:rPr>
          <w:lang w:val="nn-NO"/>
        </w:rPr>
        <w:t xml:space="preserve"> </w:t>
      </w:r>
      <w:r w:rsidR="00ED1E20" w:rsidRPr="005031B4">
        <w:rPr>
          <w:lang w:val="nn-NO"/>
        </w:rPr>
        <w:t>På grunn av dette har vi tenkt igjennom korleis vi skal løyse desse oppg</w:t>
      </w:r>
      <w:r w:rsidR="002F44A1">
        <w:rPr>
          <w:lang w:val="nn-NO"/>
        </w:rPr>
        <w:t>å</w:t>
      </w:r>
      <w:r w:rsidR="00ED1E20" w:rsidRPr="005031B4">
        <w:rPr>
          <w:lang w:val="nn-NO"/>
        </w:rPr>
        <w:t xml:space="preserve">vene på nytt. </w:t>
      </w:r>
      <w:r w:rsidR="00E62E11" w:rsidRPr="00E62E11">
        <w:rPr>
          <w:lang w:val="nn-NO"/>
        </w:rPr>
        <w:t xml:space="preserve">Binit og </w:t>
      </w:r>
      <w:proofErr w:type="spellStart"/>
      <w:r w:rsidR="00E62E11" w:rsidRPr="00E62E11">
        <w:rPr>
          <w:lang w:val="nn-NO"/>
        </w:rPr>
        <w:t>Bakri</w:t>
      </w:r>
      <w:proofErr w:type="spellEnd"/>
      <w:r w:rsidR="00E62E11" w:rsidRPr="00E62E11">
        <w:rPr>
          <w:lang w:val="nn-NO"/>
        </w:rPr>
        <w:t xml:space="preserve"> samarbeidet om å jobbe med spørsmål 3 og 5. Vi </w:t>
      </w:r>
      <w:proofErr w:type="spellStart"/>
      <w:r w:rsidR="00E62E11" w:rsidRPr="00E62E11">
        <w:rPr>
          <w:lang w:val="nn-NO"/>
        </w:rPr>
        <w:t>diskurte</w:t>
      </w:r>
      <w:proofErr w:type="spellEnd"/>
      <w:r w:rsidR="00E62E11" w:rsidRPr="00E62E11">
        <w:rPr>
          <w:lang w:val="nn-NO"/>
        </w:rPr>
        <w:t xml:space="preserve"> </w:t>
      </w:r>
      <w:r w:rsidR="00F96E8F">
        <w:rPr>
          <w:lang w:val="nn-NO"/>
        </w:rPr>
        <w:t>korleis</w:t>
      </w:r>
      <w:r w:rsidR="00E62E11" w:rsidRPr="00E62E11">
        <w:rPr>
          <w:lang w:val="nn-NO"/>
        </w:rPr>
        <w:t xml:space="preserve"> vi kan </w:t>
      </w:r>
      <w:r w:rsidR="00E62E11" w:rsidRPr="00E62E11">
        <w:rPr>
          <w:lang w:val="nn-NO"/>
        </w:rPr>
        <w:t>lø</w:t>
      </w:r>
      <w:r w:rsidR="00E640C3">
        <w:rPr>
          <w:lang w:val="nn-NO"/>
        </w:rPr>
        <w:t>y</w:t>
      </w:r>
      <w:r w:rsidR="00E62E11" w:rsidRPr="00E62E11">
        <w:rPr>
          <w:lang w:val="nn-NO"/>
        </w:rPr>
        <w:t>se</w:t>
      </w:r>
      <w:r w:rsidR="00E62E11" w:rsidRPr="00E62E11">
        <w:rPr>
          <w:lang w:val="nn-NO"/>
        </w:rPr>
        <w:t xml:space="preserve"> dem og begynne med å </w:t>
      </w:r>
      <w:r w:rsidR="00E62E11" w:rsidRPr="00E62E11">
        <w:rPr>
          <w:lang w:val="nn-NO"/>
        </w:rPr>
        <w:t>s</w:t>
      </w:r>
      <w:r w:rsidR="005C3E44">
        <w:rPr>
          <w:lang w:val="nn-NO"/>
        </w:rPr>
        <w:t>jå</w:t>
      </w:r>
      <w:r w:rsidR="00E62E11" w:rsidRPr="00E62E11">
        <w:rPr>
          <w:lang w:val="nn-NO"/>
        </w:rPr>
        <w:t xml:space="preserve"> på roboten </w:t>
      </w:r>
      <w:r w:rsidR="00E640C3">
        <w:rPr>
          <w:lang w:val="nn-NO"/>
        </w:rPr>
        <w:t>korleis</w:t>
      </w:r>
      <w:r w:rsidR="00E62E11" w:rsidRPr="00E62E11">
        <w:rPr>
          <w:lang w:val="nn-NO"/>
        </w:rPr>
        <w:t xml:space="preserve"> det fungerer på banen. Etter å ha </w:t>
      </w:r>
      <w:r w:rsidR="00E640C3" w:rsidRPr="00E62E11">
        <w:rPr>
          <w:lang w:val="nn-NO"/>
        </w:rPr>
        <w:t>sjekkar</w:t>
      </w:r>
      <w:r w:rsidR="00E62E11" w:rsidRPr="00E62E11">
        <w:rPr>
          <w:lang w:val="nn-NO"/>
        </w:rPr>
        <w:t xml:space="preserve"> det ut, fant vi ut </w:t>
      </w:r>
      <w:r w:rsidR="00E640C3">
        <w:rPr>
          <w:lang w:val="nn-NO"/>
        </w:rPr>
        <w:t>k</w:t>
      </w:r>
      <w:r w:rsidR="00E62E11" w:rsidRPr="00E62E11">
        <w:rPr>
          <w:lang w:val="nn-NO"/>
        </w:rPr>
        <w:t>va</w:t>
      </w:r>
      <w:r w:rsidR="00E62E11" w:rsidRPr="00E62E11">
        <w:rPr>
          <w:lang w:val="nn-NO"/>
        </w:rPr>
        <w:t xml:space="preserve"> roboten skulle </w:t>
      </w:r>
      <w:r w:rsidR="00E62E11" w:rsidRPr="00E62E11">
        <w:rPr>
          <w:lang w:val="nn-NO"/>
        </w:rPr>
        <w:t>gj</w:t>
      </w:r>
      <w:r w:rsidR="00E640C3">
        <w:rPr>
          <w:lang w:val="nn-NO"/>
        </w:rPr>
        <w:t>ere</w:t>
      </w:r>
      <w:r w:rsidR="00E62E11" w:rsidRPr="00E62E11">
        <w:rPr>
          <w:lang w:val="nn-NO"/>
        </w:rPr>
        <w:t xml:space="preserve"> for spørsmål 5. Vi prøvde å </w:t>
      </w:r>
      <w:r w:rsidR="00E62E11" w:rsidRPr="00E62E11">
        <w:rPr>
          <w:lang w:val="nn-NO"/>
        </w:rPr>
        <w:t>k</w:t>
      </w:r>
      <w:r w:rsidR="00E640C3">
        <w:rPr>
          <w:lang w:val="nn-NO"/>
        </w:rPr>
        <w:t>øy</w:t>
      </w:r>
      <w:r w:rsidR="00E62E11" w:rsidRPr="00E62E11">
        <w:rPr>
          <w:lang w:val="nn-NO"/>
        </w:rPr>
        <w:t>re</w:t>
      </w:r>
      <w:r w:rsidR="00E62E11" w:rsidRPr="00E62E11">
        <w:rPr>
          <w:lang w:val="nn-NO"/>
        </w:rPr>
        <w:t xml:space="preserve"> den med koden Henrik laget, </w:t>
      </w:r>
      <w:r w:rsidR="00E62E11" w:rsidRPr="00E62E11">
        <w:rPr>
          <w:lang w:val="nn-NO"/>
        </w:rPr>
        <w:t>fle</w:t>
      </w:r>
      <w:r w:rsidR="00E640C3">
        <w:rPr>
          <w:lang w:val="nn-NO"/>
        </w:rPr>
        <w:t>i</w:t>
      </w:r>
      <w:r w:rsidR="00E62E11" w:rsidRPr="00E62E11">
        <w:rPr>
          <w:lang w:val="nn-NO"/>
        </w:rPr>
        <w:t>re g</w:t>
      </w:r>
      <w:r w:rsidR="005C3E44">
        <w:rPr>
          <w:lang w:val="nn-NO"/>
        </w:rPr>
        <w:t>o</w:t>
      </w:r>
      <w:r w:rsidR="00E62E11" w:rsidRPr="00E62E11">
        <w:rPr>
          <w:lang w:val="nn-NO"/>
        </w:rPr>
        <w:t>nger</w:t>
      </w:r>
      <w:r w:rsidR="00E62E11" w:rsidRPr="00E62E11">
        <w:rPr>
          <w:lang w:val="nn-NO"/>
        </w:rPr>
        <w:t xml:space="preserve"> for å lære </w:t>
      </w:r>
      <w:r w:rsidR="00E62E11" w:rsidRPr="00E62E11">
        <w:rPr>
          <w:lang w:val="nn-NO"/>
        </w:rPr>
        <w:t>me</w:t>
      </w:r>
      <w:r w:rsidR="00E640C3">
        <w:rPr>
          <w:lang w:val="nn-NO"/>
        </w:rPr>
        <w:t>i</w:t>
      </w:r>
      <w:r w:rsidR="00E62E11" w:rsidRPr="00E62E11">
        <w:rPr>
          <w:lang w:val="nn-NO"/>
        </w:rPr>
        <w:t>r</w:t>
      </w:r>
      <w:r w:rsidR="00E62E11" w:rsidRPr="00E62E11">
        <w:rPr>
          <w:lang w:val="nn-NO"/>
        </w:rPr>
        <w:t xml:space="preserve">, men det var </w:t>
      </w:r>
      <w:r w:rsidR="00E640C3" w:rsidRPr="00E62E11">
        <w:rPr>
          <w:lang w:val="nn-NO"/>
        </w:rPr>
        <w:t>vanskeleg</w:t>
      </w:r>
      <w:r w:rsidR="00E62E11" w:rsidRPr="00E62E11">
        <w:rPr>
          <w:lang w:val="nn-NO"/>
        </w:rPr>
        <w:t xml:space="preserve"> å forstå i </w:t>
      </w:r>
      <w:r w:rsidR="00E62E11" w:rsidRPr="00E62E11">
        <w:rPr>
          <w:lang w:val="nn-NO"/>
        </w:rPr>
        <w:t>b</w:t>
      </w:r>
      <w:r w:rsidR="00E640C3">
        <w:rPr>
          <w:lang w:val="nn-NO"/>
        </w:rPr>
        <w:t>yrjinga</w:t>
      </w:r>
      <w:r w:rsidR="00E62E11" w:rsidRPr="00E62E11">
        <w:rPr>
          <w:lang w:val="nn-NO"/>
        </w:rPr>
        <w:t>.</w:t>
      </w:r>
      <w:r w:rsidR="00E62E11" w:rsidRPr="00E62E11">
        <w:rPr>
          <w:lang w:val="nn-NO"/>
        </w:rPr>
        <w:t xml:space="preserve"> Etter å ha </w:t>
      </w:r>
      <w:r w:rsidR="00E62E11" w:rsidRPr="00E62E11">
        <w:rPr>
          <w:lang w:val="nn-NO"/>
        </w:rPr>
        <w:t>k</w:t>
      </w:r>
      <w:r w:rsidR="00E640C3">
        <w:rPr>
          <w:lang w:val="nn-NO"/>
        </w:rPr>
        <w:t>øy</w:t>
      </w:r>
      <w:r w:rsidR="00E62E11" w:rsidRPr="00E62E11">
        <w:rPr>
          <w:lang w:val="nn-NO"/>
        </w:rPr>
        <w:t>rt</w:t>
      </w:r>
      <w:r w:rsidR="00E62E11" w:rsidRPr="00E62E11">
        <w:rPr>
          <w:lang w:val="nn-NO"/>
        </w:rPr>
        <w:t xml:space="preserve"> den omtrent 3-4 </w:t>
      </w:r>
      <w:r w:rsidR="00E62E11" w:rsidRPr="00E62E11">
        <w:rPr>
          <w:lang w:val="nn-NO"/>
        </w:rPr>
        <w:t>g</w:t>
      </w:r>
      <w:r w:rsidR="005C3E44">
        <w:rPr>
          <w:lang w:val="nn-NO"/>
        </w:rPr>
        <w:t>o</w:t>
      </w:r>
      <w:r w:rsidR="00E62E11" w:rsidRPr="00E62E11">
        <w:rPr>
          <w:lang w:val="nn-NO"/>
        </w:rPr>
        <w:t>nger</w:t>
      </w:r>
      <w:r w:rsidR="00E62E11" w:rsidRPr="00E62E11">
        <w:rPr>
          <w:lang w:val="nn-NO"/>
        </w:rPr>
        <w:t xml:space="preserve"> til, </w:t>
      </w:r>
      <w:r w:rsidR="00E62E11" w:rsidRPr="00E62E11">
        <w:rPr>
          <w:lang w:val="nn-NO"/>
        </w:rPr>
        <w:t>f</w:t>
      </w:r>
      <w:r w:rsidR="005C3E44">
        <w:rPr>
          <w:lang w:val="nn-NO"/>
        </w:rPr>
        <w:t>e</w:t>
      </w:r>
      <w:r w:rsidR="00E62E11" w:rsidRPr="00E62E11">
        <w:rPr>
          <w:lang w:val="nn-NO"/>
        </w:rPr>
        <w:t>kk</w:t>
      </w:r>
      <w:r w:rsidR="00E62E11" w:rsidRPr="00E62E11">
        <w:rPr>
          <w:lang w:val="nn-NO"/>
        </w:rPr>
        <w:t xml:space="preserve"> vi til slutt en klar ide om </w:t>
      </w:r>
      <w:r w:rsidR="00E640C3">
        <w:rPr>
          <w:lang w:val="nn-NO"/>
        </w:rPr>
        <w:t>korleis</w:t>
      </w:r>
      <w:r w:rsidR="00E62E11" w:rsidRPr="00E62E11">
        <w:rPr>
          <w:lang w:val="nn-NO"/>
        </w:rPr>
        <w:t xml:space="preserve"> vi kunne fikse det slik at det funger slik det skulle. </w:t>
      </w:r>
      <w:r w:rsidR="00EA5D5A">
        <w:rPr>
          <w:lang w:val="nn-NO"/>
        </w:rPr>
        <w:t>V</w:t>
      </w:r>
      <w:r w:rsidR="00E62E11" w:rsidRPr="00E62E11">
        <w:rPr>
          <w:lang w:val="nn-NO"/>
        </w:rPr>
        <w:t>is</w:t>
      </w:r>
      <w:r w:rsidR="00EA5D5A">
        <w:rPr>
          <w:lang w:val="nn-NO"/>
        </w:rPr>
        <w:t>s</w:t>
      </w:r>
      <w:r w:rsidR="00E62E11" w:rsidRPr="00E62E11">
        <w:rPr>
          <w:lang w:val="nn-NO"/>
        </w:rPr>
        <w:t xml:space="preserve"> koden er riktig, skal roboten gå rett frem deretter svinge til høyre en stund, gå rett frem igjen, ta en venstresving, gå rett frem en gang til å bruke spaken sin til å dytte </w:t>
      </w:r>
      <w:proofErr w:type="spellStart"/>
      <w:r w:rsidR="00E62E11" w:rsidRPr="00E62E11">
        <w:rPr>
          <w:lang w:val="nn-NO"/>
        </w:rPr>
        <w:t>noe</w:t>
      </w:r>
      <w:proofErr w:type="spellEnd"/>
      <w:r w:rsidR="00E62E11" w:rsidRPr="00E62E11">
        <w:rPr>
          <w:lang w:val="nn-NO"/>
        </w:rPr>
        <w:t xml:space="preserve"> ned, og til slutt komme tilbake </w:t>
      </w:r>
      <w:r w:rsidR="00E62E11" w:rsidRPr="00E62E11">
        <w:rPr>
          <w:lang w:val="nn-NO"/>
        </w:rPr>
        <w:t>same ve</w:t>
      </w:r>
      <w:r w:rsidR="00EA5D5A">
        <w:rPr>
          <w:lang w:val="nn-NO"/>
        </w:rPr>
        <w:t>g</w:t>
      </w:r>
      <w:r w:rsidR="00E62E11" w:rsidRPr="00E62E11">
        <w:rPr>
          <w:lang w:val="nn-NO"/>
        </w:rPr>
        <w:t xml:space="preserve"> den </w:t>
      </w:r>
      <w:r w:rsidR="00E62E11" w:rsidRPr="00E62E11">
        <w:rPr>
          <w:lang w:val="nn-NO"/>
        </w:rPr>
        <w:t>g</w:t>
      </w:r>
      <w:r w:rsidR="00EA5D5A">
        <w:rPr>
          <w:lang w:val="nn-NO"/>
        </w:rPr>
        <w:t>je</w:t>
      </w:r>
      <w:r w:rsidR="00E62E11" w:rsidRPr="00E62E11">
        <w:rPr>
          <w:lang w:val="nn-NO"/>
        </w:rPr>
        <w:t>kk.</w:t>
      </w:r>
      <w:r w:rsidR="00E62E11">
        <w:rPr>
          <w:lang w:val="nn-NO"/>
        </w:rPr>
        <w:t xml:space="preserve"> </w:t>
      </w:r>
      <w:r w:rsidR="00ED1E20" w:rsidRPr="005031B4">
        <w:rPr>
          <w:lang w:val="nn-NO"/>
        </w:rPr>
        <w:t xml:space="preserve">Vi har bygd om roboten litt for å passe desse endringane. </w:t>
      </w:r>
      <w:r w:rsidR="00B545B7" w:rsidRPr="005031B4">
        <w:rPr>
          <w:lang w:val="nn-NO"/>
        </w:rPr>
        <w:t xml:space="preserve">Når endringane hadde blitt gjort, så jobba </w:t>
      </w:r>
      <w:r w:rsidR="00990798" w:rsidRPr="005031B4">
        <w:rPr>
          <w:lang w:val="nn-NO"/>
        </w:rPr>
        <w:t>stagnerte arbeidet</w:t>
      </w:r>
      <w:r w:rsidR="00251A09" w:rsidRPr="005031B4">
        <w:rPr>
          <w:lang w:val="nn-NO"/>
        </w:rPr>
        <w:t xml:space="preserve"> </w:t>
      </w:r>
      <w:r w:rsidR="00990798" w:rsidRPr="005031B4">
        <w:rPr>
          <w:lang w:val="nn-NO"/>
        </w:rPr>
        <w:t>litt.</w:t>
      </w:r>
      <w:r w:rsidR="00251A09" w:rsidRPr="005031B4">
        <w:rPr>
          <w:lang w:val="nn-NO"/>
        </w:rPr>
        <w:t xml:space="preserve"> </w:t>
      </w:r>
    </w:p>
    <w:p w14:paraId="19DBD543" w14:textId="248445AF" w:rsidR="00DA1074" w:rsidRDefault="00FF7D3C" w:rsidP="00DA1074">
      <w:pPr>
        <w:pStyle w:val="BodyText"/>
      </w:pPr>
      <w:r w:rsidRPr="005031B4">
        <w:rPr>
          <w:lang w:val="nn-NO"/>
        </w:rPr>
        <w:t xml:space="preserve">Vi starta å jobbe med prosjektet igjen etter at FLL hadde blitt utført. Då kom Aleksander med ideen om at vi kan </w:t>
      </w:r>
      <w:r w:rsidR="00FA0CDF" w:rsidRPr="005031B4">
        <w:rPr>
          <w:lang w:val="nn-NO"/>
        </w:rPr>
        <w:t xml:space="preserve">bygge eit </w:t>
      </w:r>
      <w:r w:rsidR="00697BEC" w:rsidRPr="005031B4">
        <w:rPr>
          <w:lang w:val="nn-NO"/>
        </w:rPr>
        <w:t>koordinatsystem</w:t>
      </w:r>
      <w:r w:rsidR="00FA0CDF" w:rsidRPr="005031B4">
        <w:rPr>
          <w:lang w:val="nn-NO"/>
        </w:rPr>
        <w:t xml:space="preserve"> som roboten </w:t>
      </w:r>
      <w:r w:rsidR="00446829" w:rsidRPr="005031B4">
        <w:rPr>
          <w:lang w:val="nn-NO"/>
        </w:rPr>
        <w:t>opererer opp imot.</w:t>
      </w:r>
      <w:r w:rsidR="00981EDA" w:rsidRPr="005031B4">
        <w:rPr>
          <w:lang w:val="nn-NO"/>
        </w:rPr>
        <w:t xml:space="preserve"> Dette tenkte vi høyr</w:t>
      </w:r>
      <w:r w:rsidR="005F4858">
        <w:rPr>
          <w:lang w:val="nn-NO"/>
        </w:rPr>
        <w:t>ast</w:t>
      </w:r>
      <w:r w:rsidR="00981EDA" w:rsidRPr="005031B4">
        <w:rPr>
          <w:lang w:val="nn-NO"/>
        </w:rPr>
        <w:t xml:space="preserve"> bra ut </w:t>
      </w:r>
      <w:r w:rsidR="008E0108" w:rsidRPr="005031B4">
        <w:rPr>
          <w:lang w:val="nn-NO"/>
        </w:rPr>
        <w:t>sidan</w:t>
      </w:r>
      <w:r w:rsidR="00981EDA" w:rsidRPr="005031B4">
        <w:rPr>
          <w:lang w:val="nn-NO"/>
        </w:rPr>
        <w:t xml:space="preserve"> det vil løyse problemet med u</w:t>
      </w:r>
      <w:r w:rsidR="005F4858">
        <w:rPr>
          <w:lang w:val="nn-NO"/>
        </w:rPr>
        <w:t>nøyaktigheit</w:t>
      </w:r>
      <w:r w:rsidR="00981EDA" w:rsidRPr="005031B4">
        <w:rPr>
          <w:lang w:val="nn-NO"/>
        </w:rPr>
        <w:t xml:space="preserve"> i roboten. </w:t>
      </w:r>
      <w:r w:rsidR="000940E4" w:rsidRPr="005031B4">
        <w:rPr>
          <w:lang w:val="nn-NO"/>
        </w:rPr>
        <w:t xml:space="preserve">Vi starta å sjå på kva moglegheiter vi har til å skape dette. </w:t>
      </w:r>
      <w:r w:rsidR="00614216" w:rsidRPr="005031B4">
        <w:rPr>
          <w:lang w:val="nn-NO"/>
        </w:rPr>
        <w:t>Vi kom fram til at vi trengte ein funksjon som sving</w:t>
      </w:r>
      <w:r w:rsidR="005F4858">
        <w:rPr>
          <w:lang w:val="nn-NO"/>
        </w:rPr>
        <w:t>a</w:t>
      </w:r>
      <w:r w:rsidR="00614216" w:rsidRPr="005031B4">
        <w:rPr>
          <w:lang w:val="nn-NO"/>
        </w:rPr>
        <w:t xml:space="preserve">r med høgpresisjon, og </w:t>
      </w:r>
      <w:r w:rsidR="0015721C" w:rsidRPr="005031B4">
        <w:rPr>
          <w:lang w:val="nn-NO"/>
        </w:rPr>
        <w:t xml:space="preserve">at vi må </w:t>
      </w:r>
      <w:r w:rsidR="005B7CB8" w:rsidRPr="005031B4">
        <w:rPr>
          <w:lang w:val="nn-NO"/>
        </w:rPr>
        <w:t>sette opp ve</w:t>
      </w:r>
      <w:r w:rsidR="005F4858">
        <w:rPr>
          <w:lang w:val="nn-NO"/>
        </w:rPr>
        <w:t>g</w:t>
      </w:r>
      <w:r w:rsidR="005B7CB8" w:rsidRPr="005031B4">
        <w:rPr>
          <w:lang w:val="nn-NO"/>
        </w:rPr>
        <w:t xml:space="preserve">ar som roboten kan køyre på. </w:t>
      </w:r>
      <w:r w:rsidR="00F61593" w:rsidRPr="005031B4">
        <w:rPr>
          <w:lang w:val="nn-NO"/>
        </w:rPr>
        <w:t xml:space="preserve">Først starta vi å utvikle </w:t>
      </w:r>
      <w:r w:rsidR="00400987" w:rsidRPr="005031B4">
        <w:rPr>
          <w:lang w:val="nn-NO"/>
        </w:rPr>
        <w:t xml:space="preserve">rotasjonen. Her hadde vi to alternativ. Vi kunne enten jobbe med </w:t>
      </w:r>
      <w:proofErr w:type="spellStart"/>
      <w:r w:rsidR="00400987" w:rsidRPr="005031B4">
        <w:rPr>
          <w:lang w:val="nn-NO"/>
        </w:rPr>
        <w:t>quaternions</w:t>
      </w:r>
      <w:proofErr w:type="spellEnd"/>
      <w:r w:rsidR="00400987" w:rsidRPr="005031B4">
        <w:rPr>
          <w:lang w:val="nn-NO"/>
        </w:rPr>
        <w:t xml:space="preserve">, som vil </w:t>
      </w:r>
      <w:r w:rsidR="2433DE6F" w:rsidRPr="3AF21B0C">
        <w:rPr>
          <w:lang w:val="nn-NO"/>
        </w:rPr>
        <w:t>fortel</w:t>
      </w:r>
      <w:r w:rsidR="00993156">
        <w:rPr>
          <w:lang w:val="nn-NO"/>
        </w:rPr>
        <w:t>j</w:t>
      </w:r>
      <w:r w:rsidR="2433DE6F" w:rsidRPr="3AF21B0C">
        <w:rPr>
          <w:lang w:val="nn-NO"/>
        </w:rPr>
        <w:t>e</w:t>
      </w:r>
      <w:r w:rsidR="2433DE6F" w:rsidRPr="6A82F8DA">
        <w:rPr>
          <w:lang w:val="nn-NO"/>
        </w:rPr>
        <w:t xml:space="preserve"> oss robotens</w:t>
      </w:r>
      <w:r w:rsidR="00400987" w:rsidRPr="005031B4">
        <w:rPr>
          <w:lang w:val="nn-NO"/>
        </w:rPr>
        <w:t xml:space="preserve"> rotasjon, eller med </w:t>
      </w:r>
      <w:r w:rsidR="00CB29B1" w:rsidRPr="005031B4">
        <w:rPr>
          <w:lang w:val="nn-NO"/>
        </w:rPr>
        <w:t xml:space="preserve">prime sitt gyroskop. </w:t>
      </w:r>
      <w:r w:rsidR="00854FA4" w:rsidRPr="005031B4">
        <w:rPr>
          <w:lang w:val="nn-NO"/>
        </w:rPr>
        <w:t xml:space="preserve">Etter å ha jobba litt med </w:t>
      </w:r>
      <w:proofErr w:type="spellStart"/>
      <w:r w:rsidR="00854FA4" w:rsidRPr="005031B4">
        <w:rPr>
          <w:lang w:val="nn-NO"/>
        </w:rPr>
        <w:t>quaternions</w:t>
      </w:r>
      <w:proofErr w:type="spellEnd"/>
      <w:r w:rsidR="00854FA4" w:rsidRPr="005031B4">
        <w:rPr>
          <w:lang w:val="nn-NO"/>
        </w:rPr>
        <w:t xml:space="preserve">, så kom vi fram til at å jobbe med gyroskopet ville være det beste. </w:t>
      </w:r>
      <w:r w:rsidR="00D855CF" w:rsidRPr="005031B4">
        <w:rPr>
          <w:lang w:val="nn-NO"/>
        </w:rPr>
        <w:t xml:space="preserve">Prime køyrer på 100 </w:t>
      </w:r>
      <w:r w:rsidR="008C1D39">
        <w:rPr>
          <w:lang w:val="nn-NO"/>
        </w:rPr>
        <w:t>hertz</w:t>
      </w:r>
      <w:r w:rsidR="00D855CF" w:rsidRPr="005031B4">
        <w:rPr>
          <w:lang w:val="nn-NO"/>
        </w:rPr>
        <w:t xml:space="preserve">, så sjølv om </w:t>
      </w:r>
      <w:proofErr w:type="spellStart"/>
      <w:r w:rsidR="00D855CF" w:rsidRPr="005031B4">
        <w:rPr>
          <w:lang w:val="nn-NO"/>
        </w:rPr>
        <w:t>quaternions</w:t>
      </w:r>
      <w:proofErr w:type="spellEnd"/>
      <w:r w:rsidR="00D855CF" w:rsidRPr="005031B4">
        <w:rPr>
          <w:lang w:val="nn-NO"/>
        </w:rPr>
        <w:t xml:space="preserve"> vil gi oss presisjon, så oppdaterast ikkje prime seg kjapt nok til å utnytte det. </w:t>
      </w:r>
      <w:r w:rsidR="00D6407A" w:rsidRPr="005031B4">
        <w:rPr>
          <w:lang w:val="nn-NO"/>
        </w:rPr>
        <w:t>Vi laga ein funksjon som skal være presis innanfor 0.1 grader</w:t>
      </w:r>
      <w:r w:rsidR="006E70B7" w:rsidRPr="005031B4">
        <w:rPr>
          <w:lang w:val="nn-NO"/>
        </w:rPr>
        <w:t>.</w:t>
      </w:r>
      <w:r w:rsidR="00D6407A" w:rsidRPr="005031B4">
        <w:rPr>
          <w:lang w:val="nn-NO"/>
        </w:rPr>
        <w:t xml:space="preserve"> </w:t>
      </w:r>
      <w:r w:rsidR="000A6988" w:rsidRPr="005031B4">
        <w:rPr>
          <w:lang w:val="nn-NO"/>
        </w:rPr>
        <w:t xml:space="preserve">Etter at vi hadde gjort dette så skulle vi definere </w:t>
      </w:r>
      <w:r w:rsidR="008C1D39" w:rsidRPr="005031B4">
        <w:rPr>
          <w:lang w:val="nn-NO"/>
        </w:rPr>
        <w:t>koordinatsystemet</w:t>
      </w:r>
      <w:r w:rsidR="000A6988" w:rsidRPr="005031B4">
        <w:rPr>
          <w:lang w:val="nn-NO"/>
        </w:rPr>
        <w:t>.</w:t>
      </w:r>
    </w:p>
    <w:p w14:paraId="022D723D" w14:textId="008A777B" w:rsidR="00DA1074" w:rsidRPr="00F40799" w:rsidRDefault="00DA1074" w:rsidP="00F40799">
      <w:r>
        <w:br w:type="page"/>
      </w:r>
    </w:p>
    <w:p w14:paraId="057B00F1" w14:textId="4833148E" w:rsidR="3367A16B" w:rsidRDefault="3367A16B" w:rsidP="6A82F8DA">
      <w:pPr>
        <w:pStyle w:val="BodyText"/>
        <w:rPr>
          <w:lang w:val="nn-NO"/>
        </w:rPr>
      </w:pPr>
      <w:r w:rsidRPr="6A82F8DA">
        <w:rPr>
          <w:lang w:val="nn-NO"/>
        </w:rPr>
        <w:lastRenderedPageBreak/>
        <w:t xml:space="preserve">Koordinatsystemet var et forsøk på å lage et verktøy vi kunne bruke for å </w:t>
      </w:r>
      <w:r w:rsidRPr="7DB00D25">
        <w:rPr>
          <w:lang w:val="nn-NO"/>
        </w:rPr>
        <w:t>lø</w:t>
      </w:r>
      <w:r w:rsidR="008C1D39">
        <w:rPr>
          <w:lang w:val="nn-NO"/>
        </w:rPr>
        <w:t>y</w:t>
      </w:r>
      <w:r w:rsidRPr="7DB00D25">
        <w:rPr>
          <w:lang w:val="nn-NO"/>
        </w:rPr>
        <w:t>se</w:t>
      </w:r>
      <w:r w:rsidRPr="6A82F8DA">
        <w:rPr>
          <w:lang w:val="nn-NO"/>
        </w:rPr>
        <w:t xml:space="preserve"> oppgåver, navigere og ikkje minst sette </w:t>
      </w:r>
      <w:r w:rsidR="66A5B115" w:rsidRPr="6A82F8DA">
        <w:rPr>
          <w:lang w:val="nn-NO"/>
        </w:rPr>
        <w:t xml:space="preserve">saman </w:t>
      </w:r>
      <w:r w:rsidR="66A5B115" w:rsidRPr="5B71D2DA">
        <w:rPr>
          <w:lang w:val="nn-NO"/>
        </w:rPr>
        <w:t>oppg</w:t>
      </w:r>
      <w:r w:rsidR="008C1D39">
        <w:rPr>
          <w:lang w:val="nn-NO"/>
        </w:rPr>
        <w:t>å</w:t>
      </w:r>
      <w:r w:rsidR="66A5B115" w:rsidRPr="5B71D2DA">
        <w:rPr>
          <w:lang w:val="nn-NO"/>
        </w:rPr>
        <w:t>vene</w:t>
      </w:r>
      <w:r w:rsidR="66A5B115" w:rsidRPr="6A82F8DA">
        <w:rPr>
          <w:lang w:val="nn-NO"/>
        </w:rPr>
        <w:t xml:space="preserve"> utan å trenge å “</w:t>
      </w:r>
      <w:r w:rsidR="008C1D39" w:rsidRPr="0DCC253D">
        <w:rPr>
          <w:lang w:val="nn-NO"/>
        </w:rPr>
        <w:t>kalibrere</w:t>
      </w:r>
      <w:r w:rsidR="66A5B115" w:rsidRPr="6A82F8DA">
        <w:rPr>
          <w:lang w:val="nn-NO"/>
        </w:rPr>
        <w:t>” / sette på nytt program</w:t>
      </w:r>
      <w:r w:rsidR="44D95A80" w:rsidRPr="61425ED9">
        <w:rPr>
          <w:lang w:val="nn-NO"/>
        </w:rPr>
        <w:t xml:space="preserve"> for </w:t>
      </w:r>
      <w:r w:rsidR="008C1D39">
        <w:rPr>
          <w:lang w:val="nn-NO"/>
        </w:rPr>
        <w:t>kva</w:t>
      </w:r>
      <w:r w:rsidR="44D95A80" w:rsidRPr="65280251">
        <w:rPr>
          <w:lang w:val="nn-NO"/>
        </w:rPr>
        <w:t>r</w:t>
      </w:r>
      <w:r w:rsidR="44D95A80" w:rsidRPr="61425ED9">
        <w:rPr>
          <w:lang w:val="nn-NO"/>
        </w:rPr>
        <w:t xml:space="preserve"> oppgåve.</w:t>
      </w:r>
      <w:r w:rsidR="66A5B115" w:rsidRPr="720947E0">
        <w:rPr>
          <w:lang w:val="nn-NO"/>
        </w:rPr>
        <w:t xml:space="preserve"> </w:t>
      </w:r>
      <w:r w:rsidR="66A5B115" w:rsidRPr="6A82F8DA">
        <w:rPr>
          <w:lang w:val="nn-NO"/>
        </w:rPr>
        <w:t xml:space="preserve">Motivasjonen var at slik vi </w:t>
      </w:r>
      <w:r w:rsidR="66A5B115" w:rsidRPr="625961C3">
        <w:rPr>
          <w:lang w:val="nn-NO"/>
        </w:rPr>
        <w:t>lø</w:t>
      </w:r>
      <w:r w:rsidR="008C1D39">
        <w:rPr>
          <w:lang w:val="nn-NO"/>
        </w:rPr>
        <w:t>y</w:t>
      </w:r>
      <w:r w:rsidR="66A5B115" w:rsidRPr="625961C3">
        <w:rPr>
          <w:lang w:val="nn-NO"/>
        </w:rPr>
        <w:t>ste oppg</w:t>
      </w:r>
      <w:r w:rsidR="008C1D39">
        <w:rPr>
          <w:lang w:val="nn-NO"/>
        </w:rPr>
        <w:t>å</w:t>
      </w:r>
      <w:r w:rsidR="66A5B115" w:rsidRPr="625961C3">
        <w:rPr>
          <w:lang w:val="nn-NO"/>
        </w:rPr>
        <w:t>vene</w:t>
      </w:r>
      <w:r w:rsidR="66A5B115" w:rsidRPr="6A82F8DA">
        <w:rPr>
          <w:lang w:val="nn-NO"/>
        </w:rPr>
        <w:t xml:space="preserve"> til å begynne med had</w:t>
      </w:r>
      <w:r w:rsidR="1B6707EE" w:rsidRPr="6A82F8DA">
        <w:rPr>
          <w:lang w:val="nn-NO"/>
        </w:rPr>
        <w:t xml:space="preserve">de lav kompleksitet, men var meir arbeidsintensivt enn det tenkte </w:t>
      </w:r>
      <w:r w:rsidR="1B6707EE" w:rsidRPr="116ECA04">
        <w:rPr>
          <w:lang w:val="nn-NO"/>
        </w:rPr>
        <w:t xml:space="preserve">koordinatsystemet </w:t>
      </w:r>
      <w:r w:rsidR="1B6707EE" w:rsidRPr="1122E2A9">
        <w:rPr>
          <w:lang w:val="nn-NO"/>
        </w:rPr>
        <w:t xml:space="preserve">når det var ferdig. </w:t>
      </w:r>
      <w:r w:rsidR="30DBDB7F" w:rsidRPr="4C37AA6C">
        <w:rPr>
          <w:lang w:val="nn-NO"/>
        </w:rPr>
        <w:t xml:space="preserve">Tanken er at man kan </w:t>
      </w:r>
      <w:r w:rsidR="30DBDB7F" w:rsidRPr="234D570A">
        <w:rPr>
          <w:lang w:val="nn-NO"/>
        </w:rPr>
        <w:t xml:space="preserve">bruke </w:t>
      </w:r>
      <w:r w:rsidR="30DBDB7F" w:rsidRPr="3C872DD2">
        <w:rPr>
          <w:lang w:val="nn-NO"/>
        </w:rPr>
        <w:t xml:space="preserve">Gyroskopet i </w:t>
      </w:r>
      <w:r w:rsidR="00054CEC">
        <w:rPr>
          <w:lang w:val="nn-NO"/>
        </w:rPr>
        <w:t>L</w:t>
      </w:r>
      <w:r w:rsidR="30DBDB7F" w:rsidRPr="47D7F422">
        <w:rPr>
          <w:lang w:val="nn-NO"/>
        </w:rPr>
        <w:t xml:space="preserve">ego </w:t>
      </w:r>
      <w:proofErr w:type="spellStart"/>
      <w:r w:rsidR="7CABE075" w:rsidRPr="25A0AA43">
        <w:rPr>
          <w:lang w:val="nn-NO"/>
        </w:rPr>
        <w:t>spike</w:t>
      </w:r>
      <w:r w:rsidR="00054CEC">
        <w:rPr>
          <w:lang w:val="nn-NO"/>
        </w:rPr>
        <w:t>’n</w:t>
      </w:r>
      <w:proofErr w:type="spellEnd"/>
      <w:r w:rsidR="7CABE075" w:rsidRPr="3C872DD2">
        <w:rPr>
          <w:lang w:val="nn-NO"/>
        </w:rPr>
        <w:t xml:space="preserve"> </w:t>
      </w:r>
      <w:r w:rsidR="7CABE075" w:rsidRPr="67163B3A">
        <w:rPr>
          <w:lang w:val="nn-NO"/>
        </w:rPr>
        <w:t xml:space="preserve">for å holde en måling </w:t>
      </w:r>
      <w:r w:rsidR="7CABE075" w:rsidRPr="7740FE72">
        <w:rPr>
          <w:lang w:val="nn-NO"/>
        </w:rPr>
        <w:t>av</w:t>
      </w:r>
      <w:r w:rsidR="4118AEED" w:rsidRPr="7740FE72">
        <w:rPr>
          <w:lang w:val="nn-NO"/>
        </w:rPr>
        <w:t xml:space="preserve"> </w:t>
      </w:r>
      <w:r w:rsidR="7CABE075" w:rsidRPr="7740FE72">
        <w:rPr>
          <w:lang w:val="nn-NO"/>
        </w:rPr>
        <w:t>rotasjon</w:t>
      </w:r>
      <w:r w:rsidR="476D0A20" w:rsidRPr="7740FE72">
        <w:rPr>
          <w:lang w:val="nn-NO"/>
        </w:rPr>
        <w:t>/vinkel</w:t>
      </w:r>
      <w:r w:rsidR="05E26E1D" w:rsidRPr="7740FE72">
        <w:rPr>
          <w:lang w:val="nn-NO"/>
        </w:rPr>
        <w:t>.</w:t>
      </w:r>
      <w:r w:rsidR="7CABE075" w:rsidRPr="4643142D">
        <w:rPr>
          <w:lang w:val="nn-NO"/>
        </w:rPr>
        <w:t xml:space="preserve"> </w:t>
      </w:r>
      <m:oMath>
        <m:r>
          <w:rPr>
            <w:rFonts w:ascii="Cambria Math" w:hAnsi="Cambria Math"/>
          </w:rPr>
          <m:t>Theta, θ </m:t>
        </m:r>
      </m:oMath>
      <w:r w:rsidR="31F8368F" w:rsidRPr="0848547F">
        <w:rPr>
          <w:lang w:val="nn-NO"/>
        </w:rPr>
        <w:t xml:space="preserve">. </w:t>
      </w:r>
      <w:r w:rsidR="518E52C8" w:rsidRPr="3FCB1BD5">
        <w:rPr>
          <w:lang w:val="nn-NO"/>
        </w:rPr>
        <w:t xml:space="preserve">Man kan da </w:t>
      </w:r>
      <w:r w:rsidR="518E52C8" w:rsidRPr="5AF593FE">
        <w:rPr>
          <w:lang w:val="nn-NO"/>
        </w:rPr>
        <w:t>måle</w:t>
      </w:r>
      <w:r w:rsidR="518E52C8" w:rsidRPr="3FCB1BD5">
        <w:rPr>
          <w:lang w:val="nn-NO"/>
        </w:rPr>
        <w:t xml:space="preserve"> en </w:t>
      </w:r>
      <w:r w:rsidR="518E52C8" w:rsidRPr="04702E33">
        <w:rPr>
          <w:lang w:val="nn-NO"/>
        </w:rPr>
        <w:t>rekke</w:t>
      </w:r>
      <w:r w:rsidR="09980EDD" w:rsidRPr="04702E33">
        <w:rPr>
          <w:lang w:val="nn-NO"/>
        </w:rPr>
        <w:t xml:space="preserve"> </w:t>
      </w:r>
      <w:r w:rsidR="00054CEC" w:rsidRPr="65280251">
        <w:rPr>
          <w:lang w:val="nn-NO"/>
        </w:rPr>
        <w:t>vektorar</w:t>
      </w:r>
      <w:r w:rsidR="518E52C8" w:rsidRPr="3FCB1BD5">
        <w:rPr>
          <w:lang w:val="nn-NO"/>
        </w:rPr>
        <w:t xml:space="preserve"> </w:t>
      </w:r>
      <w:r w:rsidR="518E52C8" w:rsidRPr="073E2CB1">
        <w:rPr>
          <w:lang w:val="nn-NO"/>
        </w:rPr>
        <w:t>for å lage et “Nettverk”</w:t>
      </w:r>
      <w:r w:rsidR="518E52C8" w:rsidRPr="3E744263">
        <w:rPr>
          <w:lang w:val="nn-NO"/>
        </w:rPr>
        <w:t xml:space="preserve"> av punkter. </w:t>
      </w:r>
      <w:r w:rsidR="21B5EE5E" w:rsidRPr="60A4045E">
        <w:rPr>
          <w:lang w:val="nn-NO"/>
        </w:rPr>
        <w:t xml:space="preserve">Denne informasjonen kan </w:t>
      </w:r>
      <w:proofErr w:type="spellStart"/>
      <w:r w:rsidR="21B5EE5E" w:rsidRPr="60A4045E">
        <w:rPr>
          <w:lang w:val="nn-NO"/>
        </w:rPr>
        <w:t>brukes</w:t>
      </w:r>
      <w:proofErr w:type="spellEnd"/>
      <w:r w:rsidR="21B5EE5E" w:rsidRPr="60A4045E">
        <w:rPr>
          <w:lang w:val="nn-NO"/>
        </w:rPr>
        <w:t xml:space="preserve"> for å finne </w:t>
      </w:r>
      <w:r w:rsidR="00054CEC" w:rsidRPr="65280251">
        <w:rPr>
          <w:lang w:val="nn-NO"/>
        </w:rPr>
        <w:t>vinkelen</w:t>
      </w:r>
      <w:r w:rsidR="21B5EE5E" w:rsidRPr="60A4045E">
        <w:rPr>
          <w:lang w:val="nn-NO"/>
        </w:rPr>
        <w:t xml:space="preserve"> mellom </w:t>
      </w:r>
      <w:r w:rsidR="21B5EE5E" w:rsidRPr="68DB7C4D">
        <w:rPr>
          <w:lang w:val="nn-NO"/>
        </w:rPr>
        <w:t xml:space="preserve">to av </w:t>
      </w:r>
      <w:r w:rsidR="00054CEC" w:rsidRPr="65280251">
        <w:rPr>
          <w:lang w:val="nn-NO"/>
        </w:rPr>
        <w:t>vektorane</w:t>
      </w:r>
      <w:r w:rsidR="76711F46" w:rsidRPr="65280251">
        <w:rPr>
          <w:lang w:val="nn-NO"/>
        </w:rPr>
        <w:t>.</w:t>
      </w:r>
      <w:r w:rsidR="76711F46" w:rsidRPr="781D5F70">
        <w:rPr>
          <w:lang w:val="nn-NO"/>
        </w:rPr>
        <w:t xml:space="preserve"> Ved bruk av </w:t>
      </w:r>
      <w:proofErr w:type="spellStart"/>
      <w:r w:rsidR="76711F46" w:rsidRPr="781D5F70">
        <w:rPr>
          <w:lang w:val="nn-NO"/>
        </w:rPr>
        <w:t>hjulomkretsen</w:t>
      </w:r>
      <w:proofErr w:type="spellEnd"/>
      <w:r w:rsidR="76711F46" w:rsidRPr="781D5F70">
        <w:rPr>
          <w:lang w:val="nn-NO"/>
        </w:rPr>
        <w:t xml:space="preserve"> til Lego </w:t>
      </w:r>
      <w:r w:rsidR="76711F46" w:rsidRPr="456B13E5">
        <w:rPr>
          <w:lang w:val="nn-NO"/>
        </w:rPr>
        <w:t xml:space="preserve">Spike-roboten </w:t>
      </w:r>
      <w:r w:rsidR="76711F46" w:rsidRPr="4FBA693B">
        <w:rPr>
          <w:lang w:val="nn-NO"/>
        </w:rPr>
        <w:t xml:space="preserve">vår (176mm) </w:t>
      </w:r>
      <w:r w:rsidR="76711F46" w:rsidRPr="631DFC25">
        <w:rPr>
          <w:lang w:val="nn-NO"/>
        </w:rPr>
        <w:t xml:space="preserve">Kan man måle </w:t>
      </w:r>
      <w:r w:rsidR="76711F46" w:rsidRPr="7AD0D3D0">
        <w:rPr>
          <w:lang w:val="nn-NO"/>
        </w:rPr>
        <w:t xml:space="preserve">lengde </w:t>
      </w:r>
      <w:r w:rsidR="0711B08C" w:rsidRPr="2DBE952E">
        <w:rPr>
          <w:lang w:val="nn-NO"/>
        </w:rPr>
        <w:t xml:space="preserve">roboten </w:t>
      </w:r>
      <w:proofErr w:type="spellStart"/>
      <w:r w:rsidR="0711B08C" w:rsidRPr="65280251">
        <w:rPr>
          <w:lang w:val="nn-NO"/>
        </w:rPr>
        <w:t>kjør</w:t>
      </w:r>
      <w:r w:rsidR="00054CEC">
        <w:rPr>
          <w:lang w:val="nn-NO"/>
        </w:rPr>
        <w:t>a</w:t>
      </w:r>
      <w:r w:rsidR="0711B08C" w:rsidRPr="65280251">
        <w:rPr>
          <w:lang w:val="nn-NO"/>
        </w:rPr>
        <w:t>r</w:t>
      </w:r>
      <w:proofErr w:type="spellEnd"/>
      <w:r w:rsidR="0711B08C" w:rsidRPr="65280251">
        <w:rPr>
          <w:lang w:val="nn-NO"/>
        </w:rPr>
        <w:t xml:space="preserve"> </w:t>
      </w:r>
      <w:r w:rsidR="00054CEC" w:rsidRPr="65280251">
        <w:rPr>
          <w:lang w:val="nn-NO"/>
        </w:rPr>
        <w:t>innanfor</w:t>
      </w:r>
      <w:r w:rsidR="0711B08C" w:rsidRPr="66F32D19">
        <w:rPr>
          <w:lang w:val="nn-NO"/>
        </w:rPr>
        <w:t xml:space="preserve"> ~</w:t>
      </w:r>
      <w:r w:rsidR="0711B08C" w:rsidRPr="5DB7B37F">
        <w:rPr>
          <w:lang w:val="nn-NO"/>
        </w:rPr>
        <w:t>5mm</w:t>
      </w:r>
      <w:r w:rsidR="0711B08C" w:rsidRPr="16570D66">
        <w:rPr>
          <w:lang w:val="nn-NO"/>
        </w:rPr>
        <w:t xml:space="preserve"> </w:t>
      </w:r>
      <w:r w:rsidR="051B9E9D" w:rsidRPr="0A2EAB75">
        <w:rPr>
          <w:lang w:val="nn-NO"/>
        </w:rPr>
        <w:t xml:space="preserve">på grunn av dødgang i </w:t>
      </w:r>
      <w:r w:rsidR="051B9E9D" w:rsidRPr="69EEF362">
        <w:rPr>
          <w:lang w:val="nn-NO"/>
        </w:rPr>
        <w:t>motoren.</w:t>
      </w:r>
      <w:r w:rsidR="0711B08C" w:rsidRPr="2B01D282">
        <w:rPr>
          <w:lang w:val="nn-NO"/>
        </w:rPr>
        <w:t xml:space="preserve"> </w:t>
      </w:r>
      <w:r w:rsidR="0711B08C" w:rsidRPr="16570D66">
        <w:rPr>
          <w:lang w:val="nn-NO"/>
        </w:rPr>
        <w:t>(</w:t>
      </w:r>
      <w:r w:rsidR="0711B08C" w:rsidRPr="16570D66">
        <w:rPr>
          <w:lang w:val="nn-NO"/>
        </w:rPr>
        <w:t xml:space="preserve">Dette er et estimat </w:t>
      </w:r>
      <w:r w:rsidR="29967CB8" w:rsidRPr="0D853610">
        <w:rPr>
          <w:lang w:val="nn-NO"/>
        </w:rPr>
        <w:t xml:space="preserve">av kva som ble </w:t>
      </w:r>
      <w:r w:rsidR="29967CB8" w:rsidRPr="06AAF087">
        <w:rPr>
          <w:lang w:val="nn-NO"/>
        </w:rPr>
        <w:t>observert</w:t>
      </w:r>
      <w:r w:rsidR="0711B08C" w:rsidRPr="06AAF087">
        <w:rPr>
          <w:lang w:val="nn-NO"/>
        </w:rPr>
        <w:t>).</w:t>
      </w:r>
      <w:r w:rsidR="1A4F6F1E" w:rsidRPr="06AAF087">
        <w:rPr>
          <w:lang w:val="nn-NO"/>
        </w:rPr>
        <w:t xml:space="preserve"> </w:t>
      </w:r>
      <w:r w:rsidR="1A4F6F1E" w:rsidRPr="60421CCF">
        <w:rPr>
          <w:lang w:val="nn-NO"/>
        </w:rPr>
        <w:t xml:space="preserve">Det siste man trenger for å lage et fullstendig </w:t>
      </w:r>
      <w:r w:rsidR="1A4F6F1E" w:rsidRPr="79C7DAF2">
        <w:rPr>
          <w:lang w:val="nn-NO"/>
        </w:rPr>
        <w:t xml:space="preserve">koordinatsystem nå er å </w:t>
      </w:r>
      <w:r w:rsidR="1A4F6F1E" w:rsidRPr="5960E6DA">
        <w:rPr>
          <w:lang w:val="nn-NO"/>
        </w:rPr>
        <w:t xml:space="preserve">kalibrere roboten ved </w:t>
      </w:r>
      <w:r w:rsidR="1A4F6F1E" w:rsidRPr="65145F02">
        <w:rPr>
          <w:lang w:val="nn-NO"/>
        </w:rPr>
        <w:t xml:space="preserve">programstart. For å </w:t>
      </w:r>
      <w:proofErr w:type="spellStart"/>
      <w:r w:rsidR="1A4F6F1E" w:rsidRPr="65145F02">
        <w:rPr>
          <w:lang w:val="nn-NO"/>
        </w:rPr>
        <w:t>gjøre</w:t>
      </w:r>
      <w:proofErr w:type="spellEnd"/>
      <w:r w:rsidR="1A4F6F1E" w:rsidRPr="65145F02">
        <w:rPr>
          <w:lang w:val="nn-NO"/>
        </w:rPr>
        <w:t xml:space="preserve"> dette </w:t>
      </w:r>
      <w:r w:rsidR="1A4F6F1E" w:rsidRPr="7F6FF25E">
        <w:rPr>
          <w:lang w:val="nn-NO"/>
        </w:rPr>
        <w:t xml:space="preserve">måler man </w:t>
      </w:r>
      <w:r w:rsidR="01A19952" w:rsidRPr="0C8A1E0A">
        <w:rPr>
          <w:lang w:val="nn-NO"/>
        </w:rPr>
        <w:t>vinkel og punkt man ønsker å</w:t>
      </w:r>
      <w:r w:rsidR="01A19952" w:rsidRPr="27E031F4">
        <w:rPr>
          <w:lang w:val="nn-NO"/>
        </w:rPr>
        <w:t xml:space="preserve"> starte roboten i og </w:t>
      </w:r>
      <w:proofErr w:type="spellStart"/>
      <w:r w:rsidR="01A19952" w:rsidRPr="04423492">
        <w:rPr>
          <w:lang w:val="nn-NO"/>
        </w:rPr>
        <w:t>initialiserer</w:t>
      </w:r>
      <w:proofErr w:type="spellEnd"/>
      <w:r w:rsidR="01A19952" w:rsidRPr="04423492">
        <w:rPr>
          <w:lang w:val="nn-NO"/>
        </w:rPr>
        <w:t xml:space="preserve"> orienterings-klassen</w:t>
      </w:r>
      <w:r w:rsidR="01A19952" w:rsidRPr="024AA2C5">
        <w:rPr>
          <w:lang w:val="nn-NO"/>
        </w:rPr>
        <w:t xml:space="preserve"> ved bruk av denne </w:t>
      </w:r>
      <w:r w:rsidR="01A19952" w:rsidRPr="0225F770">
        <w:rPr>
          <w:lang w:val="nn-NO"/>
        </w:rPr>
        <w:t>informasjonen.</w:t>
      </w:r>
    </w:p>
    <w:p w14:paraId="6BB885C2" w14:textId="442204CC" w:rsidR="33EFDC77" w:rsidRDefault="33EFDC77" w:rsidP="60EEEF9A">
      <w:pPr>
        <w:pStyle w:val="BodyText"/>
        <w:rPr>
          <w:lang w:val="nn-NO"/>
        </w:rPr>
      </w:pPr>
      <w:r w:rsidRPr="60EEEF9A">
        <w:rPr>
          <w:lang w:val="nn-NO"/>
        </w:rPr>
        <w:t xml:space="preserve">Vi </w:t>
      </w:r>
      <w:proofErr w:type="spellStart"/>
      <w:r w:rsidRPr="60EEEF9A">
        <w:rPr>
          <w:lang w:val="nn-NO"/>
        </w:rPr>
        <w:t>endte</w:t>
      </w:r>
      <w:proofErr w:type="spellEnd"/>
      <w:r w:rsidRPr="60EEEF9A">
        <w:rPr>
          <w:lang w:val="nn-NO"/>
        </w:rPr>
        <w:t xml:space="preserve"> ikkje opp med å </w:t>
      </w:r>
      <w:r w:rsidRPr="3829478D">
        <w:rPr>
          <w:lang w:val="nn-NO"/>
        </w:rPr>
        <w:t xml:space="preserve">bruke </w:t>
      </w:r>
      <w:r w:rsidRPr="65280251">
        <w:rPr>
          <w:lang w:val="nn-NO"/>
        </w:rPr>
        <w:t>s</w:t>
      </w:r>
      <w:r w:rsidR="00054CEC">
        <w:rPr>
          <w:lang w:val="nn-NO"/>
        </w:rPr>
        <w:t>jø</w:t>
      </w:r>
      <w:r w:rsidRPr="65280251">
        <w:rPr>
          <w:lang w:val="nn-NO"/>
        </w:rPr>
        <w:t>lve</w:t>
      </w:r>
      <w:r w:rsidRPr="3829478D">
        <w:rPr>
          <w:lang w:val="nn-NO"/>
        </w:rPr>
        <w:t xml:space="preserve"> </w:t>
      </w:r>
      <w:r w:rsidRPr="283AC470">
        <w:rPr>
          <w:lang w:val="nn-NO"/>
        </w:rPr>
        <w:t>koordinatsystemet til slutt</w:t>
      </w:r>
      <w:r w:rsidRPr="3BC59360">
        <w:rPr>
          <w:lang w:val="nn-NO"/>
        </w:rPr>
        <w:t xml:space="preserve">. </w:t>
      </w:r>
      <w:r w:rsidRPr="674830EA">
        <w:rPr>
          <w:lang w:val="nn-NO"/>
        </w:rPr>
        <w:t xml:space="preserve">Dette er på grunn av fleire </w:t>
      </w:r>
      <w:proofErr w:type="spellStart"/>
      <w:r w:rsidRPr="6936419A">
        <w:rPr>
          <w:lang w:val="nn-NO"/>
        </w:rPr>
        <w:t>begrensninger</w:t>
      </w:r>
      <w:proofErr w:type="spellEnd"/>
      <w:r w:rsidRPr="6936419A">
        <w:rPr>
          <w:lang w:val="nn-NO"/>
        </w:rPr>
        <w:t xml:space="preserve"> vi møtte på </w:t>
      </w:r>
      <w:r w:rsidR="00D31D2D" w:rsidRPr="65280251">
        <w:rPr>
          <w:lang w:val="nn-NO"/>
        </w:rPr>
        <w:t>undervegs</w:t>
      </w:r>
      <w:r w:rsidR="62BA7502" w:rsidRPr="65280251">
        <w:rPr>
          <w:lang w:val="nn-NO"/>
        </w:rPr>
        <w:t>.</w:t>
      </w:r>
      <w:r w:rsidR="62BA7502" w:rsidRPr="25E96A70">
        <w:rPr>
          <w:lang w:val="nn-NO"/>
        </w:rPr>
        <w:t xml:space="preserve"> </w:t>
      </w:r>
      <w:r w:rsidR="62BA7502" w:rsidRPr="3CC8FD93">
        <w:rPr>
          <w:lang w:val="nn-NO"/>
        </w:rPr>
        <w:t xml:space="preserve">Under er </w:t>
      </w:r>
      <w:r w:rsidR="62BA7502" w:rsidRPr="65280251">
        <w:rPr>
          <w:lang w:val="nn-NO"/>
        </w:rPr>
        <w:t>no</w:t>
      </w:r>
      <w:r w:rsidR="00054CEC">
        <w:rPr>
          <w:lang w:val="nn-NO"/>
        </w:rPr>
        <w:t>ko</w:t>
      </w:r>
      <w:r w:rsidR="62BA7502" w:rsidRPr="65280251">
        <w:rPr>
          <w:lang w:val="nn-NO"/>
        </w:rPr>
        <w:t>n</w:t>
      </w:r>
      <w:r w:rsidR="62BA7502" w:rsidRPr="3CC8FD93">
        <w:rPr>
          <w:lang w:val="nn-NO"/>
        </w:rPr>
        <w:t xml:space="preserve"> av </w:t>
      </w:r>
      <w:r w:rsidR="62BA7502" w:rsidRPr="581F117D">
        <w:rPr>
          <w:lang w:val="nn-NO"/>
        </w:rPr>
        <w:t>grunnene.</w:t>
      </w:r>
    </w:p>
    <w:p w14:paraId="0F80B0FA" w14:textId="515C9973" w:rsidR="62BA7502" w:rsidRDefault="62BA7502" w:rsidP="581F117D">
      <w:pPr>
        <w:pStyle w:val="BodyText"/>
        <w:rPr>
          <w:lang w:val="nn-NO"/>
        </w:rPr>
      </w:pPr>
      <w:r w:rsidRPr="6C55E8EF">
        <w:rPr>
          <w:lang w:val="nn-NO"/>
        </w:rPr>
        <w:t xml:space="preserve">Mangel på tid: Oppføring av et godt koordinatsystem </w:t>
      </w:r>
      <w:r w:rsidRPr="65280251">
        <w:rPr>
          <w:lang w:val="nn-NO"/>
        </w:rPr>
        <w:t>krev</w:t>
      </w:r>
      <w:r w:rsidRPr="513DDB88">
        <w:rPr>
          <w:lang w:val="nn-NO"/>
        </w:rPr>
        <w:t xml:space="preserve"> mange </w:t>
      </w:r>
      <w:r w:rsidR="00054CEC" w:rsidRPr="65280251">
        <w:rPr>
          <w:lang w:val="nn-NO"/>
        </w:rPr>
        <w:t>målingar</w:t>
      </w:r>
      <w:r w:rsidRPr="513DDB88">
        <w:rPr>
          <w:lang w:val="nn-NO"/>
        </w:rPr>
        <w:t xml:space="preserve"> og </w:t>
      </w:r>
      <w:r w:rsidRPr="7A66356D">
        <w:rPr>
          <w:lang w:val="nn-NO"/>
        </w:rPr>
        <w:t>solid kode.</w:t>
      </w:r>
      <w:r w:rsidRPr="7A66356D">
        <w:rPr>
          <w:lang w:val="nn-NO"/>
        </w:rPr>
        <w:t xml:space="preserve"> </w:t>
      </w:r>
      <w:r w:rsidR="00D31D2D" w:rsidRPr="65280251">
        <w:rPr>
          <w:lang w:val="nn-NO"/>
        </w:rPr>
        <w:t>Feilmeldingar</w:t>
      </w:r>
      <w:r w:rsidRPr="5C393960">
        <w:rPr>
          <w:lang w:val="nn-NO"/>
        </w:rPr>
        <w:t xml:space="preserve"> og </w:t>
      </w:r>
      <w:r w:rsidRPr="4EF371F4">
        <w:rPr>
          <w:lang w:val="nn-NO"/>
        </w:rPr>
        <w:t>mål av punkter som</w:t>
      </w:r>
      <w:r w:rsidR="5CFBCDCC" w:rsidRPr="4EF371F4">
        <w:rPr>
          <w:lang w:val="nn-NO"/>
        </w:rPr>
        <w:t xml:space="preserve"> er </w:t>
      </w:r>
      <w:r w:rsidR="5CFBCDCC" w:rsidRPr="259CEB9D">
        <w:rPr>
          <w:lang w:val="nn-NO"/>
        </w:rPr>
        <w:t xml:space="preserve">nøyaktige er </w:t>
      </w:r>
      <w:r w:rsidR="5CFBCDCC" w:rsidRPr="65280251">
        <w:rPr>
          <w:lang w:val="nn-NO"/>
        </w:rPr>
        <w:t>tidskrev</w:t>
      </w:r>
      <w:r w:rsidR="00D31D2D">
        <w:rPr>
          <w:lang w:val="nn-NO"/>
        </w:rPr>
        <w:t>a</w:t>
      </w:r>
      <w:r w:rsidR="5CFBCDCC" w:rsidRPr="65280251">
        <w:rPr>
          <w:lang w:val="nn-NO"/>
        </w:rPr>
        <w:t>nde.</w:t>
      </w:r>
      <w:r w:rsidR="5CFBCDCC" w:rsidRPr="5AC4A505">
        <w:rPr>
          <w:lang w:val="nn-NO"/>
        </w:rPr>
        <w:t xml:space="preserve"> Samt må vi dele </w:t>
      </w:r>
      <w:r w:rsidR="5CFBCDCC" w:rsidRPr="46F07F6B">
        <w:rPr>
          <w:lang w:val="nn-NO"/>
        </w:rPr>
        <w:t xml:space="preserve">banen med andre </w:t>
      </w:r>
      <w:r w:rsidR="00D31D2D" w:rsidRPr="65280251">
        <w:rPr>
          <w:lang w:val="nn-NO"/>
        </w:rPr>
        <w:t>studentar</w:t>
      </w:r>
      <w:r w:rsidR="5CFBCDCC" w:rsidRPr="65280251">
        <w:rPr>
          <w:lang w:val="nn-NO"/>
        </w:rPr>
        <w:t>.</w:t>
      </w:r>
    </w:p>
    <w:p w14:paraId="69647814" w14:textId="579FE841" w:rsidR="5CFBCDCC" w:rsidRDefault="5CFBCDCC" w:rsidP="70EC1DD8">
      <w:pPr>
        <w:pStyle w:val="BodyText"/>
        <w:rPr>
          <w:lang w:val="nn-NO"/>
        </w:rPr>
      </w:pPr>
      <w:r w:rsidRPr="3642F192">
        <w:rPr>
          <w:lang w:val="nn-NO"/>
        </w:rPr>
        <w:t xml:space="preserve">Mangelfull dokumentasjon: Lego spike pakken har </w:t>
      </w:r>
      <w:proofErr w:type="spellStart"/>
      <w:r w:rsidRPr="3642F192">
        <w:rPr>
          <w:lang w:val="nn-NO"/>
        </w:rPr>
        <w:t>begrens</w:t>
      </w:r>
      <w:r w:rsidRPr="3642F192">
        <w:rPr>
          <w:lang w:val="nn-NO"/>
        </w:rPr>
        <w:t>et</w:t>
      </w:r>
      <w:proofErr w:type="spellEnd"/>
      <w:r w:rsidRPr="3642F192">
        <w:rPr>
          <w:lang w:val="nn-NO"/>
        </w:rPr>
        <w:t xml:space="preserve"> dokumentasjon</w:t>
      </w:r>
      <w:r w:rsidRPr="5C58ED82">
        <w:rPr>
          <w:lang w:val="nn-NO"/>
        </w:rPr>
        <w:t xml:space="preserve">. Ofte må man </w:t>
      </w:r>
      <w:r w:rsidRPr="5C58ED82">
        <w:rPr>
          <w:lang w:val="nn-NO"/>
        </w:rPr>
        <w:t xml:space="preserve">lete </w:t>
      </w:r>
      <w:r w:rsidRPr="562D412C">
        <w:rPr>
          <w:lang w:val="nn-NO"/>
        </w:rPr>
        <w:t xml:space="preserve">på nettet </w:t>
      </w:r>
      <w:r w:rsidRPr="41C83D48">
        <w:rPr>
          <w:lang w:val="nn-NO"/>
        </w:rPr>
        <w:t xml:space="preserve">frå andre </w:t>
      </w:r>
      <w:proofErr w:type="spellStart"/>
      <w:r w:rsidRPr="65280251">
        <w:rPr>
          <w:lang w:val="nn-NO"/>
        </w:rPr>
        <w:t>kild</w:t>
      </w:r>
      <w:r w:rsidR="00590A85">
        <w:rPr>
          <w:lang w:val="nn-NO"/>
        </w:rPr>
        <w:t>a</w:t>
      </w:r>
      <w:r w:rsidRPr="65280251">
        <w:rPr>
          <w:lang w:val="nn-NO"/>
        </w:rPr>
        <w:t>r</w:t>
      </w:r>
      <w:proofErr w:type="spellEnd"/>
      <w:r w:rsidRPr="41C83D48">
        <w:rPr>
          <w:lang w:val="nn-NO"/>
        </w:rPr>
        <w:t xml:space="preserve"> en Lego sin </w:t>
      </w:r>
      <w:r w:rsidRPr="1CE837B8">
        <w:rPr>
          <w:lang w:val="nn-NO"/>
        </w:rPr>
        <w:t>offisielle dokumentasjon</w:t>
      </w:r>
      <w:r w:rsidR="2D314C65" w:rsidRPr="1CE837B8">
        <w:rPr>
          <w:lang w:val="nn-NO"/>
        </w:rPr>
        <w:t>.</w:t>
      </w:r>
      <w:r w:rsidR="2D314C65" w:rsidRPr="1CE837B8">
        <w:rPr>
          <w:lang w:val="nn-NO"/>
        </w:rPr>
        <w:t xml:space="preserve"> </w:t>
      </w:r>
      <w:r w:rsidR="2D314C65" w:rsidRPr="00FA5518">
        <w:rPr>
          <w:lang w:val="nn-NO"/>
        </w:rPr>
        <w:t xml:space="preserve">Samt bruker Lego teamet </w:t>
      </w:r>
      <w:r w:rsidR="2D314C65" w:rsidRPr="438AB237">
        <w:rPr>
          <w:lang w:val="nn-NO"/>
        </w:rPr>
        <w:t xml:space="preserve">ikkje </w:t>
      </w:r>
      <w:r w:rsidR="2D314C65" w:rsidRPr="52508854">
        <w:rPr>
          <w:lang w:val="nn-NO"/>
        </w:rPr>
        <w:t xml:space="preserve">regelmessige </w:t>
      </w:r>
      <w:r w:rsidR="2D314C65" w:rsidRPr="605E4421">
        <w:rPr>
          <w:lang w:val="nn-NO"/>
        </w:rPr>
        <w:t>måle-</w:t>
      </w:r>
      <w:proofErr w:type="spellStart"/>
      <w:r w:rsidR="2D314C65" w:rsidRPr="605E4421">
        <w:rPr>
          <w:lang w:val="nn-NO"/>
        </w:rPr>
        <w:t>enhet</w:t>
      </w:r>
      <w:r w:rsidR="2D314C65" w:rsidRPr="605E4421">
        <w:rPr>
          <w:lang w:val="nn-NO"/>
        </w:rPr>
        <w:t>e</w:t>
      </w:r>
      <w:r w:rsidR="2D314C65" w:rsidRPr="605E4421">
        <w:rPr>
          <w:lang w:val="nn-NO"/>
        </w:rPr>
        <w:t>r</w:t>
      </w:r>
      <w:proofErr w:type="spellEnd"/>
      <w:r w:rsidR="2D314C65" w:rsidRPr="605E4421">
        <w:rPr>
          <w:lang w:val="nn-NO"/>
        </w:rPr>
        <w:t xml:space="preserve"> </w:t>
      </w:r>
      <w:r w:rsidR="11EB966D" w:rsidRPr="59C8F587">
        <w:rPr>
          <w:lang w:val="nn-NO"/>
        </w:rPr>
        <w:t xml:space="preserve">eller syntaks. For eksempel har man </w:t>
      </w:r>
      <w:r w:rsidR="11EB966D" w:rsidRPr="49294886">
        <w:rPr>
          <w:lang w:val="nn-NO"/>
        </w:rPr>
        <w:t xml:space="preserve">funksjoner </w:t>
      </w:r>
      <w:r w:rsidR="11EB966D" w:rsidRPr="7BF25E8E">
        <w:rPr>
          <w:lang w:val="nn-NO"/>
        </w:rPr>
        <w:t xml:space="preserve">i </w:t>
      </w:r>
      <w:proofErr w:type="spellStart"/>
      <w:r w:rsidR="11EB966D" w:rsidRPr="7BF25E8E">
        <w:rPr>
          <w:lang w:val="nn-NO"/>
        </w:rPr>
        <w:t>motion_</w:t>
      </w:r>
      <w:r w:rsidR="11EB966D" w:rsidRPr="5CEF8D48">
        <w:rPr>
          <w:lang w:val="nn-NO"/>
        </w:rPr>
        <w:t>sensor</w:t>
      </w:r>
      <w:proofErr w:type="spellEnd"/>
      <w:r w:rsidR="11EB966D" w:rsidRPr="5CEF8D48">
        <w:rPr>
          <w:lang w:val="nn-NO"/>
        </w:rPr>
        <w:t xml:space="preserve"> pakken som </w:t>
      </w:r>
      <w:r w:rsidR="0CF60C06" w:rsidRPr="64884615">
        <w:rPr>
          <w:lang w:val="nn-NO"/>
        </w:rPr>
        <w:t xml:space="preserve">gir robotens </w:t>
      </w:r>
      <w:r w:rsidR="0CF60C06" w:rsidRPr="1E2910F6">
        <w:rPr>
          <w:lang w:val="nn-NO"/>
        </w:rPr>
        <w:t xml:space="preserve">rotasjon. </w:t>
      </w:r>
      <w:r w:rsidR="0CF60C06" w:rsidRPr="12B10EA0">
        <w:rPr>
          <w:lang w:val="nn-NO"/>
        </w:rPr>
        <w:t xml:space="preserve">Dette er ikkje nødvending og når alle trenger </w:t>
      </w:r>
      <w:proofErr w:type="spellStart"/>
      <w:r w:rsidR="0CF60C06" w:rsidRPr="77990138">
        <w:rPr>
          <w:lang w:val="nn-NO"/>
        </w:rPr>
        <w:t>initsialisering</w:t>
      </w:r>
      <w:proofErr w:type="spellEnd"/>
      <w:r w:rsidR="0CF60C06" w:rsidRPr="77990138">
        <w:rPr>
          <w:lang w:val="nn-NO"/>
        </w:rPr>
        <w:t xml:space="preserve"> utan </w:t>
      </w:r>
      <w:r w:rsidR="0CF60C06" w:rsidRPr="20C15B1E">
        <w:rPr>
          <w:lang w:val="nn-NO"/>
        </w:rPr>
        <w:t xml:space="preserve">at det er dokumentert </w:t>
      </w:r>
      <w:r w:rsidR="00590A85">
        <w:rPr>
          <w:lang w:val="nn-NO"/>
        </w:rPr>
        <w:t>korleis</w:t>
      </w:r>
      <w:r w:rsidR="0CF60C06" w:rsidRPr="20C15B1E">
        <w:rPr>
          <w:lang w:val="nn-NO"/>
        </w:rPr>
        <w:t xml:space="preserve"> man </w:t>
      </w:r>
      <w:r w:rsidR="0CF60C06" w:rsidRPr="65280251">
        <w:rPr>
          <w:lang w:val="nn-NO"/>
        </w:rPr>
        <w:t>gj</w:t>
      </w:r>
      <w:r w:rsidR="00590A85">
        <w:rPr>
          <w:lang w:val="nn-NO"/>
        </w:rPr>
        <w:t>e</w:t>
      </w:r>
      <w:r w:rsidR="0CF60C06" w:rsidRPr="65280251">
        <w:rPr>
          <w:lang w:val="nn-NO"/>
        </w:rPr>
        <w:t>r</w:t>
      </w:r>
      <w:r w:rsidR="0CF60C06" w:rsidRPr="20C15B1E">
        <w:rPr>
          <w:lang w:val="nn-NO"/>
        </w:rPr>
        <w:t xml:space="preserve"> </w:t>
      </w:r>
      <w:r w:rsidR="0CF60C06" w:rsidRPr="6A04C1C0">
        <w:rPr>
          <w:lang w:val="nn-NO"/>
        </w:rPr>
        <w:t xml:space="preserve">dette blir problemet mye </w:t>
      </w:r>
      <w:r w:rsidR="00590A85" w:rsidRPr="65280251">
        <w:rPr>
          <w:lang w:val="nn-NO"/>
        </w:rPr>
        <w:t>vanskelegare</w:t>
      </w:r>
      <w:r w:rsidR="14AD9033" w:rsidRPr="65280251">
        <w:rPr>
          <w:lang w:val="nn-NO"/>
        </w:rPr>
        <w:t>.</w:t>
      </w:r>
      <w:r w:rsidR="14AD9033" w:rsidRPr="60C94826">
        <w:rPr>
          <w:lang w:val="nn-NO"/>
        </w:rPr>
        <w:t xml:space="preserve"> Lego spike bruker også som </w:t>
      </w:r>
      <w:r w:rsidR="14AD9033" w:rsidRPr="5C044F53">
        <w:rPr>
          <w:lang w:val="nn-NO"/>
        </w:rPr>
        <w:t xml:space="preserve">regel grader, men </w:t>
      </w:r>
      <w:r w:rsidR="00590A85" w:rsidRPr="65280251">
        <w:rPr>
          <w:lang w:val="nn-NO"/>
        </w:rPr>
        <w:t>plutseleg</w:t>
      </w:r>
      <w:r w:rsidR="14AD9033" w:rsidRPr="65280251">
        <w:rPr>
          <w:lang w:val="nn-NO"/>
        </w:rPr>
        <w:t xml:space="preserve"> k</w:t>
      </w:r>
      <w:r w:rsidR="00590A85">
        <w:rPr>
          <w:lang w:val="nn-NO"/>
        </w:rPr>
        <w:t>jem</w:t>
      </w:r>
      <w:r w:rsidR="14AD9033" w:rsidRPr="5C044F53">
        <w:rPr>
          <w:lang w:val="nn-NO"/>
        </w:rPr>
        <w:t xml:space="preserve"> </w:t>
      </w:r>
      <w:proofErr w:type="spellStart"/>
      <w:r w:rsidR="14AD9033" w:rsidRPr="62D513BF">
        <w:rPr>
          <w:lang w:val="nn-NO"/>
        </w:rPr>
        <w:t>desigrader</w:t>
      </w:r>
      <w:proofErr w:type="spellEnd"/>
      <w:r w:rsidR="14AD9033" w:rsidRPr="62D513BF">
        <w:rPr>
          <w:lang w:val="nn-NO"/>
        </w:rPr>
        <w:t xml:space="preserve"> som </w:t>
      </w:r>
      <w:proofErr w:type="spellStart"/>
      <w:r w:rsidR="14AD9033" w:rsidRPr="62D513BF">
        <w:rPr>
          <w:lang w:val="nn-NO"/>
        </w:rPr>
        <w:t>enhet</w:t>
      </w:r>
      <w:proofErr w:type="spellEnd"/>
      <w:r w:rsidR="14AD9033" w:rsidRPr="62D513BF">
        <w:rPr>
          <w:lang w:val="nn-NO"/>
        </w:rPr>
        <w:t xml:space="preserve"> og dette kan skape </w:t>
      </w:r>
      <w:r w:rsidR="14AD9033" w:rsidRPr="542898D0">
        <w:rPr>
          <w:lang w:val="nn-NO"/>
        </w:rPr>
        <w:t xml:space="preserve">mange </w:t>
      </w:r>
      <w:r w:rsidR="14AD9033" w:rsidRPr="65280251">
        <w:rPr>
          <w:lang w:val="nn-NO"/>
        </w:rPr>
        <w:t>problem</w:t>
      </w:r>
      <w:r w:rsidR="14AD9033" w:rsidRPr="542898D0">
        <w:rPr>
          <w:lang w:val="nn-NO"/>
        </w:rPr>
        <w:t xml:space="preserve">. </w:t>
      </w:r>
    </w:p>
    <w:p w14:paraId="55EE1DD8" w14:textId="3D27316F" w:rsidR="14AD9033" w:rsidRDefault="14AD9033" w:rsidP="542898D0">
      <w:pPr>
        <w:pStyle w:val="BodyText"/>
        <w:rPr>
          <w:lang w:val="nn-NO"/>
        </w:rPr>
      </w:pPr>
      <w:r w:rsidRPr="09E13083">
        <w:rPr>
          <w:lang w:val="nn-NO"/>
        </w:rPr>
        <w:t xml:space="preserve">Lav presisjon: </w:t>
      </w:r>
      <w:r w:rsidR="00590A85" w:rsidRPr="65280251">
        <w:rPr>
          <w:lang w:val="nn-NO"/>
        </w:rPr>
        <w:t>Sensorane</w:t>
      </w:r>
      <w:r w:rsidRPr="361957AC">
        <w:rPr>
          <w:lang w:val="nn-NO"/>
        </w:rPr>
        <w:t xml:space="preserve"> i Lego</w:t>
      </w:r>
      <w:r w:rsidRPr="361957AC">
        <w:rPr>
          <w:lang w:val="nn-NO"/>
        </w:rPr>
        <w:t xml:space="preserve"> </w:t>
      </w:r>
      <w:r w:rsidRPr="2D4A1107">
        <w:rPr>
          <w:lang w:val="nn-NO"/>
        </w:rPr>
        <w:t>Spike-roboten er ikkje</w:t>
      </w:r>
      <w:r w:rsidRPr="2D4A1107">
        <w:rPr>
          <w:lang w:val="nn-NO"/>
        </w:rPr>
        <w:t xml:space="preserve"> </w:t>
      </w:r>
      <w:r w:rsidRPr="72809926">
        <w:rPr>
          <w:lang w:val="nn-NO"/>
        </w:rPr>
        <w:t xml:space="preserve">lagd for </w:t>
      </w:r>
      <w:r w:rsidR="029F774F" w:rsidRPr="51618ABE">
        <w:rPr>
          <w:lang w:val="nn-NO"/>
        </w:rPr>
        <w:t xml:space="preserve">slike </w:t>
      </w:r>
      <w:r w:rsidR="029F774F" w:rsidRPr="65280251">
        <w:rPr>
          <w:lang w:val="nn-NO"/>
        </w:rPr>
        <w:t>oppg</w:t>
      </w:r>
      <w:r w:rsidR="00590A85">
        <w:rPr>
          <w:lang w:val="nn-NO"/>
        </w:rPr>
        <w:t>å</w:t>
      </w:r>
      <w:r w:rsidR="029F774F" w:rsidRPr="65280251">
        <w:rPr>
          <w:lang w:val="nn-NO"/>
        </w:rPr>
        <w:t>ver</w:t>
      </w:r>
      <w:r w:rsidR="029F774F" w:rsidRPr="4D08C4E0">
        <w:rPr>
          <w:lang w:val="nn-NO"/>
        </w:rPr>
        <w:t xml:space="preserve"> og har derfor ikkje </w:t>
      </w:r>
      <w:r w:rsidR="029F774F" w:rsidRPr="6832A591">
        <w:rPr>
          <w:lang w:val="nn-NO"/>
        </w:rPr>
        <w:t>hø</w:t>
      </w:r>
      <w:r w:rsidR="26843E2E" w:rsidRPr="6832A591">
        <w:rPr>
          <w:lang w:val="nn-NO"/>
        </w:rPr>
        <w:t>y</w:t>
      </w:r>
      <w:r w:rsidR="029F774F" w:rsidRPr="4D08C4E0">
        <w:rPr>
          <w:lang w:val="nn-NO"/>
        </w:rPr>
        <w:t xml:space="preserve"> nok </w:t>
      </w:r>
      <w:r w:rsidR="029F774F" w:rsidRPr="5D354E80">
        <w:rPr>
          <w:lang w:val="nn-NO"/>
        </w:rPr>
        <w:t xml:space="preserve">presisjon for at roboten skal holde seg </w:t>
      </w:r>
      <w:r w:rsidR="029F774F" w:rsidRPr="44573924">
        <w:rPr>
          <w:lang w:val="nn-NO"/>
        </w:rPr>
        <w:t xml:space="preserve">kalibrert. </w:t>
      </w:r>
      <w:r w:rsidR="029F774F" w:rsidRPr="5917FE74">
        <w:rPr>
          <w:lang w:val="nn-NO"/>
        </w:rPr>
        <w:t xml:space="preserve">Samt beveger ballen roboten ruller på </w:t>
      </w:r>
      <w:r w:rsidR="029F774F" w:rsidRPr="75D4C5E1">
        <w:rPr>
          <w:lang w:val="nn-NO"/>
        </w:rPr>
        <w:t>forran</w:t>
      </w:r>
      <w:r w:rsidR="51075C71" w:rsidRPr="75D4C5E1">
        <w:rPr>
          <w:lang w:val="nn-NO"/>
        </w:rPr>
        <w:t xml:space="preserve"> </w:t>
      </w:r>
      <w:r w:rsidR="51075C71" w:rsidRPr="4E4A3596">
        <w:rPr>
          <w:lang w:val="nn-NO"/>
        </w:rPr>
        <w:t xml:space="preserve">seg til venstre og høyre når man </w:t>
      </w:r>
      <w:proofErr w:type="spellStart"/>
      <w:r w:rsidR="51075C71" w:rsidRPr="4E4A3596">
        <w:rPr>
          <w:lang w:val="nn-NO"/>
        </w:rPr>
        <w:t>kjører</w:t>
      </w:r>
      <w:proofErr w:type="spellEnd"/>
      <w:r w:rsidR="51075C71" w:rsidRPr="4E4A3596">
        <w:rPr>
          <w:lang w:val="nn-NO"/>
        </w:rPr>
        <w:t xml:space="preserve"> rett fram og </w:t>
      </w:r>
      <w:r w:rsidR="51075C71" w:rsidRPr="2AD0E389">
        <w:rPr>
          <w:lang w:val="nn-NO"/>
        </w:rPr>
        <w:t xml:space="preserve">dette kan også </w:t>
      </w:r>
      <w:proofErr w:type="spellStart"/>
      <w:r w:rsidR="51075C71" w:rsidRPr="2AD0E389">
        <w:rPr>
          <w:lang w:val="nn-NO"/>
        </w:rPr>
        <w:t>ødelegge</w:t>
      </w:r>
      <w:proofErr w:type="spellEnd"/>
      <w:r w:rsidR="51075C71" w:rsidRPr="2AD0E389">
        <w:rPr>
          <w:lang w:val="nn-NO"/>
        </w:rPr>
        <w:t xml:space="preserve"> </w:t>
      </w:r>
      <w:r w:rsidR="51075C71" w:rsidRPr="14E4E088">
        <w:rPr>
          <w:lang w:val="nn-NO"/>
        </w:rPr>
        <w:t>presisjonen.</w:t>
      </w:r>
    </w:p>
    <w:p w14:paraId="06900C32" w14:textId="5DB967EF" w:rsidR="00442599" w:rsidRPr="005031B4" w:rsidRDefault="302BB359" w:rsidP="00613C69">
      <w:pPr>
        <w:pStyle w:val="BodyText"/>
        <w:rPr>
          <w:lang w:val="nn-NO"/>
        </w:rPr>
      </w:pPr>
      <w:r w:rsidRPr="7D1AA6E7">
        <w:rPr>
          <w:lang w:val="nn-NO"/>
        </w:rPr>
        <w:t xml:space="preserve">Til slutt </w:t>
      </w:r>
      <w:r w:rsidR="00590A85" w:rsidRPr="65280251">
        <w:rPr>
          <w:lang w:val="nn-NO"/>
        </w:rPr>
        <w:t>valte</w:t>
      </w:r>
      <w:r w:rsidRPr="7D1AA6E7">
        <w:rPr>
          <w:lang w:val="nn-NO"/>
        </w:rPr>
        <w:t xml:space="preserve"> vi </w:t>
      </w:r>
      <w:r w:rsidRPr="11517E5A">
        <w:rPr>
          <w:lang w:val="nn-NO"/>
        </w:rPr>
        <w:t xml:space="preserve">å droppe koordinatsystemet. </w:t>
      </w:r>
      <w:r w:rsidRPr="50D20E35">
        <w:rPr>
          <w:lang w:val="nn-NO"/>
        </w:rPr>
        <w:t xml:space="preserve">Men vi brukte laget som ligger imellom </w:t>
      </w:r>
      <w:r w:rsidRPr="5E55DC24">
        <w:rPr>
          <w:lang w:val="nn-NO"/>
        </w:rPr>
        <w:t xml:space="preserve">orienteringsklassen og </w:t>
      </w:r>
      <w:proofErr w:type="spellStart"/>
      <w:r w:rsidRPr="003A4E3D">
        <w:rPr>
          <w:lang w:val="nn-NO"/>
        </w:rPr>
        <w:t>bevegelsesfunksjonene</w:t>
      </w:r>
      <w:proofErr w:type="spellEnd"/>
      <w:r w:rsidRPr="003A4E3D">
        <w:rPr>
          <w:lang w:val="nn-NO"/>
        </w:rPr>
        <w:t xml:space="preserve"> til Lego Spike-</w:t>
      </w:r>
      <w:r w:rsidRPr="704BCB1F">
        <w:rPr>
          <w:lang w:val="nn-NO"/>
        </w:rPr>
        <w:t xml:space="preserve">roboten </w:t>
      </w:r>
      <w:r w:rsidRPr="65280251">
        <w:rPr>
          <w:lang w:val="nn-NO"/>
        </w:rPr>
        <w:t>vid</w:t>
      </w:r>
      <w:r w:rsidR="00590A85">
        <w:rPr>
          <w:lang w:val="nn-NO"/>
        </w:rPr>
        <w:t>a</w:t>
      </w:r>
      <w:r w:rsidRPr="65280251">
        <w:rPr>
          <w:lang w:val="nn-NO"/>
        </w:rPr>
        <w:t>r</w:t>
      </w:r>
      <w:r w:rsidR="2B992D73" w:rsidRPr="65280251">
        <w:rPr>
          <w:lang w:val="nn-NO"/>
        </w:rPr>
        <w:t>e</w:t>
      </w:r>
      <w:r w:rsidR="2B992D73" w:rsidRPr="704BCB1F">
        <w:rPr>
          <w:lang w:val="nn-NO"/>
        </w:rPr>
        <w:t xml:space="preserve"> på </w:t>
      </w:r>
      <w:r w:rsidR="2B992D73" w:rsidRPr="65280251">
        <w:rPr>
          <w:lang w:val="nn-NO"/>
        </w:rPr>
        <w:t>oppg</w:t>
      </w:r>
      <w:r w:rsidR="00590A85">
        <w:rPr>
          <w:lang w:val="nn-NO"/>
        </w:rPr>
        <w:t>å</w:t>
      </w:r>
      <w:r w:rsidR="2B992D73" w:rsidRPr="65280251">
        <w:rPr>
          <w:lang w:val="nn-NO"/>
        </w:rPr>
        <w:t>vene</w:t>
      </w:r>
      <w:r w:rsidR="2B992D73" w:rsidRPr="12C11B82">
        <w:rPr>
          <w:lang w:val="nn-NO"/>
        </w:rPr>
        <w:t xml:space="preserve"> ettersom</w:t>
      </w:r>
      <w:r w:rsidR="2B992D73" w:rsidRPr="12C11B82">
        <w:rPr>
          <w:lang w:val="nn-NO"/>
        </w:rPr>
        <w:t xml:space="preserve"> </w:t>
      </w:r>
      <w:r w:rsidR="00590A85" w:rsidRPr="65280251">
        <w:rPr>
          <w:lang w:val="nn-NO"/>
        </w:rPr>
        <w:t>funksjonane</w:t>
      </w:r>
      <w:r w:rsidR="2B992D73" w:rsidRPr="595BC673">
        <w:rPr>
          <w:lang w:val="nn-NO"/>
        </w:rPr>
        <w:t xml:space="preserve"> ble skrevet for å</w:t>
      </w:r>
      <w:r w:rsidR="2B992D73" w:rsidRPr="4F4A77A0">
        <w:rPr>
          <w:lang w:val="nn-NO"/>
        </w:rPr>
        <w:t xml:space="preserve"> ta inn en lenge i mm</w:t>
      </w:r>
      <w:r w:rsidR="2B992D73" w:rsidRPr="30258BB6">
        <w:rPr>
          <w:lang w:val="nn-NO"/>
        </w:rPr>
        <w:t xml:space="preserve"> og en </w:t>
      </w:r>
      <w:proofErr w:type="spellStart"/>
      <w:r w:rsidR="2B992D73" w:rsidRPr="30258BB6">
        <w:rPr>
          <w:lang w:val="nn-NO"/>
        </w:rPr>
        <w:t>hastighet</w:t>
      </w:r>
      <w:proofErr w:type="spellEnd"/>
      <w:r w:rsidR="2B992D73" w:rsidRPr="30258BB6">
        <w:rPr>
          <w:lang w:val="nn-NO"/>
        </w:rPr>
        <w:t xml:space="preserve"> </w:t>
      </w:r>
      <w:r w:rsidR="2B992D73" w:rsidRPr="5F066E90">
        <w:rPr>
          <w:lang w:val="nn-NO"/>
        </w:rPr>
        <w:t xml:space="preserve">i mm/s når man beveger seg </w:t>
      </w:r>
      <w:r w:rsidR="00590A85" w:rsidRPr="65280251">
        <w:rPr>
          <w:lang w:val="nn-NO"/>
        </w:rPr>
        <w:t>framover</w:t>
      </w:r>
      <w:r w:rsidR="2B992D73" w:rsidRPr="65280251">
        <w:rPr>
          <w:lang w:val="nn-NO"/>
        </w:rPr>
        <w:t>.</w:t>
      </w:r>
      <w:r w:rsidR="2B992D73" w:rsidRPr="5F066E90">
        <w:rPr>
          <w:lang w:val="nn-NO"/>
        </w:rPr>
        <w:t xml:space="preserve"> </w:t>
      </w:r>
      <w:r w:rsidR="2B992D73" w:rsidRPr="06C814F3">
        <w:rPr>
          <w:lang w:val="nn-NO"/>
        </w:rPr>
        <w:t xml:space="preserve">Og for </w:t>
      </w:r>
      <w:r w:rsidR="546E171E" w:rsidRPr="06C814F3">
        <w:rPr>
          <w:lang w:val="nn-NO"/>
        </w:rPr>
        <w:t xml:space="preserve">rotasjon hadde vi rotasjon med grader. </w:t>
      </w:r>
      <w:r w:rsidR="546E171E" w:rsidRPr="7A97F84C">
        <w:rPr>
          <w:lang w:val="nn-NO"/>
        </w:rPr>
        <w:t xml:space="preserve">Dette er mindre </w:t>
      </w:r>
      <w:r w:rsidR="00590A85" w:rsidRPr="65280251">
        <w:rPr>
          <w:lang w:val="nn-NO"/>
        </w:rPr>
        <w:t>generelt</w:t>
      </w:r>
      <w:r w:rsidR="546E171E" w:rsidRPr="7A97F84C">
        <w:rPr>
          <w:lang w:val="nn-NO"/>
        </w:rPr>
        <w:t xml:space="preserve"> enn </w:t>
      </w:r>
      <w:r w:rsidR="546E171E" w:rsidRPr="4FDD4F23">
        <w:rPr>
          <w:lang w:val="nn-NO"/>
        </w:rPr>
        <w:t xml:space="preserve">Lego </w:t>
      </w:r>
      <w:r w:rsidR="546E171E" w:rsidRPr="4B185650">
        <w:rPr>
          <w:lang w:val="nn-NO"/>
        </w:rPr>
        <w:t>Spike</w:t>
      </w:r>
      <w:r w:rsidR="546E171E" w:rsidRPr="4FDD4F23">
        <w:rPr>
          <w:lang w:val="nn-NO"/>
        </w:rPr>
        <w:t xml:space="preserve"> sin </w:t>
      </w:r>
      <w:r w:rsidR="00590A85" w:rsidRPr="65280251">
        <w:rPr>
          <w:lang w:val="nn-NO"/>
        </w:rPr>
        <w:t>løysning</w:t>
      </w:r>
      <w:r w:rsidR="546E171E" w:rsidRPr="4B185650">
        <w:rPr>
          <w:lang w:val="nn-NO"/>
        </w:rPr>
        <w:t>, ettersom det er avhengig av</w:t>
      </w:r>
      <w:r w:rsidR="546E171E" w:rsidRPr="61F7E973">
        <w:rPr>
          <w:lang w:val="nn-NO"/>
        </w:rPr>
        <w:t xml:space="preserve"> </w:t>
      </w:r>
      <w:proofErr w:type="spellStart"/>
      <w:r w:rsidR="546E171E" w:rsidRPr="61F7E973">
        <w:rPr>
          <w:lang w:val="nn-NO"/>
        </w:rPr>
        <w:t>hjulomkretsen</w:t>
      </w:r>
      <w:proofErr w:type="spellEnd"/>
      <w:r w:rsidR="0DFE6322" w:rsidRPr="61F7E973">
        <w:rPr>
          <w:lang w:val="nn-NO"/>
        </w:rPr>
        <w:t xml:space="preserve">. </w:t>
      </w:r>
      <w:r w:rsidR="0DFE6322" w:rsidRPr="3E7E9766">
        <w:rPr>
          <w:lang w:val="nn-NO"/>
        </w:rPr>
        <w:t xml:space="preserve">Men i vårt tilfelle var denne metoden meir intuitiv å </w:t>
      </w:r>
      <w:r w:rsidR="0DFE6322" w:rsidRPr="65280251">
        <w:rPr>
          <w:lang w:val="nn-NO"/>
        </w:rPr>
        <w:t>jobbe med</w:t>
      </w:r>
      <w:r w:rsidR="546E171E" w:rsidRPr="65280251">
        <w:rPr>
          <w:lang w:val="nn-NO"/>
        </w:rPr>
        <w:t xml:space="preserve">. </w:t>
      </w:r>
    </w:p>
    <w:p w14:paraId="014EB624" w14:textId="6D140BA2" w:rsidR="00FD052C" w:rsidRPr="005031B4" w:rsidRDefault="00737378" w:rsidP="005E255D">
      <w:pPr>
        <w:pStyle w:val="BodyText"/>
        <w:rPr>
          <w:lang w:val="nn-NO"/>
        </w:rPr>
      </w:pPr>
      <w:r w:rsidRPr="005031B4">
        <w:rPr>
          <w:lang w:val="nn-NO"/>
        </w:rPr>
        <w:t xml:space="preserve">Vi har til samen hatt </w:t>
      </w:r>
      <w:r w:rsidR="002A5271" w:rsidRPr="005031B4">
        <w:rPr>
          <w:lang w:val="nn-NO"/>
        </w:rPr>
        <w:t>3</w:t>
      </w:r>
      <w:r w:rsidRPr="005031B4">
        <w:rPr>
          <w:lang w:val="nn-NO"/>
        </w:rPr>
        <w:t xml:space="preserve"> møter. </w:t>
      </w:r>
      <w:r w:rsidR="00110BC2" w:rsidRPr="005031B4">
        <w:rPr>
          <w:lang w:val="nn-NO"/>
        </w:rPr>
        <w:t>Eg teller ikkje med p</w:t>
      </w:r>
      <w:r w:rsidRPr="005031B4">
        <w:rPr>
          <w:lang w:val="nn-NO"/>
        </w:rPr>
        <w:t xml:space="preserve">lanleggingsmøtet vårt før vi starta </w:t>
      </w:r>
      <w:r w:rsidR="00110BC2" w:rsidRPr="005031B4">
        <w:rPr>
          <w:lang w:val="nn-NO"/>
        </w:rPr>
        <w:t xml:space="preserve">med arbeidet, sidan det var ikkje eit skikkeleg møte. </w:t>
      </w:r>
      <w:r w:rsidR="00A321D2" w:rsidRPr="005031B4">
        <w:rPr>
          <w:lang w:val="nn-NO"/>
        </w:rPr>
        <w:t xml:space="preserve">Nikolai, Henrik og </w:t>
      </w:r>
      <w:proofErr w:type="spellStart"/>
      <w:r w:rsidR="00A321D2" w:rsidRPr="005031B4">
        <w:rPr>
          <w:lang w:val="nn-NO"/>
        </w:rPr>
        <w:t>Bakri</w:t>
      </w:r>
      <w:proofErr w:type="spellEnd"/>
      <w:r w:rsidR="00A321D2" w:rsidRPr="005031B4">
        <w:rPr>
          <w:lang w:val="nn-NO"/>
        </w:rPr>
        <w:t xml:space="preserve"> vart </w:t>
      </w:r>
      <w:r w:rsidR="00590A85" w:rsidRPr="005031B4">
        <w:rPr>
          <w:lang w:val="nn-NO"/>
        </w:rPr>
        <w:t>nøydt</w:t>
      </w:r>
      <w:r w:rsidR="00A321D2" w:rsidRPr="005031B4">
        <w:rPr>
          <w:lang w:val="nn-NO"/>
        </w:rPr>
        <w:t xml:space="preserve"> til å sette seg i lag</w:t>
      </w:r>
      <w:r w:rsidR="00F62263" w:rsidRPr="005031B4">
        <w:rPr>
          <w:lang w:val="nn-NO"/>
        </w:rPr>
        <w:t xml:space="preserve"> og lage </w:t>
      </w:r>
      <w:r w:rsidR="00E834FF" w:rsidRPr="005031B4">
        <w:rPr>
          <w:lang w:val="nn-NO"/>
        </w:rPr>
        <w:t xml:space="preserve">prosjektplanen </w:t>
      </w:r>
      <w:r w:rsidR="00590A85" w:rsidRPr="005031B4">
        <w:rPr>
          <w:lang w:val="nn-NO"/>
        </w:rPr>
        <w:t>utan</w:t>
      </w:r>
      <w:r w:rsidR="00E834FF" w:rsidRPr="005031B4">
        <w:rPr>
          <w:lang w:val="nn-NO"/>
        </w:rPr>
        <w:t xml:space="preserve"> Aleksander og Binit. Det var heller ikkje oppretta ei møteinnkalling eller eit møtereferat, sidan det ikkje var forhandsplanlagt.</w:t>
      </w:r>
    </w:p>
    <w:p w14:paraId="5779C884" w14:textId="50114AA1" w:rsidR="00E834FF" w:rsidRPr="005031B4" w:rsidRDefault="003F0DF3" w:rsidP="005E255D">
      <w:pPr>
        <w:pStyle w:val="BodyText"/>
        <w:rPr>
          <w:lang w:val="nn-NO"/>
        </w:rPr>
      </w:pPr>
      <w:r w:rsidRPr="005031B4">
        <w:rPr>
          <w:lang w:val="nn-NO"/>
        </w:rPr>
        <w:t xml:space="preserve">Første skikkelege møtet som vart </w:t>
      </w:r>
      <w:proofErr w:type="spellStart"/>
      <w:r w:rsidRPr="005031B4">
        <w:rPr>
          <w:lang w:val="nn-NO"/>
        </w:rPr>
        <w:t>holdt</w:t>
      </w:r>
      <w:proofErr w:type="spellEnd"/>
      <w:r w:rsidRPr="005031B4">
        <w:rPr>
          <w:lang w:val="nn-NO"/>
        </w:rPr>
        <w:t xml:space="preserve"> var med Kjell Inge. Det vart sendt møteinnkalling til Henrik og </w:t>
      </w:r>
      <w:proofErr w:type="spellStart"/>
      <w:r w:rsidRPr="005031B4">
        <w:rPr>
          <w:lang w:val="nn-NO"/>
        </w:rPr>
        <w:t>Bakri</w:t>
      </w:r>
      <w:proofErr w:type="spellEnd"/>
      <w:r w:rsidRPr="005031B4">
        <w:rPr>
          <w:lang w:val="nn-NO"/>
        </w:rPr>
        <w:t>. Nikolai stod som møtele</w:t>
      </w:r>
      <w:r w:rsidR="00987956">
        <w:rPr>
          <w:lang w:val="nn-NO"/>
        </w:rPr>
        <w:t>i</w:t>
      </w:r>
      <w:r w:rsidRPr="005031B4">
        <w:rPr>
          <w:lang w:val="nn-NO"/>
        </w:rPr>
        <w:t>ar og Henrik som referent. Nikolai f</w:t>
      </w:r>
      <w:r w:rsidR="00590A85">
        <w:rPr>
          <w:lang w:val="nn-NO"/>
        </w:rPr>
        <w:t>ek</w:t>
      </w:r>
      <w:r w:rsidRPr="005031B4">
        <w:rPr>
          <w:lang w:val="nn-NO"/>
        </w:rPr>
        <w:t>k seinare be</w:t>
      </w:r>
      <w:r w:rsidR="003B55D7">
        <w:rPr>
          <w:lang w:val="nn-NO"/>
        </w:rPr>
        <w:t>sk</w:t>
      </w:r>
      <w:r w:rsidRPr="005031B4">
        <w:rPr>
          <w:lang w:val="nn-NO"/>
        </w:rPr>
        <w:t xml:space="preserve">jed denne dagen at han måte på jobb </w:t>
      </w:r>
      <w:r w:rsidR="000827F1" w:rsidRPr="005031B4">
        <w:rPr>
          <w:lang w:val="nn-NO"/>
        </w:rPr>
        <w:t>på eit skift som var nå</w:t>
      </w:r>
      <w:r w:rsidR="00987956">
        <w:rPr>
          <w:lang w:val="nn-NO"/>
        </w:rPr>
        <w:t>r</w:t>
      </w:r>
      <w:r w:rsidR="000827F1" w:rsidRPr="005031B4">
        <w:rPr>
          <w:lang w:val="nn-NO"/>
        </w:rPr>
        <w:t xml:space="preserve"> møte skulle bli heldt. Henrik tok over som møtele</w:t>
      </w:r>
      <w:r w:rsidR="00987956">
        <w:rPr>
          <w:lang w:val="nn-NO"/>
        </w:rPr>
        <w:t>i</w:t>
      </w:r>
      <w:r w:rsidR="000827F1" w:rsidRPr="005031B4">
        <w:rPr>
          <w:lang w:val="nn-NO"/>
        </w:rPr>
        <w:t xml:space="preserve">ar og jobba seg igjennom agendaen som Nikolai hadde sette opp. </w:t>
      </w:r>
    </w:p>
    <w:p w14:paraId="4269DEB1" w14:textId="4020B9B2" w:rsidR="00BD3B2E" w:rsidRDefault="007371D6" w:rsidP="005E255D">
      <w:pPr>
        <w:pStyle w:val="BodyText"/>
        <w:rPr>
          <w:lang w:val="nn-NO"/>
        </w:rPr>
      </w:pPr>
      <w:r w:rsidRPr="005031B4">
        <w:rPr>
          <w:lang w:val="nn-NO"/>
        </w:rPr>
        <w:t xml:space="preserve">Gruppa vart einig om at dei skulle ha eit møte på fredag ettermiddag i siste veka vi skulle arbeide. Møte vart tildelt Binit som møteleiar, og referent vart Henrik igjen. </w:t>
      </w:r>
      <w:r w:rsidR="00A9734E" w:rsidRPr="005031B4">
        <w:rPr>
          <w:lang w:val="nn-NO"/>
        </w:rPr>
        <w:t>Møte var ein kjapp gjennomgang av framgang i prosjektet og arbeidet som hadde blitt utført til dess for å informere gruppeme</w:t>
      </w:r>
      <w:r w:rsidR="003B55D7">
        <w:rPr>
          <w:lang w:val="nn-NO"/>
        </w:rPr>
        <w:t>dl</w:t>
      </w:r>
      <w:r w:rsidR="00A9734E" w:rsidRPr="005031B4">
        <w:rPr>
          <w:lang w:val="nn-NO"/>
        </w:rPr>
        <w:t>emmer som ikkje hadde deltat</w:t>
      </w:r>
      <w:r w:rsidR="00A627E5" w:rsidRPr="005031B4">
        <w:rPr>
          <w:lang w:val="nn-NO"/>
        </w:rPr>
        <w:t>t</w:t>
      </w:r>
      <w:r w:rsidR="00A9734E" w:rsidRPr="005031B4">
        <w:rPr>
          <w:lang w:val="nn-NO"/>
        </w:rPr>
        <w:t>. Aleksander møtte ikkje opp.</w:t>
      </w:r>
    </w:p>
    <w:p w14:paraId="4280CADD" w14:textId="77777777" w:rsidR="00BD3B2E" w:rsidRDefault="00BD3B2E">
      <w:pPr>
        <w:rPr>
          <w:lang w:val="nn-NO"/>
        </w:rPr>
      </w:pPr>
      <w:r>
        <w:rPr>
          <w:lang w:val="nn-NO"/>
        </w:rPr>
        <w:br w:type="page"/>
      </w:r>
    </w:p>
    <w:p w14:paraId="0631D0B7" w14:textId="77777777" w:rsidR="007371D6" w:rsidRPr="005031B4" w:rsidRDefault="007371D6" w:rsidP="005E255D">
      <w:pPr>
        <w:pStyle w:val="BodyText"/>
        <w:rPr>
          <w:lang w:val="nn-NO"/>
        </w:rPr>
      </w:pPr>
    </w:p>
    <w:p w14:paraId="6766CD52" w14:textId="22FEEDE5" w:rsidR="0005348E" w:rsidRPr="005031B4" w:rsidRDefault="006217B5" w:rsidP="00E87510">
      <w:pPr>
        <w:pStyle w:val="BodyText"/>
        <w:rPr>
          <w:lang w:val="nn-NO"/>
        </w:rPr>
      </w:pPr>
      <w:r w:rsidRPr="005031B4">
        <w:rPr>
          <w:lang w:val="nn-NO"/>
        </w:rPr>
        <w:t xml:space="preserve">Vi hadde eit møte fredag ettermiddag før siste veka av prosjektet, her var alle </w:t>
      </w:r>
      <w:proofErr w:type="spellStart"/>
      <w:r w:rsidRPr="005031B4">
        <w:rPr>
          <w:lang w:val="nn-NO"/>
        </w:rPr>
        <w:t>tilstedeværande</w:t>
      </w:r>
      <w:proofErr w:type="spellEnd"/>
      <w:r w:rsidRPr="005031B4">
        <w:rPr>
          <w:lang w:val="nn-NO"/>
        </w:rPr>
        <w:t xml:space="preserve"> kva Aleksander var mødeledar og </w:t>
      </w:r>
      <w:proofErr w:type="spellStart"/>
      <w:r w:rsidRPr="005031B4">
        <w:rPr>
          <w:lang w:val="nn-NO"/>
        </w:rPr>
        <w:t>Bakri</w:t>
      </w:r>
      <w:proofErr w:type="spellEnd"/>
      <w:r w:rsidRPr="005031B4">
        <w:rPr>
          <w:lang w:val="nn-NO"/>
        </w:rPr>
        <w:t xml:space="preserve"> var møtereferent. </w:t>
      </w:r>
    </w:p>
    <w:p w14:paraId="014C35B2" w14:textId="0348D15B" w:rsidR="00354113" w:rsidRPr="005031B4" w:rsidRDefault="00670115" w:rsidP="00E87510">
      <w:pPr>
        <w:pStyle w:val="BodyText"/>
        <w:rPr>
          <w:lang w:val="nn-NO"/>
        </w:rPr>
      </w:pPr>
      <w:r w:rsidRPr="005031B4">
        <w:rPr>
          <w:lang w:val="nn-NO"/>
        </w:rPr>
        <w:t xml:space="preserve">Tid brukt på dokumentasjon er </w:t>
      </w:r>
      <w:proofErr w:type="spellStart"/>
      <w:r w:rsidRPr="005031B4">
        <w:rPr>
          <w:lang w:val="nn-NO"/>
        </w:rPr>
        <w:t>ca</w:t>
      </w:r>
      <w:proofErr w:type="spellEnd"/>
      <w:r w:rsidRPr="005031B4">
        <w:rPr>
          <w:lang w:val="nn-NO"/>
        </w:rPr>
        <w:t xml:space="preserve"> </w:t>
      </w:r>
      <w:r w:rsidR="00415B59">
        <w:rPr>
          <w:lang w:val="nn-NO"/>
        </w:rPr>
        <w:t>34.26%</w:t>
      </w:r>
      <w:r w:rsidRPr="005031B4">
        <w:rPr>
          <w:lang w:val="nn-NO"/>
        </w:rPr>
        <w:t xml:space="preserve"> av arbeidet, medan programmering og </w:t>
      </w:r>
      <w:proofErr w:type="spellStart"/>
      <w:r w:rsidRPr="005031B4">
        <w:rPr>
          <w:lang w:val="nn-NO"/>
        </w:rPr>
        <w:t>prototyping</w:t>
      </w:r>
      <w:proofErr w:type="spellEnd"/>
      <w:r w:rsidRPr="005031B4">
        <w:rPr>
          <w:lang w:val="nn-NO"/>
        </w:rPr>
        <w:t xml:space="preserve"> </w:t>
      </w:r>
      <w:proofErr w:type="spellStart"/>
      <w:r w:rsidRPr="005031B4">
        <w:rPr>
          <w:lang w:val="nn-NO"/>
        </w:rPr>
        <w:t>utgjekk</w:t>
      </w:r>
      <w:proofErr w:type="spellEnd"/>
      <w:r w:rsidRPr="005031B4">
        <w:rPr>
          <w:lang w:val="nn-NO"/>
        </w:rPr>
        <w:t xml:space="preserve"> </w:t>
      </w:r>
      <w:r w:rsidR="00415B59">
        <w:rPr>
          <w:lang w:val="nn-NO"/>
        </w:rPr>
        <w:t>43.98</w:t>
      </w:r>
      <w:r w:rsidRPr="005031B4">
        <w:rPr>
          <w:lang w:val="nn-NO"/>
        </w:rPr>
        <w:t xml:space="preserve">%. Andre ting brukte </w:t>
      </w:r>
      <w:r w:rsidR="00415B59">
        <w:rPr>
          <w:lang w:val="nn-NO"/>
        </w:rPr>
        <w:t>22.76</w:t>
      </w:r>
      <w:r w:rsidRPr="005031B4">
        <w:rPr>
          <w:lang w:val="nn-NO"/>
        </w:rPr>
        <w:t>% av oppg</w:t>
      </w:r>
      <w:r w:rsidR="003B55D7">
        <w:rPr>
          <w:lang w:val="nn-NO"/>
        </w:rPr>
        <w:t>å</w:t>
      </w:r>
      <w:r w:rsidRPr="005031B4">
        <w:rPr>
          <w:lang w:val="nn-NO"/>
        </w:rPr>
        <w:t>va.</w:t>
      </w:r>
      <w:r w:rsidR="000D7DC6">
        <w:rPr>
          <w:lang w:val="nn-NO"/>
        </w:rPr>
        <w:t xml:space="preserve"> (Binit har ikkje oppgitt </w:t>
      </w:r>
      <w:proofErr w:type="spellStart"/>
      <w:r w:rsidR="000D7DC6">
        <w:rPr>
          <w:lang w:val="nn-NO"/>
        </w:rPr>
        <w:t>oppgaver</w:t>
      </w:r>
      <w:proofErr w:type="spellEnd"/>
      <w:r w:rsidR="000D7DC6">
        <w:rPr>
          <w:lang w:val="nn-NO"/>
        </w:rPr>
        <w:t>, så</w:t>
      </w:r>
      <w:r w:rsidR="0061004F">
        <w:rPr>
          <w:lang w:val="nn-NO"/>
        </w:rPr>
        <w:t xml:space="preserve"> timane hans</w:t>
      </w:r>
      <w:r w:rsidR="000D7DC6">
        <w:rPr>
          <w:lang w:val="nn-NO"/>
        </w:rPr>
        <w:t xml:space="preserve"> teller med i andre</w:t>
      </w:r>
      <w:r w:rsidR="0061004F">
        <w:rPr>
          <w:lang w:val="nn-NO"/>
        </w:rPr>
        <w:t>.</w:t>
      </w:r>
      <w:r w:rsidR="000D7DC6">
        <w:rPr>
          <w:lang w:val="nn-NO"/>
        </w:rPr>
        <w:t>)</w:t>
      </w:r>
    </w:p>
    <w:p w14:paraId="59B5D192" w14:textId="5F0DEA18" w:rsidR="00C83B6E" w:rsidRPr="005031B4" w:rsidRDefault="003F5D4F" w:rsidP="00C90896">
      <w:pPr>
        <w:pStyle w:val="BodyText"/>
        <w:rPr>
          <w:lang w:val="nn-NO"/>
        </w:rPr>
      </w:pPr>
      <w:r w:rsidRPr="005031B4">
        <w:rPr>
          <w:lang w:val="nn-NO"/>
        </w:rPr>
        <w:t xml:space="preserve">Arbeidsfordelinga vart ikkje skikkeleg tatt opp i møta. Vi kom fram til at dei som tenkte seg å ta noko kunne ta det. </w:t>
      </w:r>
      <w:proofErr w:type="spellStart"/>
      <w:r w:rsidR="00D771C0" w:rsidRPr="005031B4">
        <w:rPr>
          <w:lang w:val="nn-NO"/>
        </w:rPr>
        <w:t>Oppr</w:t>
      </w:r>
      <w:r w:rsidR="00D771C0" w:rsidRPr="005031B4">
        <w:rPr>
          <w:lang w:val="nn-NO"/>
        </w:rPr>
        <w:t>i</w:t>
      </w:r>
      <w:r w:rsidR="00D771C0" w:rsidRPr="005031B4">
        <w:rPr>
          <w:lang w:val="nn-NO"/>
        </w:rPr>
        <w:t>nneleg</w:t>
      </w:r>
      <w:proofErr w:type="spellEnd"/>
      <w:r w:rsidR="00D771C0" w:rsidRPr="005031B4">
        <w:rPr>
          <w:lang w:val="nn-NO"/>
        </w:rPr>
        <w:t xml:space="preserve"> plan var at alle skulle programmere ei </w:t>
      </w:r>
      <w:proofErr w:type="spellStart"/>
      <w:r w:rsidR="00D771C0" w:rsidRPr="005031B4">
        <w:rPr>
          <w:lang w:val="nn-NO"/>
        </w:rPr>
        <w:t>oppgave</w:t>
      </w:r>
      <w:proofErr w:type="spellEnd"/>
      <w:r w:rsidR="00D771C0" w:rsidRPr="005031B4">
        <w:rPr>
          <w:lang w:val="nn-NO"/>
        </w:rPr>
        <w:t xml:space="preserve"> som skulle løysast, men på grunn av lite </w:t>
      </w:r>
      <w:r w:rsidR="00B708B1">
        <w:rPr>
          <w:lang w:val="nn-NO"/>
        </w:rPr>
        <w:t>aktivitet så jobbe Aleksander med å fornye måten vi</w:t>
      </w:r>
      <w:r w:rsidR="007751A6">
        <w:rPr>
          <w:lang w:val="nn-NO"/>
        </w:rPr>
        <w:t xml:space="preserve"> </w:t>
      </w:r>
      <w:r w:rsidR="00B708B1">
        <w:rPr>
          <w:lang w:val="nn-NO"/>
        </w:rPr>
        <w:t xml:space="preserve">tenkte på. Han og Henrik starta å sette opp eit </w:t>
      </w:r>
      <w:proofErr w:type="spellStart"/>
      <w:r w:rsidR="00B708B1">
        <w:rPr>
          <w:lang w:val="nn-NO"/>
        </w:rPr>
        <w:t>kordinatsystem</w:t>
      </w:r>
      <w:proofErr w:type="spellEnd"/>
      <w:r w:rsidR="00B708B1">
        <w:rPr>
          <w:lang w:val="nn-NO"/>
        </w:rPr>
        <w:t xml:space="preserve"> som var tenkt å være meir presis. Etter </w:t>
      </w:r>
      <w:r w:rsidR="00EB4BC2">
        <w:rPr>
          <w:lang w:val="nn-NO"/>
        </w:rPr>
        <w:t xml:space="preserve">å ha brukt tid på å sette opp </w:t>
      </w:r>
      <w:proofErr w:type="spellStart"/>
      <w:r w:rsidR="00EB4BC2">
        <w:rPr>
          <w:lang w:val="nn-NO"/>
        </w:rPr>
        <w:t>kordinatsystemet</w:t>
      </w:r>
      <w:proofErr w:type="spellEnd"/>
      <w:r w:rsidR="00EB4BC2">
        <w:rPr>
          <w:lang w:val="nn-NO"/>
        </w:rPr>
        <w:t xml:space="preserve"> så kom dei fram til at det ikkje var nok til </w:t>
      </w:r>
      <w:proofErr w:type="spellStart"/>
      <w:r w:rsidR="00EB4BC2">
        <w:rPr>
          <w:lang w:val="nn-NO"/>
        </w:rPr>
        <w:t>til</w:t>
      </w:r>
      <w:proofErr w:type="spellEnd"/>
      <w:r w:rsidR="00EB4BC2">
        <w:rPr>
          <w:lang w:val="nn-NO"/>
        </w:rPr>
        <w:t xml:space="preserve"> å ferdig implementere det, men dei </w:t>
      </w:r>
      <w:r w:rsidR="00DB2A83">
        <w:rPr>
          <w:lang w:val="nn-NO"/>
        </w:rPr>
        <w:t xml:space="preserve">brukte nokre av funksjonane </w:t>
      </w:r>
      <w:r w:rsidR="007615D5">
        <w:rPr>
          <w:lang w:val="nn-NO"/>
        </w:rPr>
        <w:t>opp igjen</w:t>
      </w:r>
      <w:r w:rsidR="00DB2A83">
        <w:rPr>
          <w:lang w:val="nn-NO"/>
        </w:rPr>
        <w:t xml:space="preserve"> til å gjere alle </w:t>
      </w:r>
      <w:proofErr w:type="spellStart"/>
      <w:r w:rsidR="00DB2A83">
        <w:rPr>
          <w:lang w:val="nn-NO"/>
        </w:rPr>
        <w:t>oppgavene</w:t>
      </w:r>
      <w:proofErr w:type="spellEnd"/>
      <w:r w:rsidR="00DB2A83">
        <w:rPr>
          <w:lang w:val="nn-NO"/>
        </w:rPr>
        <w:t xml:space="preserve"> meir presis enn dei </w:t>
      </w:r>
      <w:proofErr w:type="spellStart"/>
      <w:r w:rsidR="00DB2A83">
        <w:rPr>
          <w:lang w:val="nn-NO"/>
        </w:rPr>
        <w:t>orginalt</w:t>
      </w:r>
      <w:proofErr w:type="spellEnd"/>
      <w:r w:rsidR="00DB2A83">
        <w:rPr>
          <w:lang w:val="nn-NO"/>
        </w:rPr>
        <w:t xml:space="preserve"> var laga av Henrik.</w:t>
      </w:r>
    </w:p>
    <w:p w14:paraId="4052753D" w14:textId="70A71C58" w:rsidR="00D1308C" w:rsidRPr="005031B4" w:rsidRDefault="00982342" w:rsidP="00A467C4">
      <w:pPr>
        <w:pStyle w:val="BodyText"/>
        <w:rPr>
          <w:lang w:val="nn-NO"/>
        </w:rPr>
      </w:pPr>
      <w:r w:rsidRPr="005031B4">
        <w:rPr>
          <w:lang w:val="nn-NO"/>
        </w:rPr>
        <w:t xml:space="preserve">Vi </w:t>
      </w:r>
      <w:proofErr w:type="spellStart"/>
      <w:r w:rsidRPr="005031B4">
        <w:rPr>
          <w:lang w:val="nn-NO"/>
        </w:rPr>
        <w:t>satte</w:t>
      </w:r>
      <w:proofErr w:type="spellEnd"/>
      <w:r w:rsidRPr="005031B4">
        <w:rPr>
          <w:lang w:val="nn-NO"/>
        </w:rPr>
        <w:t xml:space="preserve"> oss i mål å jobbe oss fram til å løyse </w:t>
      </w:r>
      <w:proofErr w:type="spellStart"/>
      <w:r w:rsidRPr="005031B4">
        <w:rPr>
          <w:lang w:val="nn-NO"/>
        </w:rPr>
        <w:t>oppgave</w:t>
      </w:r>
      <w:proofErr w:type="spellEnd"/>
      <w:r w:rsidRPr="005031B4">
        <w:rPr>
          <w:lang w:val="nn-NO"/>
        </w:rPr>
        <w:t xml:space="preserve"> 1,3,5,7 og 11</w:t>
      </w:r>
      <w:r w:rsidR="00E805CE" w:rsidRPr="005031B4">
        <w:rPr>
          <w:lang w:val="nn-NO"/>
        </w:rPr>
        <w:t xml:space="preserve">, med </w:t>
      </w:r>
      <w:proofErr w:type="spellStart"/>
      <w:r w:rsidR="00E805CE" w:rsidRPr="005031B4">
        <w:rPr>
          <w:lang w:val="nn-NO"/>
        </w:rPr>
        <w:t>muligheit</w:t>
      </w:r>
      <w:proofErr w:type="spellEnd"/>
      <w:r w:rsidR="00E805CE" w:rsidRPr="005031B4">
        <w:rPr>
          <w:lang w:val="nn-NO"/>
        </w:rPr>
        <w:t xml:space="preserve"> til å kode opp fleire dersom tidsfrist </w:t>
      </w:r>
      <w:proofErr w:type="spellStart"/>
      <w:r w:rsidR="00E805CE" w:rsidRPr="005031B4">
        <w:rPr>
          <w:lang w:val="nn-NO"/>
        </w:rPr>
        <w:t>tillater</w:t>
      </w:r>
      <w:proofErr w:type="spellEnd"/>
      <w:r w:rsidR="00E805CE" w:rsidRPr="005031B4">
        <w:rPr>
          <w:lang w:val="nn-NO"/>
        </w:rPr>
        <w:t xml:space="preserve"> dette.</w:t>
      </w:r>
      <w:r w:rsidR="001C3710" w:rsidRPr="005031B4">
        <w:rPr>
          <w:lang w:val="nn-NO"/>
        </w:rPr>
        <w:t xml:space="preserve"> </w:t>
      </w:r>
      <w:r w:rsidR="00242251" w:rsidRPr="005031B4">
        <w:rPr>
          <w:lang w:val="nn-NO"/>
        </w:rPr>
        <w:t>Vi har</w:t>
      </w:r>
      <w:r w:rsidR="0020769E" w:rsidRPr="005031B4">
        <w:rPr>
          <w:lang w:val="nn-NO"/>
        </w:rPr>
        <w:t xml:space="preserve"> oppretta </w:t>
      </w:r>
      <w:proofErr w:type="spellStart"/>
      <w:r w:rsidR="0020769E" w:rsidRPr="005031B4">
        <w:rPr>
          <w:lang w:val="nn-NO"/>
        </w:rPr>
        <w:t>oppgaver</w:t>
      </w:r>
      <w:proofErr w:type="spellEnd"/>
      <w:r w:rsidR="0020769E" w:rsidRPr="005031B4">
        <w:rPr>
          <w:lang w:val="nn-NO"/>
        </w:rPr>
        <w:t xml:space="preserve"> i </w:t>
      </w:r>
      <w:proofErr w:type="spellStart"/>
      <w:r w:rsidR="0020769E" w:rsidRPr="005031B4">
        <w:rPr>
          <w:lang w:val="nn-NO"/>
        </w:rPr>
        <w:t>gitlabs</w:t>
      </w:r>
      <w:proofErr w:type="spellEnd"/>
      <w:r w:rsidR="003D0D6E" w:rsidRPr="005031B4">
        <w:rPr>
          <w:lang w:val="nn-NO"/>
        </w:rPr>
        <w:t xml:space="preserve"> som vi skulle vise kven som jobba med kva, men einaste som har tatt det i bruk har vore Henrik.</w:t>
      </w:r>
      <w:r w:rsidR="005C3553" w:rsidRPr="005031B4">
        <w:rPr>
          <w:lang w:val="nn-NO"/>
        </w:rPr>
        <w:t xml:space="preserve"> Det vart seinare funne ut at </w:t>
      </w:r>
      <w:proofErr w:type="spellStart"/>
      <w:r w:rsidR="005C3553" w:rsidRPr="005031B4">
        <w:rPr>
          <w:lang w:val="nn-NO"/>
        </w:rPr>
        <w:t>Git</w:t>
      </w:r>
      <w:proofErr w:type="spellEnd"/>
      <w:r w:rsidR="005C3553" w:rsidRPr="005031B4">
        <w:rPr>
          <w:lang w:val="nn-NO"/>
        </w:rPr>
        <w:t xml:space="preserve"> ikkje er så glad i kodefilene prime køyrer på</w:t>
      </w:r>
      <w:r w:rsidR="00B73B8B" w:rsidRPr="005031B4">
        <w:rPr>
          <w:lang w:val="nn-NO"/>
        </w:rPr>
        <w:t xml:space="preserve">, som gjorde at </w:t>
      </w:r>
      <w:proofErr w:type="spellStart"/>
      <w:r w:rsidR="00B73B8B" w:rsidRPr="005031B4">
        <w:rPr>
          <w:lang w:val="nn-NO"/>
        </w:rPr>
        <w:t>Git</w:t>
      </w:r>
      <w:proofErr w:type="spellEnd"/>
      <w:r w:rsidR="00B73B8B" w:rsidRPr="005031B4">
        <w:rPr>
          <w:lang w:val="nn-NO"/>
        </w:rPr>
        <w:t xml:space="preserve"> ikkje fungerer slik det skal som eit </w:t>
      </w:r>
      <w:proofErr w:type="spellStart"/>
      <w:r w:rsidR="00B73B8B" w:rsidRPr="005031B4">
        <w:rPr>
          <w:lang w:val="nn-NO"/>
        </w:rPr>
        <w:t>versionskontroll</w:t>
      </w:r>
      <w:proofErr w:type="spellEnd"/>
      <w:r w:rsidR="00B73B8B" w:rsidRPr="005031B4">
        <w:rPr>
          <w:lang w:val="nn-NO"/>
        </w:rPr>
        <w:t xml:space="preserve"> verktøy.</w:t>
      </w:r>
    </w:p>
    <w:p w14:paraId="2A792AC0" w14:textId="3DC8C3DD" w:rsidR="00964460" w:rsidRDefault="00395B2E" w:rsidP="00311515">
      <w:pPr>
        <w:spacing w:before="100" w:beforeAutospacing="1" w:after="100" w:afterAutospacing="1"/>
        <w:rPr>
          <w:rFonts w:cs="Arial"/>
          <w:lang w:val="nn-NO" w:eastAsia="en-GB"/>
        </w:rPr>
      </w:pPr>
      <w:r w:rsidRPr="000C73F5">
        <w:rPr>
          <w:rFonts w:cs="Arial"/>
          <w:lang w:val="nn-NO" w:eastAsia="en-GB"/>
        </w:rPr>
        <w:t xml:space="preserve">I </w:t>
      </w:r>
      <w:proofErr w:type="spellStart"/>
      <w:r w:rsidRPr="000C73F5">
        <w:rPr>
          <w:rFonts w:cs="Arial"/>
          <w:lang w:val="nn-NO" w:eastAsia="en-GB"/>
        </w:rPr>
        <w:t>begynnelsen</w:t>
      </w:r>
      <w:proofErr w:type="spellEnd"/>
      <w:r w:rsidRPr="000C73F5">
        <w:rPr>
          <w:rFonts w:cs="Arial"/>
          <w:lang w:val="nn-NO" w:eastAsia="en-GB"/>
        </w:rPr>
        <w:t xml:space="preserve"> hadde vi litt problem med å begynne, det var to gruppemedlemmer som ikkje var </w:t>
      </w:r>
      <w:proofErr w:type="spellStart"/>
      <w:r w:rsidRPr="000C73F5">
        <w:rPr>
          <w:rFonts w:cs="Arial"/>
          <w:lang w:val="nn-NO" w:eastAsia="en-GB"/>
        </w:rPr>
        <w:t>tilstedeverande</w:t>
      </w:r>
      <w:proofErr w:type="spellEnd"/>
      <w:r w:rsidRPr="000C73F5">
        <w:rPr>
          <w:rFonts w:cs="Arial"/>
          <w:lang w:val="nn-NO" w:eastAsia="en-GB"/>
        </w:rPr>
        <w:t xml:space="preserve"> i </w:t>
      </w:r>
      <w:proofErr w:type="spellStart"/>
      <w:r w:rsidRPr="000C73F5">
        <w:rPr>
          <w:rFonts w:cs="Arial"/>
          <w:lang w:val="nn-NO" w:eastAsia="en-GB"/>
        </w:rPr>
        <w:t>begynnelsen</w:t>
      </w:r>
      <w:proofErr w:type="spellEnd"/>
      <w:r w:rsidRPr="000C73F5">
        <w:rPr>
          <w:rFonts w:cs="Arial"/>
          <w:lang w:val="nn-NO" w:eastAsia="en-GB"/>
        </w:rPr>
        <w:t xml:space="preserve"> på grunn av personlege </w:t>
      </w:r>
      <w:r w:rsidR="00141D26">
        <w:rPr>
          <w:rFonts w:cs="Arial"/>
          <w:lang w:val="nn-NO" w:eastAsia="en-GB"/>
        </w:rPr>
        <w:t>årsaker</w:t>
      </w:r>
      <w:r w:rsidRPr="000C73F5">
        <w:rPr>
          <w:rFonts w:cs="Arial"/>
          <w:lang w:val="nn-NO" w:eastAsia="en-GB"/>
        </w:rPr>
        <w:t>.</w:t>
      </w:r>
      <w:r w:rsidR="004578FF" w:rsidRPr="000C73F5">
        <w:rPr>
          <w:rFonts w:cs="Arial"/>
          <w:lang w:val="nn-NO" w:eastAsia="en-GB"/>
        </w:rPr>
        <w:t xml:space="preserve"> Dette førte til at starten av prosjektet vart litt seinare enn det som hadde vore optimalt. </w:t>
      </w:r>
      <w:r w:rsidR="00EA3B0F" w:rsidRPr="000C73F5">
        <w:rPr>
          <w:rFonts w:cs="Arial"/>
          <w:lang w:val="nn-NO" w:eastAsia="en-GB"/>
        </w:rPr>
        <w:t xml:space="preserve">Konsekvens av dette var at prosjektplanen som skulle bli laga vart laga seinare enn den burde, og at den vart </w:t>
      </w:r>
      <w:r w:rsidR="00E64350" w:rsidRPr="000C73F5">
        <w:rPr>
          <w:rFonts w:cs="Arial"/>
          <w:lang w:val="nn-NO" w:eastAsia="en-GB"/>
        </w:rPr>
        <w:t>laga for fort, sidan gruppa hadde ikkje så mykje tid til å diskutere den før den vart oppretta.</w:t>
      </w:r>
      <w:r w:rsidR="00061B4B">
        <w:rPr>
          <w:rFonts w:cs="Arial"/>
          <w:lang w:val="nn-NO" w:eastAsia="en-GB"/>
        </w:rPr>
        <w:t xml:space="preserve"> Vi syns av like vel at planen som var lagt var god nok til å </w:t>
      </w:r>
      <w:proofErr w:type="spellStart"/>
      <w:r w:rsidR="00061B4B">
        <w:rPr>
          <w:rFonts w:cs="Arial"/>
          <w:lang w:val="nn-NO" w:eastAsia="en-GB"/>
        </w:rPr>
        <w:t>benytte</w:t>
      </w:r>
      <w:proofErr w:type="spellEnd"/>
      <w:r w:rsidR="00061B4B">
        <w:rPr>
          <w:rFonts w:cs="Arial"/>
          <w:lang w:val="nn-NO" w:eastAsia="en-GB"/>
        </w:rPr>
        <w:t xml:space="preserve"> seg av til å jobbe med prosjektet.</w:t>
      </w:r>
    </w:p>
    <w:p w14:paraId="326A4FD6" w14:textId="760AA88D" w:rsidR="00BD10B6" w:rsidRDefault="00324DD9" w:rsidP="00311515">
      <w:pPr>
        <w:spacing w:before="100" w:beforeAutospacing="1" w:after="100" w:afterAutospacing="1"/>
        <w:rPr>
          <w:rFonts w:cs="Arial"/>
          <w:lang w:val="nn-NO" w:eastAsia="en-GB"/>
        </w:rPr>
      </w:pPr>
      <w:r>
        <w:rPr>
          <w:rFonts w:cs="Arial"/>
          <w:lang w:val="nn-NO" w:eastAsia="en-GB"/>
        </w:rPr>
        <w:t xml:space="preserve">Det som er bra er kanskje at vi har fått ein </w:t>
      </w:r>
      <w:proofErr w:type="spellStart"/>
      <w:r>
        <w:rPr>
          <w:rFonts w:cs="Arial"/>
          <w:lang w:val="nn-NO" w:eastAsia="en-GB"/>
        </w:rPr>
        <w:t>opplev</w:t>
      </w:r>
      <w:r w:rsidR="00BF17D0">
        <w:rPr>
          <w:rFonts w:cs="Arial"/>
          <w:lang w:val="nn-NO" w:eastAsia="en-GB"/>
        </w:rPr>
        <w:t>else</w:t>
      </w:r>
      <w:proofErr w:type="spellEnd"/>
      <w:r w:rsidR="00BF17D0">
        <w:rPr>
          <w:rFonts w:cs="Arial"/>
          <w:lang w:val="nn-NO" w:eastAsia="en-GB"/>
        </w:rPr>
        <w:t xml:space="preserve"> i korleis eit </w:t>
      </w:r>
      <w:proofErr w:type="spellStart"/>
      <w:r w:rsidR="00BF17D0">
        <w:rPr>
          <w:rFonts w:cs="Arial"/>
          <w:lang w:val="nn-NO" w:eastAsia="en-GB"/>
        </w:rPr>
        <w:t>opptimalt</w:t>
      </w:r>
      <w:proofErr w:type="spellEnd"/>
      <w:r w:rsidR="00BF17D0">
        <w:rPr>
          <w:rFonts w:cs="Arial"/>
          <w:lang w:val="nn-NO" w:eastAsia="en-GB"/>
        </w:rPr>
        <w:t xml:space="preserve"> team ikkje skal </w:t>
      </w:r>
      <w:proofErr w:type="spellStart"/>
      <w:r w:rsidR="00BF17D0">
        <w:rPr>
          <w:rFonts w:cs="Arial"/>
          <w:lang w:val="nn-NO" w:eastAsia="en-GB"/>
        </w:rPr>
        <w:t>opprere</w:t>
      </w:r>
      <w:proofErr w:type="spellEnd"/>
      <w:r w:rsidR="00BF17D0">
        <w:rPr>
          <w:rFonts w:cs="Arial"/>
          <w:lang w:val="nn-NO" w:eastAsia="en-GB"/>
        </w:rPr>
        <w:t xml:space="preserve">. </w:t>
      </w:r>
      <w:r w:rsidR="00335AF4">
        <w:rPr>
          <w:rFonts w:cs="Arial"/>
          <w:lang w:val="nn-NO" w:eastAsia="en-GB"/>
        </w:rPr>
        <w:t>Det har vore fleire gongar i prosessen kvar kommunikasjon har svikta, som har ført til både ekstraarbeid, og at arbeid må ha blitt skrapa.</w:t>
      </w:r>
    </w:p>
    <w:p w14:paraId="1EFFD093" w14:textId="528B7C06" w:rsidR="00964460" w:rsidRPr="005031B4" w:rsidRDefault="00C51E04" w:rsidP="009627CB">
      <w:pPr>
        <w:spacing w:before="100" w:beforeAutospacing="1" w:after="100" w:afterAutospacing="1"/>
        <w:rPr>
          <w:lang w:val="nn-NO"/>
        </w:rPr>
      </w:pPr>
      <w:proofErr w:type="spellStart"/>
      <w:r>
        <w:rPr>
          <w:rFonts w:cs="Arial"/>
          <w:lang w:val="nn-NO" w:eastAsia="en-GB"/>
        </w:rPr>
        <w:t>Sammarbeidet</w:t>
      </w:r>
      <w:proofErr w:type="spellEnd"/>
      <w:r>
        <w:rPr>
          <w:rFonts w:cs="Arial"/>
          <w:lang w:val="nn-NO" w:eastAsia="en-GB"/>
        </w:rPr>
        <w:t xml:space="preserve"> </w:t>
      </w:r>
      <w:proofErr w:type="spellStart"/>
      <w:r>
        <w:rPr>
          <w:rFonts w:cs="Arial"/>
          <w:lang w:val="nn-NO" w:eastAsia="en-GB"/>
        </w:rPr>
        <w:t>innad</w:t>
      </w:r>
      <w:proofErr w:type="spellEnd"/>
      <w:r>
        <w:rPr>
          <w:rFonts w:cs="Arial"/>
          <w:lang w:val="nn-NO" w:eastAsia="en-GB"/>
        </w:rPr>
        <w:t xml:space="preserve"> i teamet har </w:t>
      </w:r>
      <w:r w:rsidR="00911899">
        <w:rPr>
          <w:rFonts w:cs="Arial"/>
          <w:lang w:val="nn-NO" w:eastAsia="en-GB"/>
        </w:rPr>
        <w:t>fluktuert</w:t>
      </w:r>
      <w:r>
        <w:rPr>
          <w:rFonts w:cs="Arial"/>
          <w:lang w:val="nn-NO" w:eastAsia="en-GB"/>
        </w:rPr>
        <w:t xml:space="preserve"> litt, det har vore student kvar gruppa har jobba bra ilag, men andre gongar kvar samarbeid var</w:t>
      </w:r>
      <w:r w:rsidR="00F97064">
        <w:rPr>
          <w:rFonts w:cs="Arial"/>
          <w:lang w:val="nn-NO" w:eastAsia="en-GB"/>
        </w:rPr>
        <w:t xml:space="preserve"> ikkje har vore </w:t>
      </w:r>
      <w:proofErr w:type="spellStart"/>
      <w:r w:rsidR="00F97064">
        <w:rPr>
          <w:rFonts w:cs="Arial"/>
          <w:lang w:val="nn-NO" w:eastAsia="en-GB"/>
        </w:rPr>
        <w:t>tilstede</w:t>
      </w:r>
      <w:proofErr w:type="spellEnd"/>
      <w:r w:rsidR="00F97064">
        <w:rPr>
          <w:rFonts w:cs="Arial"/>
          <w:lang w:val="nn-NO" w:eastAsia="en-GB"/>
        </w:rPr>
        <w:t xml:space="preserve">. </w:t>
      </w:r>
      <w:r w:rsidR="00631316">
        <w:rPr>
          <w:rFonts w:cs="Arial"/>
          <w:lang w:val="nn-NO" w:eastAsia="en-GB"/>
        </w:rPr>
        <w:t xml:space="preserve">Det har igjennom heile prosjektet vore </w:t>
      </w:r>
      <w:proofErr w:type="spellStart"/>
      <w:r w:rsidR="00631316">
        <w:rPr>
          <w:rFonts w:cs="Arial"/>
          <w:lang w:val="nn-NO" w:eastAsia="en-GB"/>
        </w:rPr>
        <w:t>vanskleg</w:t>
      </w:r>
      <w:proofErr w:type="spellEnd"/>
      <w:r w:rsidR="00631316">
        <w:rPr>
          <w:rFonts w:cs="Arial"/>
          <w:lang w:val="nn-NO" w:eastAsia="en-GB"/>
        </w:rPr>
        <w:t xml:space="preserve"> å finne fellestidspunkt kvar alle kan møtast grunna personlege problem, som gjere det </w:t>
      </w:r>
      <w:proofErr w:type="spellStart"/>
      <w:r w:rsidR="00631316">
        <w:rPr>
          <w:rFonts w:cs="Arial"/>
          <w:lang w:val="nn-NO" w:eastAsia="en-GB"/>
        </w:rPr>
        <w:t>vanskleg</w:t>
      </w:r>
      <w:proofErr w:type="spellEnd"/>
      <w:r w:rsidR="00631316">
        <w:rPr>
          <w:rFonts w:cs="Arial"/>
          <w:lang w:val="nn-NO" w:eastAsia="en-GB"/>
        </w:rPr>
        <w:t xml:space="preserve"> for alle å møte fysisk på skulen, som kanskje skulle vore den tida vi skulle ha samarbeid mest.</w:t>
      </w:r>
      <w:r w:rsidR="003701E4">
        <w:rPr>
          <w:rFonts w:cs="Arial"/>
          <w:lang w:val="nn-NO" w:eastAsia="en-GB"/>
        </w:rPr>
        <w:t xml:space="preserve"> Tida det har blitt samarbeidt mest på er i helger eller </w:t>
      </w:r>
      <w:proofErr w:type="spellStart"/>
      <w:r w:rsidR="003701E4">
        <w:rPr>
          <w:rFonts w:cs="Arial"/>
          <w:lang w:val="nn-NO" w:eastAsia="en-GB"/>
        </w:rPr>
        <w:t>vekedager</w:t>
      </w:r>
      <w:proofErr w:type="spellEnd"/>
      <w:r w:rsidR="003701E4">
        <w:rPr>
          <w:rFonts w:cs="Arial"/>
          <w:lang w:val="nn-NO" w:eastAsia="en-GB"/>
        </w:rPr>
        <w:t xml:space="preserve"> etter skulen kvar grupper av folk har reist ned til skulen fysisk og jobba med kvarandre.</w:t>
      </w:r>
    </w:p>
    <w:p w14:paraId="28103A39" w14:textId="49E74190" w:rsidR="00FA69EA" w:rsidRDefault="00FA69EA" w:rsidP="00FA69EA">
      <w:pPr>
        <w:pStyle w:val="Heading1"/>
        <w:rPr>
          <w:lang w:val="nn-NO"/>
        </w:rPr>
      </w:pPr>
      <w:bookmarkStart w:id="16" w:name="_Toc151710213"/>
      <w:r w:rsidRPr="005031B4">
        <w:rPr>
          <w:lang w:val="nn-NO"/>
        </w:rPr>
        <w:t>K</w:t>
      </w:r>
      <w:r w:rsidR="00594D5C" w:rsidRPr="005031B4">
        <w:rPr>
          <w:lang w:val="nn-NO"/>
        </w:rPr>
        <w:t xml:space="preserve">onklusjon og </w:t>
      </w:r>
      <w:proofErr w:type="spellStart"/>
      <w:r w:rsidR="00594D5C" w:rsidRPr="005031B4">
        <w:rPr>
          <w:lang w:val="nn-NO"/>
        </w:rPr>
        <w:t>anbefalinger</w:t>
      </w:r>
      <w:bookmarkEnd w:id="16"/>
      <w:proofErr w:type="spellEnd"/>
    </w:p>
    <w:p w14:paraId="3E79DA16" w14:textId="18926432" w:rsidR="000C390A" w:rsidRDefault="0470D2B7" w:rsidP="0A8FA3F1">
      <w:pPr>
        <w:pStyle w:val="BodyText"/>
        <w:rPr>
          <w:lang w:val="nn-NO"/>
        </w:rPr>
      </w:pPr>
      <w:proofErr w:type="spellStart"/>
      <w:r w:rsidRPr="7F140B2D">
        <w:rPr>
          <w:lang w:val="nn-NO"/>
        </w:rPr>
        <w:t>Gruppen</w:t>
      </w:r>
      <w:proofErr w:type="spellEnd"/>
      <w:r w:rsidRPr="7F140B2D">
        <w:rPr>
          <w:lang w:val="nn-NO"/>
        </w:rPr>
        <w:t xml:space="preserve"> prøvde </w:t>
      </w:r>
      <w:r w:rsidRPr="7F140B2D">
        <w:rPr>
          <w:lang w:val="nn-NO"/>
        </w:rPr>
        <w:t xml:space="preserve">forskjellige </w:t>
      </w:r>
      <w:proofErr w:type="spellStart"/>
      <w:r w:rsidRPr="59C372ED">
        <w:rPr>
          <w:lang w:val="nn-NO"/>
        </w:rPr>
        <w:t>ideer</w:t>
      </w:r>
      <w:proofErr w:type="spellEnd"/>
      <w:r w:rsidRPr="59C372ED">
        <w:rPr>
          <w:lang w:val="nn-NO"/>
        </w:rPr>
        <w:t xml:space="preserve"> for å </w:t>
      </w:r>
      <w:proofErr w:type="spellStart"/>
      <w:r w:rsidRPr="59C372ED">
        <w:rPr>
          <w:lang w:val="nn-NO"/>
        </w:rPr>
        <w:t>løse</w:t>
      </w:r>
      <w:proofErr w:type="spellEnd"/>
      <w:r w:rsidRPr="59C372ED">
        <w:rPr>
          <w:lang w:val="nn-NO"/>
        </w:rPr>
        <w:t xml:space="preserve"> </w:t>
      </w:r>
      <w:proofErr w:type="spellStart"/>
      <w:r w:rsidRPr="59C372ED">
        <w:rPr>
          <w:lang w:val="nn-NO"/>
        </w:rPr>
        <w:t>oppgaven</w:t>
      </w:r>
      <w:proofErr w:type="spellEnd"/>
      <w:r w:rsidRPr="59C372ED">
        <w:rPr>
          <w:lang w:val="nn-NO"/>
        </w:rPr>
        <w:t xml:space="preserve">. </w:t>
      </w:r>
      <w:proofErr w:type="spellStart"/>
      <w:r w:rsidR="21DE2C90" w:rsidRPr="0F01F6D3">
        <w:rPr>
          <w:lang w:val="nn-NO"/>
        </w:rPr>
        <w:t>Hovedsakelig</w:t>
      </w:r>
      <w:proofErr w:type="spellEnd"/>
      <w:r w:rsidR="21DE2C90" w:rsidRPr="0F01F6D3">
        <w:rPr>
          <w:lang w:val="nn-NO"/>
        </w:rPr>
        <w:t xml:space="preserve"> ved å </w:t>
      </w:r>
      <w:r w:rsidR="21DE2C90" w:rsidRPr="38518CBE">
        <w:rPr>
          <w:lang w:val="nn-NO"/>
        </w:rPr>
        <w:t xml:space="preserve">prøve å integrere </w:t>
      </w:r>
      <w:r w:rsidR="21DE2C90" w:rsidRPr="35A47152">
        <w:rPr>
          <w:lang w:val="nn-NO"/>
        </w:rPr>
        <w:t xml:space="preserve">et </w:t>
      </w:r>
      <w:r w:rsidR="21DE2C90" w:rsidRPr="43947236">
        <w:rPr>
          <w:lang w:val="nn-NO"/>
        </w:rPr>
        <w:t xml:space="preserve">koordinatsystem for å navigere banen. </w:t>
      </w:r>
      <w:r w:rsidR="21DE2C90" w:rsidRPr="152D0BB1">
        <w:rPr>
          <w:lang w:val="nn-NO"/>
        </w:rPr>
        <w:t>Ti</w:t>
      </w:r>
      <w:r w:rsidR="38A3CD0D" w:rsidRPr="152D0BB1">
        <w:rPr>
          <w:lang w:val="nn-NO"/>
        </w:rPr>
        <w:t xml:space="preserve">l slutten </w:t>
      </w:r>
      <w:proofErr w:type="spellStart"/>
      <w:r w:rsidR="38A3CD0D" w:rsidRPr="152D0BB1">
        <w:rPr>
          <w:lang w:val="nn-NO"/>
        </w:rPr>
        <w:t>endte</w:t>
      </w:r>
      <w:proofErr w:type="spellEnd"/>
      <w:r w:rsidR="38A3CD0D" w:rsidRPr="152D0BB1">
        <w:rPr>
          <w:lang w:val="nn-NO"/>
        </w:rPr>
        <w:t xml:space="preserve"> vi med å gå vekk frå </w:t>
      </w:r>
      <w:r w:rsidR="38A3CD0D" w:rsidRPr="56E79397">
        <w:rPr>
          <w:lang w:val="nn-NO"/>
        </w:rPr>
        <w:t xml:space="preserve">det i </w:t>
      </w:r>
      <w:r w:rsidR="38A3CD0D" w:rsidRPr="605E8303">
        <w:rPr>
          <w:lang w:val="nn-NO"/>
        </w:rPr>
        <w:t xml:space="preserve">favør av å </w:t>
      </w:r>
      <w:proofErr w:type="spellStart"/>
      <w:r w:rsidR="38A3CD0D" w:rsidRPr="6A5F931E">
        <w:rPr>
          <w:lang w:val="nn-NO"/>
        </w:rPr>
        <w:t>hardkode</w:t>
      </w:r>
      <w:r w:rsidR="76D99DE6" w:rsidRPr="6A5F931E">
        <w:rPr>
          <w:lang w:val="nn-NO"/>
        </w:rPr>
        <w:t>de</w:t>
      </w:r>
      <w:proofErr w:type="spellEnd"/>
      <w:r w:rsidR="38A3CD0D" w:rsidRPr="6A5F931E">
        <w:rPr>
          <w:lang w:val="nn-NO"/>
        </w:rPr>
        <w:t xml:space="preserve"> </w:t>
      </w:r>
      <w:proofErr w:type="spellStart"/>
      <w:r w:rsidR="38A3CD0D" w:rsidRPr="6A5F931E">
        <w:rPr>
          <w:lang w:val="nn-NO"/>
        </w:rPr>
        <w:t>instruksjoner</w:t>
      </w:r>
      <w:proofErr w:type="spellEnd"/>
      <w:r w:rsidR="38A3CD0D" w:rsidRPr="6A5F931E">
        <w:rPr>
          <w:lang w:val="nn-NO"/>
        </w:rPr>
        <w:t>. Uansett kan ikkje læringsutbytte frå forsøket med å integrere</w:t>
      </w:r>
      <w:r w:rsidR="5214B9EC" w:rsidRPr="6A5F931E">
        <w:rPr>
          <w:lang w:val="nn-NO"/>
        </w:rPr>
        <w:t xml:space="preserve"> et meir </w:t>
      </w:r>
      <w:proofErr w:type="spellStart"/>
      <w:r w:rsidR="5214B9EC" w:rsidRPr="6A5F931E">
        <w:rPr>
          <w:lang w:val="nn-NO"/>
        </w:rPr>
        <w:t>intellegent</w:t>
      </w:r>
      <w:proofErr w:type="spellEnd"/>
      <w:r w:rsidR="5214B9EC" w:rsidRPr="6A5F931E">
        <w:rPr>
          <w:lang w:val="nn-NO"/>
        </w:rPr>
        <w:t xml:space="preserve"> </w:t>
      </w:r>
      <w:proofErr w:type="spellStart"/>
      <w:r w:rsidR="5214B9EC" w:rsidRPr="6A5F931E">
        <w:rPr>
          <w:lang w:val="nn-NO"/>
        </w:rPr>
        <w:t>sytem</w:t>
      </w:r>
      <w:proofErr w:type="spellEnd"/>
      <w:r w:rsidR="5214B9EC" w:rsidRPr="6A5F931E">
        <w:rPr>
          <w:lang w:val="nn-NO"/>
        </w:rPr>
        <w:t xml:space="preserve"> </w:t>
      </w:r>
      <w:proofErr w:type="spellStart"/>
      <w:r w:rsidR="5214B9EC" w:rsidRPr="6A5F931E">
        <w:rPr>
          <w:lang w:val="nn-NO"/>
        </w:rPr>
        <w:t>sees</w:t>
      </w:r>
      <w:proofErr w:type="spellEnd"/>
      <w:r w:rsidR="5214B9EC" w:rsidRPr="6A5F931E">
        <w:rPr>
          <w:lang w:val="nn-NO"/>
        </w:rPr>
        <w:t xml:space="preserve"> bort </w:t>
      </w:r>
      <w:proofErr w:type="spellStart"/>
      <w:r w:rsidR="5214B9EC" w:rsidRPr="6A5F931E">
        <w:rPr>
          <w:lang w:val="nn-NO"/>
        </w:rPr>
        <w:t>ifra</w:t>
      </w:r>
      <w:proofErr w:type="spellEnd"/>
      <w:r w:rsidR="5214B9EC" w:rsidRPr="6A5F931E">
        <w:rPr>
          <w:lang w:val="nn-NO"/>
        </w:rPr>
        <w:t xml:space="preserve">. </w:t>
      </w:r>
      <w:proofErr w:type="spellStart"/>
      <w:r w:rsidR="5214B9EC" w:rsidRPr="6A5F931E">
        <w:rPr>
          <w:lang w:val="nn-NO"/>
        </w:rPr>
        <w:t>Oppgavene</w:t>
      </w:r>
      <w:proofErr w:type="spellEnd"/>
      <w:r w:rsidR="5214B9EC" w:rsidRPr="6A5F931E">
        <w:rPr>
          <w:lang w:val="nn-NO"/>
        </w:rPr>
        <w:t xml:space="preserve"> har latt oss utforske </w:t>
      </w:r>
      <w:r w:rsidR="09CB3C60" w:rsidRPr="6A5F931E">
        <w:rPr>
          <w:lang w:val="nn-NO"/>
        </w:rPr>
        <w:t xml:space="preserve">utvikling og tankegang rundt autonome </w:t>
      </w:r>
      <w:proofErr w:type="spellStart"/>
      <w:r w:rsidR="09CB3C60" w:rsidRPr="6A5F931E">
        <w:rPr>
          <w:lang w:val="nn-NO"/>
        </w:rPr>
        <w:t>systemer</w:t>
      </w:r>
      <w:proofErr w:type="spellEnd"/>
      <w:r w:rsidR="09CB3C60" w:rsidRPr="6A5F931E">
        <w:rPr>
          <w:lang w:val="nn-NO"/>
        </w:rPr>
        <w:t xml:space="preserve">. Vi har blitt kjent med </w:t>
      </w:r>
      <w:proofErr w:type="spellStart"/>
      <w:r w:rsidR="09CB3C60" w:rsidRPr="6A5F931E">
        <w:rPr>
          <w:lang w:val="nn-NO"/>
        </w:rPr>
        <w:t>svakhetene</w:t>
      </w:r>
      <w:proofErr w:type="spellEnd"/>
      <w:r w:rsidR="09CB3C60" w:rsidRPr="6A5F931E">
        <w:rPr>
          <w:lang w:val="nn-NO"/>
        </w:rPr>
        <w:t xml:space="preserve"> våre når det kommer til gruppearbeid samt blitt gode på å spille </w:t>
      </w:r>
      <w:r w:rsidR="5FF3B1CF" w:rsidRPr="6A5F931E">
        <w:rPr>
          <w:lang w:val="nn-NO"/>
        </w:rPr>
        <w:t xml:space="preserve">på de sterke sidene våre. </w:t>
      </w:r>
      <w:r w:rsidR="0BAA7019" w:rsidRPr="0ECA176E">
        <w:rPr>
          <w:lang w:val="nn-NO"/>
        </w:rPr>
        <w:t xml:space="preserve">Gruppa sin anbefaling til andre som </w:t>
      </w:r>
      <w:r w:rsidR="0BAA7019" w:rsidRPr="6AC277C7">
        <w:rPr>
          <w:lang w:val="nn-NO"/>
        </w:rPr>
        <w:t xml:space="preserve">skal utføre First Lego </w:t>
      </w:r>
      <w:proofErr w:type="spellStart"/>
      <w:r w:rsidR="0BAA7019" w:rsidRPr="10B6B456">
        <w:rPr>
          <w:lang w:val="nn-NO"/>
        </w:rPr>
        <w:t>Lea</w:t>
      </w:r>
      <w:r w:rsidR="3BDAA481" w:rsidRPr="10B6B456">
        <w:rPr>
          <w:lang w:val="nn-NO"/>
        </w:rPr>
        <w:t>uge</w:t>
      </w:r>
      <w:proofErr w:type="spellEnd"/>
      <w:r w:rsidR="3BDAA481" w:rsidRPr="34F96E8C">
        <w:rPr>
          <w:lang w:val="nn-NO"/>
        </w:rPr>
        <w:t xml:space="preserve"> er over alt </w:t>
      </w:r>
      <w:r w:rsidR="3BDAA481" w:rsidRPr="641CB7A4">
        <w:rPr>
          <w:lang w:val="nn-NO"/>
        </w:rPr>
        <w:t>annet</w:t>
      </w:r>
      <w:r w:rsidR="3BDAA481" w:rsidRPr="721639A5">
        <w:rPr>
          <w:lang w:val="nn-NO"/>
        </w:rPr>
        <w:t xml:space="preserve"> et strukturert arbeidsforhold</w:t>
      </w:r>
      <w:r w:rsidR="3BDAA481" w:rsidRPr="59E6BD7C">
        <w:rPr>
          <w:lang w:val="nn-NO"/>
        </w:rPr>
        <w:t>,</w:t>
      </w:r>
      <w:r w:rsidR="3BDAA481" w:rsidRPr="721639A5">
        <w:rPr>
          <w:lang w:val="nn-NO"/>
        </w:rPr>
        <w:t xml:space="preserve"> </w:t>
      </w:r>
      <w:r w:rsidR="3BDAA481" w:rsidRPr="15C41119">
        <w:rPr>
          <w:lang w:val="nn-NO"/>
        </w:rPr>
        <w:t xml:space="preserve">og komme </w:t>
      </w:r>
      <w:r w:rsidR="4466ED70" w:rsidRPr="15C41119">
        <w:rPr>
          <w:lang w:val="nn-NO"/>
        </w:rPr>
        <w:t xml:space="preserve">i gang så fort som </w:t>
      </w:r>
      <w:proofErr w:type="spellStart"/>
      <w:r w:rsidR="4466ED70" w:rsidRPr="15C41119">
        <w:rPr>
          <w:lang w:val="nn-NO"/>
        </w:rPr>
        <w:t>mulig</w:t>
      </w:r>
      <w:proofErr w:type="spellEnd"/>
      <w:r w:rsidR="4466ED70" w:rsidRPr="15C41119">
        <w:rPr>
          <w:lang w:val="nn-NO"/>
        </w:rPr>
        <w:t xml:space="preserve">. </w:t>
      </w:r>
      <w:r w:rsidR="4466ED70" w:rsidRPr="3297A303">
        <w:rPr>
          <w:lang w:val="nn-NO"/>
        </w:rPr>
        <w:t xml:space="preserve">Utnytt gruppa for alle </w:t>
      </w:r>
      <w:proofErr w:type="spellStart"/>
      <w:r w:rsidR="4466ED70" w:rsidRPr="3297A303">
        <w:rPr>
          <w:lang w:val="nn-NO"/>
        </w:rPr>
        <w:t>ressurser</w:t>
      </w:r>
      <w:proofErr w:type="spellEnd"/>
      <w:r w:rsidR="4466ED70" w:rsidRPr="3297A303">
        <w:rPr>
          <w:lang w:val="nn-NO"/>
        </w:rPr>
        <w:t xml:space="preserve"> den har å tilby, </w:t>
      </w:r>
      <w:r w:rsidR="4466ED70" w:rsidRPr="44B92DBF">
        <w:rPr>
          <w:lang w:val="nn-NO"/>
        </w:rPr>
        <w:t>det vil si</w:t>
      </w:r>
      <w:r w:rsidR="4466ED70" w:rsidRPr="3D2C3888">
        <w:rPr>
          <w:lang w:val="nn-NO"/>
        </w:rPr>
        <w:t xml:space="preserve"> snakk saman, del </w:t>
      </w:r>
      <w:proofErr w:type="spellStart"/>
      <w:r w:rsidR="4466ED70" w:rsidRPr="3D2C3888">
        <w:rPr>
          <w:lang w:val="nn-NO"/>
        </w:rPr>
        <w:t>ideer</w:t>
      </w:r>
      <w:proofErr w:type="spellEnd"/>
      <w:r w:rsidR="4466ED70" w:rsidRPr="3D2C3888">
        <w:rPr>
          <w:lang w:val="nn-NO"/>
        </w:rPr>
        <w:t xml:space="preserve"> </w:t>
      </w:r>
      <w:r w:rsidR="78109160" w:rsidRPr="3D2C3888">
        <w:rPr>
          <w:lang w:val="nn-NO"/>
        </w:rPr>
        <w:t xml:space="preserve">og </w:t>
      </w:r>
      <w:r w:rsidR="78109160" w:rsidRPr="59E62604">
        <w:rPr>
          <w:lang w:val="nn-NO"/>
        </w:rPr>
        <w:t>jobb i lag.</w:t>
      </w:r>
    </w:p>
    <w:p w14:paraId="431A9A9F" w14:textId="77777777" w:rsidR="000C390A" w:rsidRDefault="000C390A">
      <w:pPr>
        <w:rPr>
          <w:lang w:val="nn-NO"/>
        </w:rPr>
      </w:pPr>
      <w:r>
        <w:rPr>
          <w:lang w:val="nn-NO"/>
        </w:rPr>
        <w:br w:type="page"/>
      </w:r>
    </w:p>
    <w:p w14:paraId="7BE84455" w14:textId="77777777" w:rsidR="0A8FA3F1" w:rsidRDefault="0A8FA3F1" w:rsidP="0A8FA3F1">
      <w:pPr>
        <w:pStyle w:val="BodyText"/>
        <w:rPr>
          <w:lang w:val="nn-NO"/>
        </w:rPr>
      </w:pPr>
    </w:p>
    <w:p w14:paraId="1310E96A" w14:textId="30BB39F3" w:rsidR="00FA69EA" w:rsidRPr="005031B4" w:rsidRDefault="00C31B9E" w:rsidP="00FA69EA">
      <w:pPr>
        <w:pStyle w:val="Heading1"/>
        <w:rPr>
          <w:lang w:val="nn-NO"/>
        </w:rPr>
      </w:pPr>
      <w:bookmarkStart w:id="17" w:name="_Toc151710214"/>
      <w:proofErr w:type="spellStart"/>
      <w:r w:rsidRPr="005031B4">
        <w:rPr>
          <w:lang w:val="nn-NO"/>
        </w:rPr>
        <w:t>Bærekraft</w:t>
      </w:r>
      <w:proofErr w:type="spellEnd"/>
      <w:r w:rsidRPr="005031B4">
        <w:rPr>
          <w:lang w:val="nn-NO"/>
        </w:rPr>
        <w:t xml:space="preserve"> og </w:t>
      </w:r>
      <w:proofErr w:type="spellStart"/>
      <w:r w:rsidRPr="005031B4">
        <w:rPr>
          <w:lang w:val="nn-NO"/>
        </w:rPr>
        <w:t>samfunnspåvirkning</w:t>
      </w:r>
      <w:bookmarkEnd w:id="17"/>
      <w:proofErr w:type="spellEnd"/>
    </w:p>
    <w:p w14:paraId="283E21D8" w14:textId="7172176A" w:rsidR="00817B6B" w:rsidRPr="005031B4" w:rsidRDefault="00817B6B" w:rsidP="00817B6B">
      <w:pPr>
        <w:pStyle w:val="BodyText"/>
        <w:rPr>
          <w:lang w:val="nn-NO"/>
        </w:rPr>
      </w:pPr>
      <w:r w:rsidRPr="005031B4">
        <w:rPr>
          <w:lang w:val="nn-NO"/>
        </w:rPr>
        <w:t xml:space="preserve">Lego har for ei lang tid jobba med å </w:t>
      </w:r>
      <w:r w:rsidR="00290F5A" w:rsidRPr="005031B4">
        <w:rPr>
          <w:lang w:val="nn-NO"/>
        </w:rPr>
        <w:t xml:space="preserve">med å bli meir </w:t>
      </w:r>
      <w:proofErr w:type="spellStart"/>
      <w:r w:rsidR="00290F5A" w:rsidRPr="005031B4">
        <w:rPr>
          <w:lang w:val="nn-NO"/>
        </w:rPr>
        <w:t>miljøvenlig</w:t>
      </w:r>
      <w:proofErr w:type="spellEnd"/>
      <w:r w:rsidR="00290F5A" w:rsidRPr="005031B4">
        <w:rPr>
          <w:lang w:val="nn-NO"/>
        </w:rPr>
        <w:t xml:space="preserve">. </w:t>
      </w:r>
      <w:r w:rsidR="005E219B" w:rsidRPr="005031B4">
        <w:rPr>
          <w:lang w:val="nn-NO"/>
        </w:rPr>
        <w:t xml:space="preserve">Dei har lenge hat mål om å </w:t>
      </w:r>
      <w:r w:rsidR="00E00005" w:rsidRPr="005031B4">
        <w:rPr>
          <w:lang w:val="nn-NO"/>
        </w:rPr>
        <w:t xml:space="preserve">bli kvitt olje </w:t>
      </w:r>
      <w:proofErr w:type="spellStart"/>
      <w:r w:rsidR="00E00005" w:rsidRPr="005031B4">
        <w:rPr>
          <w:lang w:val="nn-NO"/>
        </w:rPr>
        <w:t>fra</w:t>
      </w:r>
      <w:proofErr w:type="spellEnd"/>
      <w:r w:rsidR="00E00005" w:rsidRPr="005031B4">
        <w:rPr>
          <w:lang w:val="nn-NO"/>
        </w:rPr>
        <w:t xml:space="preserve"> produktet for å minimere </w:t>
      </w:r>
      <w:proofErr w:type="spellStart"/>
      <w:r w:rsidR="004A0467" w:rsidRPr="005031B4">
        <w:rPr>
          <w:lang w:val="nn-NO"/>
        </w:rPr>
        <w:t>påvirkning</w:t>
      </w:r>
      <w:proofErr w:type="spellEnd"/>
      <w:r w:rsidR="004A0467" w:rsidRPr="005031B4">
        <w:rPr>
          <w:lang w:val="nn-NO"/>
        </w:rPr>
        <w:t xml:space="preserve"> på miljøet. </w:t>
      </w:r>
      <w:r w:rsidR="00386FEE" w:rsidRPr="005031B4">
        <w:rPr>
          <w:lang w:val="nn-NO"/>
        </w:rPr>
        <w:t xml:space="preserve">Dei </w:t>
      </w:r>
      <w:proofErr w:type="spellStart"/>
      <w:r w:rsidR="00386FEE" w:rsidRPr="005031B4">
        <w:rPr>
          <w:lang w:val="nn-NO"/>
        </w:rPr>
        <w:t>jobber</w:t>
      </w:r>
      <w:proofErr w:type="spellEnd"/>
      <w:r w:rsidR="00386FEE" w:rsidRPr="005031B4">
        <w:rPr>
          <w:lang w:val="nn-NO"/>
        </w:rPr>
        <w:t xml:space="preserve"> konstant med å </w:t>
      </w:r>
      <w:r w:rsidR="005B64E5" w:rsidRPr="005031B4">
        <w:rPr>
          <w:lang w:val="nn-NO"/>
        </w:rPr>
        <w:t xml:space="preserve">forbetre </w:t>
      </w:r>
      <w:proofErr w:type="spellStart"/>
      <w:r w:rsidR="005B64E5" w:rsidRPr="005031B4">
        <w:rPr>
          <w:lang w:val="nn-NO"/>
        </w:rPr>
        <w:t>arbeidsprossessen</w:t>
      </w:r>
      <w:proofErr w:type="spellEnd"/>
      <w:r w:rsidR="005B64E5" w:rsidRPr="005031B4">
        <w:rPr>
          <w:lang w:val="nn-NO"/>
        </w:rPr>
        <w:t xml:space="preserve"> deira for å produsere </w:t>
      </w:r>
      <w:proofErr w:type="spellStart"/>
      <w:r w:rsidR="005B64E5" w:rsidRPr="005031B4">
        <w:rPr>
          <w:lang w:val="nn-NO"/>
        </w:rPr>
        <w:t>lego</w:t>
      </w:r>
      <w:proofErr w:type="spellEnd"/>
      <w:r w:rsidR="005B64E5" w:rsidRPr="005031B4">
        <w:rPr>
          <w:lang w:val="nn-NO"/>
        </w:rPr>
        <w:t xml:space="preserve">, ikkje berre med mindre olje, men også meir </w:t>
      </w:r>
      <w:proofErr w:type="spellStart"/>
      <w:r w:rsidR="005B64E5" w:rsidRPr="005031B4">
        <w:rPr>
          <w:lang w:val="nn-NO"/>
        </w:rPr>
        <w:t>grønn</w:t>
      </w:r>
      <w:proofErr w:type="spellEnd"/>
      <w:r w:rsidR="005B64E5" w:rsidRPr="005031B4">
        <w:rPr>
          <w:lang w:val="nn-NO"/>
        </w:rPr>
        <w:t xml:space="preserve"> energi. </w:t>
      </w:r>
      <w:r w:rsidR="00D432C0" w:rsidRPr="005031B4">
        <w:rPr>
          <w:lang w:val="nn-NO"/>
        </w:rPr>
        <w:t xml:space="preserve">I 2017 skreiv </w:t>
      </w:r>
      <w:proofErr w:type="spellStart"/>
      <w:r w:rsidR="00D432C0" w:rsidRPr="005031B4">
        <w:rPr>
          <w:lang w:val="nn-NO"/>
        </w:rPr>
        <w:t>Globalcitizen</w:t>
      </w:r>
      <w:proofErr w:type="spellEnd"/>
      <w:r w:rsidR="00D432C0" w:rsidRPr="005031B4">
        <w:rPr>
          <w:lang w:val="nn-NO"/>
        </w:rPr>
        <w:t xml:space="preserve"> ein rapport om </w:t>
      </w:r>
      <w:proofErr w:type="spellStart"/>
      <w:r w:rsidR="00D432C0" w:rsidRPr="005031B4">
        <w:rPr>
          <w:lang w:val="nn-NO"/>
        </w:rPr>
        <w:t>lego</w:t>
      </w:r>
      <w:proofErr w:type="spellEnd"/>
      <w:r w:rsidR="00D432C0" w:rsidRPr="005031B4">
        <w:rPr>
          <w:lang w:val="nn-NO"/>
        </w:rPr>
        <w:t xml:space="preserve"> sin framgang innan bruk av </w:t>
      </w:r>
      <w:proofErr w:type="spellStart"/>
      <w:r w:rsidR="00D432C0" w:rsidRPr="005031B4">
        <w:rPr>
          <w:lang w:val="nn-NO"/>
        </w:rPr>
        <w:t>grønn</w:t>
      </w:r>
      <w:proofErr w:type="spellEnd"/>
      <w:r w:rsidR="00D432C0" w:rsidRPr="005031B4">
        <w:rPr>
          <w:lang w:val="nn-NO"/>
        </w:rPr>
        <w:t xml:space="preserve"> energi. Dei hadde inv</w:t>
      </w:r>
      <w:r w:rsidR="008D2AC1" w:rsidRPr="005031B4">
        <w:rPr>
          <w:lang w:val="nn-NO"/>
        </w:rPr>
        <w:t>estert</w:t>
      </w:r>
      <w:r w:rsidR="00D432C0" w:rsidRPr="005031B4">
        <w:rPr>
          <w:lang w:val="nn-NO"/>
        </w:rPr>
        <w:t xml:space="preserve"> 900 millionar dollar </w:t>
      </w:r>
      <w:r w:rsidR="00222F84" w:rsidRPr="005031B4">
        <w:rPr>
          <w:lang w:val="nn-NO"/>
        </w:rPr>
        <w:t xml:space="preserve">i </w:t>
      </w:r>
      <w:proofErr w:type="spellStart"/>
      <w:r w:rsidR="00222F84" w:rsidRPr="005031B4">
        <w:rPr>
          <w:lang w:val="nn-NO"/>
        </w:rPr>
        <w:t>windkraft</w:t>
      </w:r>
      <w:proofErr w:type="spellEnd"/>
      <w:r w:rsidR="00222F84" w:rsidRPr="005031B4">
        <w:rPr>
          <w:lang w:val="nn-NO"/>
        </w:rPr>
        <w:t xml:space="preserve"> og </w:t>
      </w:r>
      <w:r w:rsidR="00C86B43" w:rsidRPr="005031B4">
        <w:rPr>
          <w:lang w:val="nn-NO"/>
        </w:rPr>
        <w:t>andre kjelder fornybar energi.</w:t>
      </w:r>
      <w:r w:rsidR="008D2AC1" w:rsidRPr="005031B4">
        <w:rPr>
          <w:lang w:val="nn-NO"/>
        </w:rPr>
        <w:t xml:space="preserve"> Dei håpte å kunne køyre 100% på fornybarenergi innan 2020. </w:t>
      </w:r>
      <w:r w:rsidR="009B32B2" w:rsidRPr="005031B4">
        <w:rPr>
          <w:lang w:val="nn-NO"/>
        </w:rPr>
        <w:t xml:space="preserve">I 2019 nådde dei dette målet, 3 år før dei </w:t>
      </w:r>
      <w:proofErr w:type="spellStart"/>
      <w:r w:rsidR="009B32B2" w:rsidRPr="005031B4">
        <w:rPr>
          <w:lang w:val="nn-NO"/>
        </w:rPr>
        <w:t>orginalt</w:t>
      </w:r>
      <w:proofErr w:type="spellEnd"/>
      <w:r w:rsidR="009B32B2" w:rsidRPr="005031B4">
        <w:rPr>
          <w:lang w:val="nn-NO"/>
        </w:rPr>
        <w:t xml:space="preserve"> la planar for å kunne oppnå dette. </w:t>
      </w:r>
    </w:p>
    <w:p w14:paraId="7613DF13" w14:textId="4C1ABED4" w:rsidR="007833B5" w:rsidRPr="005031B4" w:rsidRDefault="007833B5" w:rsidP="00817B6B">
      <w:pPr>
        <w:pStyle w:val="BodyText"/>
        <w:rPr>
          <w:lang w:val="nn-NO"/>
        </w:rPr>
      </w:pPr>
      <w:r w:rsidRPr="005031B4">
        <w:rPr>
          <w:lang w:val="nn-NO"/>
        </w:rPr>
        <w:t xml:space="preserve">Ikkje berre er det viktig at dei har jobbe med å køyre på </w:t>
      </w:r>
      <w:proofErr w:type="spellStart"/>
      <w:r w:rsidRPr="005031B4">
        <w:rPr>
          <w:lang w:val="nn-NO"/>
        </w:rPr>
        <w:t>grønn</w:t>
      </w:r>
      <w:proofErr w:type="spellEnd"/>
      <w:r w:rsidRPr="005031B4">
        <w:rPr>
          <w:lang w:val="nn-NO"/>
        </w:rPr>
        <w:t xml:space="preserve"> energi, men det er også viktig å tenke på kva dei har gjort for framtida generelt. </w:t>
      </w:r>
    </w:p>
    <w:p w14:paraId="5C3BAA4C" w14:textId="252E05F8" w:rsidR="007833B5" w:rsidRPr="005031B4" w:rsidRDefault="007833B5" w:rsidP="00817B6B">
      <w:pPr>
        <w:pStyle w:val="BodyText"/>
        <w:rPr>
          <w:lang w:val="nn-NO"/>
        </w:rPr>
      </w:pPr>
      <w:r w:rsidRPr="005031B4">
        <w:rPr>
          <w:lang w:val="nn-NO"/>
        </w:rPr>
        <w:t xml:space="preserve">Lego har utvikla utstyr som er meint til å gi ungar </w:t>
      </w:r>
      <w:proofErr w:type="spellStart"/>
      <w:r w:rsidRPr="005031B4">
        <w:rPr>
          <w:lang w:val="nn-NO"/>
        </w:rPr>
        <w:t>moglegheitetn</w:t>
      </w:r>
      <w:proofErr w:type="spellEnd"/>
      <w:r w:rsidRPr="005031B4">
        <w:rPr>
          <w:lang w:val="nn-NO"/>
        </w:rPr>
        <w:t xml:space="preserve"> til å utforske </w:t>
      </w:r>
      <w:proofErr w:type="spellStart"/>
      <w:r w:rsidR="00BC739C" w:rsidRPr="005031B4">
        <w:rPr>
          <w:lang w:val="nn-NO"/>
        </w:rPr>
        <w:t>ideeane</w:t>
      </w:r>
      <w:proofErr w:type="spellEnd"/>
      <w:r w:rsidR="00BC739C" w:rsidRPr="005031B4">
        <w:rPr>
          <w:lang w:val="nn-NO"/>
        </w:rPr>
        <w:t xml:space="preserve"> sine gjennom å bygge robotar, og å programmere dei opp. Dei har </w:t>
      </w:r>
      <w:r w:rsidR="006545FC" w:rsidRPr="005031B4">
        <w:rPr>
          <w:lang w:val="nn-NO"/>
        </w:rPr>
        <w:t xml:space="preserve">mange leksjonar på nettet som er meint å hjelpe ungar få ein interesse innan </w:t>
      </w:r>
      <w:proofErr w:type="spellStart"/>
      <w:r w:rsidR="006545FC" w:rsidRPr="005031B4">
        <w:rPr>
          <w:lang w:val="nn-NO"/>
        </w:rPr>
        <w:t>ingienør</w:t>
      </w:r>
      <w:proofErr w:type="spellEnd"/>
      <w:r w:rsidR="006545FC" w:rsidRPr="005031B4">
        <w:rPr>
          <w:lang w:val="nn-NO"/>
        </w:rPr>
        <w:t xml:space="preserve"> </w:t>
      </w:r>
      <w:proofErr w:type="spellStart"/>
      <w:r w:rsidR="006545FC" w:rsidRPr="005031B4">
        <w:rPr>
          <w:lang w:val="nn-NO"/>
        </w:rPr>
        <w:t>faglige</w:t>
      </w:r>
      <w:proofErr w:type="spellEnd"/>
      <w:r w:rsidR="006545FC" w:rsidRPr="005031B4">
        <w:rPr>
          <w:lang w:val="nn-NO"/>
        </w:rPr>
        <w:t xml:space="preserve"> </w:t>
      </w:r>
      <w:proofErr w:type="spellStart"/>
      <w:r w:rsidR="006545FC" w:rsidRPr="005031B4">
        <w:rPr>
          <w:lang w:val="nn-NO"/>
        </w:rPr>
        <w:t>oppgaver</w:t>
      </w:r>
      <w:proofErr w:type="spellEnd"/>
      <w:r w:rsidR="006545FC" w:rsidRPr="005031B4">
        <w:rPr>
          <w:lang w:val="nn-NO"/>
        </w:rPr>
        <w:t xml:space="preserve">. </w:t>
      </w:r>
      <w:r w:rsidR="006C4EE4" w:rsidRPr="005031B4">
        <w:rPr>
          <w:lang w:val="nn-NO"/>
        </w:rPr>
        <w:t xml:space="preserve">Roboten vi har jobba med i denne </w:t>
      </w:r>
      <w:proofErr w:type="spellStart"/>
      <w:r w:rsidR="006C4EE4" w:rsidRPr="005031B4">
        <w:rPr>
          <w:lang w:val="nn-NO"/>
        </w:rPr>
        <w:t>oppgava</w:t>
      </w:r>
      <w:proofErr w:type="spellEnd"/>
      <w:r w:rsidR="006C4EE4" w:rsidRPr="005031B4">
        <w:rPr>
          <w:lang w:val="nn-NO"/>
        </w:rPr>
        <w:t xml:space="preserve"> er ein av robotane dei har utvikla i samanheng med dette formålet. </w:t>
      </w:r>
      <w:r w:rsidR="00E82CF4" w:rsidRPr="005031B4">
        <w:rPr>
          <w:lang w:val="nn-NO"/>
        </w:rPr>
        <w:t xml:space="preserve">Lego har tidlegare hatt andre robotar, som nokon på gruppa har brukt tidlegare. </w:t>
      </w:r>
      <w:proofErr w:type="spellStart"/>
      <w:r w:rsidR="00E00424" w:rsidRPr="005031B4">
        <w:rPr>
          <w:lang w:val="nn-NO"/>
        </w:rPr>
        <w:t>Vedkommede</w:t>
      </w:r>
      <w:proofErr w:type="spellEnd"/>
      <w:r w:rsidR="00E00424" w:rsidRPr="005031B4">
        <w:rPr>
          <w:lang w:val="nn-NO"/>
        </w:rPr>
        <w:t xml:space="preserve"> har kommentert på at kvaliteten på desse robotane har gått ned, men </w:t>
      </w:r>
      <w:r w:rsidR="00A371B4" w:rsidRPr="005031B4">
        <w:rPr>
          <w:lang w:val="nn-NO"/>
        </w:rPr>
        <w:t xml:space="preserve">på grunn av </w:t>
      </w:r>
      <w:proofErr w:type="spellStart"/>
      <w:r w:rsidR="00A371B4" w:rsidRPr="005031B4">
        <w:rPr>
          <w:lang w:val="nn-NO"/>
        </w:rPr>
        <w:t>lego</w:t>
      </w:r>
      <w:proofErr w:type="spellEnd"/>
      <w:r w:rsidR="00A371B4" w:rsidRPr="005031B4">
        <w:rPr>
          <w:lang w:val="nn-NO"/>
        </w:rPr>
        <w:t xml:space="preserve"> sitt mål til å være meir </w:t>
      </w:r>
      <w:proofErr w:type="spellStart"/>
      <w:r w:rsidR="00A371B4" w:rsidRPr="005031B4">
        <w:rPr>
          <w:lang w:val="nn-NO"/>
        </w:rPr>
        <w:t>miljøvennlig</w:t>
      </w:r>
      <w:proofErr w:type="spellEnd"/>
      <w:r w:rsidR="00A371B4" w:rsidRPr="005031B4">
        <w:rPr>
          <w:lang w:val="nn-NO"/>
        </w:rPr>
        <w:t xml:space="preserve"> så gir dette meining</w:t>
      </w:r>
      <w:r w:rsidR="00B457E5" w:rsidRPr="005031B4">
        <w:rPr>
          <w:lang w:val="nn-NO"/>
        </w:rPr>
        <w:t xml:space="preserve"> at nokre delar vil miste kvalitet. </w:t>
      </w:r>
    </w:p>
    <w:p w14:paraId="5E3CF7A6" w14:textId="2F76F149" w:rsidR="00064E47" w:rsidRPr="005031B4" w:rsidRDefault="003C2989" w:rsidP="00817B6B">
      <w:pPr>
        <w:pStyle w:val="BodyText"/>
        <w:rPr>
          <w:lang w:val="nn-NO"/>
        </w:rPr>
      </w:pPr>
      <w:r w:rsidRPr="005031B4">
        <w:rPr>
          <w:lang w:val="nn-NO"/>
        </w:rPr>
        <w:t xml:space="preserve">I </w:t>
      </w:r>
      <w:r w:rsidR="00DC1145" w:rsidRPr="005031B4">
        <w:rPr>
          <w:lang w:val="nn-NO"/>
        </w:rPr>
        <w:t xml:space="preserve">første halvdel av 2023 skreiv </w:t>
      </w:r>
      <w:proofErr w:type="spellStart"/>
      <w:r w:rsidR="00DC1145" w:rsidRPr="005031B4">
        <w:rPr>
          <w:lang w:val="nn-NO"/>
        </w:rPr>
        <w:t>lego</w:t>
      </w:r>
      <w:proofErr w:type="spellEnd"/>
      <w:r w:rsidR="00DC1145" w:rsidRPr="005031B4">
        <w:rPr>
          <w:lang w:val="nn-NO"/>
        </w:rPr>
        <w:t xml:space="preserve"> ein rapport om </w:t>
      </w:r>
      <w:proofErr w:type="spellStart"/>
      <w:r w:rsidR="00DC1145" w:rsidRPr="005031B4">
        <w:rPr>
          <w:lang w:val="nn-NO"/>
        </w:rPr>
        <w:t>framgongen</w:t>
      </w:r>
      <w:proofErr w:type="spellEnd"/>
      <w:r w:rsidR="00DC1145" w:rsidRPr="005031B4">
        <w:rPr>
          <w:lang w:val="nn-NO"/>
        </w:rPr>
        <w:t xml:space="preserve"> deira dette halvåret. </w:t>
      </w:r>
      <w:r w:rsidR="00642DD2" w:rsidRPr="005031B4">
        <w:rPr>
          <w:lang w:val="nn-NO"/>
        </w:rPr>
        <w:t xml:space="preserve">Her </w:t>
      </w:r>
      <w:proofErr w:type="spellStart"/>
      <w:r w:rsidR="008D4FF9" w:rsidRPr="005031B4">
        <w:rPr>
          <w:lang w:val="nn-NO"/>
        </w:rPr>
        <w:t>beksriver</w:t>
      </w:r>
      <w:proofErr w:type="spellEnd"/>
      <w:r w:rsidR="008D4FF9" w:rsidRPr="005031B4">
        <w:rPr>
          <w:lang w:val="nn-NO"/>
        </w:rPr>
        <w:t xml:space="preserve"> dei kva tiltak dei har gjort for å skape eit betre miljø, ein tryggare læringsområde for ungar, og </w:t>
      </w:r>
      <w:r w:rsidR="0007054A" w:rsidRPr="005031B4">
        <w:rPr>
          <w:lang w:val="nn-NO"/>
        </w:rPr>
        <w:t xml:space="preserve">korleis dei har </w:t>
      </w:r>
      <w:r w:rsidR="005713E3" w:rsidRPr="005031B4">
        <w:rPr>
          <w:lang w:val="nn-NO"/>
        </w:rPr>
        <w:t xml:space="preserve">prøvd å være meir </w:t>
      </w:r>
      <w:proofErr w:type="spellStart"/>
      <w:r w:rsidR="005713E3" w:rsidRPr="005031B4">
        <w:rPr>
          <w:lang w:val="nn-NO"/>
        </w:rPr>
        <w:t>unkluderande</w:t>
      </w:r>
      <w:proofErr w:type="spellEnd"/>
      <w:r w:rsidR="005713E3" w:rsidRPr="005031B4">
        <w:rPr>
          <w:lang w:val="nn-NO"/>
        </w:rPr>
        <w:t xml:space="preserve">. </w:t>
      </w:r>
      <w:r w:rsidR="00996254" w:rsidRPr="005031B4">
        <w:rPr>
          <w:lang w:val="nn-NO"/>
        </w:rPr>
        <w:t xml:space="preserve">Punkt dei viser fram er at dei har eit program som heiter </w:t>
      </w:r>
      <w:r w:rsidR="004D06B2" w:rsidRPr="005031B4">
        <w:rPr>
          <w:lang w:val="nn-NO"/>
        </w:rPr>
        <w:t>«</w:t>
      </w:r>
      <w:proofErr w:type="spellStart"/>
      <w:r w:rsidR="004D06B2" w:rsidRPr="005031B4">
        <w:rPr>
          <w:lang w:val="nn-NO"/>
        </w:rPr>
        <w:t>Build</w:t>
      </w:r>
      <w:proofErr w:type="spellEnd"/>
      <w:r w:rsidR="004D06B2" w:rsidRPr="005031B4">
        <w:rPr>
          <w:lang w:val="nn-NO"/>
        </w:rPr>
        <w:t xml:space="preserve"> </w:t>
      </w:r>
      <w:proofErr w:type="spellStart"/>
      <w:r w:rsidR="004D06B2" w:rsidRPr="005031B4">
        <w:rPr>
          <w:lang w:val="nn-NO"/>
        </w:rPr>
        <w:t>the</w:t>
      </w:r>
      <w:proofErr w:type="spellEnd"/>
      <w:r w:rsidR="004D06B2" w:rsidRPr="005031B4">
        <w:rPr>
          <w:lang w:val="nn-NO"/>
        </w:rPr>
        <w:t xml:space="preserve"> Change»</w:t>
      </w:r>
      <w:r w:rsidR="009F2074" w:rsidRPr="005031B4">
        <w:rPr>
          <w:lang w:val="nn-NO"/>
        </w:rPr>
        <w:t xml:space="preserve">. Dette </w:t>
      </w:r>
      <w:r w:rsidR="0082404D" w:rsidRPr="005031B4">
        <w:rPr>
          <w:lang w:val="nn-NO"/>
        </w:rPr>
        <w:t xml:space="preserve">er </w:t>
      </w:r>
      <w:r w:rsidR="009F2074" w:rsidRPr="005031B4">
        <w:rPr>
          <w:lang w:val="nn-NO"/>
        </w:rPr>
        <w:t xml:space="preserve">meint å vær </w:t>
      </w:r>
      <w:r w:rsidR="0082404D" w:rsidRPr="005031B4">
        <w:rPr>
          <w:lang w:val="nn-NO"/>
        </w:rPr>
        <w:t>eit læringsområde for ungar</w:t>
      </w:r>
      <w:r w:rsidR="009F2074" w:rsidRPr="005031B4">
        <w:rPr>
          <w:lang w:val="nn-NO"/>
        </w:rPr>
        <w:t>, som kan</w:t>
      </w:r>
      <w:r w:rsidR="0082404D" w:rsidRPr="005031B4">
        <w:rPr>
          <w:lang w:val="nn-NO"/>
        </w:rPr>
        <w:t xml:space="preserve"> </w:t>
      </w:r>
      <w:r w:rsidR="00DE1E2E" w:rsidRPr="005031B4">
        <w:rPr>
          <w:lang w:val="nn-NO"/>
        </w:rPr>
        <w:t xml:space="preserve">gir dei </w:t>
      </w:r>
      <w:proofErr w:type="spellStart"/>
      <w:r w:rsidR="00DE1E2E" w:rsidRPr="005031B4">
        <w:rPr>
          <w:lang w:val="nn-NO"/>
        </w:rPr>
        <w:t>moglegheiten</w:t>
      </w:r>
      <w:proofErr w:type="spellEnd"/>
      <w:r w:rsidR="00DE1E2E" w:rsidRPr="005031B4">
        <w:rPr>
          <w:lang w:val="nn-NO"/>
        </w:rPr>
        <w:t xml:space="preserve"> til å utforske </w:t>
      </w:r>
      <w:proofErr w:type="spellStart"/>
      <w:r w:rsidR="00DE1E2E" w:rsidRPr="005031B4">
        <w:rPr>
          <w:lang w:val="nn-NO"/>
        </w:rPr>
        <w:t>ideeane</w:t>
      </w:r>
      <w:proofErr w:type="spellEnd"/>
      <w:r w:rsidR="00DE1E2E" w:rsidRPr="005031B4">
        <w:rPr>
          <w:lang w:val="nn-NO"/>
        </w:rPr>
        <w:t xml:space="preserve"> sine, og å jobbe </w:t>
      </w:r>
      <w:proofErr w:type="spellStart"/>
      <w:r w:rsidR="00DE1E2E" w:rsidRPr="005031B4">
        <w:rPr>
          <w:lang w:val="nn-NO"/>
        </w:rPr>
        <w:t>sammen</w:t>
      </w:r>
      <w:proofErr w:type="spellEnd"/>
      <w:r w:rsidR="00DE1E2E" w:rsidRPr="005031B4">
        <w:rPr>
          <w:lang w:val="nn-NO"/>
        </w:rPr>
        <w:t xml:space="preserve"> med </w:t>
      </w:r>
      <w:r w:rsidR="00D143D2" w:rsidRPr="005031B4">
        <w:rPr>
          <w:lang w:val="nn-NO"/>
        </w:rPr>
        <w:t>både ungar og vaksne som kan hjelpe dei nå måla sine.</w:t>
      </w:r>
      <w:r w:rsidR="009650EB" w:rsidRPr="005031B4">
        <w:rPr>
          <w:lang w:val="nn-NO"/>
        </w:rPr>
        <w:t xml:space="preserve"> Dei </w:t>
      </w:r>
      <w:proofErr w:type="spellStart"/>
      <w:r w:rsidR="009650EB" w:rsidRPr="005031B4">
        <w:rPr>
          <w:lang w:val="nn-NO"/>
        </w:rPr>
        <w:t>henger</w:t>
      </w:r>
      <w:proofErr w:type="spellEnd"/>
      <w:r w:rsidR="009650EB" w:rsidRPr="005031B4">
        <w:rPr>
          <w:lang w:val="nn-NO"/>
        </w:rPr>
        <w:t xml:space="preserve"> også fram at dei vil starta å ta i bruk papirsekkar til å halde på </w:t>
      </w:r>
      <w:proofErr w:type="spellStart"/>
      <w:r w:rsidR="009650EB" w:rsidRPr="005031B4">
        <w:rPr>
          <w:lang w:val="nn-NO"/>
        </w:rPr>
        <w:t>legoen</w:t>
      </w:r>
      <w:proofErr w:type="spellEnd"/>
      <w:r w:rsidR="009650EB" w:rsidRPr="005031B4">
        <w:rPr>
          <w:lang w:val="nn-NO"/>
        </w:rPr>
        <w:t xml:space="preserve"> som er </w:t>
      </w:r>
      <w:r w:rsidR="00262CAC" w:rsidRPr="005031B4">
        <w:rPr>
          <w:lang w:val="nn-NO"/>
        </w:rPr>
        <w:t xml:space="preserve">inni </w:t>
      </w:r>
      <w:proofErr w:type="spellStart"/>
      <w:r w:rsidR="00262CAC" w:rsidRPr="005031B4">
        <w:rPr>
          <w:lang w:val="nn-NO"/>
        </w:rPr>
        <w:t>lego</w:t>
      </w:r>
      <w:proofErr w:type="spellEnd"/>
      <w:r w:rsidR="00262CAC" w:rsidRPr="005031B4">
        <w:rPr>
          <w:lang w:val="nn-NO"/>
        </w:rPr>
        <w:t xml:space="preserve"> sett. </w:t>
      </w:r>
      <w:r w:rsidR="00D57ED1" w:rsidRPr="005031B4">
        <w:rPr>
          <w:lang w:val="nn-NO"/>
        </w:rPr>
        <w:t xml:space="preserve">Dei viser også at dei har </w:t>
      </w:r>
      <w:proofErr w:type="spellStart"/>
      <w:r w:rsidR="00DF34B3" w:rsidRPr="005031B4">
        <w:rPr>
          <w:lang w:val="nn-NO"/>
        </w:rPr>
        <w:t>invistert</w:t>
      </w:r>
      <w:proofErr w:type="spellEnd"/>
      <w:r w:rsidR="00DF34B3" w:rsidRPr="005031B4">
        <w:rPr>
          <w:lang w:val="nn-NO"/>
        </w:rPr>
        <w:t xml:space="preserve"> i fornybar energi, ikkje berre for produksjon av produkt, men også for å hjelpe miljøet i Danmark bli betre på ein større skala. </w:t>
      </w:r>
      <w:r w:rsidR="00184B04" w:rsidRPr="005031B4">
        <w:rPr>
          <w:lang w:val="nn-NO"/>
        </w:rPr>
        <w:t xml:space="preserve">Dei vil også vise til </w:t>
      </w:r>
      <w:r w:rsidR="002867E1" w:rsidRPr="005031B4">
        <w:rPr>
          <w:lang w:val="nn-NO"/>
        </w:rPr>
        <w:t xml:space="preserve">korleis dei </w:t>
      </w:r>
      <w:proofErr w:type="spellStart"/>
      <w:r w:rsidR="008A1520" w:rsidRPr="005031B4">
        <w:rPr>
          <w:lang w:val="nn-NO"/>
        </w:rPr>
        <w:t>gjennoppbruker</w:t>
      </w:r>
      <w:proofErr w:type="spellEnd"/>
      <w:r w:rsidR="008A1520" w:rsidRPr="005031B4">
        <w:rPr>
          <w:lang w:val="nn-NO"/>
        </w:rPr>
        <w:t xml:space="preserve"> </w:t>
      </w:r>
      <w:r w:rsidR="00F70EF9" w:rsidRPr="005031B4">
        <w:rPr>
          <w:lang w:val="nn-NO"/>
        </w:rPr>
        <w:t xml:space="preserve">tree pallar i staden for å brenne dei kvar gong dei har er brukt. </w:t>
      </w:r>
      <w:r w:rsidR="0033788C" w:rsidRPr="005031B4">
        <w:rPr>
          <w:lang w:val="nn-NO"/>
        </w:rPr>
        <w:t xml:space="preserve">Innanfor </w:t>
      </w:r>
      <w:proofErr w:type="spellStart"/>
      <w:r w:rsidR="0033788C" w:rsidRPr="005031B4">
        <w:rPr>
          <w:lang w:val="nn-NO"/>
        </w:rPr>
        <w:t>inkludering</w:t>
      </w:r>
      <w:proofErr w:type="spellEnd"/>
      <w:r w:rsidR="0033788C" w:rsidRPr="005031B4">
        <w:rPr>
          <w:lang w:val="nn-NO"/>
        </w:rPr>
        <w:t xml:space="preserve"> så viser dei til blant anna statestikk om kjønnsfordelinga innanfor Lego. Dei viser fram til at 46% av deira </w:t>
      </w:r>
      <w:proofErr w:type="spellStart"/>
      <w:r w:rsidR="0033788C" w:rsidRPr="005031B4">
        <w:rPr>
          <w:lang w:val="nn-NO"/>
        </w:rPr>
        <w:t>ansatte</w:t>
      </w:r>
      <w:proofErr w:type="spellEnd"/>
      <w:r w:rsidR="0033788C" w:rsidRPr="005031B4">
        <w:rPr>
          <w:lang w:val="nn-NO"/>
        </w:rPr>
        <w:t xml:space="preserve"> er kvinner. </w:t>
      </w:r>
    </w:p>
    <w:p w14:paraId="33248135" w14:textId="77777777" w:rsidR="0075290D" w:rsidRPr="005031B4" w:rsidRDefault="00A5261C" w:rsidP="00817B6B">
      <w:pPr>
        <w:pStyle w:val="BodyText"/>
        <w:rPr>
          <w:lang w:val="nn-NO"/>
        </w:rPr>
      </w:pPr>
      <w:r w:rsidRPr="005031B4">
        <w:rPr>
          <w:lang w:val="nn-NO"/>
        </w:rPr>
        <w:t>I september 2023</w:t>
      </w:r>
      <w:r w:rsidR="00173F99" w:rsidRPr="005031B4">
        <w:rPr>
          <w:lang w:val="nn-NO"/>
        </w:rPr>
        <w:t xml:space="preserve"> vart det publisert på NRK at </w:t>
      </w:r>
      <w:proofErr w:type="spellStart"/>
      <w:r w:rsidR="00173F99" w:rsidRPr="005031B4">
        <w:rPr>
          <w:lang w:val="nn-NO"/>
        </w:rPr>
        <w:t>lego</w:t>
      </w:r>
      <w:proofErr w:type="spellEnd"/>
      <w:r w:rsidR="00173F99" w:rsidRPr="005031B4">
        <w:rPr>
          <w:lang w:val="nn-NO"/>
        </w:rPr>
        <w:t xml:space="preserve"> hadde </w:t>
      </w:r>
      <w:r w:rsidR="00B53DF3" w:rsidRPr="005031B4">
        <w:rPr>
          <w:lang w:val="nn-NO"/>
        </w:rPr>
        <w:t>gitt opp på</w:t>
      </w:r>
      <w:r w:rsidR="00173F99" w:rsidRPr="005031B4">
        <w:rPr>
          <w:lang w:val="nn-NO"/>
        </w:rPr>
        <w:t xml:space="preserve"> prosjektet sitt </w:t>
      </w:r>
      <w:r w:rsidR="00B53DF3" w:rsidRPr="005031B4">
        <w:rPr>
          <w:lang w:val="nn-NO"/>
        </w:rPr>
        <w:t>om å lage olje frie klossar</w:t>
      </w:r>
      <w:r w:rsidR="00717084" w:rsidRPr="005031B4">
        <w:rPr>
          <w:lang w:val="nn-NO"/>
        </w:rPr>
        <w:t xml:space="preserve">. </w:t>
      </w:r>
      <w:r w:rsidR="00654CDC" w:rsidRPr="005031B4">
        <w:rPr>
          <w:lang w:val="nn-NO"/>
        </w:rPr>
        <w:t xml:space="preserve">I 2020 </w:t>
      </w:r>
      <w:proofErr w:type="spellStart"/>
      <w:r w:rsidR="00654CDC" w:rsidRPr="005031B4">
        <w:rPr>
          <w:lang w:val="nn-NO"/>
        </w:rPr>
        <w:t>satte</w:t>
      </w:r>
      <w:proofErr w:type="spellEnd"/>
      <w:r w:rsidR="00654CDC" w:rsidRPr="005031B4">
        <w:rPr>
          <w:lang w:val="nn-NO"/>
        </w:rPr>
        <w:t xml:space="preserve"> Lego eit mål om å slutte å bruke olje i klossane dei </w:t>
      </w:r>
      <w:proofErr w:type="spellStart"/>
      <w:r w:rsidR="00654CDC" w:rsidRPr="005031B4">
        <w:rPr>
          <w:lang w:val="nn-NO"/>
        </w:rPr>
        <w:t>produserer.</w:t>
      </w:r>
      <w:r w:rsidR="00D429A9" w:rsidRPr="005031B4">
        <w:rPr>
          <w:lang w:val="nn-NO"/>
        </w:rPr>
        <w:t>Etter</w:t>
      </w:r>
      <w:proofErr w:type="spellEnd"/>
      <w:r w:rsidR="00D429A9" w:rsidRPr="005031B4">
        <w:rPr>
          <w:lang w:val="nn-NO"/>
        </w:rPr>
        <w:t xml:space="preserve"> å ha prøvd fleire hundre materiell, så </w:t>
      </w:r>
      <w:proofErr w:type="spellStart"/>
      <w:r w:rsidR="00D429A9" w:rsidRPr="005031B4">
        <w:rPr>
          <w:lang w:val="nn-NO"/>
        </w:rPr>
        <w:t>valgte</w:t>
      </w:r>
      <w:proofErr w:type="spellEnd"/>
      <w:r w:rsidR="00D429A9" w:rsidRPr="005031B4">
        <w:rPr>
          <w:lang w:val="nn-NO"/>
        </w:rPr>
        <w:t xml:space="preserve"> dei å slutte prosjektet, sidan alle materiell dei </w:t>
      </w:r>
      <w:r w:rsidR="00E65158" w:rsidRPr="005031B4">
        <w:rPr>
          <w:lang w:val="nn-NO"/>
        </w:rPr>
        <w:t xml:space="preserve">prøvde </w:t>
      </w:r>
      <w:proofErr w:type="spellStart"/>
      <w:r w:rsidR="00E65158" w:rsidRPr="005031B4">
        <w:rPr>
          <w:lang w:val="nn-NO"/>
        </w:rPr>
        <w:t>endte</w:t>
      </w:r>
      <w:proofErr w:type="spellEnd"/>
      <w:r w:rsidR="00E65158" w:rsidRPr="005031B4">
        <w:rPr>
          <w:lang w:val="nn-NO"/>
        </w:rPr>
        <w:t xml:space="preserve"> opp med å ha eit høgare </w:t>
      </w:r>
      <w:proofErr w:type="spellStart"/>
      <w:r w:rsidR="00E65158" w:rsidRPr="005031B4">
        <w:rPr>
          <w:lang w:val="nn-NO"/>
        </w:rPr>
        <w:t>karbonutslipp</w:t>
      </w:r>
      <w:proofErr w:type="spellEnd"/>
      <w:r w:rsidR="00E65158" w:rsidRPr="005031B4">
        <w:rPr>
          <w:lang w:val="nn-NO"/>
        </w:rPr>
        <w:t xml:space="preserve"> enn dei </w:t>
      </w:r>
      <w:proofErr w:type="spellStart"/>
      <w:r w:rsidR="00E65158" w:rsidRPr="005031B4">
        <w:rPr>
          <w:lang w:val="nn-NO"/>
        </w:rPr>
        <w:t>orginale</w:t>
      </w:r>
      <w:proofErr w:type="spellEnd"/>
      <w:r w:rsidR="00E65158" w:rsidRPr="005031B4">
        <w:rPr>
          <w:lang w:val="nn-NO"/>
        </w:rPr>
        <w:t xml:space="preserve"> klossane dei produserte.</w:t>
      </w:r>
    </w:p>
    <w:p w14:paraId="4EA5BB61" w14:textId="301F091D" w:rsidR="005824C8" w:rsidRPr="005031B4" w:rsidRDefault="0034514D" w:rsidP="00817B6B">
      <w:pPr>
        <w:pStyle w:val="BodyText"/>
        <w:rPr>
          <w:lang w:val="nn-NO"/>
        </w:rPr>
      </w:pPr>
      <w:r w:rsidRPr="005031B4">
        <w:rPr>
          <w:lang w:val="nn-NO"/>
        </w:rPr>
        <w:t xml:space="preserve">Noko </w:t>
      </w:r>
      <w:r w:rsidR="009E3ECF" w:rsidRPr="005031B4">
        <w:rPr>
          <w:lang w:val="nn-NO"/>
        </w:rPr>
        <w:t>L</w:t>
      </w:r>
      <w:r w:rsidRPr="005031B4">
        <w:rPr>
          <w:lang w:val="nn-NO"/>
        </w:rPr>
        <w:t xml:space="preserve">ego gjere bra er at dei produserer eit produkt som kan bli brukt i fleire generasjonar. 60 år etter </w:t>
      </w:r>
      <w:r w:rsidR="00717084" w:rsidRPr="005031B4">
        <w:rPr>
          <w:lang w:val="nn-NO"/>
        </w:rPr>
        <w:t xml:space="preserve"> </w:t>
      </w:r>
      <w:r w:rsidR="001A4CFA" w:rsidRPr="005031B4">
        <w:rPr>
          <w:lang w:val="nn-NO"/>
        </w:rPr>
        <w:t xml:space="preserve">at </w:t>
      </w:r>
      <w:proofErr w:type="spellStart"/>
      <w:r w:rsidR="001A4CFA" w:rsidRPr="005031B4">
        <w:rPr>
          <w:lang w:val="nn-NO"/>
        </w:rPr>
        <w:t>legoen</w:t>
      </w:r>
      <w:proofErr w:type="spellEnd"/>
      <w:r w:rsidR="001A4CFA" w:rsidRPr="005031B4">
        <w:rPr>
          <w:lang w:val="nn-NO"/>
        </w:rPr>
        <w:t xml:space="preserve"> er produsert, så skal den være nesten like god som den var når den </w:t>
      </w:r>
      <w:proofErr w:type="spellStart"/>
      <w:r w:rsidR="001A4CFA" w:rsidRPr="005031B4">
        <w:rPr>
          <w:lang w:val="nn-NO"/>
        </w:rPr>
        <w:t>orginalt</w:t>
      </w:r>
      <w:proofErr w:type="spellEnd"/>
      <w:r w:rsidR="001A4CFA" w:rsidRPr="005031B4">
        <w:rPr>
          <w:lang w:val="nn-NO"/>
        </w:rPr>
        <w:t xml:space="preserve"> vart </w:t>
      </w:r>
      <w:proofErr w:type="spellStart"/>
      <w:r w:rsidR="001A4CFA" w:rsidRPr="005031B4">
        <w:rPr>
          <w:lang w:val="nn-NO"/>
        </w:rPr>
        <w:t>solgt</w:t>
      </w:r>
      <w:proofErr w:type="spellEnd"/>
      <w:r w:rsidR="002A1D3A" w:rsidRPr="005031B4">
        <w:rPr>
          <w:lang w:val="nn-NO"/>
        </w:rPr>
        <w:t>.</w:t>
      </w:r>
      <w:r w:rsidR="00C24C85" w:rsidRPr="005031B4">
        <w:rPr>
          <w:lang w:val="nn-NO"/>
        </w:rPr>
        <w:t xml:space="preserve"> </w:t>
      </w:r>
    </w:p>
    <w:p w14:paraId="41037AB4" w14:textId="4E4DF7D4" w:rsidR="000B61C9" w:rsidRPr="005031B4" w:rsidRDefault="00C0112D" w:rsidP="00FE1BF3">
      <w:pPr>
        <w:pStyle w:val="BodyText"/>
        <w:rPr>
          <w:lang w:val="nn-NO"/>
        </w:rPr>
      </w:pPr>
      <w:r w:rsidRPr="005031B4">
        <w:rPr>
          <w:lang w:val="nn-NO"/>
        </w:rPr>
        <w:t xml:space="preserve">Ei negativ side er da at Lego vil ende opp som </w:t>
      </w:r>
      <w:proofErr w:type="spellStart"/>
      <w:r w:rsidRPr="005031B4">
        <w:rPr>
          <w:lang w:val="nn-NO"/>
        </w:rPr>
        <w:t>microplast</w:t>
      </w:r>
      <w:proofErr w:type="spellEnd"/>
      <w:r w:rsidRPr="005031B4">
        <w:rPr>
          <w:lang w:val="nn-NO"/>
        </w:rPr>
        <w:t xml:space="preserve"> som då vil føre til skade på miljø over lang tid</w:t>
      </w:r>
      <w:r w:rsidR="00FB5598" w:rsidRPr="005031B4">
        <w:rPr>
          <w:lang w:val="nn-NO"/>
        </w:rPr>
        <w:t xml:space="preserve">. </w:t>
      </w:r>
    </w:p>
    <w:p w14:paraId="08BF07AC" w14:textId="359C3820" w:rsidR="00CD0860" w:rsidRDefault="000B61C9" w:rsidP="00D76B0B">
      <w:pPr>
        <w:pStyle w:val="BodyText"/>
        <w:rPr>
          <w:lang w:val="nn-NO"/>
        </w:rPr>
      </w:pPr>
      <w:r w:rsidRPr="005031B4">
        <w:rPr>
          <w:lang w:val="nn-NO"/>
        </w:rPr>
        <w:t xml:space="preserve">Tema for First Lego League dette året er media. </w:t>
      </w:r>
      <w:r w:rsidR="00D76B0B" w:rsidRPr="005031B4">
        <w:rPr>
          <w:lang w:val="nn-NO"/>
        </w:rPr>
        <w:t>Er dette noko som burde bli vist fram?</w:t>
      </w:r>
    </w:p>
    <w:p w14:paraId="4521EC01" w14:textId="77777777" w:rsidR="00CD0860" w:rsidRDefault="00CD0860">
      <w:pPr>
        <w:rPr>
          <w:lang w:val="nn-NO"/>
        </w:rPr>
      </w:pPr>
      <w:r>
        <w:rPr>
          <w:lang w:val="nn-NO"/>
        </w:rPr>
        <w:br w:type="page"/>
      </w:r>
    </w:p>
    <w:p w14:paraId="30728D1C" w14:textId="77777777" w:rsidR="00D76B0B" w:rsidRPr="005031B4" w:rsidRDefault="00D76B0B" w:rsidP="00D76B0B">
      <w:pPr>
        <w:pStyle w:val="BodyText"/>
        <w:rPr>
          <w:lang w:val="nn-NO"/>
        </w:rPr>
      </w:pPr>
    </w:p>
    <w:p w14:paraId="07C6F0A5" w14:textId="4FAB7051" w:rsidR="00A70A37" w:rsidRPr="005031B4" w:rsidRDefault="00D76B0B" w:rsidP="00A70A37">
      <w:pPr>
        <w:pStyle w:val="BodyText"/>
        <w:rPr>
          <w:lang w:val="nn-NO"/>
        </w:rPr>
      </w:pPr>
      <w:r w:rsidRPr="005031B4">
        <w:rPr>
          <w:lang w:val="nn-NO"/>
        </w:rPr>
        <w:t xml:space="preserve">I dag er det utrulling mange sosiale </w:t>
      </w:r>
      <w:proofErr w:type="spellStart"/>
      <w:r w:rsidRPr="005031B4">
        <w:rPr>
          <w:lang w:val="nn-NO"/>
        </w:rPr>
        <w:t>medie</w:t>
      </w:r>
      <w:proofErr w:type="spellEnd"/>
      <w:r w:rsidRPr="005031B4">
        <w:rPr>
          <w:lang w:val="nn-NO"/>
        </w:rPr>
        <w:t xml:space="preserve"> </w:t>
      </w:r>
      <w:proofErr w:type="spellStart"/>
      <w:r w:rsidRPr="005031B4">
        <w:rPr>
          <w:lang w:val="nn-NO"/>
        </w:rPr>
        <w:t>platformar</w:t>
      </w:r>
      <w:proofErr w:type="spellEnd"/>
      <w:r w:rsidRPr="005031B4">
        <w:rPr>
          <w:lang w:val="nn-NO"/>
        </w:rPr>
        <w:t xml:space="preserve">. </w:t>
      </w:r>
      <w:r w:rsidR="00C07961" w:rsidRPr="005031B4">
        <w:rPr>
          <w:lang w:val="nn-NO"/>
        </w:rPr>
        <w:t xml:space="preserve">Alle desse </w:t>
      </w:r>
      <w:proofErr w:type="spellStart"/>
      <w:r w:rsidR="00C07961" w:rsidRPr="005031B4">
        <w:rPr>
          <w:lang w:val="nn-NO"/>
        </w:rPr>
        <w:t>platformane</w:t>
      </w:r>
      <w:proofErr w:type="spellEnd"/>
      <w:r w:rsidR="00C07961" w:rsidRPr="005031B4">
        <w:rPr>
          <w:lang w:val="nn-NO"/>
        </w:rPr>
        <w:t xml:space="preserve"> har </w:t>
      </w:r>
      <w:proofErr w:type="spellStart"/>
      <w:r w:rsidR="00C07961" w:rsidRPr="005031B4">
        <w:rPr>
          <w:lang w:val="nn-NO"/>
        </w:rPr>
        <w:t>kultuert</w:t>
      </w:r>
      <w:proofErr w:type="spellEnd"/>
      <w:r w:rsidR="00C07961" w:rsidRPr="005031B4">
        <w:rPr>
          <w:lang w:val="nn-NO"/>
        </w:rPr>
        <w:t xml:space="preserve"> sine kulturar som d</w:t>
      </w:r>
      <w:r w:rsidR="009C6D25" w:rsidRPr="005031B4">
        <w:rPr>
          <w:lang w:val="nn-NO"/>
        </w:rPr>
        <w:t xml:space="preserve">ei er kjend for. </w:t>
      </w:r>
      <w:r w:rsidR="00D12104" w:rsidRPr="005031B4">
        <w:rPr>
          <w:lang w:val="nn-NO"/>
        </w:rPr>
        <w:t>Facebook er for «</w:t>
      </w:r>
      <w:r w:rsidR="009D6F22" w:rsidRPr="005031B4">
        <w:rPr>
          <w:lang w:val="nn-NO"/>
        </w:rPr>
        <w:t xml:space="preserve">dei </w:t>
      </w:r>
      <w:r w:rsidR="00D12104" w:rsidRPr="005031B4">
        <w:rPr>
          <w:lang w:val="nn-NO"/>
        </w:rPr>
        <w:t xml:space="preserve">gamle», Instagram er for </w:t>
      </w:r>
      <w:r w:rsidR="00C45A12" w:rsidRPr="005031B4">
        <w:rPr>
          <w:lang w:val="nn-NO"/>
        </w:rPr>
        <w:t xml:space="preserve">modellar og folk som vil vise fram livsstilen sin, </w:t>
      </w:r>
      <w:r w:rsidR="00C73C23" w:rsidRPr="005031B4">
        <w:rPr>
          <w:lang w:val="nn-NO"/>
        </w:rPr>
        <w:t xml:space="preserve">og </w:t>
      </w:r>
      <w:proofErr w:type="spellStart"/>
      <w:r w:rsidR="00681DD8" w:rsidRPr="005031B4">
        <w:rPr>
          <w:lang w:val="nn-NO"/>
        </w:rPr>
        <w:t>Tiktok</w:t>
      </w:r>
      <w:proofErr w:type="spellEnd"/>
      <w:r w:rsidR="00681DD8" w:rsidRPr="005031B4">
        <w:rPr>
          <w:lang w:val="nn-NO"/>
        </w:rPr>
        <w:t xml:space="preserve"> blir brukt av </w:t>
      </w:r>
      <w:r w:rsidR="009D6F22" w:rsidRPr="005031B4">
        <w:rPr>
          <w:lang w:val="nn-NO"/>
        </w:rPr>
        <w:t>«</w:t>
      </w:r>
      <w:r w:rsidR="006456DD" w:rsidRPr="005031B4">
        <w:rPr>
          <w:lang w:val="nn-NO"/>
        </w:rPr>
        <w:t>dei yngre</w:t>
      </w:r>
      <w:r w:rsidR="009D6F22" w:rsidRPr="005031B4">
        <w:rPr>
          <w:lang w:val="nn-NO"/>
        </w:rPr>
        <w:t>»</w:t>
      </w:r>
      <w:r w:rsidR="006456DD" w:rsidRPr="005031B4">
        <w:rPr>
          <w:lang w:val="nn-NO"/>
        </w:rPr>
        <w:t>.</w:t>
      </w:r>
      <w:r w:rsidR="00210B7C" w:rsidRPr="005031B4">
        <w:rPr>
          <w:lang w:val="nn-NO"/>
        </w:rPr>
        <w:t xml:space="preserve"> </w:t>
      </w:r>
      <w:r w:rsidR="001506F4" w:rsidRPr="005031B4">
        <w:rPr>
          <w:lang w:val="nn-NO"/>
        </w:rPr>
        <w:t xml:space="preserve">Facebook er </w:t>
      </w:r>
      <w:proofErr w:type="spellStart"/>
      <w:r w:rsidR="001506F4" w:rsidRPr="005031B4">
        <w:rPr>
          <w:lang w:val="nn-NO"/>
        </w:rPr>
        <w:t>greit</w:t>
      </w:r>
      <w:proofErr w:type="spellEnd"/>
      <w:r w:rsidR="001506F4" w:rsidRPr="005031B4">
        <w:rPr>
          <w:lang w:val="nn-NO"/>
        </w:rPr>
        <w:t xml:space="preserve"> og kjem fram som </w:t>
      </w:r>
      <w:r w:rsidR="00CE167A" w:rsidRPr="005031B4">
        <w:rPr>
          <w:lang w:val="nn-NO"/>
        </w:rPr>
        <w:t xml:space="preserve">ein bra sosialmedie </w:t>
      </w:r>
      <w:proofErr w:type="spellStart"/>
      <w:r w:rsidR="00CE167A" w:rsidRPr="005031B4">
        <w:rPr>
          <w:lang w:val="nn-NO"/>
        </w:rPr>
        <w:t>platform</w:t>
      </w:r>
      <w:proofErr w:type="spellEnd"/>
      <w:r w:rsidR="00CE167A" w:rsidRPr="005031B4">
        <w:rPr>
          <w:lang w:val="nn-NO"/>
        </w:rPr>
        <w:t xml:space="preserve"> når du ser på den </w:t>
      </w:r>
      <w:proofErr w:type="spellStart"/>
      <w:r w:rsidR="00CE167A" w:rsidRPr="005031B4">
        <w:rPr>
          <w:lang w:val="nn-NO"/>
        </w:rPr>
        <w:t>fra</w:t>
      </w:r>
      <w:proofErr w:type="spellEnd"/>
      <w:r w:rsidR="00CE167A" w:rsidRPr="005031B4">
        <w:rPr>
          <w:lang w:val="nn-NO"/>
        </w:rPr>
        <w:t xml:space="preserve"> utsida, men du har problemet med at</w:t>
      </w:r>
      <w:r w:rsidR="00567323" w:rsidRPr="005031B4">
        <w:rPr>
          <w:lang w:val="nn-NO"/>
        </w:rPr>
        <w:t xml:space="preserve"> dei er eig av Meta som er kjend for å være ekstrem på å samle inn personleg info. </w:t>
      </w:r>
      <w:r w:rsidR="008916D2" w:rsidRPr="005031B4">
        <w:rPr>
          <w:lang w:val="nn-NO"/>
        </w:rPr>
        <w:t xml:space="preserve">Instagram viser bygger på ein kultur der du deler bilete av deg som er unaturleg oppnådd gjennom </w:t>
      </w:r>
      <w:proofErr w:type="spellStart"/>
      <w:r w:rsidR="008916D2" w:rsidRPr="005031B4">
        <w:rPr>
          <w:lang w:val="nn-NO"/>
        </w:rPr>
        <w:t>photoshop</w:t>
      </w:r>
      <w:proofErr w:type="spellEnd"/>
      <w:r w:rsidR="008916D2" w:rsidRPr="005031B4">
        <w:rPr>
          <w:lang w:val="nn-NO"/>
        </w:rPr>
        <w:t xml:space="preserve">, eller sminke. </w:t>
      </w:r>
      <w:r w:rsidR="00060D4E" w:rsidRPr="005031B4">
        <w:rPr>
          <w:lang w:val="nn-NO"/>
        </w:rPr>
        <w:t>Dette</w:t>
      </w:r>
      <w:r w:rsidR="000C66E2" w:rsidRPr="005031B4">
        <w:rPr>
          <w:lang w:val="nn-NO"/>
        </w:rPr>
        <w:t xml:space="preserve"> </w:t>
      </w:r>
      <w:r w:rsidR="00867BDD" w:rsidRPr="005031B4">
        <w:rPr>
          <w:lang w:val="nn-NO"/>
        </w:rPr>
        <w:t xml:space="preserve">gjere at </w:t>
      </w:r>
      <w:proofErr w:type="spellStart"/>
      <w:r w:rsidR="00867BDD" w:rsidRPr="005031B4">
        <w:rPr>
          <w:lang w:val="nn-NO"/>
        </w:rPr>
        <w:t>kropspresset</w:t>
      </w:r>
      <w:proofErr w:type="spellEnd"/>
      <w:r w:rsidR="00867BDD" w:rsidRPr="005031B4">
        <w:rPr>
          <w:lang w:val="nn-NO"/>
        </w:rPr>
        <w:t xml:space="preserve"> som </w:t>
      </w:r>
      <w:proofErr w:type="spellStart"/>
      <w:r w:rsidR="00867BDD" w:rsidRPr="005031B4">
        <w:rPr>
          <w:lang w:val="nn-NO"/>
        </w:rPr>
        <w:t>ungdomkjenner</w:t>
      </w:r>
      <w:proofErr w:type="spellEnd"/>
      <w:r w:rsidR="00867BDD" w:rsidRPr="005031B4">
        <w:rPr>
          <w:lang w:val="nn-NO"/>
        </w:rPr>
        <w:t xml:space="preserve"> på no blir enda sterkare. </w:t>
      </w:r>
      <w:r w:rsidR="009C77B6" w:rsidRPr="005031B4">
        <w:rPr>
          <w:lang w:val="nn-NO"/>
        </w:rPr>
        <w:t xml:space="preserve">Vi har også </w:t>
      </w:r>
      <w:proofErr w:type="spellStart"/>
      <w:r w:rsidR="009C77B6" w:rsidRPr="005031B4">
        <w:rPr>
          <w:lang w:val="nn-NO"/>
        </w:rPr>
        <w:t>Tiktok</w:t>
      </w:r>
      <w:proofErr w:type="spellEnd"/>
      <w:r w:rsidR="009C77B6" w:rsidRPr="005031B4">
        <w:rPr>
          <w:lang w:val="nn-NO"/>
        </w:rPr>
        <w:t xml:space="preserve">, som </w:t>
      </w:r>
      <w:r w:rsidR="00393F67" w:rsidRPr="005031B4">
        <w:rPr>
          <w:lang w:val="nn-NO"/>
        </w:rPr>
        <w:t xml:space="preserve">er ein </w:t>
      </w:r>
      <w:proofErr w:type="spellStart"/>
      <w:r w:rsidR="00393F67" w:rsidRPr="005031B4">
        <w:rPr>
          <w:lang w:val="nn-NO"/>
        </w:rPr>
        <w:t>platform</w:t>
      </w:r>
      <w:proofErr w:type="spellEnd"/>
      <w:r w:rsidR="00393F67" w:rsidRPr="005031B4">
        <w:rPr>
          <w:lang w:val="nn-NO"/>
        </w:rPr>
        <w:t xml:space="preserve"> kvar unge kan laste opp korte </w:t>
      </w:r>
      <w:proofErr w:type="spellStart"/>
      <w:r w:rsidR="00393F67" w:rsidRPr="005031B4">
        <w:rPr>
          <w:lang w:val="nn-NO"/>
        </w:rPr>
        <w:t>vidoar</w:t>
      </w:r>
      <w:proofErr w:type="spellEnd"/>
      <w:r w:rsidR="00393F67" w:rsidRPr="005031B4">
        <w:rPr>
          <w:lang w:val="nn-NO"/>
        </w:rPr>
        <w:t xml:space="preserve"> av seg sjølv.</w:t>
      </w:r>
      <w:r w:rsidR="006F1963" w:rsidRPr="005031B4">
        <w:rPr>
          <w:lang w:val="nn-NO"/>
        </w:rPr>
        <w:t xml:space="preserve"> Dette gir dei </w:t>
      </w:r>
      <w:proofErr w:type="spellStart"/>
      <w:r w:rsidR="006F1963" w:rsidRPr="005031B4">
        <w:rPr>
          <w:lang w:val="nn-NO"/>
        </w:rPr>
        <w:t>moglegheiten</w:t>
      </w:r>
      <w:proofErr w:type="spellEnd"/>
      <w:r w:rsidR="006F1963" w:rsidRPr="005031B4">
        <w:rPr>
          <w:lang w:val="nn-NO"/>
        </w:rPr>
        <w:t xml:space="preserve"> til å fille meg gjere noko dumt, som då </w:t>
      </w:r>
      <w:r w:rsidR="00A70A37" w:rsidRPr="005031B4">
        <w:rPr>
          <w:lang w:val="nn-NO"/>
        </w:rPr>
        <w:t xml:space="preserve">kan føre til ei trend, kvar mange andre kan gjere </w:t>
      </w:r>
      <w:proofErr w:type="spellStart"/>
      <w:r w:rsidR="00A70A37" w:rsidRPr="005031B4">
        <w:rPr>
          <w:lang w:val="nn-NO"/>
        </w:rPr>
        <w:t>akkuratt</w:t>
      </w:r>
      <w:proofErr w:type="spellEnd"/>
      <w:r w:rsidR="00A70A37" w:rsidRPr="005031B4">
        <w:rPr>
          <w:lang w:val="nn-NO"/>
        </w:rPr>
        <w:t xml:space="preserve"> det </w:t>
      </w:r>
      <w:proofErr w:type="spellStart"/>
      <w:r w:rsidR="00A70A37" w:rsidRPr="005031B4">
        <w:rPr>
          <w:lang w:val="nn-NO"/>
        </w:rPr>
        <w:t>samme</w:t>
      </w:r>
      <w:proofErr w:type="spellEnd"/>
      <w:r w:rsidR="00B2000F" w:rsidRPr="005031B4">
        <w:rPr>
          <w:lang w:val="nn-NO"/>
        </w:rPr>
        <w:t>. Eit eksempel på dette er «</w:t>
      </w:r>
      <w:proofErr w:type="spellStart"/>
      <w:r w:rsidR="00B2000F" w:rsidRPr="005031B4">
        <w:rPr>
          <w:lang w:val="nn-NO"/>
        </w:rPr>
        <w:t>NyQuil</w:t>
      </w:r>
      <w:proofErr w:type="spellEnd"/>
      <w:r w:rsidR="00B2000F" w:rsidRPr="005031B4">
        <w:rPr>
          <w:lang w:val="nn-NO"/>
        </w:rPr>
        <w:t xml:space="preserve"> </w:t>
      </w:r>
      <w:proofErr w:type="spellStart"/>
      <w:r w:rsidR="00B2000F" w:rsidRPr="005031B4">
        <w:rPr>
          <w:lang w:val="nn-NO"/>
        </w:rPr>
        <w:t>chicken</w:t>
      </w:r>
      <w:proofErr w:type="spellEnd"/>
      <w:r w:rsidR="00B2000F" w:rsidRPr="005031B4">
        <w:rPr>
          <w:lang w:val="nn-NO"/>
        </w:rPr>
        <w:t xml:space="preserve">», som da går ut på </w:t>
      </w:r>
      <w:r w:rsidR="00C801C1" w:rsidRPr="005031B4">
        <w:rPr>
          <w:lang w:val="nn-NO"/>
        </w:rPr>
        <w:t xml:space="preserve">å marinere kylling i </w:t>
      </w:r>
      <w:r w:rsidR="00B27ECE" w:rsidRPr="005031B4">
        <w:rPr>
          <w:lang w:val="nn-NO"/>
        </w:rPr>
        <w:t xml:space="preserve">middel som vil hjelpe deg sove. </w:t>
      </w:r>
      <w:r w:rsidR="000E2A7B" w:rsidRPr="005031B4">
        <w:rPr>
          <w:lang w:val="nn-NO"/>
        </w:rPr>
        <w:t>Dette er ein kombinasjon som kan føre til død.</w:t>
      </w:r>
    </w:p>
    <w:p w14:paraId="67B12FE4" w14:textId="75DB1074" w:rsidR="00E124E8" w:rsidRPr="005031B4" w:rsidRDefault="00B85117" w:rsidP="00597B49">
      <w:pPr>
        <w:pStyle w:val="BodyText"/>
        <w:rPr>
          <w:lang w:val="nn-NO"/>
        </w:rPr>
      </w:pPr>
      <w:r w:rsidRPr="005031B4">
        <w:rPr>
          <w:lang w:val="nn-NO"/>
        </w:rPr>
        <w:t xml:space="preserve">I </w:t>
      </w:r>
      <w:r w:rsidR="00164839" w:rsidRPr="005031B4">
        <w:rPr>
          <w:lang w:val="nn-NO"/>
        </w:rPr>
        <w:t xml:space="preserve">dette har man brukt gruppa si egen erfaring med desse sosial media </w:t>
      </w:r>
      <w:proofErr w:type="spellStart"/>
      <w:r w:rsidR="00164839" w:rsidRPr="005031B4">
        <w:rPr>
          <w:lang w:val="nn-NO"/>
        </w:rPr>
        <w:t>platformane</w:t>
      </w:r>
      <w:proofErr w:type="spellEnd"/>
      <w:r w:rsidR="00164839" w:rsidRPr="005031B4">
        <w:rPr>
          <w:lang w:val="nn-NO"/>
        </w:rPr>
        <w:t xml:space="preserve"> til å komme fram til at dette temaet kanskje ikkje er det beste å </w:t>
      </w:r>
      <w:proofErr w:type="spellStart"/>
      <w:r w:rsidR="00164839" w:rsidRPr="005031B4">
        <w:rPr>
          <w:lang w:val="nn-NO"/>
        </w:rPr>
        <w:t>intodusere</w:t>
      </w:r>
      <w:proofErr w:type="spellEnd"/>
      <w:r w:rsidR="00164839" w:rsidRPr="005031B4">
        <w:rPr>
          <w:lang w:val="nn-NO"/>
        </w:rPr>
        <w:t xml:space="preserve"> for ungar.</w:t>
      </w:r>
    </w:p>
    <w:p w14:paraId="45389807" w14:textId="4BABE050" w:rsidR="00E124E8" w:rsidRPr="005031B4" w:rsidRDefault="00596BD3" w:rsidP="000E2A7B">
      <w:pPr>
        <w:pStyle w:val="BodyText"/>
        <w:rPr>
          <w:lang w:val="nn-NO"/>
        </w:rPr>
      </w:pPr>
      <w:r w:rsidRPr="005031B4">
        <w:rPr>
          <w:lang w:val="nn-NO"/>
        </w:rPr>
        <w:t xml:space="preserve">Opphavsrett i forhald til </w:t>
      </w:r>
      <w:proofErr w:type="spellStart"/>
      <w:r w:rsidRPr="005031B4">
        <w:rPr>
          <w:lang w:val="nn-NO"/>
        </w:rPr>
        <w:t>programmkode</w:t>
      </w:r>
      <w:proofErr w:type="spellEnd"/>
      <w:r w:rsidRPr="005031B4">
        <w:rPr>
          <w:lang w:val="nn-NO"/>
        </w:rPr>
        <w:t xml:space="preserve"> er litt vrien.</w:t>
      </w:r>
      <w:r w:rsidR="004E7A5D" w:rsidRPr="005031B4">
        <w:rPr>
          <w:lang w:val="nn-NO"/>
        </w:rPr>
        <w:t xml:space="preserve"> Mykje av dette kjemmer an å korleis arbeidskontrakten er strukturert, kvar det gjerne står i stein </w:t>
      </w:r>
      <w:r w:rsidR="00661923" w:rsidRPr="005031B4">
        <w:rPr>
          <w:lang w:val="nn-NO"/>
        </w:rPr>
        <w:t xml:space="preserve">kven som har </w:t>
      </w:r>
      <w:proofErr w:type="spellStart"/>
      <w:r w:rsidR="00661923" w:rsidRPr="005031B4">
        <w:rPr>
          <w:lang w:val="nn-NO"/>
        </w:rPr>
        <w:t>eigerskap</w:t>
      </w:r>
      <w:proofErr w:type="spellEnd"/>
      <w:r w:rsidR="00661923" w:rsidRPr="005031B4">
        <w:rPr>
          <w:lang w:val="nn-NO"/>
        </w:rPr>
        <w:t xml:space="preserve"> av koden. Dersom vi kjem over ein situasjon kvar </w:t>
      </w:r>
      <w:r w:rsidR="00F04815" w:rsidRPr="005031B4">
        <w:rPr>
          <w:lang w:val="nn-NO"/>
        </w:rPr>
        <w:t xml:space="preserve">dette ikkje er inkludert i </w:t>
      </w:r>
      <w:proofErr w:type="spellStart"/>
      <w:r w:rsidR="00F04815" w:rsidRPr="005031B4">
        <w:rPr>
          <w:lang w:val="nn-NO"/>
        </w:rPr>
        <w:t>kontrakta</w:t>
      </w:r>
      <w:proofErr w:type="spellEnd"/>
      <w:r w:rsidR="00F04815" w:rsidRPr="005031B4">
        <w:rPr>
          <w:lang w:val="nn-NO"/>
        </w:rPr>
        <w:t xml:space="preserve">, så må vi starte å tenke. </w:t>
      </w:r>
      <w:r w:rsidR="002E560D" w:rsidRPr="005031B4">
        <w:rPr>
          <w:lang w:val="nn-NO"/>
        </w:rPr>
        <w:t xml:space="preserve">I lova om </w:t>
      </w:r>
      <w:hyperlink r:id="rId17" w:history="1">
        <w:r w:rsidR="00980ADF" w:rsidRPr="005031B4">
          <w:rPr>
            <w:rStyle w:val="Hyperlink"/>
            <w:lang w:val="nn-NO"/>
          </w:rPr>
          <w:t>opphavsrettighet</w:t>
        </w:r>
      </w:hyperlink>
      <w:r w:rsidR="002E560D" w:rsidRPr="005031B4">
        <w:rPr>
          <w:lang w:val="nn-NO"/>
        </w:rPr>
        <w:t xml:space="preserve"> </w:t>
      </w:r>
      <w:r w:rsidR="00CB1120" w:rsidRPr="005031B4">
        <w:rPr>
          <w:lang w:val="nn-NO"/>
        </w:rPr>
        <w:t xml:space="preserve">§41 </w:t>
      </w:r>
      <w:proofErr w:type="spellStart"/>
      <w:r w:rsidR="00CE1FF9" w:rsidRPr="005031B4">
        <w:rPr>
          <w:lang w:val="nn-NO"/>
        </w:rPr>
        <w:t>stadfestest</w:t>
      </w:r>
      <w:proofErr w:type="spellEnd"/>
      <w:r w:rsidR="00CE1FF9" w:rsidRPr="005031B4">
        <w:rPr>
          <w:lang w:val="nn-NO"/>
        </w:rPr>
        <w:t xml:space="preserve"> det ikkje noko om kva som skjer dersom </w:t>
      </w:r>
      <w:r w:rsidR="00FF4499" w:rsidRPr="005031B4">
        <w:rPr>
          <w:lang w:val="nn-NO"/>
        </w:rPr>
        <w:t xml:space="preserve">det ikkje står noko i </w:t>
      </w:r>
      <w:proofErr w:type="spellStart"/>
      <w:r w:rsidR="00FF4499" w:rsidRPr="005031B4">
        <w:rPr>
          <w:lang w:val="nn-NO"/>
        </w:rPr>
        <w:t>arbeidskontrakta</w:t>
      </w:r>
      <w:proofErr w:type="spellEnd"/>
      <w:r w:rsidR="00FF4499" w:rsidRPr="005031B4">
        <w:rPr>
          <w:lang w:val="nn-NO"/>
        </w:rPr>
        <w:t xml:space="preserve"> om </w:t>
      </w:r>
      <w:proofErr w:type="spellStart"/>
      <w:r w:rsidR="00FF4499" w:rsidRPr="005031B4">
        <w:rPr>
          <w:lang w:val="nn-NO"/>
        </w:rPr>
        <w:t>kvan</w:t>
      </w:r>
      <w:proofErr w:type="spellEnd"/>
      <w:r w:rsidR="00FF4499" w:rsidRPr="005031B4">
        <w:rPr>
          <w:lang w:val="nn-NO"/>
        </w:rPr>
        <w:t xml:space="preserve"> som eiger opphavsretten. </w:t>
      </w:r>
      <w:r w:rsidR="00236A98" w:rsidRPr="005031B4">
        <w:rPr>
          <w:lang w:val="nn-NO"/>
        </w:rPr>
        <w:t xml:space="preserve">I dette tilfellet vil begge sider meine dei har rett til koden. </w:t>
      </w:r>
      <w:r w:rsidR="00733926" w:rsidRPr="005031B4">
        <w:rPr>
          <w:lang w:val="nn-NO"/>
        </w:rPr>
        <w:t xml:space="preserve">Dei som kjøpte koden </w:t>
      </w:r>
      <w:proofErr w:type="spellStart"/>
      <w:r w:rsidR="00733926" w:rsidRPr="005031B4">
        <w:rPr>
          <w:lang w:val="nn-NO"/>
        </w:rPr>
        <w:t>siden</w:t>
      </w:r>
      <w:proofErr w:type="spellEnd"/>
      <w:r w:rsidR="00733926" w:rsidRPr="005031B4">
        <w:rPr>
          <w:lang w:val="nn-NO"/>
        </w:rPr>
        <w:t xml:space="preserve"> dei betalte for den, medan andre parten kan argumentere at dei </w:t>
      </w:r>
      <w:proofErr w:type="spellStart"/>
      <w:r w:rsidR="00733926" w:rsidRPr="005031B4">
        <w:rPr>
          <w:lang w:val="nn-NO"/>
        </w:rPr>
        <w:t>oppfata</w:t>
      </w:r>
      <w:proofErr w:type="spellEnd"/>
      <w:r w:rsidR="00733926" w:rsidRPr="005031B4">
        <w:rPr>
          <w:lang w:val="nn-NO"/>
        </w:rPr>
        <w:t xml:space="preserve"> det som at dei </w:t>
      </w:r>
      <w:proofErr w:type="spellStart"/>
      <w:r w:rsidR="00733926" w:rsidRPr="005031B4">
        <w:rPr>
          <w:lang w:val="nn-NO"/>
        </w:rPr>
        <w:t>selgte</w:t>
      </w:r>
      <w:proofErr w:type="spellEnd"/>
      <w:r w:rsidR="00733926" w:rsidRPr="005031B4">
        <w:rPr>
          <w:lang w:val="nn-NO"/>
        </w:rPr>
        <w:t xml:space="preserve"> </w:t>
      </w:r>
      <w:r w:rsidR="00241A0D" w:rsidRPr="005031B4">
        <w:rPr>
          <w:lang w:val="nn-NO"/>
        </w:rPr>
        <w:t xml:space="preserve">bruket av koden. </w:t>
      </w:r>
      <w:r w:rsidR="00D3248F" w:rsidRPr="005031B4">
        <w:rPr>
          <w:lang w:val="nn-NO"/>
        </w:rPr>
        <w:t>Grupp</w:t>
      </w:r>
      <w:r w:rsidR="00E52198" w:rsidRPr="005031B4">
        <w:rPr>
          <w:lang w:val="nn-NO"/>
        </w:rPr>
        <w:t>a</w:t>
      </w:r>
      <w:r w:rsidR="002A59F9" w:rsidRPr="005031B4">
        <w:rPr>
          <w:lang w:val="nn-NO"/>
        </w:rPr>
        <w:t xml:space="preserve"> har snakka om dette og vi har komme fram til at i</w:t>
      </w:r>
      <w:r w:rsidR="00000C7E" w:rsidRPr="005031B4">
        <w:rPr>
          <w:lang w:val="nn-NO"/>
        </w:rPr>
        <w:t xml:space="preserve"> tilfelle kvar </w:t>
      </w:r>
      <w:r w:rsidR="006D414A" w:rsidRPr="005031B4">
        <w:rPr>
          <w:lang w:val="nn-NO"/>
        </w:rPr>
        <w:t xml:space="preserve">bedrift A kjøper kode av bedrift B, så vil A ha kjøpt retten til å bruke koden så mykje dei vil, men </w:t>
      </w:r>
      <w:r w:rsidR="00550EB1" w:rsidRPr="005031B4">
        <w:rPr>
          <w:lang w:val="nn-NO"/>
        </w:rPr>
        <w:t>dei kan ikkje gjere endringar i koden</w:t>
      </w:r>
      <w:r w:rsidR="00BE3B53" w:rsidRPr="005031B4">
        <w:rPr>
          <w:lang w:val="nn-NO"/>
        </w:rPr>
        <w:t>.</w:t>
      </w:r>
      <w:r w:rsidR="003E0B1C" w:rsidRPr="005031B4">
        <w:rPr>
          <w:lang w:val="nn-NO"/>
        </w:rPr>
        <w:t xml:space="preserve"> Det vil da si at opphavsretten ligger hos </w:t>
      </w:r>
      <w:proofErr w:type="spellStart"/>
      <w:r w:rsidR="003E0B1C" w:rsidRPr="005031B4">
        <w:rPr>
          <w:lang w:val="nn-NO"/>
        </w:rPr>
        <w:t>utvikler</w:t>
      </w:r>
      <w:proofErr w:type="spellEnd"/>
      <w:r w:rsidR="003E0B1C" w:rsidRPr="005031B4">
        <w:rPr>
          <w:lang w:val="nn-NO"/>
        </w:rPr>
        <w:t xml:space="preserve">, men at bruk av koden er </w:t>
      </w:r>
      <w:proofErr w:type="spellStart"/>
      <w:r w:rsidR="003E0B1C" w:rsidRPr="005031B4">
        <w:rPr>
          <w:lang w:val="nn-NO"/>
        </w:rPr>
        <w:t>tilgjengleg</w:t>
      </w:r>
      <w:proofErr w:type="spellEnd"/>
      <w:r w:rsidR="003E0B1C" w:rsidRPr="005031B4">
        <w:rPr>
          <w:lang w:val="nn-NO"/>
        </w:rPr>
        <w:t xml:space="preserve"> for bedrifta</w:t>
      </w:r>
      <w:r w:rsidR="00F742D8">
        <w:rPr>
          <w:lang w:val="nn-NO"/>
        </w:rPr>
        <w:t xml:space="preserve"> til </w:t>
      </w:r>
      <w:proofErr w:type="spellStart"/>
      <w:r w:rsidR="00F742D8">
        <w:rPr>
          <w:lang w:val="nn-NO"/>
        </w:rPr>
        <w:t>gjennbruk</w:t>
      </w:r>
      <w:proofErr w:type="spellEnd"/>
      <w:r w:rsidR="003E0B1C" w:rsidRPr="005031B4">
        <w:rPr>
          <w:lang w:val="nn-NO"/>
        </w:rPr>
        <w:t>.</w:t>
      </w:r>
      <w:r w:rsidR="00B40B46" w:rsidRPr="005031B4">
        <w:rPr>
          <w:lang w:val="nn-NO"/>
        </w:rPr>
        <w:t xml:space="preserve">  </w:t>
      </w:r>
    </w:p>
    <w:p w14:paraId="3986A6FC" w14:textId="77777777" w:rsidR="00D432C0" w:rsidRPr="005031B4" w:rsidRDefault="00D432C0" w:rsidP="00817B6B">
      <w:pPr>
        <w:pStyle w:val="BodyText"/>
        <w:rPr>
          <w:lang w:val="nn-NO"/>
        </w:rPr>
      </w:pPr>
    </w:p>
    <w:p w14:paraId="345F4071" w14:textId="77777777" w:rsidR="00FA69EA" w:rsidRPr="005031B4" w:rsidRDefault="00FA69EA" w:rsidP="00FA69EA">
      <w:pPr>
        <w:pStyle w:val="Heading1"/>
        <w:rPr>
          <w:lang w:val="nn-NO"/>
        </w:rPr>
      </w:pPr>
      <w:bookmarkStart w:id="18" w:name="_Toc151710215"/>
      <w:r w:rsidRPr="005031B4">
        <w:rPr>
          <w:lang w:val="nn-NO"/>
        </w:rPr>
        <w:t>VEDLEGG</w:t>
      </w:r>
      <w:bookmarkEnd w:id="18"/>
    </w:p>
    <w:p w14:paraId="0577CAA0" w14:textId="08EFF10D" w:rsidR="00DC164A" w:rsidRDefault="000B7608" w:rsidP="00AF24B6">
      <w:pPr>
        <w:pStyle w:val="Heading2"/>
        <w:rPr>
          <w:i w:val="0"/>
          <w:iCs w:val="0"/>
          <w:lang w:val="nn-NO"/>
        </w:rPr>
      </w:pPr>
      <w:bookmarkStart w:id="19" w:name="_Toc151710216"/>
      <w:r w:rsidRPr="005031B4">
        <w:rPr>
          <w:i w:val="0"/>
          <w:iCs w:val="0"/>
          <w:lang w:val="nn-NO"/>
        </w:rPr>
        <w:t>Arbeidskontrakt</w:t>
      </w:r>
      <w:bookmarkEnd w:id="19"/>
    </w:p>
    <w:p w14:paraId="1257F2F7" w14:textId="77777777" w:rsidR="003644A5" w:rsidRPr="003D5566" w:rsidRDefault="003644A5" w:rsidP="003644A5">
      <w:r w:rsidRPr="003D5566">
        <w:t>Innsats:</w:t>
      </w:r>
    </w:p>
    <w:p w14:paraId="531096B7" w14:textId="77777777" w:rsidR="003644A5" w:rsidRDefault="003644A5" w:rsidP="003644A5">
      <w:r w:rsidRPr="00772C58">
        <w:t xml:space="preserve">Jobber I </w:t>
      </w:r>
      <w:proofErr w:type="spellStart"/>
      <w:r w:rsidRPr="00772C58">
        <w:t>timane</w:t>
      </w:r>
      <w:proofErr w:type="spellEnd"/>
      <w:r w:rsidRPr="00772C58">
        <w:t xml:space="preserve"> slik vi s</w:t>
      </w:r>
      <w:r>
        <w:t xml:space="preserve">kal, dersom vi faller bak i faget, så blir det stemme om kor </w:t>
      </w:r>
      <w:proofErr w:type="spellStart"/>
      <w:r>
        <w:t>mykje</w:t>
      </w:r>
      <w:proofErr w:type="spellEnd"/>
      <w:r>
        <w:t xml:space="preserve"> </w:t>
      </w:r>
      <w:proofErr w:type="spellStart"/>
      <w:r>
        <w:t>meir</w:t>
      </w:r>
      <w:proofErr w:type="spellEnd"/>
      <w:r>
        <w:t xml:space="preserve"> </w:t>
      </w:r>
      <w:proofErr w:type="spellStart"/>
      <w:r>
        <w:t>innstats</w:t>
      </w:r>
      <w:proofErr w:type="spellEnd"/>
      <w:r>
        <w:t xml:space="preserve"> vi </w:t>
      </w:r>
      <w:proofErr w:type="spellStart"/>
      <w:r>
        <w:t>skalsette</w:t>
      </w:r>
      <w:proofErr w:type="spellEnd"/>
      <w:r>
        <w:t xml:space="preserve"> inn i faget</w:t>
      </w:r>
    </w:p>
    <w:p w14:paraId="3E72D208" w14:textId="77777777" w:rsidR="003644A5" w:rsidRDefault="003644A5" w:rsidP="003644A5"/>
    <w:p w14:paraId="55F057CB" w14:textId="77777777" w:rsidR="003644A5" w:rsidRDefault="003644A5" w:rsidP="003644A5">
      <w:r>
        <w:t>Valg:</w:t>
      </w:r>
    </w:p>
    <w:p w14:paraId="0064ED41" w14:textId="77777777" w:rsidR="003644A5" w:rsidRDefault="003644A5" w:rsidP="003644A5">
      <w:r>
        <w:t xml:space="preserve">Vi kjem til </w:t>
      </w:r>
      <w:proofErr w:type="spellStart"/>
      <w:r>
        <w:t>beslutningar</w:t>
      </w:r>
      <w:proofErr w:type="spellEnd"/>
      <w:r>
        <w:t xml:space="preserve"> </w:t>
      </w:r>
      <w:proofErr w:type="spellStart"/>
      <w:r>
        <w:t>bassert</w:t>
      </w:r>
      <w:proofErr w:type="spellEnd"/>
      <w:r>
        <w:t xml:space="preserve"> på stemmer i gruppa kvar vi er </w:t>
      </w:r>
      <w:proofErr w:type="spellStart"/>
      <w:r>
        <w:t>einig</w:t>
      </w:r>
      <w:proofErr w:type="spellEnd"/>
      <w:r>
        <w:t xml:space="preserve"> om at majoriteten vinner. Hvis vi </w:t>
      </w:r>
      <w:proofErr w:type="spellStart"/>
      <w:r>
        <w:t>ikkje</w:t>
      </w:r>
      <w:proofErr w:type="spellEnd"/>
      <w:r>
        <w:t xml:space="preserve"> har majoritet på </w:t>
      </w:r>
      <w:proofErr w:type="spellStart"/>
      <w:r>
        <w:t>nokn</w:t>
      </w:r>
      <w:proofErr w:type="spellEnd"/>
      <w:r>
        <w:t xml:space="preserve"> sider grunna fravær vil Nikolai </w:t>
      </w:r>
      <w:proofErr w:type="spellStart"/>
      <w:r>
        <w:t>gjerre</w:t>
      </w:r>
      <w:proofErr w:type="spellEnd"/>
      <w:r>
        <w:t xml:space="preserve"> beslutning.</w:t>
      </w:r>
    </w:p>
    <w:p w14:paraId="3AEE764F" w14:textId="77777777" w:rsidR="003644A5" w:rsidRDefault="003644A5" w:rsidP="003644A5">
      <w:proofErr w:type="spellStart"/>
      <w:r>
        <w:t>Fråvær</w:t>
      </w:r>
      <w:proofErr w:type="spellEnd"/>
      <w:r>
        <w:t xml:space="preserve"> </w:t>
      </w:r>
      <w:proofErr w:type="spellStart"/>
      <w:r>
        <w:t>gjere</w:t>
      </w:r>
      <w:proofErr w:type="spellEnd"/>
      <w:r>
        <w:t xml:space="preserve"> at folk mister rett til stemme </w:t>
      </w:r>
      <w:proofErr w:type="spellStart"/>
      <w:r>
        <w:t>innan</w:t>
      </w:r>
      <w:proofErr w:type="spellEnd"/>
      <w:r>
        <w:t xml:space="preserve"> temaet.</w:t>
      </w:r>
    </w:p>
    <w:p w14:paraId="693D882B" w14:textId="77777777" w:rsidR="003644A5" w:rsidRDefault="003644A5" w:rsidP="003644A5">
      <w:r>
        <w:t xml:space="preserve">Dersom Nikolai </w:t>
      </w:r>
      <w:proofErr w:type="spellStart"/>
      <w:r>
        <w:t>ikkje</w:t>
      </w:r>
      <w:proofErr w:type="spellEnd"/>
      <w:r>
        <w:t xml:space="preserve"> kan bestemme seg, spør vi </w:t>
      </w:r>
      <w:proofErr w:type="spellStart"/>
      <w:r>
        <w:t>lærar</w:t>
      </w:r>
      <w:proofErr w:type="spellEnd"/>
      <w:r>
        <w:t xml:space="preserve"> (Nøytral part) om input.</w:t>
      </w:r>
    </w:p>
    <w:p w14:paraId="789DCF2E" w14:textId="77777777" w:rsidR="003644A5" w:rsidRDefault="003644A5" w:rsidP="003644A5">
      <w:r>
        <w:t xml:space="preserve">Ved </w:t>
      </w:r>
      <w:proofErr w:type="spellStart"/>
      <w:r>
        <w:t>dårleg</w:t>
      </w:r>
      <w:proofErr w:type="spellEnd"/>
      <w:r>
        <w:t xml:space="preserve"> tid kan Nikolai bruke VETO-rett.</w:t>
      </w:r>
    </w:p>
    <w:p w14:paraId="592217B0" w14:textId="77777777" w:rsidR="003644A5" w:rsidRDefault="003644A5" w:rsidP="003644A5"/>
    <w:p w14:paraId="0BF39E12" w14:textId="77777777" w:rsidR="003644A5" w:rsidRDefault="003644A5" w:rsidP="003644A5">
      <w:r>
        <w:t>Arbeids fordeling:</w:t>
      </w:r>
    </w:p>
    <w:p w14:paraId="1C03D7EE" w14:textId="77777777" w:rsidR="003644A5" w:rsidRDefault="003644A5" w:rsidP="003644A5">
      <w:r>
        <w:t xml:space="preserve">Nikolai fordeler arbeid, han prøver å fordele arbeid jamn og mest </w:t>
      </w:r>
      <w:proofErr w:type="spellStart"/>
      <w:r>
        <w:t>mogleg</w:t>
      </w:r>
      <w:proofErr w:type="spellEnd"/>
      <w:r>
        <w:t xml:space="preserve"> rettferdig. Hvis Nikolai </w:t>
      </w:r>
      <w:proofErr w:type="spellStart"/>
      <w:r>
        <w:t>ikkje</w:t>
      </w:r>
      <w:proofErr w:type="spellEnd"/>
      <w:r>
        <w:t xml:space="preserve"> er til stede skal gruppa bli </w:t>
      </w:r>
      <w:proofErr w:type="spellStart"/>
      <w:r>
        <w:t>einig</w:t>
      </w:r>
      <w:proofErr w:type="spellEnd"/>
      <w:r>
        <w:t xml:space="preserve"> om arbeidsoppgaver kvar av </w:t>
      </w:r>
      <w:proofErr w:type="spellStart"/>
      <w:r>
        <w:t>dei</w:t>
      </w:r>
      <w:proofErr w:type="spellEnd"/>
      <w:r>
        <w:t xml:space="preserve"> skal utføre fram til Nikolai kan </w:t>
      </w:r>
      <w:proofErr w:type="spellStart"/>
      <w:r>
        <w:t>gjere</w:t>
      </w:r>
      <w:proofErr w:type="spellEnd"/>
      <w:r>
        <w:t xml:space="preserve"> dette.</w:t>
      </w:r>
    </w:p>
    <w:p w14:paraId="5A7F9290" w14:textId="77777777" w:rsidR="003644A5" w:rsidRDefault="003644A5" w:rsidP="003644A5">
      <w:r>
        <w:t xml:space="preserve">Nikolai skal passe på at alle blir </w:t>
      </w:r>
      <w:proofErr w:type="spellStart"/>
      <w:r>
        <w:t>følgt</w:t>
      </w:r>
      <w:proofErr w:type="spellEnd"/>
      <w:r>
        <w:t xml:space="preserve"> opp om arbeidet. Han tar kontroll over at alle </w:t>
      </w:r>
      <w:proofErr w:type="spellStart"/>
      <w:r>
        <w:t>deltek</w:t>
      </w:r>
      <w:proofErr w:type="spellEnd"/>
      <w:r>
        <w:t xml:space="preserve"> i prosjektet. Gruppa setter </w:t>
      </w:r>
      <w:proofErr w:type="spellStart"/>
      <w:r>
        <w:t>fristar</w:t>
      </w:r>
      <w:proofErr w:type="spellEnd"/>
      <w:r>
        <w:t xml:space="preserve"> innad for å følge opp arbeidet som er gjennomført.</w:t>
      </w:r>
    </w:p>
    <w:p w14:paraId="6B2674A1" w14:textId="77777777" w:rsidR="003644A5" w:rsidRDefault="003644A5" w:rsidP="003644A5"/>
    <w:p w14:paraId="6764DD35" w14:textId="77777777" w:rsidR="00D65472" w:rsidRDefault="00D65472" w:rsidP="003644A5"/>
    <w:p w14:paraId="14E0576E" w14:textId="77777777" w:rsidR="00D65472" w:rsidRDefault="00D65472" w:rsidP="003644A5"/>
    <w:p w14:paraId="3D5527EB" w14:textId="77777777" w:rsidR="003644A5" w:rsidRDefault="003644A5" w:rsidP="003644A5">
      <w:r>
        <w:lastRenderedPageBreak/>
        <w:t>Fleksibilitets regel:</w:t>
      </w:r>
    </w:p>
    <w:p w14:paraId="06E93DB6" w14:textId="77777777" w:rsidR="003644A5" w:rsidRDefault="003644A5" w:rsidP="003644A5">
      <w:r>
        <w:t xml:space="preserve">Vi kan jobbe slik som vi vil, men dersom vi </w:t>
      </w:r>
      <w:proofErr w:type="spellStart"/>
      <w:r>
        <w:t>ikkje</w:t>
      </w:r>
      <w:proofErr w:type="spellEnd"/>
      <w:r>
        <w:t xml:space="preserve"> klarer </w:t>
      </w:r>
      <w:proofErr w:type="spellStart"/>
      <w:r>
        <w:t>ein</w:t>
      </w:r>
      <w:proofErr w:type="spellEnd"/>
      <w:r>
        <w:t xml:space="preserve"> kontroll sjekk, er vi nødt til å skjerpe til parten som </w:t>
      </w:r>
      <w:proofErr w:type="spellStart"/>
      <w:r>
        <w:t>ikkje</w:t>
      </w:r>
      <w:proofErr w:type="spellEnd"/>
      <w:r>
        <w:t xml:space="preserve"> har gjort sin part.</w:t>
      </w:r>
    </w:p>
    <w:p w14:paraId="3CF132B4" w14:textId="77777777" w:rsidR="003644A5" w:rsidRDefault="003644A5" w:rsidP="003644A5"/>
    <w:p w14:paraId="0C32F717" w14:textId="77777777" w:rsidR="003644A5" w:rsidRDefault="003644A5" w:rsidP="003644A5">
      <w:r>
        <w:t>Avvik med fleksibilitets regel:</w:t>
      </w:r>
    </w:p>
    <w:p w14:paraId="1A3DDCB6" w14:textId="77777777" w:rsidR="003644A5" w:rsidRDefault="003644A5" w:rsidP="003644A5">
      <w:r>
        <w:t xml:space="preserve">Dersom arbeid i </w:t>
      </w:r>
      <w:proofErr w:type="spellStart"/>
      <w:r>
        <w:t>flekstibilitets</w:t>
      </w:r>
      <w:proofErr w:type="spellEnd"/>
      <w:r>
        <w:t xml:space="preserve"> regel </w:t>
      </w:r>
      <w:proofErr w:type="spellStart"/>
      <w:r>
        <w:t>ikkje</w:t>
      </w:r>
      <w:proofErr w:type="spellEnd"/>
      <w:r>
        <w:t xml:space="preserve"> blir gjennomført slik som </w:t>
      </w:r>
      <w:proofErr w:type="spellStart"/>
      <w:r>
        <w:t>ein</w:t>
      </w:r>
      <w:proofErr w:type="spellEnd"/>
      <w:r>
        <w:t xml:space="preserve"> skal, blir det tildelt opp til 3 </w:t>
      </w:r>
      <w:proofErr w:type="spellStart"/>
      <w:r>
        <w:t>advarslar</w:t>
      </w:r>
      <w:proofErr w:type="spellEnd"/>
      <w:r>
        <w:t xml:space="preserve">. Dersom </w:t>
      </w:r>
      <w:proofErr w:type="spellStart"/>
      <w:r>
        <w:t>ein</w:t>
      </w:r>
      <w:proofErr w:type="spellEnd"/>
      <w:r>
        <w:t xml:space="preserve"> part blir advart 3 </w:t>
      </w:r>
      <w:proofErr w:type="spellStart"/>
      <w:r>
        <w:t>gongar</w:t>
      </w:r>
      <w:proofErr w:type="spellEnd"/>
      <w:r>
        <w:t xml:space="preserve"> blir tildelt vil avvik slå inn.</w:t>
      </w:r>
    </w:p>
    <w:p w14:paraId="5249042A" w14:textId="77777777" w:rsidR="003644A5" w:rsidRDefault="003644A5" w:rsidP="003644A5"/>
    <w:p w14:paraId="56319520" w14:textId="77777777" w:rsidR="003644A5" w:rsidRDefault="003644A5" w:rsidP="003644A5">
      <w:r>
        <w:t>Avvik:</w:t>
      </w:r>
    </w:p>
    <w:p w14:paraId="4732CC9C" w14:textId="77777777" w:rsidR="003644A5" w:rsidRDefault="003644A5" w:rsidP="003644A5">
      <w:r>
        <w:t xml:space="preserve">Når siste advarsel er gitt vil det bli gitt direkte beskjed til </w:t>
      </w:r>
      <w:proofErr w:type="spellStart"/>
      <w:r>
        <w:t>lærar</w:t>
      </w:r>
      <w:proofErr w:type="spellEnd"/>
      <w:r>
        <w:t xml:space="preserve"> om kven som </w:t>
      </w:r>
      <w:proofErr w:type="spellStart"/>
      <w:r>
        <w:t>ikkje</w:t>
      </w:r>
      <w:proofErr w:type="spellEnd"/>
      <w:r>
        <w:t xml:space="preserve"> har følg arbeidsavtalen. Når dette skjer vil parten bli splitta opp </w:t>
      </w:r>
      <w:proofErr w:type="spellStart"/>
      <w:r>
        <w:t>frå</w:t>
      </w:r>
      <w:proofErr w:type="spellEnd"/>
      <w:r>
        <w:t xml:space="preserve"> gruppa i dette prosjektet. Dersom dette skjer </w:t>
      </w:r>
      <w:proofErr w:type="spellStart"/>
      <w:r>
        <w:t>ein</w:t>
      </w:r>
      <w:proofErr w:type="spellEnd"/>
      <w:r>
        <w:t xml:space="preserve"> gong til, vil det føre til permanent fjerning </w:t>
      </w:r>
      <w:proofErr w:type="spellStart"/>
      <w:r>
        <w:t>frå</w:t>
      </w:r>
      <w:proofErr w:type="spellEnd"/>
      <w:r>
        <w:t xml:space="preserve"> gruppa.</w:t>
      </w:r>
    </w:p>
    <w:p w14:paraId="02E04A4D" w14:textId="77777777" w:rsidR="003644A5" w:rsidRDefault="003644A5" w:rsidP="003644A5"/>
    <w:p w14:paraId="718F2657" w14:textId="77777777" w:rsidR="003644A5" w:rsidRDefault="003644A5" w:rsidP="003644A5"/>
    <w:p w14:paraId="1BBEC48E" w14:textId="77777777" w:rsidR="003644A5" w:rsidRDefault="003644A5" w:rsidP="003644A5">
      <w:r>
        <w:t>Endring av Arbeidsavtale:</w:t>
      </w:r>
    </w:p>
    <w:p w14:paraId="00874A31" w14:textId="77777777" w:rsidR="003644A5" w:rsidRDefault="003644A5" w:rsidP="003644A5">
      <w:r>
        <w:t xml:space="preserve">For endring av Avtale må 3 eller </w:t>
      </w:r>
      <w:proofErr w:type="spellStart"/>
      <w:r>
        <w:t>fleire</w:t>
      </w:r>
      <w:proofErr w:type="spellEnd"/>
      <w:r>
        <w:t xml:space="preserve"> medlemmer av gruppa </w:t>
      </w:r>
      <w:proofErr w:type="spellStart"/>
      <w:r>
        <w:t>vere</w:t>
      </w:r>
      <w:proofErr w:type="spellEnd"/>
      <w:r>
        <w:t xml:space="preserve"> </w:t>
      </w:r>
      <w:proofErr w:type="spellStart"/>
      <w:r>
        <w:t>einig</w:t>
      </w:r>
      <w:proofErr w:type="spellEnd"/>
      <w:r>
        <w:t xml:space="preserve"> om det. </w:t>
      </w:r>
    </w:p>
    <w:p w14:paraId="6135DBAB" w14:textId="77777777" w:rsidR="003644A5" w:rsidRDefault="003644A5" w:rsidP="003644A5"/>
    <w:p w14:paraId="6A390CDB" w14:textId="77777777" w:rsidR="003644A5" w:rsidRDefault="003644A5" w:rsidP="003644A5">
      <w:r>
        <w:t xml:space="preserve">Vi vart </w:t>
      </w:r>
      <w:proofErr w:type="spellStart"/>
      <w:r>
        <w:t>einige</w:t>
      </w:r>
      <w:proofErr w:type="spellEnd"/>
      <w:r>
        <w:t xml:space="preserve"> om at signatur i </w:t>
      </w:r>
      <w:proofErr w:type="spellStart"/>
      <w:r>
        <w:t>paint</w:t>
      </w:r>
      <w:proofErr w:type="spellEnd"/>
      <w:r>
        <w:t xml:space="preserve"> var godt nok.</w:t>
      </w:r>
      <w:r w:rsidRPr="005B0789">
        <w:rPr>
          <w:noProof/>
        </w:rPr>
        <w:t xml:space="preserve"> </w:t>
      </w:r>
    </w:p>
    <w:p w14:paraId="29AF1BC8" w14:textId="77777777" w:rsidR="003644A5" w:rsidRDefault="003644A5" w:rsidP="003644A5">
      <w:r>
        <w:t>Nikolai:</w:t>
      </w:r>
    </w:p>
    <w:p w14:paraId="3DC9828D" w14:textId="77777777" w:rsidR="003644A5" w:rsidRDefault="003644A5" w:rsidP="003644A5">
      <w:r w:rsidRPr="00216731">
        <w:drawing>
          <wp:inline distT="0" distB="0" distL="0" distR="0" wp14:anchorId="452848F7" wp14:editId="35841169">
            <wp:extent cx="2616334" cy="476274"/>
            <wp:effectExtent l="0" t="0" r="0" b="0"/>
            <wp:docPr id="1316831025" name="Picture 1" descr="A blu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1025" name="Picture 1" descr="A blue and black text&#10;&#10;Description automatically generated with medium confidence"/>
                    <pic:cNvPicPr/>
                  </pic:nvPicPr>
                  <pic:blipFill>
                    <a:blip r:embed="rId18"/>
                    <a:stretch>
                      <a:fillRect/>
                    </a:stretch>
                  </pic:blipFill>
                  <pic:spPr>
                    <a:xfrm>
                      <a:off x="0" y="0"/>
                      <a:ext cx="2616334" cy="476274"/>
                    </a:xfrm>
                    <a:prstGeom prst="rect">
                      <a:avLst/>
                    </a:prstGeom>
                  </pic:spPr>
                </pic:pic>
              </a:graphicData>
            </a:graphic>
          </wp:inline>
        </w:drawing>
      </w:r>
    </w:p>
    <w:p w14:paraId="76A22C38" w14:textId="77777777" w:rsidR="003644A5" w:rsidRDefault="003644A5" w:rsidP="003644A5">
      <w:pPr>
        <w:pBdr>
          <w:bottom w:val="single" w:sz="12" w:space="1" w:color="auto"/>
        </w:pBdr>
      </w:pPr>
    </w:p>
    <w:p w14:paraId="468747BF" w14:textId="77777777" w:rsidR="003644A5" w:rsidRDefault="003644A5" w:rsidP="003644A5">
      <w:r>
        <w:t>Henrik:</w:t>
      </w:r>
    </w:p>
    <w:p w14:paraId="49C7947A" w14:textId="4C91B70C" w:rsidR="003644A5" w:rsidRDefault="003644A5" w:rsidP="003644A5">
      <w:r>
        <w:rPr>
          <w:noProof/>
        </w:rPr>
        <w:drawing>
          <wp:anchor distT="0" distB="0" distL="114300" distR="114300" simplePos="0" relativeHeight="251660288" behindDoc="1" locked="0" layoutInCell="1" allowOverlap="1" wp14:anchorId="269CAF47" wp14:editId="0D281F41">
            <wp:simplePos x="0" y="0"/>
            <wp:positionH relativeFrom="margin">
              <wp:align>left</wp:align>
            </wp:positionH>
            <wp:positionV relativeFrom="paragraph">
              <wp:posOffset>71755</wp:posOffset>
            </wp:positionV>
            <wp:extent cx="1892300" cy="549073"/>
            <wp:effectExtent l="0" t="0" r="0" b="3810"/>
            <wp:wrapNone/>
            <wp:docPr id="2101780114"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0114" name="Picture 1" descr="A close-up of a logo&#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2300" cy="549073"/>
                    </a:xfrm>
                    <a:prstGeom prst="rect">
                      <a:avLst/>
                    </a:prstGeom>
                    <a:noFill/>
                    <a:ln>
                      <a:noFill/>
                    </a:ln>
                  </pic:spPr>
                </pic:pic>
              </a:graphicData>
            </a:graphic>
          </wp:anchor>
        </w:drawing>
      </w:r>
    </w:p>
    <w:p w14:paraId="4ED83756" w14:textId="184C9235" w:rsidR="003644A5" w:rsidRDefault="003644A5" w:rsidP="003644A5"/>
    <w:p w14:paraId="57CFCCFC" w14:textId="5B5F6CE0" w:rsidR="003644A5" w:rsidRDefault="003644A5" w:rsidP="003644A5">
      <w:pPr>
        <w:pBdr>
          <w:bottom w:val="single" w:sz="12" w:space="1" w:color="auto"/>
        </w:pBdr>
      </w:pPr>
    </w:p>
    <w:p w14:paraId="59F7CB38" w14:textId="77777777" w:rsidR="003644A5" w:rsidRDefault="003644A5" w:rsidP="003644A5">
      <w:pPr>
        <w:pBdr>
          <w:bottom w:val="single" w:sz="12" w:space="1" w:color="auto"/>
        </w:pBdr>
      </w:pPr>
    </w:p>
    <w:p w14:paraId="123BFDDC" w14:textId="5C4E28C0" w:rsidR="003644A5" w:rsidRDefault="003644A5" w:rsidP="003644A5">
      <w:r>
        <w:t>Binit:</w:t>
      </w:r>
    </w:p>
    <w:p w14:paraId="2286A496" w14:textId="3D7E45C9" w:rsidR="003644A5" w:rsidRDefault="003644A5" w:rsidP="003644A5">
      <w:r w:rsidRPr="00216731">
        <w:drawing>
          <wp:anchor distT="0" distB="0" distL="114300" distR="114300" simplePos="0" relativeHeight="251659264" behindDoc="1" locked="0" layoutInCell="1" allowOverlap="1" wp14:anchorId="7E8AE77C" wp14:editId="30480969">
            <wp:simplePos x="0" y="0"/>
            <wp:positionH relativeFrom="margin">
              <wp:align>left</wp:align>
            </wp:positionH>
            <wp:positionV relativeFrom="paragraph">
              <wp:posOffset>112395</wp:posOffset>
            </wp:positionV>
            <wp:extent cx="1460500" cy="520700"/>
            <wp:effectExtent l="0" t="0" r="6350" b="0"/>
            <wp:wrapNone/>
            <wp:docPr id="64879273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92737" name="Picture 1" descr="A white text on a black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460500" cy="520700"/>
                    </a:xfrm>
                    <a:prstGeom prst="rect">
                      <a:avLst/>
                    </a:prstGeom>
                  </pic:spPr>
                </pic:pic>
              </a:graphicData>
            </a:graphic>
          </wp:anchor>
        </w:drawing>
      </w:r>
    </w:p>
    <w:p w14:paraId="6E74D465" w14:textId="77777777" w:rsidR="003644A5" w:rsidRDefault="003644A5" w:rsidP="003644A5"/>
    <w:p w14:paraId="324F30E4" w14:textId="77777777" w:rsidR="003644A5" w:rsidRDefault="003644A5" w:rsidP="003644A5"/>
    <w:p w14:paraId="2264C2CB" w14:textId="77777777" w:rsidR="003644A5" w:rsidRDefault="003644A5" w:rsidP="003644A5">
      <w:pPr>
        <w:pBdr>
          <w:bottom w:val="single" w:sz="12" w:space="1" w:color="auto"/>
        </w:pBdr>
      </w:pPr>
    </w:p>
    <w:p w14:paraId="0E91B759" w14:textId="77777777" w:rsidR="003644A5" w:rsidRDefault="003644A5" w:rsidP="003644A5"/>
    <w:p w14:paraId="07337D65" w14:textId="77777777" w:rsidR="003644A5" w:rsidRDefault="003644A5" w:rsidP="003644A5">
      <w:proofErr w:type="spellStart"/>
      <w:r>
        <w:t>Bakri</w:t>
      </w:r>
      <w:proofErr w:type="spellEnd"/>
      <w:r>
        <w:t>:</w:t>
      </w:r>
    </w:p>
    <w:p w14:paraId="5D5E37AC" w14:textId="77777777" w:rsidR="003644A5" w:rsidRDefault="003644A5" w:rsidP="003644A5">
      <w:pPr>
        <w:pBdr>
          <w:bottom w:val="single" w:sz="12" w:space="1" w:color="auto"/>
        </w:pBdr>
      </w:pPr>
      <w:r w:rsidRPr="005F4994">
        <w:drawing>
          <wp:inline distT="0" distB="0" distL="0" distR="0" wp14:anchorId="6705A076" wp14:editId="5DE9ABC7">
            <wp:extent cx="1447874" cy="819192"/>
            <wp:effectExtent l="0" t="0" r="0" b="0"/>
            <wp:docPr id="86457480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74801" name="Picture 1" descr="A screenshot of a screen&#10;&#10;Description automatically generated"/>
                    <pic:cNvPicPr/>
                  </pic:nvPicPr>
                  <pic:blipFill>
                    <a:blip r:embed="rId21"/>
                    <a:stretch>
                      <a:fillRect/>
                    </a:stretch>
                  </pic:blipFill>
                  <pic:spPr>
                    <a:xfrm>
                      <a:off x="0" y="0"/>
                      <a:ext cx="1447874" cy="819192"/>
                    </a:xfrm>
                    <a:prstGeom prst="rect">
                      <a:avLst/>
                    </a:prstGeom>
                  </pic:spPr>
                </pic:pic>
              </a:graphicData>
            </a:graphic>
          </wp:inline>
        </w:drawing>
      </w:r>
    </w:p>
    <w:p w14:paraId="028AB33B" w14:textId="77777777" w:rsidR="003644A5" w:rsidRDefault="003644A5" w:rsidP="003644A5"/>
    <w:p w14:paraId="1E0A8792" w14:textId="77777777" w:rsidR="003644A5" w:rsidRDefault="003644A5" w:rsidP="003644A5">
      <w:r>
        <w:t>Aleksander:</w:t>
      </w:r>
    </w:p>
    <w:p w14:paraId="27DBFA3C" w14:textId="4B268C14" w:rsidR="003644A5" w:rsidRDefault="003644A5" w:rsidP="003644A5">
      <w:r>
        <w:rPr>
          <w:noProof/>
        </w:rPr>
        <w:drawing>
          <wp:anchor distT="0" distB="0" distL="114300" distR="114300" simplePos="0" relativeHeight="251661312" behindDoc="1" locked="0" layoutInCell="1" allowOverlap="1" wp14:anchorId="686FD41F" wp14:editId="20D8B375">
            <wp:simplePos x="0" y="0"/>
            <wp:positionH relativeFrom="margin">
              <wp:align>left</wp:align>
            </wp:positionH>
            <wp:positionV relativeFrom="paragraph">
              <wp:posOffset>2540</wp:posOffset>
            </wp:positionV>
            <wp:extent cx="2787650" cy="462961"/>
            <wp:effectExtent l="0" t="0" r="0" b="0"/>
            <wp:wrapNone/>
            <wp:docPr id="606168323" name="Picture 2"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68323" name="Picture 2" descr="A close-up of a black let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650" cy="462961"/>
                    </a:xfrm>
                    <a:prstGeom prst="rect">
                      <a:avLst/>
                    </a:prstGeom>
                    <a:noFill/>
                    <a:ln>
                      <a:noFill/>
                    </a:ln>
                  </pic:spPr>
                </pic:pic>
              </a:graphicData>
            </a:graphic>
          </wp:anchor>
        </w:drawing>
      </w:r>
    </w:p>
    <w:p w14:paraId="14FFBB2B" w14:textId="19541E99" w:rsidR="003644A5" w:rsidRDefault="003644A5" w:rsidP="003644A5"/>
    <w:p w14:paraId="31BC23E8" w14:textId="77777777" w:rsidR="003644A5" w:rsidRDefault="003644A5" w:rsidP="003644A5">
      <w:pPr>
        <w:pBdr>
          <w:bottom w:val="single" w:sz="12" w:space="1" w:color="auto"/>
        </w:pBdr>
      </w:pPr>
    </w:p>
    <w:p w14:paraId="19BA5978" w14:textId="77777777" w:rsidR="003644A5" w:rsidRDefault="003644A5" w:rsidP="003644A5"/>
    <w:p w14:paraId="1D07106F" w14:textId="77777777" w:rsidR="003644A5" w:rsidRDefault="003644A5" w:rsidP="003644A5"/>
    <w:p w14:paraId="4839975F" w14:textId="54FC5EB1" w:rsidR="003644A5" w:rsidRDefault="003644A5">
      <w:pPr>
        <w:rPr>
          <w:lang w:val="nn-NO"/>
        </w:rPr>
      </w:pPr>
      <w:r>
        <w:rPr>
          <w:lang w:val="nn-NO"/>
        </w:rPr>
        <w:br w:type="page"/>
      </w:r>
    </w:p>
    <w:p w14:paraId="70C991D3" w14:textId="77777777" w:rsidR="0012342D" w:rsidRPr="0012342D" w:rsidRDefault="0012342D" w:rsidP="0012342D">
      <w:pPr>
        <w:pStyle w:val="BodyText"/>
        <w:rPr>
          <w:lang w:val="nn-NO"/>
        </w:rPr>
      </w:pPr>
    </w:p>
    <w:p w14:paraId="5BC09851" w14:textId="7015A607" w:rsidR="00D6252D" w:rsidRDefault="00807295" w:rsidP="00807295">
      <w:pPr>
        <w:pStyle w:val="Heading2"/>
        <w:rPr>
          <w:i w:val="0"/>
          <w:iCs w:val="0"/>
          <w:lang w:val="nn-NO"/>
        </w:rPr>
      </w:pPr>
      <w:bookmarkStart w:id="20" w:name="_Toc151710217"/>
      <w:r w:rsidRPr="005031B4">
        <w:rPr>
          <w:i w:val="0"/>
          <w:iCs w:val="0"/>
          <w:lang w:val="nn-NO"/>
        </w:rPr>
        <w:t>Prosjektplan</w:t>
      </w:r>
      <w:bookmarkEnd w:id="20"/>
    </w:p>
    <w:p w14:paraId="5DAFFACE" w14:textId="77777777" w:rsidR="00D9776A" w:rsidRPr="00807F7F" w:rsidRDefault="00D9776A" w:rsidP="00D9776A">
      <w:pPr>
        <w:autoSpaceDE w:val="0"/>
        <w:autoSpaceDN w:val="0"/>
        <w:adjustRightInd w:val="0"/>
        <w:rPr>
          <w:lang w:val="nn-NO"/>
        </w:rPr>
      </w:pPr>
      <w:r>
        <w:rPr>
          <w:lang w:val="nn-NO"/>
        </w:rPr>
        <w:t xml:space="preserve">Vi skal gjennomføre eit prosjektarbeid som skal vise vår kompetanse til å jobbe i lag som eit team. Vi tenkte å vente med å lage ein prosjektplan til alle i teamet var ledig, men </w:t>
      </w:r>
      <w:proofErr w:type="spellStart"/>
      <w:r>
        <w:rPr>
          <w:lang w:val="nn-NO"/>
        </w:rPr>
        <w:t>pågrunn</w:t>
      </w:r>
      <w:proofErr w:type="spellEnd"/>
      <w:r>
        <w:rPr>
          <w:lang w:val="nn-NO"/>
        </w:rPr>
        <w:t xml:space="preserve"> av aktivt minkande tidsfrist var Nikolai, </w:t>
      </w:r>
      <w:proofErr w:type="spellStart"/>
      <w:r>
        <w:rPr>
          <w:lang w:val="nn-NO"/>
        </w:rPr>
        <w:t>Bakri</w:t>
      </w:r>
      <w:proofErr w:type="spellEnd"/>
      <w:r>
        <w:rPr>
          <w:lang w:val="nn-NO"/>
        </w:rPr>
        <w:t xml:space="preserve"> og Henrik </w:t>
      </w:r>
      <w:proofErr w:type="spellStart"/>
      <w:r>
        <w:rPr>
          <w:lang w:val="nn-NO"/>
        </w:rPr>
        <w:t>nødt</w:t>
      </w:r>
      <w:proofErr w:type="spellEnd"/>
      <w:r>
        <w:rPr>
          <w:lang w:val="nn-NO"/>
        </w:rPr>
        <w:t xml:space="preserve"> til å lage ein prosjektplan for prosjektet som heile gruppa må følgje. Vi ynskjer at når vi kjem ut av dette faget, så har vi god kompetanse om korleis vi skal jobbe i lag i eit team. Dette vil seie at vi skal lære korleis vi fordeler arbeid, korleis vi som eit lag samarbeider og korleis </w:t>
      </w:r>
    </w:p>
    <w:p w14:paraId="43359B76" w14:textId="77777777" w:rsidR="00D9776A" w:rsidRPr="00807F7F" w:rsidRDefault="00D9776A" w:rsidP="00D9776A">
      <w:pPr>
        <w:rPr>
          <w:lang w:val="nn-NO"/>
        </w:rPr>
      </w:pPr>
    </w:p>
    <w:p w14:paraId="7A99C38C" w14:textId="77777777" w:rsidR="00D9776A" w:rsidRPr="00807F7F" w:rsidRDefault="00D9776A" w:rsidP="00D9776A">
      <w:pPr>
        <w:rPr>
          <w:lang w:val="nn-NO"/>
        </w:rPr>
      </w:pPr>
      <w:r w:rsidRPr="00807F7F">
        <w:rPr>
          <w:lang w:val="nn-NO"/>
        </w:rPr>
        <w:t xml:space="preserve">Vi starta å bygge ein robot </w:t>
      </w:r>
      <w:proofErr w:type="spellStart"/>
      <w:r w:rsidRPr="00807F7F">
        <w:rPr>
          <w:lang w:val="nn-NO"/>
        </w:rPr>
        <w:t>model</w:t>
      </w:r>
      <w:proofErr w:type="spellEnd"/>
      <w:r w:rsidRPr="00807F7F">
        <w:rPr>
          <w:lang w:val="nn-NO"/>
        </w:rPr>
        <w:t xml:space="preserve"> før vi bestemte oss for </w:t>
      </w:r>
      <w:proofErr w:type="spellStart"/>
      <w:r w:rsidRPr="00807F7F">
        <w:rPr>
          <w:lang w:val="nn-NO"/>
        </w:rPr>
        <w:t>oppgavene</w:t>
      </w:r>
      <w:proofErr w:type="spellEnd"/>
      <w:r w:rsidRPr="00807F7F">
        <w:rPr>
          <w:lang w:val="nn-NO"/>
        </w:rPr>
        <w:t xml:space="preserve"> vi skulle løyse. Vi hadde ein tanke om </w:t>
      </w:r>
      <w:proofErr w:type="spellStart"/>
      <w:r w:rsidRPr="00807F7F">
        <w:rPr>
          <w:lang w:val="nn-NO"/>
        </w:rPr>
        <w:t>hvilken</w:t>
      </w:r>
      <w:proofErr w:type="spellEnd"/>
      <w:r w:rsidRPr="00807F7F">
        <w:rPr>
          <w:lang w:val="nn-NO"/>
        </w:rPr>
        <w:t xml:space="preserve"> </w:t>
      </w:r>
      <w:proofErr w:type="spellStart"/>
      <w:r w:rsidRPr="00807F7F">
        <w:rPr>
          <w:lang w:val="nn-NO"/>
        </w:rPr>
        <w:t>oppgaver</w:t>
      </w:r>
      <w:proofErr w:type="spellEnd"/>
      <w:r w:rsidRPr="00807F7F">
        <w:rPr>
          <w:lang w:val="nn-NO"/>
        </w:rPr>
        <w:t xml:space="preserve"> vi skulle løyse, som er dem vi baserte oss på når vi bygde utstyret. Vi </w:t>
      </w:r>
      <w:proofErr w:type="spellStart"/>
      <w:r w:rsidRPr="00807F7F">
        <w:rPr>
          <w:lang w:val="nn-NO"/>
        </w:rPr>
        <w:t>endte</w:t>
      </w:r>
      <w:proofErr w:type="spellEnd"/>
      <w:r w:rsidRPr="00807F7F">
        <w:rPr>
          <w:lang w:val="nn-NO"/>
        </w:rPr>
        <w:t xml:space="preserve"> opp med å komme fram til at vi skulle løyse </w:t>
      </w:r>
      <w:proofErr w:type="spellStart"/>
      <w:r w:rsidRPr="00807F7F">
        <w:rPr>
          <w:lang w:val="nn-NO"/>
        </w:rPr>
        <w:t>oppgave</w:t>
      </w:r>
      <w:proofErr w:type="spellEnd"/>
      <w:r w:rsidRPr="00807F7F">
        <w:rPr>
          <w:lang w:val="nn-NO"/>
        </w:rPr>
        <w:t xml:space="preserve"> 1, 3, 5, 7 og 11. Vi har laga roboten </w:t>
      </w:r>
      <w:proofErr w:type="spellStart"/>
      <w:r w:rsidRPr="00807F7F">
        <w:rPr>
          <w:lang w:val="nn-NO"/>
        </w:rPr>
        <w:t>modulær</w:t>
      </w:r>
      <w:proofErr w:type="spellEnd"/>
      <w:r w:rsidRPr="00807F7F">
        <w:rPr>
          <w:lang w:val="nn-NO"/>
        </w:rPr>
        <w:t xml:space="preserve"> slik at vi kan enkelt bytte ut utstyr den skal bruke til å løyse </w:t>
      </w:r>
      <w:proofErr w:type="spellStart"/>
      <w:r w:rsidRPr="00807F7F">
        <w:rPr>
          <w:lang w:val="nn-NO"/>
        </w:rPr>
        <w:t>oppgaver</w:t>
      </w:r>
      <w:proofErr w:type="spellEnd"/>
      <w:r w:rsidRPr="00807F7F">
        <w:rPr>
          <w:lang w:val="nn-NO"/>
        </w:rPr>
        <w:t xml:space="preserve"> av. Vi ønsker å vise at å lage deler som er modulere vil gjere det enklare og </w:t>
      </w:r>
      <w:proofErr w:type="spellStart"/>
      <w:r w:rsidRPr="00807F7F">
        <w:rPr>
          <w:lang w:val="nn-NO"/>
        </w:rPr>
        <w:t>raskara</w:t>
      </w:r>
      <w:proofErr w:type="spellEnd"/>
      <w:r w:rsidRPr="00807F7F">
        <w:rPr>
          <w:lang w:val="nn-NO"/>
        </w:rPr>
        <w:t xml:space="preserve"> for konstruksjonsbedrifter å bytte utstyr. Det vil også vere meir miljøvenleg enn vanleg utstyr, sidan det vil redusere det som trengs til å lage ei </w:t>
      </w:r>
      <w:proofErr w:type="spellStart"/>
      <w:r w:rsidRPr="00807F7F">
        <w:rPr>
          <w:lang w:val="nn-NO"/>
        </w:rPr>
        <w:t>gravmaskin</w:t>
      </w:r>
      <w:proofErr w:type="spellEnd"/>
      <w:r w:rsidRPr="00807F7F">
        <w:rPr>
          <w:lang w:val="nn-NO"/>
        </w:rPr>
        <w:t xml:space="preserve"> for eksempel. I du trenger berre skuffa og armen, så kan du feste den på ein </w:t>
      </w:r>
      <w:proofErr w:type="spellStart"/>
      <w:r w:rsidRPr="00807F7F">
        <w:rPr>
          <w:lang w:val="nn-NO"/>
        </w:rPr>
        <w:t>modulær</w:t>
      </w:r>
      <w:proofErr w:type="spellEnd"/>
      <w:r w:rsidRPr="00807F7F">
        <w:rPr>
          <w:lang w:val="nn-NO"/>
        </w:rPr>
        <w:t xml:space="preserve"> </w:t>
      </w:r>
      <w:proofErr w:type="spellStart"/>
      <w:r w:rsidRPr="00807F7F">
        <w:rPr>
          <w:lang w:val="nn-NO"/>
        </w:rPr>
        <w:t>enhenhet</w:t>
      </w:r>
      <w:proofErr w:type="spellEnd"/>
      <w:r w:rsidRPr="00807F7F">
        <w:rPr>
          <w:lang w:val="nn-NO"/>
        </w:rPr>
        <w:t xml:space="preserve">, som kanskje tidlegare har vore ein </w:t>
      </w:r>
      <w:proofErr w:type="spellStart"/>
      <w:r w:rsidRPr="00807F7F">
        <w:rPr>
          <w:lang w:val="nn-NO"/>
        </w:rPr>
        <w:t>bulldoser</w:t>
      </w:r>
      <w:proofErr w:type="spellEnd"/>
      <w:r w:rsidRPr="00807F7F">
        <w:rPr>
          <w:lang w:val="nn-NO"/>
        </w:rPr>
        <w:t>.</w:t>
      </w:r>
    </w:p>
    <w:p w14:paraId="77EFCF36" w14:textId="77777777" w:rsidR="00D9776A" w:rsidRPr="00807F7F" w:rsidRDefault="00D9776A" w:rsidP="00D9776A">
      <w:pPr>
        <w:rPr>
          <w:lang w:val="nn-NO"/>
        </w:rPr>
      </w:pPr>
    </w:p>
    <w:p w14:paraId="45ED4679" w14:textId="77777777" w:rsidR="00D9776A" w:rsidRPr="00807F7F" w:rsidRDefault="00D9776A" w:rsidP="00D9776A">
      <w:pPr>
        <w:rPr>
          <w:lang w:val="nn-NO"/>
        </w:rPr>
      </w:pPr>
    </w:p>
    <w:tbl>
      <w:tblPr>
        <w:tblW w:w="7440" w:type="dxa"/>
        <w:tblLook w:val="04A0" w:firstRow="1" w:lastRow="0" w:firstColumn="1" w:lastColumn="0" w:noHBand="0" w:noVBand="1"/>
      </w:tblPr>
      <w:tblGrid>
        <w:gridCol w:w="3360"/>
        <w:gridCol w:w="1020"/>
        <w:gridCol w:w="1020"/>
        <w:gridCol w:w="1020"/>
        <w:gridCol w:w="1020"/>
      </w:tblGrid>
      <w:tr w:rsidR="00D9776A" w:rsidRPr="000C4D53" w14:paraId="6996B0B3" w14:textId="77777777" w:rsidTr="009B4BDB">
        <w:trPr>
          <w:trHeight w:val="292"/>
        </w:trPr>
        <w:tc>
          <w:tcPr>
            <w:tcW w:w="3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B5738A"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E1E37F8"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Uke 1</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855FFD5"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Uke 2</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264466F2"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Uke 3</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292E2037"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Uke 4</w:t>
            </w:r>
          </w:p>
        </w:tc>
      </w:tr>
      <w:tr w:rsidR="00D9776A" w:rsidRPr="000C4D53" w14:paraId="1C4C4D15" w14:textId="77777777" w:rsidTr="009B4BDB">
        <w:trPr>
          <w:trHeight w:val="292"/>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5505B13F"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Bygge robot og planlegge rund det.</w:t>
            </w:r>
          </w:p>
        </w:tc>
        <w:tc>
          <w:tcPr>
            <w:tcW w:w="1020" w:type="dxa"/>
            <w:tcBorders>
              <w:top w:val="nil"/>
              <w:left w:val="nil"/>
              <w:bottom w:val="single" w:sz="4" w:space="0" w:color="auto"/>
              <w:right w:val="single" w:sz="4" w:space="0" w:color="auto"/>
            </w:tcBorders>
            <w:shd w:val="clear" w:color="000000" w:fill="8EA9DB"/>
            <w:noWrap/>
            <w:vAlign w:val="bottom"/>
            <w:hideMark/>
          </w:tcPr>
          <w:p w14:paraId="566D9F25"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467F1F70"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auto" w:fill="auto"/>
            <w:noWrap/>
            <w:vAlign w:val="bottom"/>
            <w:hideMark/>
          </w:tcPr>
          <w:p w14:paraId="15E5F317"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auto" w:fill="auto"/>
            <w:noWrap/>
            <w:vAlign w:val="bottom"/>
            <w:hideMark/>
          </w:tcPr>
          <w:p w14:paraId="31AB864F"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r>
      <w:tr w:rsidR="00D9776A" w:rsidRPr="000C4D53" w14:paraId="0BED3F8E" w14:textId="77777777" w:rsidTr="009B4BDB">
        <w:trPr>
          <w:trHeight w:val="292"/>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3635E3F0"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Skrive rapport</w:t>
            </w:r>
          </w:p>
        </w:tc>
        <w:tc>
          <w:tcPr>
            <w:tcW w:w="1020" w:type="dxa"/>
            <w:tcBorders>
              <w:top w:val="nil"/>
              <w:left w:val="nil"/>
              <w:bottom w:val="single" w:sz="4" w:space="0" w:color="auto"/>
              <w:right w:val="single" w:sz="4" w:space="0" w:color="auto"/>
            </w:tcBorders>
            <w:shd w:val="clear" w:color="auto" w:fill="auto"/>
            <w:noWrap/>
            <w:vAlign w:val="bottom"/>
            <w:hideMark/>
          </w:tcPr>
          <w:p w14:paraId="4C7648B3"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70CFE50C"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7292FE62"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0C35EDB7"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r>
      <w:tr w:rsidR="00D9776A" w:rsidRPr="000C4D53" w14:paraId="36B295A3" w14:textId="77777777" w:rsidTr="009B4BDB">
        <w:trPr>
          <w:trHeight w:val="292"/>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27ABD54C"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Lage prosjektplan</w:t>
            </w:r>
          </w:p>
        </w:tc>
        <w:tc>
          <w:tcPr>
            <w:tcW w:w="1020" w:type="dxa"/>
            <w:tcBorders>
              <w:top w:val="nil"/>
              <w:left w:val="nil"/>
              <w:bottom w:val="single" w:sz="4" w:space="0" w:color="auto"/>
              <w:right w:val="single" w:sz="4" w:space="0" w:color="auto"/>
            </w:tcBorders>
            <w:shd w:val="clear" w:color="auto" w:fill="auto"/>
            <w:noWrap/>
            <w:vAlign w:val="bottom"/>
            <w:hideMark/>
          </w:tcPr>
          <w:p w14:paraId="06228C9F"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auto" w:fill="auto"/>
            <w:noWrap/>
            <w:vAlign w:val="bottom"/>
            <w:hideMark/>
          </w:tcPr>
          <w:p w14:paraId="7679523A"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27546A31"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FFFFFF"/>
            <w:noWrap/>
            <w:vAlign w:val="bottom"/>
            <w:hideMark/>
          </w:tcPr>
          <w:p w14:paraId="6C7A9BA9"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r>
      <w:tr w:rsidR="00D9776A" w:rsidRPr="000C4D53" w14:paraId="6583EE93" w14:textId="77777777" w:rsidTr="009B4BDB">
        <w:trPr>
          <w:trHeight w:val="292"/>
        </w:trPr>
        <w:tc>
          <w:tcPr>
            <w:tcW w:w="3360" w:type="dxa"/>
            <w:tcBorders>
              <w:top w:val="nil"/>
              <w:left w:val="single" w:sz="4" w:space="0" w:color="auto"/>
              <w:bottom w:val="single" w:sz="4" w:space="0" w:color="auto"/>
              <w:right w:val="single" w:sz="4" w:space="0" w:color="auto"/>
            </w:tcBorders>
            <w:shd w:val="clear" w:color="auto" w:fill="auto"/>
            <w:noWrap/>
            <w:vAlign w:val="bottom"/>
            <w:hideMark/>
          </w:tcPr>
          <w:p w14:paraId="7C234FC6" w14:textId="77777777" w:rsidR="00D9776A" w:rsidRPr="000C4D53" w:rsidRDefault="00D9776A" w:rsidP="009B4BDB">
            <w:pPr>
              <w:rPr>
                <w:rFonts w:ascii="Calibri" w:hAnsi="Calibri" w:cs="Calibri"/>
                <w:color w:val="000000"/>
                <w:sz w:val="22"/>
                <w:szCs w:val="22"/>
                <w:lang w:val="nn-NO" w:eastAsia="en-GB"/>
              </w:rPr>
            </w:pPr>
            <w:proofErr w:type="spellStart"/>
            <w:r w:rsidRPr="000C4D53">
              <w:rPr>
                <w:rFonts w:ascii="Calibri" w:hAnsi="Calibri" w:cs="Calibri"/>
                <w:color w:val="000000"/>
                <w:sz w:val="22"/>
                <w:szCs w:val="22"/>
                <w:lang w:val="nn-NO" w:eastAsia="en-GB"/>
              </w:rPr>
              <w:t>Oppgave</w:t>
            </w:r>
            <w:proofErr w:type="spellEnd"/>
            <w:r w:rsidRPr="000C4D53">
              <w:rPr>
                <w:rFonts w:ascii="Calibri" w:hAnsi="Calibri" w:cs="Calibri"/>
                <w:color w:val="000000"/>
                <w:sz w:val="22"/>
                <w:szCs w:val="22"/>
                <w:lang w:val="nn-NO" w:eastAsia="en-GB"/>
              </w:rPr>
              <w:t xml:space="preserve"> orientering</w:t>
            </w:r>
          </w:p>
        </w:tc>
        <w:tc>
          <w:tcPr>
            <w:tcW w:w="1020" w:type="dxa"/>
            <w:tcBorders>
              <w:top w:val="nil"/>
              <w:left w:val="nil"/>
              <w:bottom w:val="single" w:sz="4" w:space="0" w:color="auto"/>
              <w:right w:val="single" w:sz="4" w:space="0" w:color="auto"/>
            </w:tcBorders>
            <w:shd w:val="clear" w:color="auto" w:fill="auto"/>
            <w:noWrap/>
            <w:vAlign w:val="bottom"/>
            <w:hideMark/>
          </w:tcPr>
          <w:p w14:paraId="71B85CA8"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auto" w:fill="auto"/>
            <w:noWrap/>
            <w:vAlign w:val="bottom"/>
            <w:hideMark/>
          </w:tcPr>
          <w:p w14:paraId="48C79171"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8EA9DB"/>
            <w:noWrap/>
            <w:vAlign w:val="bottom"/>
            <w:hideMark/>
          </w:tcPr>
          <w:p w14:paraId="2B2371FF"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single" w:sz="4" w:space="0" w:color="auto"/>
              <w:right w:val="single" w:sz="4" w:space="0" w:color="auto"/>
            </w:tcBorders>
            <w:shd w:val="clear" w:color="000000" w:fill="FFFFFF"/>
            <w:noWrap/>
            <w:vAlign w:val="bottom"/>
            <w:hideMark/>
          </w:tcPr>
          <w:p w14:paraId="09D9043B"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r>
      <w:tr w:rsidR="00D9776A" w:rsidRPr="000C4D53" w14:paraId="20359B55" w14:textId="77777777" w:rsidTr="009B4BDB">
        <w:trPr>
          <w:trHeight w:val="292"/>
        </w:trPr>
        <w:tc>
          <w:tcPr>
            <w:tcW w:w="3360" w:type="dxa"/>
            <w:tcBorders>
              <w:top w:val="nil"/>
              <w:left w:val="single" w:sz="4" w:space="0" w:color="auto"/>
              <w:bottom w:val="nil"/>
              <w:right w:val="single" w:sz="4" w:space="0" w:color="auto"/>
            </w:tcBorders>
            <w:shd w:val="clear" w:color="auto" w:fill="auto"/>
            <w:noWrap/>
            <w:vAlign w:val="bottom"/>
            <w:hideMark/>
          </w:tcPr>
          <w:p w14:paraId="11645E83"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xml:space="preserve">Programmering </w:t>
            </w:r>
          </w:p>
        </w:tc>
        <w:tc>
          <w:tcPr>
            <w:tcW w:w="1020" w:type="dxa"/>
            <w:tcBorders>
              <w:top w:val="nil"/>
              <w:left w:val="nil"/>
              <w:bottom w:val="nil"/>
              <w:right w:val="single" w:sz="4" w:space="0" w:color="auto"/>
            </w:tcBorders>
            <w:shd w:val="clear" w:color="auto" w:fill="auto"/>
            <w:noWrap/>
            <w:vAlign w:val="bottom"/>
            <w:hideMark/>
          </w:tcPr>
          <w:p w14:paraId="528A8AA6"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nil"/>
              <w:right w:val="single" w:sz="4" w:space="0" w:color="auto"/>
            </w:tcBorders>
            <w:shd w:val="clear" w:color="auto" w:fill="auto"/>
            <w:noWrap/>
            <w:vAlign w:val="bottom"/>
            <w:hideMark/>
          </w:tcPr>
          <w:p w14:paraId="27F5F1F3"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nil"/>
              <w:right w:val="single" w:sz="4" w:space="0" w:color="auto"/>
            </w:tcBorders>
            <w:shd w:val="clear" w:color="000000" w:fill="8EA9DB"/>
            <w:noWrap/>
            <w:vAlign w:val="bottom"/>
            <w:hideMark/>
          </w:tcPr>
          <w:p w14:paraId="214FC37B"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c>
          <w:tcPr>
            <w:tcW w:w="1020" w:type="dxa"/>
            <w:tcBorders>
              <w:top w:val="nil"/>
              <w:left w:val="nil"/>
              <w:bottom w:val="nil"/>
              <w:right w:val="single" w:sz="4" w:space="0" w:color="auto"/>
            </w:tcBorders>
            <w:shd w:val="clear" w:color="000000" w:fill="8EA9DB"/>
            <w:noWrap/>
            <w:vAlign w:val="bottom"/>
            <w:hideMark/>
          </w:tcPr>
          <w:p w14:paraId="0C0B151C" w14:textId="77777777" w:rsidR="00D9776A" w:rsidRPr="000C4D53" w:rsidRDefault="00D9776A" w:rsidP="009B4BDB">
            <w:pPr>
              <w:rPr>
                <w:rFonts w:ascii="Calibri" w:hAnsi="Calibri" w:cs="Calibri"/>
                <w:color w:val="000000"/>
                <w:sz w:val="22"/>
                <w:szCs w:val="22"/>
                <w:lang w:val="nn-NO" w:eastAsia="en-GB"/>
              </w:rPr>
            </w:pPr>
            <w:r w:rsidRPr="000C4D53">
              <w:rPr>
                <w:rFonts w:ascii="Calibri" w:hAnsi="Calibri" w:cs="Calibri"/>
                <w:color w:val="000000"/>
                <w:sz w:val="22"/>
                <w:szCs w:val="22"/>
                <w:lang w:val="nn-NO" w:eastAsia="en-GB"/>
              </w:rPr>
              <w:t> </w:t>
            </w:r>
          </w:p>
        </w:tc>
      </w:tr>
      <w:tr w:rsidR="00D9776A" w:rsidRPr="00807F7F" w14:paraId="3D113916" w14:textId="77777777" w:rsidTr="009B4BDB">
        <w:trPr>
          <w:trHeight w:val="292"/>
        </w:trPr>
        <w:tc>
          <w:tcPr>
            <w:tcW w:w="3360" w:type="dxa"/>
            <w:tcBorders>
              <w:top w:val="nil"/>
              <w:left w:val="single" w:sz="4" w:space="0" w:color="auto"/>
              <w:bottom w:val="single" w:sz="4" w:space="0" w:color="auto"/>
              <w:right w:val="single" w:sz="4" w:space="0" w:color="auto"/>
            </w:tcBorders>
            <w:shd w:val="clear" w:color="auto" w:fill="auto"/>
            <w:noWrap/>
            <w:vAlign w:val="bottom"/>
          </w:tcPr>
          <w:p w14:paraId="4394BC48" w14:textId="77777777" w:rsidR="00D9776A" w:rsidRPr="00807F7F" w:rsidRDefault="00D9776A" w:rsidP="009B4BDB">
            <w:pPr>
              <w:rPr>
                <w:rFonts w:ascii="Calibri" w:hAnsi="Calibri" w:cs="Calibri"/>
                <w:color w:val="000000"/>
                <w:sz w:val="22"/>
                <w:szCs w:val="22"/>
                <w:lang w:val="nn-NO" w:eastAsia="en-GB"/>
              </w:rPr>
            </w:pPr>
          </w:p>
        </w:tc>
        <w:tc>
          <w:tcPr>
            <w:tcW w:w="1020" w:type="dxa"/>
            <w:tcBorders>
              <w:top w:val="nil"/>
              <w:left w:val="nil"/>
              <w:bottom w:val="single" w:sz="4" w:space="0" w:color="auto"/>
              <w:right w:val="single" w:sz="4" w:space="0" w:color="auto"/>
            </w:tcBorders>
            <w:shd w:val="clear" w:color="auto" w:fill="auto"/>
            <w:noWrap/>
            <w:vAlign w:val="bottom"/>
          </w:tcPr>
          <w:p w14:paraId="3C07FD09" w14:textId="77777777" w:rsidR="00D9776A" w:rsidRPr="00807F7F" w:rsidRDefault="00D9776A" w:rsidP="009B4BDB">
            <w:pPr>
              <w:rPr>
                <w:rFonts w:ascii="Calibri" w:hAnsi="Calibri" w:cs="Calibri"/>
                <w:color w:val="000000"/>
                <w:sz w:val="22"/>
                <w:szCs w:val="22"/>
                <w:lang w:val="nn-NO" w:eastAsia="en-GB"/>
              </w:rPr>
            </w:pPr>
          </w:p>
        </w:tc>
        <w:tc>
          <w:tcPr>
            <w:tcW w:w="1020" w:type="dxa"/>
            <w:tcBorders>
              <w:top w:val="nil"/>
              <w:left w:val="nil"/>
              <w:bottom w:val="single" w:sz="4" w:space="0" w:color="auto"/>
              <w:right w:val="single" w:sz="4" w:space="0" w:color="auto"/>
            </w:tcBorders>
            <w:shd w:val="clear" w:color="auto" w:fill="auto"/>
            <w:noWrap/>
            <w:vAlign w:val="bottom"/>
          </w:tcPr>
          <w:p w14:paraId="198304CF" w14:textId="77777777" w:rsidR="00D9776A" w:rsidRPr="00807F7F" w:rsidRDefault="00D9776A" w:rsidP="009B4BDB">
            <w:pPr>
              <w:rPr>
                <w:rFonts w:ascii="Calibri" w:hAnsi="Calibri" w:cs="Calibri"/>
                <w:color w:val="000000"/>
                <w:sz w:val="22"/>
                <w:szCs w:val="22"/>
                <w:lang w:val="nn-NO" w:eastAsia="en-GB"/>
              </w:rPr>
            </w:pPr>
          </w:p>
        </w:tc>
        <w:tc>
          <w:tcPr>
            <w:tcW w:w="1020" w:type="dxa"/>
            <w:tcBorders>
              <w:top w:val="nil"/>
              <w:left w:val="nil"/>
              <w:bottom w:val="single" w:sz="4" w:space="0" w:color="auto"/>
              <w:right w:val="single" w:sz="4" w:space="0" w:color="auto"/>
            </w:tcBorders>
            <w:shd w:val="clear" w:color="000000" w:fill="8EA9DB"/>
            <w:noWrap/>
            <w:vAlign w:val="bottom"/>
          </w:tcPr>
          <w:p w14:paraId="525C3810" w14:textId="77777777" w:rsidR="00D9776A" w:rsidRPr="00807F7F" w:rsidRDefault="00D9776A" w:rsidP="009B4BDB">
            <w:pPr>
              <w:rPr>
                <w:rFonts w:ascii="Calibri" w:hAnsi="Calibri" w:cs="Calibri"/>
                <w:color w:val="000000"/>
                <w:sz w:val="22"/>
                <w:szCs w:val="22"/>
                <w:lang w:val="nn-NO" w:eastAsia="en-GB"/>
              </w:rPr>
            </w:pPr>
          </w:p>
        </w:tc>
        <w:tc>
          <w:tcPr>
            <w:tcW w:w="1020" w:type="dxa"/>
            <w:tcBorders>
              <w:top w:val="nil"/>
              <w:left w:val="nil"/>
              <w:bottom w:val="single" w:sz="4" w:space="0" w:color="auto"/>
              <w:right w:val="single" w:sz="4" w:space="0" w:color="auto"/>
            </w:tcBorders>
            <w:shd w:val="clear" w:color="000000" w:fill="8EA9DB"/>
            <w:noWrap/>
            <w:vAlign w:val="bottom"/>
          </w:tcPr>
          <w:p w14:paraId="36DFA6DD" w14:textId="77777777" w:rsidR="00D9776A" w:rsidRPr="00807F7F" w:rsidRDefault="00D9776A" w:rsidP="009B4BDB">
            <w:pPr>
              <w:rPr>
                <w:rFonts w:ascii="Calibri" w:hAnsi="Calibri" w:cs="Calibri"/>
                <w:color w:val="000000"/>
                <w:sz w:val="22"/>
                <w:szCs w:val="22"/>
                <w:lang w:val="nn-NO" w:eastAsia="en-GB"/>
              </w:rPr>
            </w:pPr>
          </w:p>
        </w:tc>
      </w:tr>
    </w:tbl>
    <w:p w14:paraId="58C7E1CC" w14:textId="77777777" w:rsidR="00D9776A" w:rsidRPr="00807F7F" w:rsidRDefault="00D9776A" w:rsidP="00D9776A">
      <w:pPr>
        <w:rPr>
          <w:lang w:val="nn-NO" w:eastAsia="en-US"/>
        </w:rPr>
      </w:pPr>
    </w:p>
    <w:tbl>
      <w:tblPr>
        <w:tblStyle w:val="TableGrid"/>
        <w:tblW w:w="9351" w:type="dxa"/>
        <w:tblLook w:val="04A0" w:firstRow="1" w:lastRow="0" w:firstColumn="1" w:lastColumn="0" w:noHBand="0" w:noVBand="1"/>
      </w:tblPr>
      <w:tblGrid>
        <w:gridCol w:w="2532"/>
        <w:gridCol w:w="1413"/>
        <w:gridCol w:w="1754"/>
        <w:gridCol w:w="1328"/>
        <w:gridCol w:w="2324"/>
      </w:tblGrid>
      <w:tr w:rsidR="00D9776A" w:rsidRPr="00807F7F" w14:paraId="1D315753" w14:textId="77777777" w:rsidTr="009B4BDB">
        <w:trPr>
          <w:trHeight w:val="612"/>
        </w:trPr>
        <w:tc>
          <w:tcPr>
            <w:tcW w:w="2576" w:type="dxa"/>
          </w:tcPr>
          <w:p w14:paraId="072E4307" w14:textId="77777777" w:rsidR="00D9776A" w:rsidRPr="00807F7F" w:rsidRDefault="00D9776A" w:rsidP="009B4BDB">
            <w:pPr>
              <w:rPr>
                <w:lang w:val="nn-NO"/>
              </w:rPr>
            </w:pPr>
            <w:r w:rsidRPr="00807F7F">
              <w:rPr>
                <w:lang w:val="nn-NO"/>
              </w:rPr>
              <w:t>Kva</w:t>
            </w:r>
          </w:p>
          <w:p w14:paraId="14CE16F2" w14:textId="77777777" w:rsidR="00D9776A" w:rsidRPr="00807F7F" w:rsidRDefault="00D9776A" w:rsidP="009B4BDB">
            <w:pPr>
              <w:rPr>
                <w:lang w:val="nn-NO"/>
              </w:rPr>
            </w:pPr>
          </w:p>
        </w:tc>
        <w:tc>
          <w:tcPr>
            <w:tcW w:w="1390" w:type="dxa"/>
          </w:tcPr>
          <w:p w14:paraId="41530C9E" w14:textId="77777777" w:rsidR="00D9776A" w:rsidRPr="00807F7F" w:rsidRDefault="00D9776A" w:rsidP="009B4BDB">
            <w:pPr>
              <w:rPr>
                <w:lang w:val="nn-NO"/>
              </w:rPr>
            </w:pPr>
            <w:r w:rsidRPr="00807F7F">
              <w:rPr>
                <w:lang w:val="nn-NO"/>
              </w:rPr>
              <w:t>Konsekvens</w:t>
            </w:r>
          </w:p>
          <w:p w14:paraId="2A17E6E9" w14:textId="77777777" w:rsidR="00D9776A" w:rsidRPr="00807F7F" w:rsidRDefault="00D9776A" w:rsidP="009B4BDB">
            <w:pPr>
              <w:rPr>
                <w:lang w:val="nn-NO"/>
              </w:rPr>
            </w:pPr>
            <w:r w:rsidRPr="00807F7F">
              <w:rPr>
                <w:lang w:val="nn-NO"/>
              </w:rPr>
              <w:t>1-5</w:t>
            </w:r>
          </w:p>
        </w:tc>
        <w:tc>
          <w:tcPr>
            <w:tcW w:w="1683" w:type="dxa"/>
          </w:tcPr>
          <w:p w14:paraId="7202467E" w14:textId="77777777" w:rsidR="00D9776A" w:rsidRPr="00807F7F" w:rsidRDefault="00D9776A" w:rsidP="009B4BDB">
            <w:pPr>
              <w:rPr>
                <w:lang w:val="nn-NO"/>
              </w:rPr>
            </w:pPr>
            <w:proofErr w:type="spellStart"/>
            <w:r w:rsidRPr="00807F7F">
              <w:rPr>
                <w:lang w:val="nn-NO"/>
              </w:rPr>
              <w:t>Sannsynlegheit</w:t>
            </w:r>
            <w:proofErr w:type="spellEnd"/>
          </w:p>
        </w:tc>
        <w:tc>
          <w:tcPr>
            <w:tcW w:w="1323" w:type="dxa"/>
          </w:tcPr>
          <w:p w14:paraId="5C574569" w14:textId="77777777" w:rsidR="00D9776A" w:rsidRPr="00807F7F" w:rsidRDefault="00D9776A" w:rsidP="009B4BDB">
            <w:pPr>
              <w:rPr>
                <w:lang w:val="nn-NO"/>
              </w:rPr>
            </w:pPr>
            <w:r w:rsidRPr="00807F7F">
              <w:rPr>
                <w:lang w:val="nn-NO"/>
              </w:rPr>
              <w:t>Prioritering</w:t>
            </w:r>
          </w:p>
        </w:tc>
        <w:tc>
          <w:tcPr>
            <w:tcW w:w="2379" w:type="dxa"/>
          </w:tcPr>
          <w:p w14:paraId="1B0EADE1" w14:textId="77777777" w:rsidR="00D9776A" w:rsidRPr="00807F7F" w:rsidRDefault="00D9776A" w:rsidP="009B4BDB">
            <w:pPr>
              <w:rPr>
                <w:lang w:val="nn-NO"/>
              </w:rPr>
            </w:pPr>
            <w:proofErr w:type="spellStart"/>
            <w:r w:rsidRPr="00807F7F">
              <w:rPr>
                <w:lang w:val="nn-NO"/>
              </w:rPr>
              <w:t>Beskrivelse</w:t>
            </w:r>
            <w:proofErr w:type="spellEnd"/>
          </w:p>
        </w:tc>
      </w:tr>
      <w:tr w:rsidR="00D9776A" w:rsidRPr="00807F7F" w14:paraId="599712C3" w14:textId="77777777" w:rsidTr="00E9767E">
        <w:trPr>
          <w:trHeight w:val="305"/>
        </w:trPr>
        <w:tc>
          <w:tcPr>
            <w:tcW w:w="2576" w:type="dxa"/>
          </w:tcPr>
          <w:p w14:paraId="08EFC2AE" w14:textId="77777777" w:rsidR="00D9776A" w:rsidRPr="00807F7F" w:rsidRDefault="00D9776A" w:rsidP="009B4BDB">
            <w:pPr>
              <w:rPr>
                <w:lang w:val="nn-NO"/>
              </w:rPr>
            </w:pPr>
            <w:r w:rsidRPr="00807F7F">
              <w:rPr>
                <w:lang w:val="nn-NO"/>
              </w:rPr>
              <w:t>Sjukdom</w:t>
            </w:r>
          </w:p>
        </w:tc>
        <w:tc>
          <w:tcPr>
            <w:tcW w:w="1390" w:type="dxa"/>
            <w:shd w:val="clear" w:color="auto" w:fill="FFC000"/>
          </w:tcPr>
          <w:p w14:paraId="710C312D" w14:textId="77777777" w:rsidR="00D9776A" w:rsidRPr="00807F7F" w:rsidRDefault="00D9776A" w:rsidP="009B4BDB">
            <w:pPr>
              <w:rPr>
                <w:lang w:val="nn-NO"/>
              </w:rPr>
            </w:pPr>
            <w:r w:rsidRPr="00807F7F">
              <w:rPr>
                <w:lang w:val="nn-NO"/>
              </w:rPr>
              <w:t>3</w:t>
            </w:r>
          </w:p>
        </w:tc>
        <w:tc>
          <w:tcPr>
            <w:tcW w:w="1683" w:type="dxa"/>
            <w:shd w:val="clear" w:color="auto" w:fill="FFC000"/>
          </w:tcPr>
          <w:p w14:paraId="7BC76C60" w14:textId="77777777" w:rsidR="00D9776A" w:rsidRPr="00807F7F" w:rsidRDefault="00D9776A" w:rsidP="009B4BDB">
            <w:pPr>
              <w:rPr>
                <w:lang w:val="nn-NO"/>
              </w:rPr>
            </w:pPr>
            <w:r w:rsidRPr="00807F7F">
              <w:rPr>
                <w:lang w:val="nn-NO"/>
              </w:rPr>
              <w:t>Middels</w:t>
            </w:r>
          </w:p>
        </w:tc>
        <w:tc>
          <w:tcPr>
            <w:tcW w:w="1323" w:type="dxa"/>
            <w:shd w:val="clear" w:color="auto" w:fill="00B050"/>
          </w:tcPr>
          <w:p w14:paraId="2C95A7C5" w14:textId="77777777" w:rsidR="00D9776A" w:rsidRPr="00807F7F" w:rsidRDefault="00D9776A" w:rsidP="009B4BDB">
            <w:pPr>
              <w:rPr>
                <w:lang w:val="nn-NO"/>
              </w:rPr>
            </w:pPr>
            <w:r w:rsidRPr="00807F7F">
              <w:rPr>
                <w:lang w:val="nn-NO"/>
              </w:rPr>
              <w:t>Lav</w:t>
            </w:r>
          </w:p>
        </w:tc>
        <w:tc>
          <w:tcPr>
            <w:tcW w:w="2379" w:type="dxa"/>
          </w:tcPr>
          <w:p w14:paraId="04520504" w14:textId="77777777" w:rsidR="00D9776A" w:rsidRPr="00807F7F" w:rsidRDefault="00D9776A" w:rsidP="009B4BDB">
            <w:pPr>
              <w:rPr>
                <w:lang w:val="nn-NO"/>
              </w:rPr>
            </w:pPr>
            <w:r w:rsidRPr="00807F7F">
              <w:rPr>
                <w:lang w:val="nn-NO"/>
              </w:rPr>
              <w:t xml:space="preserve">Fører til mindre </w:t>
            </w:r>
            <w:proofErr w:type="spellStart"/>
            <w:r w:rsidRPr="00807F7F">
              <w:rPr>
                <w:lang w:val="nn-NO"/>
              </w:rPr>
              <w:t>arbiedskarft</w:t>
            </w:r>
            <w:proofErr w:type="spellEnd"/>
          </w:p>
        </w:tc>
      </w:tr>
      <w:tr w:rsidR="00D9776A" w:rsidRPr="00807F7F" w14:paraId="45787D79" w14:textId="77777777" w:rsidTr="00E9767E">
        <w:trPr>
          <w:trHeight w:val="289"/>
        </w:trPr>
        <w:tc>
          <w:tcPr>
            <w:tcW w:w="2576" w:type="dxa"/>
          </w:tcPr>
          <w:p w14:paraId="13B7B868" w14:textId="77777777" w:rsidR="00D9776A" w:rsidRPr="00807F7F" w:rsidRDefault="00D9776A" w:rsidP="009B4BDB">
            <w:pPr>
              <w:rPr>
                <w:lang w:val="nn-NO"/>
              </w:rPr>
            </w:pPr>
            <w:r w:rsidRPr="00807F7F">
              <w:rPr>
                <w:lang w:val="nn-NO"/>
              </w:rPr>
              <w:t xml:space="preserve">Feil </w:t>
            </w:r>
            <w:proofErr w:type="spellStart"/>
            <w:r w:rsidRPr="00807F7F">
              <w:rPr>
                <w:lang w:val="nn-NO"/>
              </w:rPr>
              <w:t>forståelse</w:t>
            </w:r>
            <w:proofErr w:type="spellEnd"/>
          </w:p>
        </w:tc>
        <w:tc>
          <w:tcPr>
            <w:tcW w:w="1390" w:type="dxa"/>
            <w:shd w:val="clear" w:color="auto" w:fill="FFC000"/>
          </w:tcPr>
          <w:p w14:paraId="0A2A2109" w14:textId="77777777" w:rsidR="00D9776A" w:rsidRPr="00807F7F" w:rsidRDefault="00D9776A" w:rsidP="009B4BDB">
            <w:pPr>
              <w:rPr>
                <w:lang w:val="nn-NO"/>
              </w:rPr>
            </w:pPr>
            <w:r w:rsidRPr="00807F7F">
              <w:rPr>
                <w:lang w:val="nn-NO"/>
              </w:rPr>
              <w:t>3</w:t>
            </w:r>
          </w:p>
        </w:tc>
        <w:tc>
          <w:tcPr>
            <w:tcW w:w="1683" w:type="dxa"/>
            <w:shd w:val="clear" w:color="auto" w:fill="00B050"/>
          </w:tcPr>
          <w:p w14:paraId="0D42130A" w14:textId="77777777" w:rsidR="00D9776A" w:rsidRPr="00807F7F" w:rsidRDefault="00D9776A" w:rsidP="009B4BDB">
            <w:pPr>
              <w:rPr>
                <w:lang w:val="nn-NO"/>
              </w:rPr>
            </w:pPr>
            <w:r w:rsidRPr="00807F7F">
              <w:rPr>
                <w:lang w:val="nn-NO"/>
              </w:rPr>
              <w:t>Lav</w:t>
            </w:r>
          </w:p>
        </w:tc>
        <w:tc>
          <w:tcPr>
            <w:tcW w:w="1323" w:type="dxa"/>
            <w:shd w:val="clear" w:color="auto" w:fill="00B050"/>
          </w:tcPr>
          <w:p w14:paraId="3AE12606" w14:textId="77777777" w:rsidR="00D9776A" w:rsidRPr="00807F7F" w:rsidRDefault="00D9776A" w:rsidP="009B4BDB">
            <w:pPr>
              <w:rPr>
                <w:lang w:val="nn-NO"/>
              </w:rPr>
            </w:pPr>
            <w:r w:rsidRPr="00807F7F">
              <w:rPr>
                <w:lang w:val="nn-NO"/>
              </w:rPr>
              <w:t>Lav</w:t>
            </w:r>
          </w:p>
        </w:tc>
        <w:tc>
          <w:tcPr>
            <w:tcW w:w="2379" w:type="dxa"/>
          </w:tcPr>
          <w:p w14:paraId="6A7C8147" w14:textId="77777777" w:rsidR="00D9776A" w:rsidRPr="00807F7F" w:rsidRDefault="00D9776A" w:rsidP="009B4BDB">
            <w:pPr>
              <w:rPr>
                <w:lang w:val="nn-NO"/>
              </w:rPr>
            </w:pPr>
            <w:r w:rsidRPr="00807F7F">
              <w:rPr>
                <w:lang w:val="nn-NO"/>
              </w:rPr>
              <w:t>Fører til at arbeid må gjerast om igjen</w:t>
            </w:r>
          </w:p>
        </w:tc>
      </w:tr>
      <w:tr w:rsidR="00D9776A" w:rsidRPr="00807F7F" w14:paraId="7D129563" w14:textId="77777777" w:rsidTr="00E9767E">
        <w:trPr>
          <w:trHeight w:val="289"/>
        </w:trPr>
        <w:tc>
          <w:tcPr>
            <w:tcW w:w="2576" w:type="dxa"/>
          </w:tcPr>
          <w:p w14:paraId="3A726E63" w14:textId="77777777" w:rsidR="00D9776A" w:rsidRPr="00807F7F" w:rsidRDefault="00D9776A" w:rsidP="009B4BDB">
            <w:pPr>
              <w:rPr>
                <w:lang w:val="nn-NO"/>
              </w:rPr>
            </w:pPr>
            <w:r w:rsidRPr="00807F7F">
              <w:rPr>
                <w:lang w:val="nn-NO"/>
              </w:rPr>
              <w:t>Dårleg kommunikasjon</w:t>
            </w:r>
          </w:p>
        </w:tc>
        <w:tc>
          <w:tcPr>
            <w:tcW w:w="1390" w:type="dxa"/>
            <w:shd w:val="clear" w:color="auto" w:fill="C0504D" w:themeFill="accent2"/>
          </w:tcPr>
          <w:p w14:paraId="5301A73A" w14:textId="77777777" w:rsidR="00D9776A" w:rsidRPr="00807F7F" w:rsidRDefault="00D9776A" w:rsidP="009B4BDB">
            <w:pPr>
              <w:rPr>
                <w:lang w:val="nn-NO"/>
              </w:rPr>
            </w:pPr>
            <w:r w:rsidRPr="00807F7F">
              <w:rPr>
                <w:lang w:val="nn-NO"/>
              </w:rPr>
              <w:t>4</w:t>
            </w:r>
          </w:p>
        </w:tc>
        <w:tc>
          <w:tcPr>
            <w:tcW w:w="1683" w:type="dxa"/>
            <w:shd w:val="clear" w:color="auto" w:fill="FFC000"/>
          </w:tcPr>
          <w:p w14:paraId="01793F0E" w14:textId="77777777" w:rsidR="00D9776A" w:rsidRPr="00807F7F" w:rsidRDefault="00D9776A" w:rsidP="009B4BDB">
            <w:pPr>
              <w:rPr>
                <w:lang w:val="nn-NO"/>
              </w:rPr>
            </w:pPr>
            <w:r w:rsidRPr="00807F7F">
              <w:rPr>
                <w:lang w:val="nn-NO"/>
              </w:rPr>
              <w:t>Middels</w:t>
            </w:r>
          </w:p>
        </w:tc>
        <w:tc>
          <w:tcPr>
            <w:tcW w:w="1323" w:type="dxa"/>
            <w:shd w:val="clear" w:color="auto" w:fill="FFC000"/>
          </w:tcPr>
          <w:p w14:paraId="2374AD8A" w14:textId="77777777" w:rsidR="00D9776A" w:rsidRPr="00807F7F" w:rsidRDefault="00D9776A" w:rsidP="009B4BDB">
            <w:pPr>
              <w:rPr>
                <w:lang w:val="nn-NO"/>
              </w:rPr>
            </w:pPr>
            <w:r w:rsidRPr="00807F7F">
              <w:rPr>
                <w:lang w:val="nn-NO"/>
              </w:rPr>
              <w:t>Middels</w:t>
            </w:r>
          </w:p>
        </w:tc>
        <w:tc>
          <w:tcPr>
            <w:tcW w:w="2379" w:type="dxa"/>
          </w:tcPr>
          <w:p w14:paraId="4E325C7A" w14:textId="77777777" w:rsidR="00D9776A" w:rsidRPr="00807F7F" w:rsidRDefault="00D9776A" w:rsidP="009B4BDB">
            <w:pPr>
              <w:rPr>
                <w:lang w:val="nn-NO"/>
              </w:rPr>
            </w:pPr>
            <w:r w:rsidRPr="00807F7F">
              <w:rPr>
                <w:lang w:val="nn-NO"/>
              </w:rPr>
              <w:t>Fører til at arbeid skjer treigt</w:t>
            </w:r>
          </w:p>
        </w:tc>
      </w:tr>
      <w:tr w:rsidR="00D9776A" w:rsidRPr="00807F7F" w14:paraId="3E9087B4" w14:textId="77777777" w:rsidTr="00E9767E">
        <w:trPr>
          <w:trHeight w:val="289"/>
        </w:trPr>
        <w:tc>
          <w:tcPr>
            <w:tcW w:w="2576" w:type="dxa"/>
          </w:tcPr>
          <w:p w14:paraId="4CF9F00C" w14:textId="77777777" w:rsidR="00D9776A" w:rsidRPr="00807F7F" w:rsidRDefault="00D9776A" w:rsidP="009B4BDB">
            <w:pPr>
              <w:rPr>
                <w:lang w:val="nn-NO"/>
              </w:rPr>
            </w:pPr>
            <w:r w:rsidRPr="00807F7F">
              <w:rPr>
                <w:lang w:val="nn-NO"/>
              </w:rPr>
              <w:t>Dårleg planlegging</w:t>
            </w:r>
          </w:p>
        </w:tc>
        <w:tc>
          <w:tcPr>
            <w:tcW w:w="1390" w:type="dxa"/>
            <w:shd w:val="clear" w:color="auto" w:fill="FF0000"/>
          </w:tcPr>
          <w:p w14:paraId="2B7AEA95" w14:textId="77777777" w:rsidR="00D9776A" w:rsidRPr="00807F7F" w:rsidRDefault="00D9776A" w:rsidP="009B4BDB">
            <w:pPr>
              <w:rPr>
                <w:lang w:val="nn-NO"/>
              </w:rPr>
            </w:pPr>
            <w:r w:rsidRPr="00807F7F">
              <w:rPr>
                <w:lang w:val="nn-NO"/>
              </w:rPr>
              <w:t>5</w:t>
            </w:r>
          </w:p>
        </w:tc>
        <w:tc>
          <w:tcPr>
            <w:tcW w:w="1683" w:type="dxa"/>
            <w:shd w:val="clear" w:color="auto" w:fill="FFC000"/>
          </w:tcPr>
          <w:p w14:paraId="25861106" w14:textId="77777777" w:rsidR="00D9776A" w:rsidRPr="00807F7F" w:rsidRDefault="00D9776A" w:rsidP="009B4BDB">
            <w:pPr>
              <w:rPr>
                <w:lang w:val="nn-NO"/>
              </w:rPr>
            </w:pPr>
            <w:r w:rsidRPr="00807F7F">
              <w:rPr>
                <w:lang w:val="nn-NO"/>
              </w:rPr>
              <w:t>Middels</w:t>
            </w:r>
          </w:p>
        </w:tc>
        <w:tc>
          <w:tcPr>
            <w:tcW w:w="1323" w:type="dxa"/>
            <w:shd w:val="clear" w:color="auto" w:fill="C0504D" w:themeFill="accent2"/>
          </w:tcPr>
          <w:p w14:paraId="2347E42E" w14:textId="77777777" w:rsidR="00D9776A" w:rsidRPr="00807F7F" w:rsidRDefault="00D9776A" w:rsidP="009B4BDB">
            <w:pPr>
              <w:rPr>
                <w:lang w:val="nn-NO"/>
              </w:rPr>
            </w:pPr>
            <w:r w:rsidRPr="00807F7F">
              <w:rPr>
                <w:lang w:val="nn-NO"/>
              </w:rPr>
              <w:t>Høy</w:t>
            </w:r>
          </w:p>
        </w:tc>
        <w:tc>
          <w:tcPr>
            <w:tcW w:w="2379" w:type="dxa"/>
          </w:tcPr>
          <w:p w14:paraId="180979C0" w14:textId="0302829F" w:rsidR="00D9776A" w:rsidRPr="00807F7F" w:rsidRDefault="00D9776A" w:rsidP="009B4BDB">
            <w:pPr>
              <w:rPr>
                <w:lang w:val="nn-NO"/>
              </w:rPr>
            </w:pPr>
            <w:r w:rsidRPr="00807F7F">
              <w:rPr>
                <w:lang w:val="nn-NO"/>
              </w:rPr>
              <w:t xml:space="preserve">Fører til at arbeidet er </w:t>
            </w:r>
            <w:proofErr w:type="spellStart"/>
            <w:r w:rsidRPr="00807F7F">
              <w:rPr>
                <w:lang w:val="nn-NO"/>
              </w:rPr>
              <w:t>spredd</w:t>
            </w:r>
            <w:proofErr w:type="spellEnd"/>
            <w:r w:rsidRPr="00807F7F">
              <w:rPr>
                <w:lang w:val="nn-NO"/>
              </w:rPr>
              <w:t xml:space="preserve"> og utan </w:t>
            </w:r>
            <w:r w:rsidR="00A03331" w:rsidRPr="00807F7F">
              <w:rPr>
                <w:lang w:val="nn-NO"/>
              </w:rPr>
              <w:t>skikkeleg</w:t>
            </w:r>
            <w:r w:rsidRPr="00807F7F">
              <w:rPr>
                <w:lang w:val="nn-NO"/>
              </w:rPr>
              <w:t xml:space="preserve"> mål.</w:t>
            </w:r>
          </w:p>
        </w:tc>
      </w:tr>
    </w:tbl>
    <w:p w14:paraId="49B2CCC5" w14:textId="77777777" w:rsidR="00D9776A" w:rsidRPr="00807F7F" w:rsidRDefault="00D9776A" w:rsidP="00D9776A">
      <w:pPr>
        <w:rPr>
          <w:lang w:val="nn-NO"/>
        </w:rPr>
      </w:pPr>
    </w:p>
    <w:p w14:paraId="6B668D3C" w14:textId="6FCDF6FD" w:rsidR="00AF7345" w:rsidRDefault="00D9776A" w:rsidP="00D9776A">
      <w:pPr>
        <w:rPr>
          <w:lang w:val="nn-NO"/>
        </w:rPr>
      </w:pPr>
      <w:r>
        <w:rPr>
          <w:lang w:val="nn-NO"/>
        </w:rPr>
        <w:t xml:space="preserve">For å forsikre kodekvalitet må gruppa samarbeide og dele kunnskap ein har for å fikse opp i feil som kan føre til problem. Vi er </w:t>
      </w:r>
      <w:proofErr w:type="spellStart"/>
      <w:r>
        <w:rPr>
          <w:lang w:val="nn-NO"/>
        </w:rPr>
        <w:t>nødt</w:t>
      </w:r>
      <w:proofErr w:type="spellEnd"/>
      <w:r>
        <w:rPr>
          <w:lang w:val="nn-NO"/>
        </w:rPr>
        <w:t xml:space="preserve"> til å køyre gjentatte testar for å forsikre oss at </w:t>
      </w:r>
      <w:proofErr w:type="spellStart"/>
      <w:r>
        <w:rPr>
          <w:lang w:val="nn-NO"/>
        </w:rPr>
        <w:t>oppgavene</w:t>
      </w:r>
      <w:proofErr w:type="spellEnd"/>
      <w:r>
        <w:rPr>
          <w:lang w:val="nn-NO"/>
        </w:rPr>
        <w:t xml:space="preserve"> blir løyst slik vi </w:t>
      </w:r>
      <w:proofErr w:type="spellStart"/>
      <w:r>
        <w:rPr>
          <w:lang w:val="nn-NO"/>
        </w:rPr>
        <w:t>planlegger</w:t>
      </w:r>
      <w:proofErr w:type="spellEnd"/>
      <w:r>
        <w:rPr>
          <w:lang w:val="nn-NO"/>
        </w:rPr>
        <w:t xml:space="preserve">. </w:t>
      </w:r>
    </w:p>
    <w:p w14:paraId="2AC8AE28" w14:textId="167EF201" w:rsidR="00D9776A" w:rsidRPr="00807F7F" w:rsidRDefault="00AF7345" w:rsidP="00AF7345">
      <w:pPr>
        <w:rPr>
          <w:lang w:val="nn-NO"/>
        </w:rPr>
      </w:pPr>
      <w:r>
        <w:rPr>
          <w:lang w:val="nn-NO"/>
        </w:rPr>
        <w:br w:type="page"/>
      </w:r>
    </w:p>
    <w:p w14:paraId="65392E3E" w14:textId="77777777" w:rsidR="00D9776A" w:rsidRPr="00D9776A" w:rsidRDefault="00D9776A" w:rsidP="00D9776A">
      <w:pPr>
        <w:pStyle w:val="BodyText"/>
        <w:rPr>
          <w:lang w:val="nn-NO"/>
        </w:rPr>
      </w:pPr>
    </w:p>
    <w:p w14:paraId="6E27F8DF" w14:textId="6C79624B" w:rsidR="00696E1B" w:rsidRDefault="005752EF" w:rsidP="00696E1B">
      <w:pPr>
        <w:pStyle w:val="Heading2"/>
        <w:rPr>
          <w:i w:val="0"/>
          <w:iCs w:val="0"/>
          <w:lang w:val="nn-NO"/>
        </w:rPr>
      </w:pPr>
      <w:bookmarkStart w:id="21" w:name="_Toc151710218"/>
      <w:r w:rsidRPr="005031B4">
        <w:rPr>
          <w:i w:val="0"/>
          <w:iCs w:val="0"/>
          <w:lang w:val="nn-NO"/>
        </w:rPr>
        <w:t>Møteinnkalling</w:t>
      </w:r>
      <w:r w:rsidR="00267D01" w:rsidRPr="005031B4">
        <w:rPr>
          <w:i w:val="0"/>
          <w:iCs w:val="0"/>
          <w:lang w:val="nn-NO"/>
        </w:rPr>
        <w:t xml:space="preserve">ar og </w:t>
      </w:r>
      <w:r w:rsidR="003D14A6" w:rsidRPr="005031B4">
        <w:rPr>
          <w:i w:val="0"/>
          <w:iCs w:val="0"/>
          <w:lang w:val="nn-NO"/>
        </w:rPr>
        <w:t>Møtereferat</w:t>
      </w:r>
      <w:bookmarkEnd w:id="21"/>
      <w:r w:rsidR="003D14A6" w:rsidRPr="005031B4">
        <w:rPr>
          <w:i w:val="0"/>
          <w:iCs w:val="0"/>
          <w:lang w:val="nn-NO"/>
        </w:rPr>
        <w:t xml:space="preserve"> </w:t>
      </w:r>
    </w:p>
    <w:p w14:paraId="3F83D58A" w14:textId="7CAFDCC7" w:rsidR="002D6B6E" w:rsidRDefault="002D6B6E" w:rsidP="003B2EC3">
      <w:pPr>
        <w:pStyle w:val="Heading3"/>
        <w:rPr>
          <w:lang w:val="nn-NO"/>
        </w:rPr>
      </w:pPr>
      <w:bookmarkStart w:id="22" w:name="_Toc151710219"/>
      <w:proofErr w:type="spellStart"/>
      <w:r>
        <w:rPr>
          <w:lang w:val="nn-NO"/>
        </w:rPr>
        <w:t>Møte</w:t>
      </w:r>
      <w:r w:rsidR="00C15183">
        <w:rPr>
          <w:lang w:val="nn-NO"/>
        </w:rPr>
        <w:t>refereat</w:t>
      </w:r>
      <w:proofErr w:type="spellEnd"/>
      <w:r w:rsidR="00C15183">
        <w:rPr>
          <w:lang w:val="nn-NO"/>
        </w:rPr>
        <w:t xml:space="preserve"> 31.10.2023</w:t>
      </w:r>
      <w:bookmarkEnd w:id="22"/>
    </w:p>
    <w:p w14:paraId="41E11C3E"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Møte Agenda:</w:t>
      </w:r>
    </w:p>
    <w:p w14:paraId="74054066" w14:textId="77777777" w:rsidR="00C15183" w:rsidRDefault="00C15183" w:rsidP="00C15183">
      <w:pPr>
        <w:pStyle w:val="HTMLPreformatted"/>
        <w:shd w:val="clear" w:color="auto" w:fill="FFFFFF"/>
        <w:rPr>
          <w:color w:val="424242"/>
          <w:sz w:val="21"/>
          <w:szCs w:val="21"/>
        </w:rPr>
      </w:pPr>
      <w:proofErr w:type="spellStart"/>
      <w:r>
        <w:rPr>
          <w:color w:val="424242"/>
          <w:sz w:val="21"/>
          <w:szCs w:val="21"/>
        </w:rPr>
        <w:t>Møteleder</w:t>
      </w:r>
      <w:proofErr w:type="spellEnd"/>
      <w:r>
        <w:rPr>
          <w:color w:val="424242"/>
          <w:sz w:val="21"/>
          <w:szCs w:val="21"/>
        </w:rPr>
        <w:t>: Nikolai</w:t>
      </w:r>
    </w:p>
    <w:p w14:paraId="08848D02" w14:textId="77777777" w:rsidR="00C15183" w:rsidRDefault="00C15183" w:rsidP="00C15183">
      <w:pPr>
        <w:pStyle w:val="HTMLPreformatted"/>
        <w:shd w:val="clear" w:color="auto" w:fill="FFFFFF"/>
        <w:rPr>
          <w:color w:val="424242"/>
          <w:sz w:val="21"/>
          <w:szCs w:val="21"/>
        </w:rPr>
      </w:pPr>
      <w:proofErr w:type="spellStart"/>
      <w:r>
        <w:rPr>
          <w:color w:val="424242"/>
          <w:sz w:val="21"/>
          <w:szCs w:val="21"/>
        </w:rPr>
        <w:t>Møtereferent</w:t>
      </w:r>
      <w:proofErr w:type="spellEnd"/>
      <w:r>
        <w:rPr>
          <w:color w:val="424242"/>
          <w:sz w:val="21"/>
          <w:szCs w:val="21"/>
        </w:rPr>
        <w:t>: Henrik</w:t>
      </w:r>
    </w:p>
    <w:p w14:paraId="60223441" w14:textId="77777777" w:rsidR="00C15183" w:rsidRDefault="00C15183" w:rsidP="00C15183">
      <w:pPr>
        <w:pStyle w:val="HTMLPreformatted"/>
        <w:shd w:val="clear" w:color="auto" w:fill="FFFFFF"/>
        <w:rPr>
          <w:color w:val="424242"/>
          <w:sz w:val="21"/>
          <w:szCs w:val="21"/>
        </w:rPr>
      </w:pPr>
    </w:p>
    <w:p w14:paraId="1B3B9A1A" w14:textId="77777777" w:rsidR="00C15183" w:rsidRDefault="00C15183" w:rsidP="00C15183">
      <w:pPr>
        <w:pStyle w:val="HTMLPreformatted"/>
        <w:shd w:val="clear" w:color="auto" w:fill="FFFFFF"/>
        <w:rPr>
          <w:color w:val="424242"/>
          <w:sz w:val="21"/>
          <w:szCs w:val="21"/>
        </w:rPr>
      </w:pPr>
      <w:proofErr w:type="spellStart"/>
      <w:r>
        <w:rPr>
          <w:color w:val="424242"/>
          <w:sz w:val="21"/>
          <w:szCs w:val="21"/>
        </w:rPr>
        <w:t>Deltakere</w:t>
      </w:r>
      <w:proofErr w:type="spellEnd"/>
      <w:r>
        <w:rPr>
          <w:color w:val="424242"/>
          <w:sz w:val="21"/>
          <w:szCs w:val="21"/>
        </w:rPr>
        <w:t xml:space="preserve"> Nikolai, Henrik, Bakri, Kjell Inge Tomren</w:t>
      </w:r>
    </w:p>
    <w:p w14:paraId="58938DEB" w14:textId="77777777" w:rsidR="00C15183" w:rsidRDefault="00C15183" w:rsidP="00C15183">
      <w:pPr>
        <w:pStyle w:val="HTMLPreformatted"/>
        <w:shd w:val="clear" w:color="auto" w:fill="FFFFFF"/>
        <w:rPr>
          <w:color w:val="424242"/>
          <w:sz w:val="21"/>
          <w:szCs w:val="21"/>
        </w:rPr>
      </w:pPr>
    </w:p>
    <w:p w14:paraId="2FB84C3C" w14:textId="77777777" w:rsidR="00C15183" w:rsidRDefault="00C15183" w:rsidP="00C15183">
      <w:pPr>
        <w:pStyle w:val="HTMLPreformatted"/>
        <w:shd w:val="clear" w:color="auto" w:fill="FFFFFF"/>
        <w:rPr>
          <w:color w:val="424242"/>
          <w:sz w:val="21"/>
          <w:szCs w:val="21"/>
        </w:rPr>
      </w:pPr>
    </w:p>
    <w:p w14:paraId="4C5167CC" w14:textId="77777777" w:rsidR="00C15183" w:rsidRDefault="00C15183" w:rsidP="00C15183">
      <w:pPr>
        <w:pStyle w:val="HTMLPreformatted"/>
        <w:shd w:val="clear" w:color="auto" w:fill="FFFFFF"/>
        <w:rPr>
          <w:color w:val="424242"/>
          <w:sz w:val="21"/>
          <w:szCs w:val="21"/>
        </w:rPr>
      </w:pPr>
    </w:p>
    <w:p w14:paraId="6A07DA51" w14:textId="77777777" w:rsidR="00C15183" w:rsidRDefault="00C15183" w:rsidP="00C15183">
      <w:pPr>
        <w:pStyle w:val="HTMLPreformatted"/>
        <w:shd w:val="clear" w:color="auto" w:fill="FFFFFF"/>
        <w:rPr>
          <w:color w:val="424242"/>
          <w:sz w:val="21"/>
          <w:szCs w:val="21"/>
        </w:rPr>
      </w:pPr>
      <w:proofErr w:type="spellStart"/>
      <w:r>
        <w:rPr>
          <w:color w:val="424242"/>
          <w:sz w:val="21"/>
          <w:szCs w:val="21"/>
        </w:rPr>
        <w:t>Målet</w:t>
      </w:r>
      <w:proofErr w:type="spellEnd"/>
      <w:r>
        <w:rPr>
          <w:color w:val="424242"/>
          <w:sz w:val="21"/>
          <w:szCs w:val="21"/>
        </w:rPr>
        <w:t xml:space="preserve"> med </w:t>
      </w:r>
      <w:proofErr w:type="spellStart"/>
      <w:r>
        <w:rPr>
          <w:color w:val="424242"/>
          <w:sz w:val="21"/>
          <w:szCs w:val="21"/>
        </w:rPr>
        <w:t>møtet</w:t>
      </w:r>
      <w:proofErr w:type="spellEnd"/>
      <w:r>
        <w:rPr>
          <w:color w:val="424242"/>
          <w:sz w:val="21"/>
          <w:szCs w:val="21"/>
        </w:rPr>
        <w:t xml:space="preserve"> </w:t>
      </w:r>
      <w:proofErr w:type="spellStart"/>
      <w:r>
        <w:rPr>
          <w:color w:val="424242"/>
          <w:sz w:val="21"/>
          <w:szCs w:val="21"/>
        </w:rPr>
        <w:t>blir</w:t>
      </w:r>
      <w:proofErr w:type="spellEnd"/>
      <w:r>
        <w:rPr>
          <w:color w:val="424242"/>
          <w:sz w:val="21"/>
          <w:szCs w:val="21"/>
        </w:rPr>
        <w:t xml:space="preserve"> å dele med Kjell Inge:</w:t>
      </w:r>
    </w:p>
    <w:p w14:paraId="4A4F5421" w14:textId="77777777" w:rsidR="00C15183" w:rsidRDefault="00C15183" w:rsidP="00C15183">
      <w:pPr>
        <w:pStyle w:val="HTMLPreformatted"/>
        <w:shd w:val="clear" w:color="auto" w:fill="FFFFFF"/>
        <w:rPr>
          <w:color w:val="424242"/>
          <w:sz w:val="21"/>
          <w:szCs w:val="21"/>
        </w:rPr>
      </w:pPr>
      <w:r>
        <w:rPr>
          <w:color w:val="424242"/>
          <w:sz w:val="21"/>
          <w:szCs w:val="21"/>
        </w:rPr>
        <w:t xml:space="preserve">- </w:t>
      </w:r>
      <w:proofErr w:type="spellStart"/>
      <w:r>
        <w:rPr>
          <w:color w:val="424242"/>
          <w:sz w:val="21"/>
          <w:szCs w:val="21"/>
        </w:rPr>
        <w:t>framgangen</w:t>
      </w:r>
      <w:proofErr w:type="spellEnd"/>
      <w:r>
        <w:rPr>
          <w:color w:val="424242"/>
          <w:sz w:val="21"/>
          <w:szCs w:val="21"/>
        </w:rPr>
        <w:t xml:space="preserve"> </w:t>
      </w:r>
      <w:proofErr w:type="spellStart"/>
      <w:r>
        <w:rPr>
          <w:color w:val="424242"/>
          <w:sz w:val="21"/>
          <w:szCs w:val="21"/>
        </w:rPr>
        <w:t>i</w:t>
      </w:r>
      <w:proofErr w:type="spellEnd"/>
      <w:r>
        <w:rPr>
          <w:color w:val="424242"/>
          <w:sz w:val="21"/>
          <w:szCs w:val="21"/>
        </w:rPr>
        <w:t xml:space="preserve"> </w:t>
      </w:r>
      <w:proofErr w:type="spellStart"/>
      <w:r>
        <w:rPr>
          <w:color w:val="424242"/>
          <w:sz w:val="21"/>
          <w:szCs w:val="21"/>
        </w:rPr>
        <w:t>prosjektet</w:t>
      </w:r>
      <w:proofErr w:type="spellEnd"/>
    </w:p>
    <w:p w14:paraId="605B55BF" w14:textId="77777777" w:rsidR="00C15183" w:rsidRDefault="00C15183" w:rsidP="00C15183">
      <w:pPr>
        <w:pStyle w:val="HTMLPreformatted"/>
        <w:shd w:val="clear" w:color="auto" w:fill="FFFFFF"/>
        <w:rPr>
          <w:color w:val="424242"/>
          <w:sz w:val="21"/>
          <w:szCs w:val="21"/>
        </w:rPr>
      </w:pPr>
      <w:r>
        <w:rPr>
          <w:color w:val="424242"/>
          <w:sz w:val="21"/>
          <w:szCs w:val="21"/>
        </w:rPr>
        <w:t xml:space="preserve">- </w:t>
      </w:r>
      <w:proofErr w:type="spellStart"/>
      <w:r>
        <w:rPr>
          <w:color w:val="424242"/>
          <w:sz w:val="21"/>
          <w:szCs w:val="21"/>
        </w:rPr>
        <w:t>gjeldende</w:t>
      </w:r>
      <w:proofErr w:type="spellEnd"/>
      <w:r>
        <w:rPr>
          <w:color w:val="424242"/>
          <w:sz w:val="21"/>
          <w:szCs w:val="21"/>
        </w:rPr>
        <w:t xml:space="preserve"> plan</w:t>
      </w:r>
    </w:p>
    <w:p w14:paraId="2AF55F79" w14:textId="77777777" w:rsidR="00C15183" w:rsidRDefault="00C15183" w:rsidP="00C15183">
      <w:pPr>
        <w:pStyle w:val="HTMLPreformatted"/>
        <w:shd w:val="clear" w:color="auto" w:fill="FFFFFF"/>
        <w:rPr>
          <w:color w:val="424242"/>
          <w:sz w:val="21"/>
          <w:szCs w:val="21"/>
        </w:rPr>
      </w:pPr>
      <w:r>
        <w:rPr>
          <w:color w:val="424242"/>
          <w:sz w:val="21"/>
          <w:szCs w:val="21"/>
        </w:rPr>
        <w:t xml:space="preserve">- det </w:t>
      </w:r>
      <w:proofErr w:type="spellStart"/>
      <w:r>
        <w:rPr>
          <w:color w:val="424242"/>
          <w:sz w:val="21"/>
          <w:szCs w:val="21"/>
        </w:rPr>
        <w:t>gruppen</w:t>
      </w:r>
      <w:proofErr w:type="spellEnd"/>
      <w:r>
        <w:rPr>
          <w:color w:val="424242"/>
          <w:sz w:val="21"/>
          <w:szCs w:val="21"/>
        </w:rPr>
        <w:t>/</w:t>
      </w:r>
      <w:proofErr w:type="spellStart"/>
      <w:r>
        <w:rPr>
          <w:color w:val="424242"/>
          <w:sz w:val="21"/>
          <w:szCs w:val="21"/>
        </w:rPr>
        <w:t>medlemmer</w:t>
      </w:r>
      <w:proofErr w:type="spellEnd"/>
      <w:r>
        <w:rPr>
          <w:color w:val="424242"/>
          <w:sz w:val="21"/>
          <w:szCs w:val="21"/>
        </w:rPr>
        <w:t xml:space="preserve"> </w:t>
      </w:r>
      <w:proofErr w:type="spellStart"/>
      <w:r>
        <w:rPr>
          <w:color w:val="424242"/>
          <w:sz w:val="21"/>
          <w:szCs w:val="21"/>
        </w:rPr>
        <w:t>føler</w:t>
      </w:r>
      <w:proofErr w:type="spellEnd"/>
      <w:r>
        <w:rPr>
          <w:color w:val="424242"/>
          <w:sz w:val="21"/>
          <w:szCs w:val="21"/>
        </w:rPr>
        <w:t xml:space="preserve"> seg </w:t>
      </w:r>
      <w:proofErr w:type="spellStart"/>
      <w:r>
        <w:rPr>
          <w:color w:val="424242"/>
          <w:sz w:val="21"/>
          <w:szCs w:val="21"/>
        </w:rPr>
        <w:t>trygge</w:t>
      </w:r>
      <w:proofErr w:type="spellEnd"/>
      <w:r>
        <w:rPr>
          <w:color w:val="424242"/>
          <w:sz w:val="21"/>
          <w:szCs w:val="21"/>
        </w:rPr>
        <w:t xml:space="preserve"> </w:t>
      </w:r>
      <w:proofErr w:type="spellStart"/>
      <w:r>
        <w:rPr>
          <w:color w:val="424242"/>
          <w:sz w:val="21"/>
          <w:szCs w:val="21"/>
        </w:rPr>
        <w:t>og</w:t>
      </w:r>
      <w:proofErr w:type="spellEnd"/>
      <w:r>
        <w:rPr>
          <w:color w:val="424242"/>
          <w:sz w:val="21"/>
          <w:szCs w:val="21"/>
        </w:rPr>
        <w:t xml:space="preserve"> </w:t>
      </w:r>
      <w:proofErr w:type="spellStart"/>
      <w:r>
        <w:rPr>
          <w:color w:val="424242"/>
          <w:sz w:val="21"/>
          <w:szCs w:val="21"/>
        </w:rPr>
        <w:t>utrygge</w:t>
      </w:r>
      <w:proofErr w:type="spellEnd"/>
      <w:r>
        <w:rPr>
          <w:color w:val="424242"/>
          <w:sz w:val="21"/>
          <w:szCs w:val="21"/>
        </w:rPr>
        <w:t xml:space="preserve"> </w:t>
      </w:r>
      <w:proofErr w:type="spellStart"/>
      <w:r>
        <w:rPr>
          <w:color w:val="424242"/>
          <w:sz w:val="21"/>
          <w:szCs w:val="21"/>
        </w:rPr>
        <w:t>på</w:t>
      </w:r>
      <w:proofErr w:type="spellEnd"/>
    </w:p>
    <w:p w14:paraId="225C6BB1" w14:textId="77777777" w:rsidR="00C15183" w:rsidRDefault="00C15183" w:rsidP="00C15183">
      <w:pPr>
        <w:pStyle w:val="HTMLPreformatted"/>
        <w:shd w:val="clear" w:color="auto" w:fill="FFFFFF"/>
        <w:rPr>
          <w:color w:val="424242"/>
          <w:sz w:val="21"/>
          <w:szCs w:val="21"/>
        </w:rPr>
      </w:pPr>
      <w:r>
        <w:rPr>
          <w:color w:val="424242"/>
          <w:sz w:val="21"/>
          <w:szCs w:val="21"/>
        </w:rPr>
        <w:t xml:space="preserve">- </w:t>
      </w:r>
      <w:proofErr w:type="spellStart"/>
      <w:r>
        <w:rPr>
          <w:color w:val="424242"/>
          <w:sz w:val="21"/>
          <w:szCs w:val="21"/>
        </w:rPr>
        <w:t>Hva</w:t>
      </w:r>
      <w:proofErr w:type="spellEnd"/>
      <w:r>
        <w:rPr>
          <w:color w:val="424242"/>
          <w:sz w:val="21"/>
          <w:szCs w:val="21"/>
        </w:rPr>
        <w:t xml:space="preserve"> </w:t>
      </w:r>
      <w:proofErr w:type="spellStart"/>
      <w:r>
        <w:rPr>
          <w:color w:val="424242"/>
          <w:sz w:val="21"/>
          <w:szCs w:val="21"/>
        </w:rPr>
        <w:t>som</w:t>
      </w:r>
      <w:proofErr w:type="spellEnd"/>
      <w:r>
        <w:rPr>
          <w:color w:val="424242"/>
          <w:sz w:val="21"/>
          <w:szCs w:val="21"/>
        </w:rPr>
        <w:t xml:space="preserve"> </w:t>
      </w:r>
      <w:proofErr w:type="spellStart"/>
      <w:r>
        <w:rPr>
          <w:color w:val="424242"/>
          <w:sz w:val="21"/>
          <w:szCs w:val="21"/>
        </w:rPr>
        <w:t>gjenstår</w:t>
      </w:r>
      <w:proofErr w:type="spellEnd"/>
      <w:r>
        <w:rPr>
          <w:color w:val="424242"/>
          <w:sz w:val="21"/>
          <w:szCs w:val="21"/>
        </w:rPr>
        <w:t xml:space="preserve"> </w:t>
      </w:r>
      <w:proofErr w:type="spellStart"/>
      <w:r>
        <w:rPr>
          <w:color w:val="424242"/>
          <w:sz w:val="21"/>
          <w:szCs w:val="21"/>
        </w:rPr>
        <w:t>av</w:t>
      </w:r>
      <w:proofErr w:type="spellEnd"/>
      <w:r>
        <w:rPr>
          <w:color w:val="424242"/>
          <w:sz w:val="21"/>
          <w:szCs w:val="21"/>
        </w:rPr>
        <w:t xml:space="preserve"> </w:t>
      </w:r>
      <w:proofErr w:type="spellStart"/>
      <w:r>
        <w:rPr>
          <w:color w:val="424242"/>
          <w:sz w:val="21"/>
          <w:szCs w:val="21"/>
        </w:rPr>
        <w:t>prosjektet</w:t>
      </w:r>
      <w:proofErr w:type="spellEnd"/>
    </w:p>
    <w:p w14:paraId="4E9C2AC2" w14:textId="77777777" w:rsidR="00C15183" w:rsidRDefault="00C15183" w:rsidP="00C15183">
      <w:pPr>
        <w:pStyle w:val="HTMLPreformatted"/>
        <w:shd w:val="clear" w:color="auto" w:fill="FFFFFF"/>
        <w:rPr>
          <w:color w:val="424242"/>
          <w:sz w:val="21"/>
          <w:szCs w:val="21"/>
        </w:rPr>
      </w:pPr>
      <w:r>
        <w:rPr>
          <w:color w:val="424242"/>
          <w:sz w:val="21"/>
          <w:szCs w:val="21"/>
        </w:rPr>
        <w:t xml:space="preserve">- </w:t>
      </w:r>
      <w:proofErr w:type="spellStart"/>
      <w:r>
        <w:rPr>
          <w:color w:val="424242"/>
          <w:sz w:val="21"/>
          <w:szCs w:val="21"/>
        </w:rPr>
        <w:t>Strategien</w:t>
      </w:r>
      <w:proofErr w:type="spellEnd"/>
      <w:r>
        <w:rPr>
          <w:color w:val="424242"/>
          <w:sz w:val="21"/>
          <w:szCs w:val="21"/>
        </w:rPr>
        <w:t xml:space="preserve"> </w:t>
      </w:r>
      <w:proofErr w:type="spellStart"/>
      <w:r>
        <w:rPr>
          <w:color w:val="424242"/>
          <w:sz w:val="21"/>
          <w:szCs w:val="21"/>
        </w:rPr>
        <w:t>vår</w:t>
      </w:r>
      <w:proofErr w:type="spellEnd"/>
    </w:p>
    <w:p w14:paraId="58213CED" w14:textId="77777777" w:rsidR="00C15183" w:rsidRDefault="00C15183" w:rsidP="00C15183">
      <w:pPr>
        <w:pStyle w:val="HTMLPreformatted"/>
        <w:shd w:val="clear" w:color="auto" w:fill="FFFFFF"/>
        <w:rPr>
          <w:color w:val="424242"/>
          <w:sz w:val="21"/>
          <w:szCs w:val="21"/>
        </w:rPr>
      </w:pPr>
    </w:p>
    <w:p w14:paraId="0E2B31E2" w14:textId="77777777" w:rsidR="00C15183" w:rsidRDefault="00C15183" w:rsidP="00C15183">
      <w:pPr>
        <w:pStyle w:val="HTMLPreformatted"/>
        <w:shd w:val="clear" w:color="auto" w:fill="FFFFFF"/>
        <w:rPr>
          <w:color w:val="424242"/>
          <w:sz w:val="21"/>
          <w:szCs w:val="21"/>
        </w:rPr>
      </w:pPr>
      <w:proofErr w:type="spellStart"/>
      <w:r>
        <w:rPr>
          <w:color w:val="424242"/>
          <w:sz w:val="21"/>
          <w:szCs w:val="21"/>
        </w:rPr>
        <w:t>Eventuelt</w:t>
      </w:r>
      <w:proofErr w:type="spellEnd"/>
      <w:r>
        <w:rPr>
          <w:color w:val="424242"/>
          <w:sz w:val="21"/>
          <w:szCs w:val="21"/>
        </w:rPr>
        <w:t xml:space="preserve"> </w:t>
      </w:r>
      <w:proofErr w:type="spellStart"/>
      <w:r>
        <w:rPr>
          <w:color w:val="424242"/>
          <w:sz w:val="21"/>
          <w:szCs w:val="21"/>
        </w:rPr>
        <w:t>kan</w:t>
      </w:r>
      <w:proofErr w:type="spellEnd"/>
      <w:r>
        <w:rPr>
          <w:color w:val="424242"/>
          <w:sz w:val="21"/>
          <w:szCs w:val="21"/>
        </w:rPr>
        <w:t xml:space="preserve"> </w:t>
      </w:r>
      <w:proofErr w:type="spellStart"/>
      <w:r>
        <w:rPr>
          <w:color w:val="424242"/>
          <w:sz w:val="21"/>
          <w:szCs w:val="21"/>
        </w:rPr>
        <w:t>gruppen</w:t>
      </w:r>
      <w:proofErr w:type="spellEnd"/>
      <w:r>
        <w:rPr>
          <w:color w:val="424242"/>
          <w:sz w:val="21"/>
          <w:szCs w:val="21"/>
        </w:rPr>
        <w:t xml:space="preserve">, </w:t>
      </w:r>
      <w:proofErr w:type="spellStart"/>
      <w:r>
        <w:rPr>
          <w:color w:val="424242"/>
          <w:sz w:val="21"/>
          <w:szCs w:val="21"/>
        </w:rPr>
        <w:t>i</w:t>
      </w:r>
      <w:proofErr w:type="spellEnd"/>
      <w:r>
        <w:rPr>
          <w:color w:val="424242"/>
          <w:sz w:val="21"/>
          <w:szCs w:val="21"/>
        </w:rPr>
        <w:t xml:space="preserve"> lag med Kjell Inge, </w:t>
      </w:r>
      <w:proofErr w:type="spellStart"/>
      <w:r>
        <w:rPr>
          <w:color w:val="424242"/>
          <w:sz w:val="21"/>
          <w:szCs w:val="21"/>
        </w:rPr>
        <w:t>gjør</w:t>
      </w:r>
      <w:proofErr w:type="spellEnd"/>
      <w:r>
        <w:rPr>
          <w:color w:val="424242"/>
          <w:sz w:val="21"/>
          <w:szCs w:val="21"/>
        </w:rPr>
        <w:t xml:space="preserve"> </w:t>
      </w:r>
      <w:proofErr w:type="spellStart"/>
      <w:r>
        <w:rPr>
          <w:color w:val="424242"/>
          <w:sz w:val="21"/>
          <w:szCs w:val="21"/>
        </w:rPr>
        <w:t>litt</w:t>
      </w:r>
      <w:proofErr w:type="spellEnd"/>
      <w:r>
        <w:rPr>
          <w:color w:val="424242"/>
          <w:sz w:val="21"/>
          <w:szCs w:val="21"/>
        </w:rPr>
        <w:t xml:space="preserve"> </w:t>
      </w:r>
      <w:proofErr w:type="spellStart"/>
      <w:r>
        <w:rPr>
          <w:color w:val="424242"/>
          <w:sz w:val="21"/>
          <w:szCs w:val="21"/>
        </w:rPr>
        <w:t>orientering</w:t>
      </w:r>
      <w:proofErr w:type="spellEnd"/>
      <w:r>
        <w:rPr>
          <w:color w:val="424242"/>
          <w:sz w:val="21"/>
          <w:szCs w:val="21"/>
        </w:rPr>
        <w:t xml:space="preserve">, </w:t>
      </w:r>
      <w:proofErr w:type="spellStart"/>
      <w:r>
        <w:rPr>
          <w:color w:val="424242"/>
          <w:sz w:val="21"/>
          <w:szCs w:val="21"/>
        </w:rPr>
        <w:t>planlegging</w:t>
      </w:r>
      <w:proofErr w:type="spellEnd"/>
      <w:r>
        <w:rPr>
          <w:color w:val="424242"/>
          <w:sz w:val="21"/>
          <w:szCs w:val="21"/>
        </w:rPr>
        <w:t xml:space="preserve"> </w:t>
      </w:r>
      <w:proofErr w:type="spellStart"/>
      <w:r>
        <w:rPr>
          <w:color w:val="424242"/>
          <w:sz w:val="21"/>
          <w:szCs w:val="21"/>
        </w:rPr>
        <w:t>og</w:t>
      </w:r>
      <w:proofErr w:type="spellEnd"/>
      <w:r>
        <w:rPr>
          <w:color w:val="424242"/>
          <w:sz w:val="21"/>
          <w:szCs w:val="21"/>
        </w:rPr>
        <w:t xml:space="preserve"> </w:t>
      </w:r>
      <w:proofErr w:type="spellStart"/>
      <w:r>
        <w:rPr>
          <w:color w:val="424242"/>
          <w:sz w:val="21"/>
          <w:szCs w:val="21"/>
        </w:rPr>
        <w:t>forbedring</w:t>
      </w:r>
      <w:proofErr w:type="spellEnd"/>
      <w:r>
        <w:rPr>
          <w:color w:val="424242"/>
          <w:sz w:val="21"/>
          <w:szCs w:val="21"/>
        </w:rPr>
        <w:t>/</w:t>
      </w:r>
      <w:proofErr w:type="spellStart"/>
      <w:r>
        <w:rPr>
          <w:color w:val="424242"/>
          <w:sz w:val="21"/>
          <w:szCs w:val="21"/>
        </w:rPr>
        <w:t>føring</w:t>
      </w:r>
      <w:proofErr w:type="spellEnd"/>
      <w:r>
        <w:rPr>
          <w:color w:val="424242"/>
          <w:sz w:val="21"/>
          <w:szCs w:val="21"/>
        </w:rPr>
        <w:t xml:space="preserve"> </w:t>
      </w:r>
      <w:proofErr w:type="spellStart"/>
      <w:r>
        <w:rPr>
          <w:color w:val="424242"/>
          <w:sz w:val="21"/>
          <w:szCs w:val="21"/>
        </w:rPr>
        <w:t>av</w:t>
      </w:r>
      <w:proofErr w:type="spellEnd"/>
      <w:r>
        <w:rPr>
          <w:color w:val="424242"/>
          <w:sz w:val="21"/>
          <w:szCs w:val="21"/>
        </w:rPr>
        <w:t xml:space="preserve"> strategi</w:t>
      </w:r>
    </w:p>
    <w:p w14:paraId="2A256027"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76E682B8"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0431C2C9"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040A48E7"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199B7C05"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Møte referat:</w:t>
      </w:r>
    </w:p>
    <w:p w14:paraId="7CF184D5"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5881E859"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Grunna konflikt med </w:t>
      </w:r>
      <w:proofErr w:type="spellStart"/>
      <w:r>
        <w:rPr>
          <w:rFonts w:ascii="Courier New" w:hAnsi="Courier New" w:cs="Courier New"/>
          <w:color w:val="424242"/>
          <w:sz w:val="21"/>
          <w:szCs w:val="21"/>
          <w:lang w:eastAsia="en-GB"/>
        </w:rPr>
        <w:t>job</w:t>
      </w:r>
      <w:proofErr w:type="spellEnd"/>
      <w:r>
        <w:rPr>
          <w:rFonts w:ascii="Courier New" w:hAnsi="Courier New" w:cs="Courier New"/>
          <w:color w:val="424242"/>
          <w:sz w:val="21"/>
          <w:szCs w:val="21"/>
          <w:lang w:eastAsia="en-GB"/>
        </w:rPr>
        <w:t xml:space="preserve"> fra Nikolai </w:t>
      </w:r>
      <w:proofErr w:type="spellStart"/>
      <w:r>
        <w:rPr>
          <w:rFonts w:ascii="Courier New" w:hAnsi="Courier New" w:cs="Courier New"/>
          <w:color w:val="424242"/>
          <w:sz w:val="21"/>
          <w:szCs w:val="21"/>
          <w:lang w:eastAsia="en-GB"/>
        </w:rPr>
        <w:t>si</w:t>
      </w:r>
      <w:proofErr w:type="spellEnd"/>
      <w:r>
        <w:rPr>
          <w:rFonts w:ascii="Courier New" w:hAnsi="Courier New" w:cs="Courier New"/>
          <w:color w:val="424242"/>
          <w:sz w:val="21"/>
          <w:szCs w:val="21"/>
          <w:lang w:eastAsia="en-GB"/>
        </w:rPr>
        <w:t xml:space="preserve"> side, så tekk Henrik over som </w:t>
      </w:r>
      <w:proofErr w:type="spellStart"/>
      <w:r>
        <w:rPr>
          <w:rFonts w:ascii="Courier New" w:hAnsi="Courier New" w:cs="Courier New"/>
          <w:color w:val="424242"/>
          <w:sz w:val="21"/>
          <w:szCs w:val="21"/>
          <w:lang w:eastAsia="en-GB"/>
        </w:rPr>
        <w:t>møteledar</w:t>
      </w:r>
      <w:proofErr w:type="spellEnd"/>
      <w:r>
        <w:rPr>
          <w:rFonts w:ascii="Courier New" w:hAnsi="Courier New" w:cs="Courier New"/>
          <w:color w:val="424242"/>
          <w:sz w:val="21"/>
          <w:szCs w:val="21"/>
          <w:lang w:eastAsia="en-GB"/>
        </w:rPr>
        <w:t xml:space="preserve">, </w:t>
      </w:r>
      <w:proofErr w:type="spellStart"/>
      <w:r>
        <w:rPr>
          <w:rFonts w:ascii="Courier New" w:hAnsi="Courier New" w:cs="Courier New"/>
          <w:color w:val="424242"/>
          <w:sz w:val="21"/>
          <w:szCs w:val="21"/>
          <w:lang w:eastAsia="en-GB"/>
        </w:rPr>
        <w:t>sidan</w:t>
      </w:r>
      <w:proofErr w:type="spellEnd"/>
      <w:r>
        <w:rPr>
          <w:rFonts w:ascii="Courier New" w:hAnsi="Courier New" w:cs="Courier New"/>
          <w:color w:val="424242"/>
          <w:sz w:val="21"/>
          <w:szCs w:val="21"/>
          <w:lang w:eastAsia="en-GB"/>
        </w:rPr>
        <w:t xml:space="preserve"> han og Nikolai har samarbeida mest med prosjektet fram til no.</w:t>
      </w:r>
    </w:p>
    <w:p w14:paraId="0ABB79AC"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55377F12"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xml:space="preserve">Møteleder: </w:t>
      </w:r>
      <w:r>
        <w:rPr>
          <w:rFonts w:ascii="Courier New" w:hAnsi="Courier New" w:cs="Courier New"/>
          <w:color w:val="424242"/>
          <w:sz w:val="21"/>
          <w:szCs w:val="21"/>
          <w:lang w:eastAsia="en-GB"/>
        </w:rPr>
        <w:t>Henrik</w:t>
      </w:r>
    </w:p>
    <w:p w14:paraId="4D12A93C"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Møtereferent: Henrik</w:t>
      </w:r>
    </w:p>
    <w:p w14:paraId="5FF33883"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10CBF201"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xml:space="preserve">Deltakere Henrik, </w:t>
      </w:r>
      <w:proofErr w:type="spellStart"/>
      <w:r w:rsidRPr="00DC450F">
        <w:rPr>
          <w:rFonts w:ascii="Courier New" w:hAnsi="Courier New" w:cs="Courier New"/>
          <w:color w:val="424242"/>
          <w:sz w:val="21"/>
          <w:szCs w:val="21"/>
          <w:lang w:eastAsia="en-GB"/>
        </w:rPr>
        <w:t>Bakri</w:t>
      </w:r>
      <w:proofErr w:type="spellEnd"/>
      <w:r w:rsidRPr="00DC450F">
        <w:rPr>
          <w:rFonts w:ascii="Courier New" w:hAnsi="Courier New" w:cs="Courier New"/>
          <w:color w:val="424242"/>
          <w:sz w:val="21"/>
          <w:szCs w:val="21"/>
          <w:lang w:eastAsia="en-GB"/>
        </w:rPr>
        <w:t>, Kjell Inge Tomren</w:t>
      </w:r>
    </w:p>
    <w:p w14:paraId="7B0FBFDD"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264087A2"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14A01F8E"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5DE74BEC"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Målet med møtet blir å dele med Kjell Inge:</w:t>
      </w:r>
    </w:p>
    <w:p w14:paraId="0D588590"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framgangen i prosjektet</w:t>
      </w:r>
    </w:p>
    <w:p w14:paraId="18089D36"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Var kjapt innom korleis vi tenkte å gå fram I prosjektet. Vi </w:t>
      </w:r>
      <w:proofErr w:type="spellStart"/>
      <w:r>
        <w:rPr>
          <w:rFonts w:ascii="Courier New" w:hAnsi="Courier New" w:cs="Courier New"/>
          <w:color w:val="424242"/>
          <w:sz w:val="21"/>
          <w:szCs w:val="21"/>
          <w:lang w:eastAsia="en-GB"/>
        </w:rPr>
        <w:t>fortalde</w:t>
      </w:r>
      <w:proofErr w:type="spellEnd"/>
      <w:r>
        <w:rPr>
          <w:rFonts w:ascii="Courier New" w:hAnsi="Courier New" w:cs="Courier New"/>
          <w:color w:val="424242"/>
          <w:sz w:val="21"/>
          <w:szCs w:val="21"/>
          <w:lang w:eastAsia="en-GB"/>
        </w:rPr>
        <w:t xml:space="preserve"> at vi hadde starta å lage prototype av </w:t>
      </w:r>
      <w:proofErr w:type="spellStart"/>
      <w:r>
        <w:rPr>
          <w:rFonts w:ascii="Courier New" w:hAnsi="Courier New" w:cs="Courier New"/>
          <w:color w:val="424242"/>
          <w:sz w:val="21"/>
          <w:szCs w:val="21"/>
          <w:lang w:eastAsia="en-GB"/>
        </w:rPr>
        <w:t>robotarmar</w:t>
      </w:r>
      <w:proofErr w:type="spellEnd"/>
      <w:r>
        <w:rPr>
          <w:rFonts w:ascii="Courier New" w:hAnsi="Courier New" w:cs="Courier New"/>
          <w:color w:val="424242"/>
          <w:sz w:val="21"/>
          <w:szCs w:val="21"/>
          <w:lang w:eastAsia="en-GB"/>
        </w:rPr>
        <w:t xml:space="preserve"> vi skulle bruke I </w:t>
      </w:r>
      <w:proofErr w:type="spellStart"/>
      <w:r>
        <w:rPr>
          <w:rFonts w:ascii="Courier New" w:hAnsi="Courier New" w:cs="Courier New"/>
          <w:color w:val="424242"/>
          <w:sz w:val="21"/>
          <w:szCs w:val="21"/>
          <w:lang w:eastAsia="en-GB"/>
        </w:rPr>
        <w:t>samanheng</w:t>
      </w:r>
      <w:proofErr w:type="spellEnd"/>
      <w:r>
        <w:rPr>
          <w:rFonts w:ascii="Courier New" w:hAnsi="Courier New" w:cs="Courier New"/>
          <w:color w:val="424242"/>
          <w:sz w:val="21"/>
          <w:szCs w:val="21"/>
          <w:lang w:eastAsia="en-GB"/>
        </w:rPr>
        <w:t xml:space="preserve"> med prosjektarbeidet, og at vi la vekt på at vi skulle prøve å ha det så modulert som </w:t>
      </w:r>
      <w:proofErr w:type="spellStart"/>
      <w:r>
        <w:rPr>
          <w:rFonts w:ascii="Courier New" w:hAnsi="Courier New" w:cs="Courier New"/>
          <w:color w:val="424242"/>
          <w:sz w:val="21"/>
          <w:szCs w:val="21"/>
          <w:lang w:eastAsia="en-GB"/>
        </w:rPr>
        <w:t>mogleg</w:t>
      </w:r>
      <w:proofErr w:type="spellEnd"/>
      <w:r>
        <w:rPr>
          <w:rFonts w:ascii="Courier New" w:hAnsi="Courier New" w:cs="Courier New"/>
          <w:color w:val="424242"/>
          <w:sz w:val="21"/>
          <w:szCs w:val="21"/>
          <w:lang w:eastAsia="en-GB"/>
        </w:rPr>
        <w:t>.</w:t>
      </w:r>
    </w:p>
    <w:p w14:paraId="1D83E76D"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gjeldende plan</w:t>
      </w:r>
    </w:p>
    <w:p w14:paraId="68520D06"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Snakka om at vi hadde oppretta </w:t>
      </w:r>
      <w:proofErr w:type="spellStart"/>
      <w:r>
        <w:rPr>
          <w:rFonts w:ascii="Courier New" w:hAnsi="Courier New" w:cs="Courier New"/>
          <w:color w:val="424242"/>
          <w:sz w:val="21"/>
          <w:szCs w:val="21"/>
          <w:lang w:eastAsia="en-GB"/>
        </w:rPr>
        <w:t>ein</w:t>
      </w:r>
      <w:proofErr w:type="spellEnd"/>
      <w:r>
        <w:rPr>
          <w:rFonts w:ascii="Courier New" w:hAnsi="Courier New" w:cs="Courier New"/>
          <w:color w:val="424242"/>
          <w:sz w:val="21"/>
          <w:szCs w:val="21"/>
          <w:lang w:eastAsia="en-GB"/>
        </w:rPr>
        <w:t xml:space="preserve"> prosjektplan over korleis vi skulle utføre arbeidet. Var så vid innom risikovurderinga vår. Vi burde ta med oss korleis vi kan redusere </w:t>
      </w:r>
      <w:proofErr w:type="spellStart"/>
      <w:r>
        <w:rPr>
          <w:rFonts w:ascii="Courier New" w:hAnsi="Courier New" w:cs="Courier New"/>
          <w:color w:val="424242"/>
          <w:sz w:val="21"/>
          <w:szCs w:val="21"/>
          <w:lang w:eastAsia="en-GB"/>
        </w:rPr>
        <w:t>konsevnesnae</w:t>
      </w:r>
      <w:proofErr w:type="spellEnd"/>
      <w:r>
        <w:rPr>
          <w:rFonts w:ascii="Courier New" w:hAnsi="Courier New" w:cs="Courier New"/>
          <w:color w:val="424242"/>
          <w:sz w:val="21"/>
          <w:szCs w:val="21"/>
          <w:lang w:eastAsia="en-GB"/>
        </w:rPr>
        <w:t xml:space="preserve">, og </w:t>
      </w:r>
      <w:proofErr w:type="spellStart"/>
      <w:r>
        <w:rPr>
          <w:rFonts w:ascii="Courier New" w:hAnsi="Courier New" w:cs="Courier New"/>
          <w:color w:val="424242"/>
          <w:sz w:val="21"/>
          <w:szCs w:val="21"/>
          <w:lang w:eastAsia="en-GB"/>
        </w:rPr>
        <w:t>sannsynlegheiten</w:t>
      </w:r>
      <w:proofErr w:type="spellEnd"/>
      <w:r>
        <w:rPr>
          <w:rFonts w:ascii="Courier New" w:hAnsi="Courier New" w:cs="Courier New"/>
          <w:color w:val="424242"/>
          <w:sz w:val="21"/>
          <w:szCs w:val="21"/>
          <w:lang w:eastAsia="en-GB"/>
        </w:rPr>
        <w:t>. Var også kjapt innom oppgavene vi ønskte å løyse.</w:t>
      </w:r>
    </w:p>
    <w:p w14:paraId="2ECA8383"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det gruppen/medlemmer føler seg trygge og utrygge på</w:t>
      </w:r>
    </w:p>
    <w:p w14:paraId="2A23F462"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Snakka </w:t>
      </w:r>
      <w:proofErr w:type="spellStart"/>
      <w:r>
        <w:rPr>
          <w:rFonts w:ascii="Courier New" w:hAnsi="Courier New" w:cs="Courier New"/>
          <w:color w:val="424242"/>
          <w:sz w:val="21"/>
          <w:szCs w:val="21"/>
          <w:lang w:eastAsia="en-GB"/>
        </w:rPr>
        <w:t>ikkje</w:t>
      </w:r>
      <w:proofErr w:type="spellEnd"/>
      <w:r>
        <w:rPr>
          <w:rFonts w:ascii="Courier New" w:hAnsi="Courier New" w:cs="Courier New"/>
          <w:color w:val="424242"/>
          <w:sz w:val="21"/>
          <w:szCs w:val="21"/>
          <w:lang w:eastAsia="en-GB"/>
        </w:rPr>
        <w:t xml:space="preserve"> så </w:t>
      </w:r>
      <w:proofErr w:type="spellStart"/>
      <w:r>
        <w:rPr>
          <w:rFonts w:ascii="Courier New" w:hAnsi="Courier New" w:cs="Courier New"/>
          <w:color w:val="424242"/>
          <w:sz w:val="21"/>
          <w:szCs w:val="21"/>
          <w:lang w:eastAsia="en-GB"/>
        </w:rPr>
        <w:t>mykje</w:t>
      </w:r>
      <w:proofErr w:type="spellEnd"/>
      <w:r>
        <w:rPr>
          <w:rFonts w:ascii="Courier New" w:hAnsi="Courier New" w:cs="Courier New"/>
          <w:color w:val="424242"/>
          <w:sz w:val="21"/>
          <w:szCs w:val="21"/>
          <w:lang w:eastAsia="en-GB"/>
        </w:rPr>
        <w:t xml:space="preserve"> om dette temaet. Ingen punkt verdt å ta med.</w:t>
      </w:r>
    </w:p>
    <w:p w14:paraId="40632B7E"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Hva som gjenstår av prosjektet</w:t>
      </w:r>
    </w:p>
    <w:p w14:paraId="37885D16"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Store </w:t>
      </w:r>
      <w:proofErr w:type="spellStart"/>
      <w:r>
        <w:rPr>
          <w:rFonts w:ascii="Courier New" w:hAnsi="Courier New" w:cs="Courier New"/>
          <w:color w:val="424242"/>
          <w:sz w:val="21"/>
          <w:szCs w:val="21"/>
          <w:lang w:eastAsia="en-GB"/>
        </w:rPr>
        <w:t>delar</w:t>
      </w:r>
      <w:proofErr w:type="spellEnd"/>
      <w:r>
        <w:rPr>
          <w:rFonts w:ascii="Courier New" w:hAnsi="Courier New" w:cs="Courier New"/>
          <w:color w:val="424242"/>
          <w:sz w:val="21"/>
          <w:szCs w:val="21"/>
          <w:lang w:eastAsia="en-GB"/>
        </w:rPr>
        <w:t xml:space="preserve"> av prosjektet </w:t>
      </w:r>
      <w:proofErr w:type="spellStart"/>
      <w:r>
        <w:rPr>
          <w:rFonts w:ascii="Courier New" w:hAnsi="Courier New" w:cs="Courier New"/>
          <w:color w:val="424242"/>
          <w:sz w:val="21"/>
          <w:szCs w:val="21"/>
          <w:lang w:eastAsia="en-GB"/>
        </w:rPr>
        <w:t>gjennstår</w:t>
      </w:r>
      <w:proofErr w:type="spellEnd"/>
      <w:r>
        <w:rPr>
          <w:rFonts w:ascii="Courier New" w:hAnsi="Courier New" w:cs="Courier New"/>
          <w:color w:val="424242"/>
          <w:sz w:val="21"/>
          <w:szCs w:val="21"/>
          <w:lang w:eastAsia="en-GB"/>
        </w:rPr>
        <w:t xml:space="preserve">. Drog fram at gruppa ønskte å samlast når vi skulle lage prosjektplanen, som er steg </w:t>
      </w:r>
      <w:proofErr w:type="spellStart"/>
      <w:r>
        <w:rPr>
          <w:rFonts w:ascii="Courier New" w:hAnsi="Courier New" w:cs="Courier New"/>
          <w:color w:val="424242"/>
          <w:sz w:val="21"/>
          <w:szCs w:val="21"/>
          <w:lang w:eastAsia="en-GB"/>
        </w:rPr>
        <w:t>ein</w:t>
      </w:r>
      <w:proofErr w:type="spellEnd"/>
      <w:r>
        <w:rPr>
          <w:rFonts w:ascii="Courier New" w:hAnsi="Courier New" w:cs="Courier New"/>
          <w:color w:val="424242"/>
          <w:sz w:val="21"/>
          <w:szCs w:val="21"/>
          <w:lang w:eastAsia="en-GB"/>
        </w:rPr>
        <w:t xml:space="preserve"> I oppgava, men at vi hadde problem som sjukdom som </w:t>
      </w:r>
      <w:proofErr w:type="spellStart"/>
      <w:r>
        <w:rPr>
          <w:rFonts w:ascii="Courier New" w:hAnsi="Courier New" w:cs="Courier New"/>
          <w:color w:val="424242"/>
          <w:sz w:val="21"/>
          <w:szCs w:val="21"/>
          <w:lang w:eastAsia="en-GB"/>
        </w:rPr>
        <w:t>sod</w:t>
      </w:r>
      <w:proofErr w:type="spellEnd"/>
      <w:r>
        <w:rPr>
          <w:rFonts w:ascii="Courier New" w:hAnsi="Courier New" w:cs="Courier New"/>
          <w:color w:val="424242"/>
          <w:sz w:val="21"/>
          <w:szCs w:val="21"/>
          <w:lang w:eastAsia="en-GB"/>
        </w:rPr>
        <w:t xml:space="preserve"> I vegen for at alle kunne </w:t>
      </w:r>
      <w:r>
        <w:rPr>
          <w:rFonts w:ascii="Courier New" w:hAnsi="Courier New" w:cs="Courier New"/>
          <w:color w:val="424242"/>
          <w:sz w:val="21"/>
          <w:szCs w:val="21"/>
          <w:lang w:eastAsia="en-GB"/>
        </w:rPr>
        <w:lastRenderedPageBreak/>
        <w:t xml:space="preserve">møte. Sa også at vi endte opp med at Nikolai, Henrik og </w:t>
      </w:r>
      <w:proofErr w:type="spellStart"/>
      <w:r>
        <w:rPr>
          <w:rFonts w:ascii="Courier New" w:hAnsi="Courier New" w:cs="Courier New"/>
          <w:color w:val="424242"/>
          <w:sz w:val="21"/>
          <w:szCs w:val="21"/>
          <w:lang w:eastAsia="en-GB"/>
        </w:rPr>
        <w:t>Bakri</w:t>
      </w:r>
      <w:proofErr w:type="spellEnd"/>
      <w:r>
        <w:rPr>
          <w:rFonts w:ascii="Courier New" w:hAnsi="Courier New" w:cs="Courier New"/>
          <w:color w:val="424242"/>
          <w:sz w:val="21"/>
          <w:szCs w:val="21"/>
          <w:lang w:eastAsia="en-GB"/>
        </w:rPr>
        <w:t xml:space="preserve"> laga en prosjektplan som vi skal bruke I prosjektet. </w:t>
      </w:r>
    </w:p>
    <w:p w14:paraId="0567E671"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 Strategien vår</w:t>
      </w:r>
    </w:p>
    <w:p w14:paraId="7E004188"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Vi skal jobbe med prosjektet I </w:t>
      </w:r>
      <w:proofErr w:type="spellStart"/>
      <w:r>
        <w:rPr>
          <w:rFonts w:ascii="Courier New" w:hAnsi="Courier New" w:cs="Courier New"/>
          <w:color w:val="424242"/>
          <w:sz w:val="21"/>
          <w:szCs w:val="21"/>
          <w:lang w:eastAsia="en-GB"/>
        </w:rPr>
        <w:t>forhald</w:t>
      </w:r>
      <w:proofErr w:type="spellEnd"/>
      <w:r>
        <w:rPr>
          <w:rFonts w:ascii="Courier New" w:hAnsi="Courier New" w:cs="Courier New"/>
          <w:color w:val="424242"/>
          <w:sz w:val="21"/>
          <w:szCs w:val="21"/>
          <w:lang w:eastAsia="en-GB"/>
        </w:rPr>
        <w:t xml:space="preserve"> til planen vi la opp. La fram at vi hadde problem med kommunikasjon som kan ha ført til at prosjektet starta så seint som det gjorde. La også fram at I forrige prosjekt når vi </w:t>
      </w:r>
      <w:proofErr w:type="spellStart"/>
      <w:r>
        <w:rPr>
          <w:rFonts w:ascii="Courier New" w:hAnsi="Courier New" w:cs="Courier New"/>
          <w:color w:val="424242"/>
          <w:sz w:val="21"/>
          <w:szCs w:val="21"/>
          <w:lang w:eastAsia="en-GB"/>
        </w:rPr>
        <w:t>fekk</w:t>
      </w:r>
      <w:proofErr w:type="spellEnd"/>
      <w:r>
        <w:rPr>
          <w:rFonts w:ascii="Courier New" w:hAnsi="Courier New" w:cs="Courier New"/>
          <w:color w:val="424242"/>
          <w:sz w:val="21"/>
          <w:szCs w:val="21"/>
          <w:lang w:eastAsia="en-GB"/>
        </w:rPr>
        <w:t xml:space="preserve"> kommunikasjonen på plass, så starta prosjektarbeidet å gå fint.</w:t>
      </w:r>
    </w:p>
    <w:p w14:paraId="6ADEFF5B"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p>
    <w:p w14:paraId="07F73721" w14:textId="77777777" w:rsidR="00C15183"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sidRPr="00DC450F">
        <w:rPr>
          <w:rFonts w:ascii="Courier New" w:hAnsi="Courier New" w:cs="Courier New"/>
          <w:color w:val="424242"/>
          <w:sz w:val="21"/>
          <w:szCs w:val="21"/>
          <w:lang w:eastAsia="en-GB"/>
        </w:rPr>
        <w:t>Eventuelt kan gruppen, i lag med Kjell Inge, gjør litt orientering, planlegging og forbedring/føring av strategi</w:t>
      </w:r>
    </w:p>
    <w:p w14:paraId="320AA436" w14:textId="77777777" w:rsidR="00C15183" w:rsidRPr="00DC450F" w:rsidRDefault="00C15183" w:rsidP="00C15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24242"/>
          <w:sz w:val="21"/>
          <w:szCs w:val="21"/>
          <w:lang w:eastAsia="en-GB"/>
        </w:rPr>
      </w:pPr>
      <w:r>
        <w:rPr>
          <w:rFonts w:ascii="Courier New" w:hAnsi="Courier New" w:cs="Courier New"/>
          <w:color w:val="424242"/>
          <w:sz w:val="21"/>
          <w:szCs w:val="21"/>
          <w:lang w:eastAsia="en-GB"/>
        </w:rPr>
        <w:t xml:space="preserve">Kjell Inge </w:t>
      </w:r>
      <w:proofErr w:type="spellStart"/>
      <w:r>
        <w:rPr>
          <w:rFonts w:ascii="Courier New" w:hAnsi="Courier New" w:cs="Courier New"/>
          <w:color w:val="424242"/>
          <w:sz w:val="21"/>
          <w:szCs w:val="21"/>
          <w:lang w:eastAsia="en-GB"/>
        </w:rPr>
        <w:t>fortalde</w:t>
      </w:r>
      <w:proofErr w:type="spellEnd"/>
      <w:r>
        <w:rPr>
          <w:rFonts w:ascii="Courier New" w:hAnsi="Courier New" w:cs="Courier New"/>
          <w:color w:val="424242"/>
          <w:sz w:val="21"/>
          <w:szCs w:val="21"/>
          <w:lang w:eastAsia="en-GB"/>
        </w:rPr>
        <w:t xml:space="preserve"> oss at målet med </w:t>
      </w:r>
      <w:proofErr w:type="spellStart"/>
      <w:r>
        <w:rPr>
          <w:rFonts w:ascii="Courier New" w:hAnsi="Courier New" w:cs="Courier New"/>
          <w:color w:val="424242"/>
          <w:sz w:val="21"/>
          <w:szCs w:val="21"/>
          <w:lang w:eastAsia="en-GB"/>
        </w:rPr>
        <w:t>gantt</w:t>
      </w:r>
      <w:proofErr w:type="spellEnd"/>
      <w:r>
        <w:rPr>
          <w:rFonts w:ascii="Courier New" w:hAnsi="Courier New" w:cs="Courier New"/>
          <w:color w:val="424242"/>
          <w:sz w:val="21"/>
          <w:szCs w:val="21"/>
          <w:lang w:eastAsia="en-GB"/>
        </w:rPr>
        <w:t xml:space="preserve"> </w:t>
      </w:r>
      <w:proofErr w:type="spellStart"/>
      <w:r>
        <w:rPr>
          <w:rFonts w:ascii="Courier New" w:hAnsi="Courier New" w:cs="Courier New"/>
          <w:color w:val="424242"/>
          <w:sz w:val="21"/>
          <w:szCs w:val="21"/>
          <w:lang w:eastAsia="en-GB"/>
        </w:rPr>
        <w:t>diagramet</w:t>
      </w:r>
      <w:proofErr w:type="spellEnd"/>
      <w:r>
        <w:rPr>
          <w:rFonts w:ascii="Courier New" w:hAnsi="Courier New" w:cs="Courier New"/>
          <w:color w:val="424242"/>
          <w:sz w:val="21"/>
          <w:szCs w:val="21"/>
          <w:lang w:eastAsia="en-GB"/>
        </w:rPr>
        <w:t xml:space="preserve"> var å bli </w:t>
      </w:r>
      <w:proofErr w:type="spellStart"/>
      <w:r>
        <w:rPr>
          <w:rFonts w:ascii="Courier New" w:hAnsi="Courier New" w:cs="Courier New"/>
          <w:color w:val="424242"/>
          <w:sz w:val="21"/>
          <w:szCs w:val="21"/>
          <w:lang w:eastAsia="en-GB"/>
        </w:rPr>
        <w:t>kjend</w:t>
      </w:r>
      <w:proofErr w:type="spellEnd"/>
      <w:r>
        <w:rPr>
          <w:rFonts w:ascii="Courier New" w:hAnsi="Courier New" w:cs="Courier New"/>
          <w:color w:val="424242"/>
          <w:sz w:val="21"/>
          <w:szCs w:val="21"/>
          <w:lang w:eastAsia="en-GB"/>
        </w:rPr>
        <w:t xml:space="preserve"> med måten vi skulle jobbe med det på. Ha la også fram poenget med SMART metoden å jobbe på, og at det var </w:t>
      </w:r>
      <w:proofErr w:type="spellStart"/>
      <w:r>
        <w:rPr>
          <w:rFonts w:ascii="Courier New" w:hAnsi="Courier New" w:cs="Courier New"/>
          <w:color w:val="424242"/>
          <w:sz w:val="21"/>
          <w:szCs w:val="21"/>
          <w:lang w:eastAsia="en-GB"/>
        </w:rPr>
        <w:t>eigenleg</w:t>
      </w:r>
      <w:proofErr w:type="spellEnd"/>
      <w:r>
        <w:rPr>
          <w:rFonts w:ascii="Courier New" w:hAnsi="Courier New" w:cs="Courier New"/>
          <w:color w:val="424242"/>
          <w:sz w:val="21"/>
          <w:szCs w:val="21"/>
          <w:lang w:eastAsia="en-GB"/>
        </w:rPr>
        <w:t xml:space="preserve"> å tenke seg igjennom korleis det funker som var målet med prosjektplanen.</w:t>
      </w:r>
    </w:p>
    <w:p w14:paraId="5D4A806F" w14:textId="77777777" w:rsidR="00C15183" w:rsidRDefault="00C15183" w:rsidP="00C15183"/>
    <w:p w14:paraId="0E2E13D8" w14:textId="77777777" w:rsidR="00C15183" w:rsidRDefault="00C15183" w:rsidP="00C15183"/>
    <w:p w14:paraId="33A7A7E7" w14:textId="140261C3" w:rsidR="00C15183" w:rsidRDefault="00AF7345" w:rsidP="002D6B6E">
      <w:pPr>
        <w:pStyle w:val="BodyText"/>
        <w:rPr>
          <w:lang w:val="nn-NO"/>
        </w:rPr>
      </w:pPr>
      <w:r>
        <w:rPr>
          <w:lang w:val="nn-NO"/>
        </w:rPr>
        <w:t>Møtereferat 03.11.2023</w:t>
      </w:r>
    </w:p>
    <w:p w14:paraId="4D0729E1" w14:textId="77777777" w:rsidR="00AF7345" w:rsidRDefault="00AF7345" w:rsidP="00AF7345">
      <w:r>
        <w:t>Statusmøte</w:t>
      </w:r>
    </w:p>
    <w:p w14:paraId="26DE7AB3" w14:textId="77777777" w:rsidR="00AF7345" w:rsidRDefault="00AF7345" w:rsidP="00AF7345"/>
    <w:p w14:paraId="4015F653" w14:textId="77777777" w:rsidR="00AF7345" w:rsidRDefault="00AF7345" w:rsidP="00AF7345">
      <w:r>
        <w:t>Gå igjennom framgang I prosjektet.</w:t>
      </w:r>
    </w:p>
    <w:p w14:paraId="2597AB11" w14:textId="77777777" w:rsidR="00AF7345" w:rsidRDefault="00AF7345" w:rsidP="00AF7345">
      <w:r>
        <w:t>Gå igjennom plan for prosjektet og korleis vi skal jobbe framover.</w:t>
      </w:r>
    </w:p>
    <w:p w14:paraId="468A67A5" w14:textId="77777777" w:rsidR="00AF7345" w:rsidRDefault="00AF7345" w:rsidP="00AF7345"/>
    <w:p w14:paraId="46B6EED2" w14:textId="77777777" w:rsidR="00AF7345" w:rsidRDefault="00AF7345" w:rsidP="003B2EC3">
      <w:pPr>
        <w:pStyle w:val="Heading3"/>
      </w:pPr>
      <w:bookmarkStart w:id="23" w:name="_Toc151710220"/>
      <w:r>
        <w:t>Møte Referat 03.11.2023</w:t>
      </w:r>
      <w:bookmarkEnd w:id="23"/>
    </w:p>
    <w:p w14:paraId="72F4CBDF" w14:textId="77777777" w:rsidR="00AF7345" w:rsidRDefault="00AF7345" w:rsidP="00AF7345"/>
    <w:p w14:paraId="343E2532" w14:textId="77777777" w:rsidR="00AF7345" w:rsidRDefault="00AF7345" w:rsidP="00AF7345">
      <w:r>
        <w:t>Møteleder: Binit Dhungana</w:t>
      </w:r>
    </w:p>
    <w:p w14:paraId="4F25BA51" w14:textId="77777777" w:rsidR="00AF7345" w:rsidRDefault="00AF7345" w:rsidP="00AF7345">
      <w:r>
        <w:t>Møtereferent: Henrik Aamot</w:t>
      </w:r>
    </w:p>
    <w:p w14:paraId="75699661" w14:textId="77777777" w:rsidR="00AF7345" w:rsidRDefault="00AF7345" w:rsidP="00AF7345"/>
    <w:p w14:paraId="6EBB0916" w14:textId="77777777" w:rsidR="00AF7345" w:rsidRDefault="00AF7345" w:rsidP="00AF7345">
      <w:proofErr w:type="spellStart"/>
      <w:r>
        <w:t>Møtedeltakarar</w:t>
      </w:r>
      <w:proofErr w:type="spellEnd"/>
      <w:r>
        <w:t xml:space="preserve">: </w:t>
      </w:r>
      <w:proofErr w:type="spellStart"/>
      <w:r>
        <w:t>Bakri</w:t>
      </w:r>
      <w:proofErr w:type="spellEnd"/>
      <w:r>
        <w:t>, Henrik, Nikolai, Binit</w:t>
      </w:r>
    </w:p>
    <w:p w14:paraId="185888F5" w14:textId="77777777" w:rsidR="00AF7345" w:rsidRDefault="00AF7345" w:rsidP="00AF7345">
      <w:r>
        <w:t>14:00</w:t>
      </w:r>
    </w:p>
    <w:p w14:paraId="178ACB24" w14:textId="77777777" w:rsidR="00AF7345" w:rsidRDefault="00AF7345" w:rsidP="00AF7345">
      <w:r>
        <w:t>14:28</w:t>
      </w:r>
    </w:p>
    <w:p w14:paraId="429FD708" w14:textId="77777777" w:rsidR="00AF7345" w:rsidRDefault="00AF7345" w:rsidP="00AF7345"/>
    <w:p w14:paraId="0909152B" w14:textId="0E3EECC0" w:rsidR="003D418C" w:rsidRDefault="00AF7345" w:rsidP="00AF7345">
      <w:pPr>
        <w:rPr>
          <w:lang w:val="nn-NO"/>
        </w:rPr>
      </w:pPr>
      <w:r w:rsidRPr="00FF11AF">
        <w:t>Vi starta med å informere om oppgaven</w:t>
      </w:r>
      <w:r>
        <w:t xml:space="preserve">e vi hadde bestemt oss for å løyse. </w:t>
      </w:r>
      <w:r w:rsidRPr="00FF11AF">
        <w:rPr>
          <w:lang w:val="nn-NO"/>
        </w:rPr>
        <w:t xml:space="preserve">Vi snakka om </w:t>
      </w:r>
      <w:proofErr w:type="spellStart"/>
      <w:r w:rsidRPr="00FF11AF">
        <w:rPr>
          <w:lang w:val="nn-NO"/>
        </w:rPr>
        <w:t>framgong</w:t>
      </w:r>
      <w:proofErr w:type="spellEnd"/>
      <w:r w:rsidRPr="00FF11AF">
        <w:rPr>
          <w:lang w:val="nn-NO"/>
        </w:rPr>
        <w:t xml:space="preserve"> i rapport, og problemstillingar som vi h</w:t>
      </w:r>
      <w:r>
        <w:rPr>
          <w:lang w:val="nn-NO"/>
        </w:rPr>
        <w:t xml:space="preserve">ar </w:t>
      </w:r>
      <w:proofErr w:type="spellStart"/>
      <w:r>
        <w:rPr>
          <w:lang w:val="nn-NO"/>
        </w:rPr>
        <w:t>komt</w:t>
      </w:r>
      <w:proofErr w:type="spellEnd"/>
      <w:r>
        <w:rPr>
          <w:lang w:val="nn-NO"/>
        </w:rPr>
        <w:t xml:space="preserve"> over. </w:t>
      </w:r>
    </w:p>
    <w:p w14:paraId="1F0D34B4" w14:textId="77777777" w:rsidR="003D418C" w:rsidRDefault="003D418C">
      <w:pPr>
        <w:rPr>
          <w:lang w:val="nn-NO"/>
        </w:rPr>
      </w:pPr>
      <w:r>
        <w:rPr>
          <w:lang w:val="nn-NO"/>
        </w:rPr>
        <w:br w:type="page"/>
      </w:r>
    </w:p>
    <w:p w14:paraId="51DC5F40" w14:textId="77777777" w:rsidR="00AF7345" w:rsidRDefault="00AF7345" w:rsidP="00AF7345">
      <w:pPr>
        <w:rPr>
          <w:lang w:val="nn-NO"/>
        </w:rPr>
      </w:pPr>
    </w:p>
    <w:p w14:paraId="52A56001" w14:textId="617B4290" w:rsidR="003B2EC3" w:rsidRDefault="003B2EC3" w:rsidP="003B2EC3">
      <w:pPr>
        <w:pStyle w:val="Heading3"/>
        <w:rPr>
          <w:lang w:val="nn-NO"/>
        </w:rPr>
      </w:pPr>
      <w:bookmarkStart w:id="24" w:name="_Toc151710221"/>
      <w:r>
        <w:rPr>
          <w:lang w:val="nn-NO"/>
        </w:rPr>
        <w:t>Møtereferat 17.11.2023</w:t>
      </w:r>
      <w:bookmarkEnd w:id="24"/>
    </w:p>
    <w:p w14:paraId="6F897923" w14:textId="77777777" w:rsidR="003B2EC3" w:rsidRPr="00A132B8" w:rsidRDefault="003B2EC3" w:rsidP="003B2EC3">
      <w:pPr>
        <w:pBdr>
          <w:top w:val="single" w:sz="2" w:space="0" w:color="D9D9E3"/>
          <w:left w:val="single" w:sz="2" w:space="0" w:color="D9D9E3"/>
          <w:bottom w:val="single" w:sz="2" w:space="0" w:color="D9D9E3"/>
          <w:right w:val="single" w:sz="2" w:space="0" w:color="D9D9E3"/>
        </w:pBdr>
        <w:spacing w:after="300"/>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Møtereferat</w:t>
      </w:r>
    </w:p>
    <w:p w14:paraId="07F92AC8" w14:textId="77777777" w:rsidR="003B2EC3" w:rsidRPr="00A132B8" w:rsidRDefault="003B2EC3" w:rsidP="003B2EC3">
      <w:pPr>
        <w:pBdr>
          <w:top w:val="single" w:sz="2" w:space="0" w:color="D9D9E3"/>
          <w:left w:val="single" w:sz="2" w:space="0" w:color="D9D9E3"/>
          <w:bottom w:val="single" w:sz="2" w:space="0" w:color="D9D9E3"/>
          <w:right w:val="single" w:sz="2" w:space="0" w:color="D9D9E3"/>
        </w:pBdr>
        <w:spacing w:before="300" w:after="300"/>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Dato:</w:t>
      </w:r>
      <w:r w:rsidRPr="00A132B8">
        <w:rPr>
          <w:rFonts w:ascii="Segoe UI" w:hAnsi="Segoe UI" w:cs="Segoe UI"/>
          <w:sz w:val="24"/>
          <w:szCs w:val="24"/>
          <w:lang w:eastAsia="nn-NO"/>
        </w:rPr>
        <w:t xml:space="preserve"> [</w:t>
      </w:r>
      <w:r>
        <w:rPr>
          <w:rFonts w:ascii="Segoe UI" w:hAnsi="Segoe UI" w:cs="Segoe UI"/>
          <w:sz w:val="24"/>
          <w:szCs w:val="24"/>
          <w:lang w:eastAsia="nn-NO"/>
        </w:rPr>
        <w:t>17.11.2023</w:t>
      </w:r>
      <w:r w:rsidRPr="00A132B8">
        <w:rPr>
          <w:rFonts w:ascii="Segoe UI" w:hAnsi="Segoe UI" w:cs="Segoe UI"/>
          <w:sz w:val="24"/>
          <w:szCs w:val="24"/>
          <w:lang w:eastAsia="nn-NO"/>
        </w:rPr>
        <w:t>]</w:t>
      </w:r>
    </w:p>
    <w:p w14:paraId="7CEADFE4" w14:textId="77777777" w:rsidR="003B2EC3" w:rsidRPr="00307AEA" w:rsidRDefault="003B2EC3" w:rsidP="003B2EC3">
      <w:pPr>
        <w:pStyle w:val="paragraph"/>
        <w:spacing w:before="0" w:beforeAutospacing="0" w:after="0" w:afterAutospacing="0"/>
        <w:textAlignment w:val="baseline"/>
        <w:rPr>
          <w:rFonts w:ascii="Segoe UI" w:hAnsi="Segoe UI" w:cs="Segoe UI"/>
          <w:sz w:val="18"/>
          <w:szCs w:val="18"/>
          <w:lang w:val="nb-NO"/>
        </w:rPr>
      </w:pPr>
      <w:r w:rsidRPr="00A132B8">
        <w:rPr>
          <w:rFonts w:ascii="Segoe UI" w:hAnsi="Segoe UI" w:cs="Segoe UI"/>
          <w:b/>
          <w:bCs/>
          <w:bdr w:val="single" w:sz="2" w:space="0" w:color="D9D9E3" w:frame="1"/>
          <w:lang w:val="nb-NO"/>
        </w:rPr>
        <w:t>Tilstede:</w:t>
      </w:r>
      <w:r w:rsidRPr="00A132B8">
        <w:rPr>
          <w:rFonts w:ascii="Segoe UI" w:hAnsi="Segoe UI" w:cs="Segoe UI"/>
          <w:lang w:val="nb-NO"/>
        </w:rPr>
        <w:t xml:space="preserve"> [</w:t>
      </w:r>
      <w:r w:rsidRPr="00307AEA">
        <w:rPr>
          <w:rStyle w:val="normaltextrun"/>
          <w:rFonts w:ascii="Verdana" w:hAnsi="Verdana" w:cs="Segoe UI"/>
          <w:sz w:val="20"/>
          <w:szCs w:val="20"/>
          <w:lang w:val="nb-NO"/>
        </w:rPr>
        <w:t>Henrik Aamot, Nikolai Mork Aambø, Aleksander Augestad, </w:t>
      </w:r>
      <w:r w:rsidRPr="00307AEA">
        <w:rPr>
          <w:rStyle w:val="eop"/>
          <w:rFonts w:ascii="Verdana" w:hAnsi="Verdana" w:cs="Segoe UI"/>
          <w:sz w:val="20"/>
          <w:szCs w:val="20"/>
          <w:lang w:val="nb-NO"/>
        </w:rPr>
        <w:t> </w:t>
      </w:r>
    </w:p>
    <w:p w14:paraId="599C3898" w14:textId="77777777" w:rsidR="003B2EC3" w:rsidRDefault="003B2EC3" w:rsidP="003B2EC3">
      <w:pPr>
        <w:pStyle w:val="paragraph"/>
        <w:spacing w:before="0" w:beforeAutospacing="0" w:after="0" w:afterAutospacing="0"/>
        <w:textAlignment w:val="baseline"/>
        <w:rPr>
          <w:rStyle w:val="eop"/>
          <w:rFonts w:ascii="Verdana" w:hAnsi="Verdana" w:cs="Segoe UI"/>
          <w:sz w:val="20"/>
          <w:szCs w:val="20"/>
          <w:lang w:val="nb-NO"/>
        </w:rPr>
      </w:pPr>
      <w:proofErr w:type="spellStart"/>
      <w:r w:rsidRPr="00307AEA">
        <w:rPr>
          <w:rStyle w:val="normaltextrun"/>
          <w:rFonts w:ascii="Verdana" w:hAnsi="Verdana" w:cs="Segoe UI"/>
          <w:sz w:val="20"/>
          <w:szCs w:val="20"/>
          <w:lang w:val="nb-NO"/>
        </w:rPr>
        <w:t>Bakri</w:t>
      </w:r>
      <w:proofErr w:type="spellEnd"/>
      <w:r w:rsidRPr="00307AEA">
        <w:rPr>
          <w:rStyle w:val="normaltextrun"/>
          <w:rFonts w:ascii="Verdana" w:hAnsi="Verdana" w:cs="Segoe UI"/>
          <w:sz w:val="20"/>
          <w:szCs w:val="20"/>
          <w:lang w:val="nb-NO"/>
        </w:rPr>
        <w:t xml:space="preserve"> </w:t>
      </w:r>
      <w:proofErr w:type="spellStart"/>
      <w:r w:rsidRPr="00307AEA">
        <w:rPr>
          <w:rStyle w:val="normaltextrun"/>
          <w:rFonts w:ascii="Verdana" w:hAnsi="Verdana" w:cs="Segoe UI"/>
          <w:sz w:val="20"/>
          <w:szCs w:val="20"/>
          <w:lang w:val="nb-NO"/>
        </w:rPr>
        <w:t>Abdulrahman</w:t>
      </w:r>
      <w:proofErr w:type="spellEnd"/>
      <w:r w:rsidRPr="00307AEA">
        <w:rPr>
          <w:rStyle w:val="normaltextrun"/>
          <w:rFonts w:ascii="Verdana" w:hAnsi="Verdana" w:cs="Segoe UI"/>
          <w:sz w:val="20"/>
          <w:szCs w:val="20"/>
          <w:lang w:val="nb-NO"/>
        </w:rPr>
        <w:t xml:space="preserve"> Ahmad, Binit Dhungana</w:t>
      </w:r>
      <w:r>
        <w:rPr>
          <w:rStyle w:val="normaltextrun"/>
          <w:rFonts w:ascii="Verdana" w:hAnsi="Verdana" w:cs="Segoe UI"/>
          <w:sz w:val="20"/>
          <w:szCs w:val="20"/>
          <w:lang w:val="nb-NO"/>
        </w:rPr>
        <w:t>]</w:t>
      </w:r>
      <w:r w:rsidRPr="00307AEA">
        <w:rPr>
          <w:rStyle w:val="eop"/>
          <w:rFonts w:ascii="Verdana" w:hAnsi="Verdana" w:cs="Segoe UI"/>
          <w:sz w:val="20"/>
          <w:szCs w:val="20"/>
          <w:lang w:val="nb-NO"/>
        </w:rPr>
        <w:t> </w:t>
      </w:r>
    </w:p>
    <w:p w14:paraId="59340858" w14:textId="77777777" w:rsidR="003B2EC3" w:rsidRDefault="003B2EC3" w:rsidP="003B2EC3">
      <w:pPr>
        <w:pStyle w:val="paragraph"/>
        <w:spacing w:before="0" w:beforeAutospacing="0" w:after="0" w:afterAutospacing="0"/>
        <w:textAlignment w:val="baseline"/>
        <w:rPr>
          <w:rStyle w:val="eop"/>
          <w:rFonts w:ascii="Verdana" w:hAnsi="Verdana" w:cs="Segoe UI"/>
          <w:sz w:val="20"/>
          <w:szCs w:val="20"/>
          <w:lang w:val="nb-NO"/>
        </w:rPr>
      </w:pPr>
    </w:p>
    <w:p w14:paraId="3C30EBBD" w14:textId="77777777" w:rsidR="003B2EC3" w:rsidRDefault="003B2EC3" w:rsidP="003B2EC3">
      <w:pPr>
        <w:pStyle w:val="paragraph"/>
        <w:spacing w:before="0" w:beforeAutospacing="0" w:after="0" w:afterAutospacing="0"/>
        <w:textAlignment w:val="baseline"/>
        <w:rPr>
          <w:rStyle w:val="eop"/>
          <w:rFonts w:ascii="Verdana" w:hAnsi="Verdana" w:cs="Segoe UI"/>
          <w:sz w:val="20"/>
          <w:szCs w:val="20"/>
          <w:lang w:val="nb-NO"/>
        </w:rPr>
      </w:pPr>
      <w:r>
        <w:rPr>
          <w:rStyle w:val="eop"/>
          <w:rFonts w:ascii="Verdana" w:hAnsi="Verdana" w:cs="Segoe UI"/>
          <w:sz w:val="20"/>
          <w:szCs w:val="20"/>
          <w:lang w:val="nb-NO"/>
        </w:rPr>
        <w:t>Møtets start: 14:27</w:t>
      </w:r>
    </w:p>
    <w:p w14:paraId="3BD08E59" w14:textId="77777777" w:rsidR="003B2EC3" w:rsidRDefault="003B2EC3" w:rsidP="003B2EC3">
      <w:pPr>
        <w:pStyle w:val="paragraph"/>
        <w:spacing w:before="0" w:beforeAutospacing="0" w:after="0" w:afterAutospacing="0"/>
        <w:textAlignment w:val="baseline"/>
        <w:rPr>
          <w:rStyle w:val="eop"/>
          <w:rFonts w:ascii="Verdana" w:hAnsi="Verdana" w:cs="Segoe UI"/>
          <w:sz w:val="20"/>
          <w:szCs w:val="20"/>
          <w:lang w:val="nb-NO"/>
        </w:rPr>
      </w:pPr>
      <w:r>
        <w:rPr>
          <w:rStyle w:val="eop"/>
          <w:rFonts w:ascii="Verdana" w:hAnsi="Verdana" w:cs="Segoe UI"/>
          <w:sz w:val="20"/>
          <w:szCs w:val="20"/>
          <w:lang w:val="nb-NO"/>
        </w:rPr>
        <w:t>Møtets slutt: 14:48</w:t>
      </w:r>
    </w:p>
    <w:p w14:paraId="4AF1BA42" w14:textId="77777777" w:rsidR="003B2EC3" w:rsidRPr="00A132B8" w:rsidRDefault="003B2EC3" w:rsidP="003B2EC3">
      <w:pPr>
        <w:pStyle w:val="paragraph"/>
        <w:spacing w:before="0" w:beforeAutospacing="0" w:after="0" w:afterAutospacing="0"/>
        <w:textAlignment w:val="baseline"/>
      </w:pPr>
      <w:r>
        <w:pict w14:anchorId="7E2BC09E">
          <v:rect id="_x0000_i1025" style="width:0;height:0" o:hralign="center" o:hrstd="t" o:hr="t" fillcolor="#a0a0a0" stroked="f"/>
        </w:pict>
      </w:r>
    </w:p>
    <w:p w14:paraId="36834C38" w14:textId="77777777" w:rsidR="003B2EC3" w:rsidRPr="00A132B8" w:rsidRDefault="003B2EC3" w:rsidP="003B2EC3">
      <w:pPr>
        <w:pBdr>
          <w:top w:val="single" w:sz="2" w:space="0" w:color="D9D9E3"/>
          <w:left w:val="single" w:sz="2" w:space="0" w:color="D9D9E3"/>
          <w:bottom w:val="single" w:sz="2" w:space="0" w:color="D9D9E3"/>
          <w:right w:val="single" w:sz="2" w:space="0" w:color="D9D9E3"/>
        </w:pBdr>
        <w:spacing w:after="300"/>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Agenda:</w:t>
      </w:r>
    </w:p>
    <w:p w14:paraId="660FDCCE"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Diskusjon om Lego-prosjekt i helger:</w:t>
      </w:r>
    </w:p>
    <w:p w14:paraId="0996AA39"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Det ble diskutert muligheten for å jobbe med Lego-prosjektet i helgene. Det vil være nødvendig å vurdere tilgjengeligheten og interesse fra teamet.</w:t>
      </w:r>
    </w:p>
    <w:p w14:paraId="740D08F2"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Preferanser for oppdrag:</w:t>
      </w:r>
    </w:p>
    <w:p w14:paraId="331D2D9E"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Gruppen delte synspunkter om hvilke oppdrag de foretrekker. Dette vil bli viktig for å tilpasse oppgavene til teamets interesser og ferdigheter.</w:t>
      </w:r>
    </w:p>
    <w:p w14:paraId="016BCA10"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Oppgaveplanlegging:</w:t>
      </w:r>
    </w:p>
    <w:p w14:paraId="1F337C1D"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Løste oppgave 1, 3, 5, 7, 11.</w:t>
      </w:r>
    </w:p>
    <w:p w14:paraId="152D3623"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Oppgavene som skal løses videre: 6, 8, 9, 10, 11, 13, 14, 15.</w:t>
      </w:r>
    </w:p>
    <w:p w14:paraId="02829447"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Gjennomgang av plan for oppgaveløsning:</w:t>
      </w:r>
    </w:p>
    <w:p w14:paraId="667F226C"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 xml:space="preserve">Det ble diskutert hvordan gå fram med løsningen av oppgavene. </w:t>
      </w:r>
    </w:p>
    <w:p w14:paraId="36587B64"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Planlegging av arbeid:</w:t>
      </w:r>
    </w:p>
    <w:p w14:paraId="7B827E92"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Diskusjon om hvordan jobbe med utfordringen og planleggingen av rapporten. Dette inkluderer arbeidsmetoder og tidsrammer.</w:t>
      </w:r>
    </w:p>
    <w:p w14:paraId="583E9FAC" w14:textId="77777777" w:rsidR="003B2EC3" w:rsidRPr="00A132B8" w:rsidRDefault="003B2EC3" w:rsidP="003B2EC3">
      <w:pPr>
        <w:numPr>
          <w:ilvl w:val="0"/>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b/>
          <w:bCs/>
          <w:sz w:val="24"/>
          <w:szCs w:val="24"/>
          <w:bdr w:val="single" w:sz="2" w:space="0" w:color="D9D9E3" w:frame="1"/>
          <w:lang w:eastAsia="nn-NO"/>
        </w:rPr>
        <w:t>Deling av arbeid:</w:t>
      </w:r>
    </w:p>
    <w:p w14:paraId="75807467" w14:textId="77777777" w:rsidR="003B2EC3" w:rsidRPr="00A132B8" w:rsidRDefault="003B2EC3" w:rsidP="003B2EC3">
      <w:pPr>
        <w:numPr>
          <w:ilvl w:val="1"/>
          <w:numId w:val="30"/>
        </w:numPr>
        <w:pBdr>
          <w:top w:val="single" w:sz="2" w:space="0" w:color="D9D9E3"/>
          <w:left w:val="single" w:sz="2" w:space="5" w:color="D9D9E3"/>
          <w:bottom w:val="single" w:sz="2" w:space="0" w:color="D9D9E3"/>
          <w:right w:val="single" w:sz="2" w:space="0" w:color="D9D9E3"/>
        </w:pBdr>
        <w:rPr>
          <w:rFonts w:ascii="Segoe UI" w:hAnsi="Segoe UI" w:cs="Segoe UI"/>
          <w:sz w:val="24"/>
          <w:szCs w:val="24"/>
          <w:lang w:eastAsia="nn-NO"/>
        </w:rPr>
      </w:pPr>
      <w:r w:rsidRPr="00A132B8">
        <w:rPr>
          <w:rFonts w:ascii="Segoe UI" w:hAnsi="Segoe UI" w:cs="Segoe UI"/>
          <w:sz w:val="24"/>
          <w:szCs w:val="24"/>
          <w:lang w:eastAsia="nn-NO"/>
        </w:rPr>
        <w:t>Beslutninger om fordeling av oppgaver, spesielt angående koding og rapportskriving</w:t>
      </w:r>
      <w:r>
        <w:rPr>
          <w:rFonts w:ascii="Segoe UI" w:hAnsi="Segoe UI" w:cs="Segoe UI"/>
          <w:sz w:val="24"/>
          <w:szCs w:val="24"/>
          <w:lang w:eastAsia="nn-NO"/>
        </w:rPr>
        <w:t>.</w:t>
      </w:r>
    </w:p>
    <w:p w14:paraId="094F94AB" w14:textId="62B07626" w:rsidR="00AF7345" w:rsidRPr="00290EE3" w:rsidRDefault="00BB5060" w:rsidP="00290EE3">
      <w:r>
        <w:br w:type="page"/>
      </w:r>
    </w:p>
    <w:p w14:paraId="3229B4A6" w14:textId="532251B8" w:rsidR="00F07C62" w:rsidRDefault="00F07C62" w:rsidP="00F07C62">
      <w:pPr>
        <w:pStyle w:val="Heading2"/>
        <w:rPr>
          <w:i w:val="0"/>
          <w:iCs w:val="0"/>
          <w:lang w:val="nn-NO"/>
        </w:rPr>
      </w:pPr>
      <w:bookmarkStart w:id="25" w:name="_Toc151710222"/>
      <w:r w:rsidRPr="005031B4">
        <w:rPr>
          <w:i w:val="0"/>
          <w:iCs w:val="0"/>
          <w:lang w:val="nn-NO"/>
        </w:rPr>
        <w:lastRenderedPageBreak/>
        <w:t>Timeliste med statusrapport</w:t>
      </w:r>
      <w:bookmarkEnd w:id="25"/>
    </w:p>
    <w:p w14:paraId="1ED4930F" w14:textId="77777777" w:rsidR="00BD739A" w:rsidRPr="00BD739A" w:rsidRDefault="00BD739A" w:rsidP="00BD739A">
      <w:pPr>
        <w:pStyle w:val="BodyText"/>
        <w:rPr>
          <w:lang w:val="nn-NO"/>
        </w:rPr>
      </w:pPr>
    </w:p>
    <w:tbl>
      <w:tblPr>
        <w:tblW w:w="10076" w:type="dxa"/>
        <w:tblLook w:val="04A0" w:firstRow="1" w:lastRow="0" w:firstColumn="1" w:lastColumn="0" w:noHBand="0" w:noVBand="1"/>
      </w:tblPr>
      <w:tblGrid>
        <w:gridCol w:w="2983"/>
        <w:gridCol w:w="1159"/>
        <w:gridCol w:w="1159"/>
        <w:gridCol w:w="1159"/>
        <w:gridCol w:w="1159"/>
        <w:gridCol w:w="1242"/>
        <w:gridCol w:w="1298"/>
      </w:tblGrid>
      <w:tr w:rsidR="00290EE3" w:rsidRPr="00290EE3" w14:paraId="68A00767" w14:textId="77777777" w:rsidTr="00290EE3">
        <w:trPr>
          <w:trHeight w:val="452"/>
        </w:trPr>
        <w:tc>
          <w:tcPr>
            <w:tcW w:w="2983"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01A35469"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Ukenr</w:t>
            </w:r>
          </w:p>
        </w:tc>
        <w:tc>
          <w:tcPr>
            <w:tcW w:w="1159" w:type="dxa"/>
            <w:tcBorders>
              <w:top w:val="single" w:sz="4" w:space="0" w:color="auto"/>
              <w:left w:val="nil"/>
              <w:bottom w:val="single" w:sz="4" w:space="0" w:color="auto"/>
              <w:right w:val="single" w:sz="4" w:space="0" w:color="auto"/>
            </w:tcBorders>
            <w:shd w:val="clear" w:color="000000" w:fill="B4C6E7"/>
            <w:noWrap/>
            <w:vAlign w:val="bottom"/>
            <w:hideMark/>
          </w:tcPr>
          <w:p w14:paraId="71E9EEAC"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Henrik</w:t>
            </w:r>
          </w:p>
        </w:tc>
        <w:tc>
          <w:tcPr>
            <w:tcW w:w="1159" w:type="dxa"/>
            <w:tcBorders>
              <w:top w:val="single" w:sz="4" w:space="0" w:color="auto"/>
              <w:left w:val="nil"/>
              <w:bottom w:val="single" w:sz="4" w:space="0" w:color="auto"/>
              <w:right w:val="single" w:sz="4" w:space="0" w:color="auto"/>
            </w:tcBorders>
            <w:shd w:val="clear" w:color="000000" w:fill="B4C6E7"/>
            <w:noWrap/>
            <w:vAlign w:val="bottom"/>
            <w:hideMark/>
          </w:tcPr>
          <w:p w14:paraId="367634F9"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Bakri</w:t>
            </w:r>
          </w:p>
        </w:tc>
        <w:tc>
          <w:tcPr>
            <w:tcW w:w="1159" w:type="dxa"/>
            <w:tcBorders>
              <w:top w:val="single" w:sz="4" w:space="0" w:color="auto"/>
              <w:left w:val="nil"/>
              <w:bottom w:val="single" w:sz="4" w:space="0" w:color="auto"/>
              <w:right w:val="single" w:sz="4" w:space="0" w:color="auto"/>
            </w:tcBorders>
            <w:shd w:val="clear" w:color="000000" w:fill="B4C6E7"/>
            <w:noWrap/>
            <w:vAlign w:val="bottom"/>
            <w:hideMark/>
          </w:tcPr>
          <w:p w14:paraId="6FDAF677"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Nikolai</w:t>
            </w:r>
          </w:p>
        </w:tc>
        <w:tc>
          <w:tcPr>
            <w:tcW w:w="1159" w:type="dxa"/>
            <w:tcBorders>
              <w:top w:val="single" w:sz="4" w:space="0" w:color="auto"/>
              <w:left w:val="nil"/>
              <w:bottom w:val="single" w:sz="4" w:space="0" w:color="auto"/>
              <w:right w:val="single" w:sz="4" w:space="0" w:color="auto"/>
            </w:tcBorders>
            <w:shd w:val="clear" w:color="000000" w:fill="B4C6E7"/>
            <w:noWrap/>
            <w:vAlign w:val="bottom"/>
            <w:hideMark/>
          </w:tcPr>
          <w:p w14:paraId="3E2E3468"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Binit</w:t>
            </w:r>
          </w:p>
        </w:tc>
        <w:tc>
          <w:tcPr>
            <w:tcW w:w="1159" w:type="dxa"/>
            <w:tcBorders>
              <w:top w:val="single" w:sz="4" w:space="0" w:color="auto"/>
              <w:left w:val="nil"/>
              <w:bottom w:val="single" w:sz="4" w:space="0" w:color="auto"/>
              <w:right w:val="single" w:sz="4" w:space="0" w:color="auto"/>
            </w:tcBorders>
            <w:shd w:val="clear" w:color="000000" w:fill="B4C6E7"/>
            <w:noWrap/>
            <w:vAlign w:val="bottom"/>
            <w:hideMark/>
          </w:tcPr>
          <w:p w14:paraId="0D9D5951"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Aleksander</w:t>
            </w:r>
          </w:p>
        </w:tc>
        <w:tc>
          <w:tcPr>
            <w:tcW w:w="1298" w:type="dxa"/>
            <w:tcBorders>
              <w:top w:val="single" w:sz="4" w:space="0" w:color="auto"/>
              <w:left w:val="nil"/>
              <w:bottom w:val="single" w:sz="4" w:space="0" w:color="auto"/>
              <w:right w:val="single" w:sz="4" w:space="0" w:color="auto"/>
            </w:tcBorders>
            <w:shd w:val="clear" w:color="000000" w:fill="B4C6E7"/>
            <w:noWrap/>
            <w:vAlign w:val="bottom"/>
            <w:hideMark/>
          </w:tcPr>
          <w:p w14:paraId="6878429A" w14:textId="77777777" w:rsidR="00290EE3" w:rsidRPr="00290EE3" w:rsidRDefault="00290EE3" w:rsidP="00290EE3">
            <w:pPr>
              <w:rPr>
                <w:rFonts w:ascii="Calibri" w:hAnsi="Calibri" w:cs="Calibri"/>
                <w:b/>
                <w:bCs/>
                <w:color w:val="000000"/>
                <w:sz w:val="22"/>
                <w:szCs w:val="22"/>
                <w:lang w:val="en-GB" w:eastAsia="en-GB"/>
              </w:rPr>
            </w:pPr>
            <w:r w:rsidRPr="00290EE3">
              <w:rPr>
                <w:rFonts w:ascii="Calibri" w:hAnsi="Calibri" w:cs="Calibri"/>
                <w:b/>
                <w:bCs/>
                <w:color w:val="000000"/>
                <w:sz w:val="22"/>
                <w:szCs w:val="22"/>
                <w:lang w:val="en-GB" w:eastAsia="en-GB"/>
              </w:rPr>
              <w:t>Sum timer pr uke</w:t>
            </w:r>
          </w:p>
        </w:tc>
      </w:tr>
      <w:tr w:rsidR="00290EE3" w:rsidRPr="00290EE3" w14:paraId="3B30F085"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5E48E51D"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1</w:t>
            </w:r>
          </w:p>
        </w:tc>
        <w:tc>
          <w:tcPr>
            <w:tcW w:w="1159" w:type="dxa"/>
            <w:tcBorders>
              <w:top w:val="nil"/>
              <w:left w:val="nil"/>
              <w:bottom w:val="single" w:sz="4" w:space="0" w:color="auto"/>
              <w:right w:val="single" w:sz="4" w:space="0" w:color="auto"/>
            </w:tcBorders>
            <w:shd w:val="clear" w:color="auto" w:fill="auto"/>
            <w:noWrap/>
            <w:vAlign w:val="bottom"/>
            <w:hideMark/>
          </w:tcPr>
          <w:p w14:paraId="2D8A7C8D"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2</w:t>
            </w:r>
          </w:p>
        </w:tc>
        <w:tc>
          <w:tcPr>
            <w:tcW w:w="1159" w:type="dxa"/>
            <w:tcBorders>
              <w:top w:val="nil"/>
              <w:left w:val="nil"/>
              <w:bottom w:val="single" w:sz="4" w:space="0" w:color="auto"/>
              <w:right w:val="single" w:sz="4" w:space="0" w:color="auto"/>
            </w:tcBorders>
            <w:shd w:val="clear" w:color="auto" w:fill="auto"/>
            <w:noWrap/>
            <w:vAlign w:val="bottom"/>
            <w:hideMark/>
          </w:tcPr>
          <w:p w14:paraId="34D90018"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2</w:t>
            </w:r>
          </w:p>
        </w:tc>
        <w:tc>
          <w:tcPr>
            <w:tcW w:w="1159" w:type="dxa"/>
            <w:tcBorders>
              <w:top w:val="nil"/>
              <w:left w:val="nil"/>
              <w:bottom w:val="single" w:sz="4" w:space="0" w:color="auto"/>
              <w:right w:val="single" w:sz="4" w:space="0" w:color="auto"/>
            </w:tcBorders>
            <w:shd w:val="clear" w:color="auto" w:fill="auto"/>
            <w:noWrap/>
            <w:vAlign w:val="bottom"/>
            <w:hideMark/>
          </w:tcPr>
          <w:p w14:paraId="03E56E84"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w:t>
            </w:r>
          </w:p>
        </w:tc>
        <w:tc>
          <w:tcPr>
            <w:tcW w:w="1159" w:type="dxa"/>
            <w:tcBorders>
              <w:top w:val="nil"/>
              <w:left w:val="nil"/>
              <w:bottom w:val="single" w:sz="4" w:space="0" w:color="auto"/>
              <w:right w:val="single" w:sz="4" w:space="0" w:color="auto"/>
            </w:tcBorders>
            <w:shd w:val="clear" w:color="auto" w:fill="auto"/>
            <w:noWrap/>
            <w:vAlign w:val="bottom"/>
            <w:hideMark/>
          </w:tcPr>
          <w:p w14:paraId="13CD709C"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0</w:t>
            </w:r>
          </w:p>
        </w:tc>
        <w:tc>
          <w:tcPr>
            <w:tcW w:w="1159" w:type="dxa"/>
            <w:tcBorders>
              <w:top w:val="nil"/>
              <w:left w:val="nil"/>
              <w:bottom w:val="single" w:sz="4" w:space="0" w:color="auto"/>
              <w:right w:val="single" w:sz="4" w:space="0" w:color="auto"/>
            </w:tcBorders>
            <w:shd w:val="clear" w:color="auto" w:fill="auto"/>
            <w:noWrap/>
            <w:vAlign w:val="bottom"/>
            <w:hideMark/>
          </w:tcPr>
          <w:p w14:paraId="4B65BC0E"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2</w:t>
            </w:r>
          </w:p>
        </w:tc>
        <w:tc>
          <w:tcPr>
            <w:tcW w:w="1298" w:type="dxa"/>
            <w:tcBorders>
              <w:top w:val="nil"/>
              <w:left w:val="nil"/>
              <w:bottom w:val="single" w:sz="4" w:space="0" w:color="auto"/>
              <w:right w:val="single" w:sz="4" w:space="0" w:color="auto"/>
            </w:tcBorders>
            <w:shd w:val="clear" w:color="auto" w:fill="auto"/>
            <w:noWrap/>
            <w:vAlign w:val="bottom"/>
            <w:hideMark/>
          </w:tcPr>
          <w:p w14:paraId="18EC4572"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7</w:t>
            </w:r>
          </w:p>
        </w:tc>
      </w:tr>
      <w:tr w:rsidR="00290EE3" w:rsidRPr="00290EE3" w14:paraId="6348A626"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5F87EA71"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2</w:t>
            </w:r>
          </w:p>
        </w:tc>
        <w:tc>
          <w:tcPr>
            <w:tcW w:w="1159" w:type="dxa"/>
            <w:tcBorders>
              <w:top w:val="nil"/>
              <w:left w:val="nil"/>
              <w:bottom w:val="single" w:sz="4" w:space="0" w:color="auto"/>
              <w:right w:val="single" w:sz="4" w:space="0" w:color="auto"/>
            </w:tcBorders>
            <w:shd w:val="clear" w:color="auto" w:fill="auto"/>
            <w:noWrap/>
            <w:vAlign w:val="bottom"/>
            <w:hideMark/>
          </w:tcPr>
          <w:p w14:paraId="7C39DFDE"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4</w:t>
            </w:r>
          </w:p>
        </w:tc>
        <w:tc>
          <w:tcPr>
            <w:tcW w:w="1159" w:type="dxa"/>
            <w:tcBorders>
              <w:top w:val="nil"/>
              <w:left w:val="nil"/>
              <w:bottom w:val="single" w:sz="4" w:space="0" w:color="auto"/>
              <w:right w:val="single" w:sz="4" w:space="0" w:color="auto"/>
            </w:tcBorders>
            <w:shd w:val="clear" w:color="auto" w:fill="auto"/>
            <w:noWrap/>
            <w:vAlign w:val="bottom"/>
            <w:hideMark/>
          </w:tcPr>
          <w:p w14:paraId="534E3A4A"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4</w:t>
            </w:r>
          </w:p>
        </w:tc>
        <w:tc>
          <w:tcPr>
            <w:tcW w:w="1159" w:type="dxa"/>
            <w:tcBorders>
              <w:top w:val="nil"/>
              <w:left w:val="nil"/>
              <w:bottom w:val="single" w:sz="4" w:space="0" w:color="auto"/>
              <w:right w:val="single" w:sz="4" w:space="0" w:color="auto"/>
            </w:tcBorders>
            <w:shd w:val="clear" w:color="auto" w:fill="auto"/>
            <w:noWrap/>
            <w:vAlign w:val="bottom"/>
            <w:hideMark/>
          </w:tcPr>
          <w:p w14:paraId="7B1EFF6C"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2</w:t>
            </w:r>
          </w:p>
        </w:tc>
        <w:tc>
          <w:tcPr>
            <w:tcW w:w="1159" w:type="dxa"/>
            <w:tcBorders>
              <w:top w:val="nil"/>
              <w:left w:val="nil"/>
              <w:bottom w:val="single" w:sz="4" w:space="0" w:color="auto"/>
              <w:right w:val="single" w:sz="4" w:space="0" w:color="auto"/>
            </w:tcBorders>
            <w:shd w:val="clear" w:color="auto" w:fill="auto"/>
            <w:noWrap/>
            <w:vAlign w:val="bottom"/>
            <w:hideMark/>
          </w:tcPr>
          <w:p w14:paraId="6F39CA91"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2</w:t>
            </w:r>
          </w:p>
        </w:tc>
        <w:tc>
          <w:tcPr>
            <w:tcW w:w="1159" w:type="dxa"/>
            <w:tcBorders>
              <w:top w:val="nil"/>
              <w:left w:val="nil"/>
              <w:bottom w:val="single" w:sz="4" w:space="0" w:color="auto"/>
              <w:right w:val="single" w:sz="4" w:space="0" w:color="auto"/>
            </w:tcBorders>
            <w:shd w:val="clear" w:color="auto" w:fill="auto"/>
            <w:noWrap/>
            <w:vAlign w:val="bottom"/>
            <w:hideMark/>
          </w:tcPr>
          <w:p w14:paraId="171D1217"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0</w:t>
            </w:r>
          </w:p>
        </w:tc>
        <w:tc>
          <w:tcPr>
            <w:tcW w:w="1298" w:type="dxa"/>
            <w:tcBorders>
              <w:top w:val="nil"/>
              <w:left w:val="nil"/>
              <w:bottom w:val="single" w:sz="4" w:space="0" w:color="auto"/>
              <w:right w:val="single" w:sz="4" w:space="0" w:color="auto"/>
            </w:tcBorders>
            <w:shd w:val="clear" w:color="auto" w:fill="auto"/>
            <w:noWrap/>
            <w:vAlign w:val="bottom"/>
            <w:hideMark/>
          </w:tcPr>
          <w:p w14:paraId="514BC81B"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12</w:t>
            </w:r>
          </w:p>
        </w:tc>
      </w:tr>
      <w:tr w:rsidR="00290EE3" w:rsidRPr="00290EE3" w14:paraId="7BD8BB79"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751AE0AF"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3</w:t>
            </w:r>
          </w:p>
        </w:tc>
        <w:tc>
          <w:tcPr>
            <w:tcW w:w="1159" w:type="dxa"/>
            <w:tcBorders>
              <w:top w:val="nil"/>
              <w:left w:val="nil"/>
              <w:bottom w:val="single" w:sz="4" w:space="0" w:color="auto"/>
              <w:right w:val="single" w:sz="4" w:space="0" w:color="auto"/>
            </w:tcBorders>
            <w:shd w:val="clear" w:color="auto" w:fill="auto"/>
            <w:noWrap/>
            <w:vAlign w:val="bottom"/>
            <w:hideMark/>
          </w:tcPr>
          <w:p w14:paraId="232A9475"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11,4</w:t>
            </w:r>
          </w:p>
        </w:tc>
        <w:tc>
          <w:tcPr>
            <w:tcW w:w="1159" w:type="dxa"/>
            <w:tcBorders>
              <w:top w:val="nil"/>
              <w:left w:val="nil"/>
              <w:bottom w:val="single" w:sz="4" w:space="0" w:color="auto"/>
              <w:right w:val="single" w:sz="4" w:space="0" w:color="auto"/>
            </w:tcBorders>
            <w:shd w:val="clear" w:color="auto" w:fill="auto"/>
            <w:noWrap/>
            <w:vAlign w:val="bottom"/>
            <w:hideMark/>
          </w:tcPr>
          <w:p w14:paraId="338E2226"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7</w:t>
            </w:r>
          </w:p>
        </w:tc>
        <w:tc>
          <w:tcPr>
            <w:tcW w:w="1159" w:type="dxa"/>
            <w:tcBorders>
              <w:top w:val="nil"/>
              <w:left w:val="nil"/>
              <w:bottom w:val="single" w:sz="4" w:space="0" w:color="auto"/>
              <w:right w:val="single" w:sz="4" w:space="0" w:color="auto"/>
            </w:tcBorders>
            <w:shd w:val="clear" w:color="auto" w:fill="auto"/>
            <w:noWrap/>
            <w:vAlign w:val="bottom"/>
            <w:hideMark/>
          </w:tcPr>
          <w:p w14:paraId="6EC0D6E1"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4,5</w:t>
            </w:r>
          </w:p>
        </w:tc>
        <w:tc>
          <w:tcPr>
            <w:tcW w:w="1159" w:type="dxa"/>
            <w:tcBorders>
              <w:top w:val="nil"/>
              <w:left w:val="nil"/>
              <w:bottom w:val="single" w:sz="4" w:space="0" w:color="auto"/>
              <w:right w:val="single" w:sz="4" w:space="0" w:color="auto"/>
            </w:tcBorders>
            <w:shd w:val="clear" w:color="auto" w:fill="auto"/>
            <w:noWrap/>
            <w:vAlign w:val="bottom"/>
            <w:hideMark/>
          </w:tcPr>
          <w:p w14:paraId="77007616"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3</w:t>
            </w:r>
          </w:p>
        </w:tc>
        <w:tc>
          <w:tcPr>
            <w:tcW w:w="1159" w:type="dxa"/>
            <w:tcBorders>
              <w:top w:val="nil"/>
              <w:left w:val="nil"/>
              <w:bottom w:val="single" w:sz="4" w:space="0" w:color="auto"/>
              <w:right w:val="single" w:sz="4" w:space="0" w:color="auto"/>
            </w:tcBorders>
            <w:shd w:val="clear" w:color="auto" w:fill="auto"/>
            <w:noWrap/>
            <w:vAlign w:val="bottom"/>
            <w:hideMark/>
          </w:tcPr>
          <w:p w14:paraId="67BF3009"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4</w:t>
            </w:r>
          </w:p>
        </w:tc>
        <w:tc>
          <w:tcPr>
            <w:tcW w:w="1298" w:type="dxa"/>
            <w:tcBorders>
              <w:top w:val="nil"/>
              <w:left w:val="nil"/>
              <w:bottom w:val="single" w:sz="4" w:space="0" w:color="auto"/>
              <w:right w:val="single" w:sz="4" w:space="0" w:color="auto"/>
            </w:tcBorders>
            <w:shd w:val="clear" w:color="auto" w:fill="auto"/>
            <w:noWrap/>
            <w:vAlign w:val="bottom"/>
            <w:hideMark/>
          </w:tcPr>
          <w:p w14:paraId="2CA2C7D3"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29,9</w:t>
            </w:r>
          </w:p>
        </w:tc>
      </w:tr>
      <w:tr w:rsidR="00290EE3" w:rsidRPr="00290EE3" w14:paraId="3B5EBA9B"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449CF848"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4</w:t>
            </w:r>
          </w:p>
        </w:tc>
        <w:tc>
          <w:tcPr>
            <w:tcW w:w="1159" w:type="dxa"/>
            <w:tcBorders>
              <w:top w:val="nil"/>
              <w:left w:val="nil"/>
              <w:bottom w:val="single" w:sz="4" w:space="0" w:color="auto"/>
              <w:right w:val="single" w:sz="4" w:space="0" w:color="auto"/>
            </w:tcBorders>
            <w:shd w:val="clear" w:color="auto" w:fill="auto"/>
            <w:noWrap/>
            <w:vAlign w:val="bottom"/>
            <w:hideMark/>
          </w:tcPr>
          <w:p w14:paraId="54EDCE94"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7,5</w:t>
            </w:r>
          </w:p>
        </w:tc>
        <w:tc>
          <w:tcPr>
            <w:tcW w:w="1159" w:type="dxa"/>
            <w:tcBorders>
              <w:top w:val="nil"/>
              <w:left w:val="nil"/>
              <w:bottom w:val="single" w:sz="4" w:space="0" w:color="auto"/>
              <w:right w:val="single" w:sz="4" w:space="0" w:color="auto"/>
            </w:tcBorders>
            <w:shd w:val="clear" w:color="auto" w:fill="auto"/>
            <w:noWrap/>
            <w:vAlign w:val="bottom"/>
            <w:hideMark/>
          </w:tcPr>
          <w:p w14:paraId="421AD73C"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6</w:t>
            </w:r>
          </w:p>
        </w:tc>
        <w:tc>
          <w:tcPr>
            <w:tcW w:w="1159" w:type="dxa"/>
            <w:tcBorders>
              <w:top w:val="nil"/>
              <w:left w:val="nil"/>
              <w:bottom w:val="single" w:sz="4" w:space="0" w:color="auto"/>
              <w:right w:val="single" w:sz="4" w:space="0" w:color="auto"/>
            </w:tcBorders>
            <w:shd w:val="clear" w:color="auto" w:fill="auto"/>
            <w:noWrap/>
            <w:vAlign w:val="bottom"/>
            <w:hideMark/>
          </w:tcPr>
          <w:p w14:paraId="1ABFFFFA"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w:t>
            </w:r>
          </w:p>
        </w:tc>
        <w:tc>
          <w:tcPr>
            <w:tcW w:w="1159" w:type="dxa"/>
            <w:tcBorders>
              <w:top w:val="nil"/>
              <w:left w:val="nil"/>
              <w:bottom w:val="single" w:sz="4" w:space="0" w:color="auto"/>
              <w:right w:val="single" w:sz="4" w:space="0" w:color="auto"/>
            </w:tcBorders>
            <w:shd w:val="clear" w:color="auto" w:fill="auto"/>
            <w:noWrap/>
            <w:vAlign w:val="bottom"/>
            <w:hideMark/>
          </w:tcPr>
          <w:p w14:paraId="52CBD1DE"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0</w:t>
            </w:r>
          </w:p>
        </w:tc>
        <w:tc>
          <w:tcPr>
            <w:tcW w:w="1159" w:type="dxa"/>
            <w:tcBorders>
              <w:top w:val="nil"/>
              <w:left w:val="nil"/>
              <w:bottom w:val="single" w:sz="4" w:space="0" w:color="auto"/>
              <w:right w:val="single" w:sz="4" w:space="0" w:color="auto"/>
            </w:tcBorders>
            <w:shd w:val="clear" w:color="auto" w:fill="auto"/>
            <w:noWrap/>
            <w:vAlign w:val="bottom"/>
            <w:hideMark/>
          </w:tcPr>
          <w:p w14:paraId="703F0664"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3</w:t>
            </w:r>
          </w:p>
        </w:tc>
        <w:tc>
          <w:tcPr>
            <w:tcW w:w="1298" w:type="dxa"/>
            <w:tcBorders>
              <w:top w:val="nil"/>
              <w:left w:val="nil"/>
              <w:bottom w:val="single" w:sz="4" w:space="0" w:color="auto"/>
              <w:right w:val="single" w:sz="4" w:space="0" w:color="auto"/>
            </w:tcBorders>
            <w:shd w:val="clear" w:color="auto" w:fill="auto"/>
            <w:noWrap/>
            <w:vAlign w:val="bottom"/>
            <w:hideMark/>
          </w:tcPr>
          <w:p w14:paraId="3CE514E0"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17,5</w:t>
            </w:r>
          </w:p>
        </w:tc>
      </w:tr>
      <w:tr w:rsidR="00290EE3" w:rsidRPr="00290EE3" w14:paraId="36011F7D"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3C298EFF"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5</w:t>
            </w:r>
          </w:p>
        </w:tc>
        <w:tc>
          <w:tcPr>
            <w:tcW w:w="1159" w:type="dxa"/>
            <w:tcBorders>
              <w:top w:val="nil"/>
              <w:left w:val="nil"/>
              <w:bottom w:val="single" w:sz="4" w:space="0" w:color="auto"/>
              <w:right w:val="single" w:sz="4" w:space="0" w:color="auto"/>
            </w:tcBorders>
            <w:shd w:val="clear" w:color="auto" w:fill="auto"/>
            <w:noWrap/>
            <w:vAlign w:val="bottom"/>
            <w:hideMark/>
          </w:tcPr>
          <w:p w14:paraId="215F9971"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11</w:t>
            </w:r>
          </w:p>
        </w:tc>
        <w:tc>
          <w:tcPr>
            <w:tcW w:w="1159" w:type="dxa"/>
            <w:tcBorders>
              <w:top w:val="nil"/>
              <w:left w:val="nil"/>
              <w:bottom w:val="single" w:sz="4" w:space="0" w:color="auto"/>
              <w:right w:val="single" w:sz="4" w:space="0" w:color="auto"/>
            </w:tcBorders>
            <w:shd w:val="clear" w:color="auto" w:fill="auto"/>
            <w:noWrap/>
            <w:vAlign w:val="bottom"/>
            <w:hideMark/>
          </w:tcPr>
          <w:p w14:paraId="6B8E3E7E"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6</w:t>
            </w:r>
          </w:p>
        </w:tc>
        <w:tc>
          <w:tcPr>
            <w:tcW w:w="1159" w:type="dxa"/>
            <w:tcBorders>
              <w:top w:val="nil"/>
              <w:left w:val="nil"/>
              <w:bottom w:val="single" w:sz="4" w:space="0" w:color="auto"/>
              <w:right w:val="single" w:sz="4" w:space="0" w:color="auto"/>
            </w:tcBorders>
            <w:shd w:val="clear" w:color="auto" w:fill="auto"/>
            <w:noWrap/>
            <w:vAlign w:val="bottom"/>
            <w:hideMark/>
          </w:tcPr>
          <w:p w14:paraId="4B005BB0"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w:t>
            </w:r>
          </w:p>
        </w:tc>
        <w:tc>
          <w:tcPr>
            <w:tcW w:w="1159" w:type="dxa"/>
            <w:tcBorders>
              <w:top w:val="nil"/>
              <w:left w:val="nil"/>
              <w:bottom w:val="single" w:sz="4" w:space="0" w:color="auto"/>
              <w:right w:val="single" w:sz="4" w:space="0" w:color="auto"/>
            </w:tcBorders>
            <w:shd w:val="clear" w:color="auto" w:fill="auto"/>
            <w:noWrap/>
            <w:vAlign w:val="bottom"/>
            <w:hideMark/>
          </w:tcPr>
          <w:p w14:paraId="67CA48C6"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5</w:t>
            </w:r>
          </w:p>
        </w:tc>
        <w:tc>
          <w:tcPr>
            <w:tcW w:w="1159" w:type="dxa"/>
            <w:tcBorders>
              <w:top w:val="nil"/>
              <w:left w:val="nil"/>
              <w:bottom w:val="single" w:sz="4" w:space="0" w:color="auto"/>
              <w:right w:val="single" w:sz="4" w:space="0" w:color="auto"/>
            </w:tcBorders>
            <w:shd w:val="clear" w:color="auto" w:fill="auto"/>
            <w:noWrap/>
            <w:vAlign w:val="bottom"/>
            <w:hideMark/>
          </w:tcPr>
          <w:p w14:paraId="5656CBF7"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12,5</w:t>
            </w:r>
          </w:p>
        </w:tc>
        <w:tc>
          <w:tcPr>
            <w:tcW w:w="1298" w:type="dxa"/>
            <w:tcBorders>
              <w:top w:val="nil"/>
              <w:left w:val="nil"/>
              <w:bottom w:val="single" w:sz="4" w:space="0" w:color="auto"/>
              <w:right w:val="single" w:sz="4" w:space="0" w:color="auto"/>
            </w:tcBorders>
            <w:shd w:val="clear" w:color="auto" w:fill="auto"/>
            <w:noWrap/>
            <w:vAlign w:val="bottom"/>
            <w:hideMark/>
          </w:tcPr>
          <w:p w14:paraId="5ADB9C1E"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35,5</w:t>
            </w:r>
          </w:p>
        </w:tc>
      </w:tr>
      <w:tr w:rsidR="00290EE3" w:rsidRPr="00290EE3" w14:paraId="4990847B"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noWrap/>
            <w:vAlign w:val="bottom"/>
            <w:hideMark/>
          </w:tcPr>
          <w:p w14:paraId="6421CA29" w14:textId="77777777" w:rsidR="00290EE3" w:rsidRPr="00290EE3" w:rsidRDefault="00290EE3" w:rsidP="00290EE3">
            <w:pPr>
              <w:jc w:val="center"/>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Uke 6</w:t>
            </w:r>
          </w:p>
        </w:tc>
        <w:tc>
          <w:tcPr>
            <w:tcW w:w="1159" w:type="dxa"/>
            <w:tcBorders>
              <w:top w:val="nil"/>
              <w:left w:val="nil"/>
              <w:bottom w:val="single" w:sz="4" w:space="0" w:color="auto"/>
              <w:right w:val="single" w:sz="4" w:space="0" w:color="auto"/>
            </w:tcBorders>
            <w:shd w:val="clear" w:color="auto" w:fill="auto"/>
            <w:noWrap/>
            <w:vAlign w:val="bottom"/>
            <w:hideMark/>
          </w:tcPr>
          <w:p w14:paraId="7F55793B"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9,8</w:t>
            </w:r>
          </w:p>
        </w:tc>
        <w:tc>
          <w:tcPr>
            <w:tcW w:w="1159" w:type="dxa"/>
            <w:tcBorders>
              <w:top w:val="nil"/>
              <w:left w:val="nil"/>
              <w:bottom w:val="single" w:sz="4" w:space="0" w:color="auto"/>
              <w:right w:val="single" w:sz="4" w:space="0" w:color="auto"/>
            </w:tcBorders>
            <w:shd w:val="clear" w:color="auto" w:fill="auto"/>
            <w:noWrap/>
            <w:vAlign w:val="bottom"/>
            <w:hideMark/>
          </w:tcPr>
          <w:p w14:paraId="0D18D3AF"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6,5</w:t>
            </w:r>
          </w:p>
        </w:tc>
        <w:tc>
          <w:tcPr>
            <w:tcW w:w="1159" w:type="dxa"/>
            <w:tcBorders>
              <w:top w:val="nil"/>
              <w:left w:val="nil"/>
              <w:bottom w:val="single" w:sz="4" w:space="0" w:color="auto"/>
              <w:right w:val="single" w:sz="4" w:space="0" w:color="auto"/>
            </w:tcBorders>
            <w:shd w:val="clear" w:color="auto" w:fill="auto"/>
            <w:noWrap/>
            <w:vAlign w:val="bottom"/>
            <w:hideMark/>
          </w:tcPr>
          <w:p w14:paraId="0C7D8ECF"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8,5</w:t>
            </w:r>
          </w:p>
        </w:tc>
        <w:tc>
          <w:tcPr>
            <w:tcW w:w="1159" w:type="dxa"/>
            <w:tcBorders>
              <w:top w:val="nil"/>
              <w:left w:val="nil"/>
              <w:bottom w:val="single" w:sz="4" w:space="0" w:color="auto"/>
              <w:right w:val="single" w:sz="4" w:space="0" w:color="auto"/>
            </w:tcBorders>
            <w:shd w:val="clear" w:color="auto" w:fill="auto"/>
            <w:noWrap/>
            <w:vAlign w:val="bottom"/>
            <w:hideMark/>
          </w:tcPr>
          <w:p w14:paraId="47DC5172"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6,5</w:t>
            </w:r>
          </w:p>
        </w:tc>
        <w:tc>
          <w:tcPr>
            <w:tcW w:w="1159" w:type="dxa"/>
            <w:tcBorders>
              <w:top w:val="nil"/>
              <w:left w:val="nil"/>
              <w:bottom w:val="single" w:sz="4" w:space="0" w:color="auto"/>
              <w:right w:val="single" w:sz="4" w:space="0" w:color="auto"/>
            </w:tcBorders>
            <w:shd w:val="clear" w:color="auto" w:fill="auto"/>
            <w:noWrap/>
            <w:vAlign w:val="bottom"/>
            <w:hideMark/>
          </w:tcPr>
          <w:p w14:paraId="6A2D6FBB" w14:textId="77777777" w:rsidR="00290EE3" w:rsidRPr="00290EE3" w:rsidRDefault="00290EE3" w:rsidP="00290EE3">
            <w:pPr>
              <w:jc w:val="right"/>
              <w:rPr>
                <w:rFonts w:ascii="Calibri" w:hAnsi="Calibri" w:cs="Calibri"/>
                <w:color w:val="000000"/>
                <w:sz w:val="24"/>
                <w:szCs w:val="24"/>
                <w:lang w:val="en-GB" w:eastAsia="en-GB"/>
              </w:rPr>
            </w:pPr>
            <w:r w:rsidRPr="00290EE3">
              <w:rPr>
                <w:rFonts w:ascii="Calibri" w:hAnsi="Calibri" w:cs="Calibri"/>
                <w:color w:val="000000"/>
                <w:sz w:val="24"/>
                <w:szCs w:val="24"/>
                <w:lang w:val="en-GB" w:eastAsia="en-GB"/>
              </w:rPr>
              <w:t>12,5</w:t>
            </w:r>
          </w:p>
        </w:tc>
        <w:tc>
          <w:tcPr>
            <w:tcW w:w="1298" w:type="dxa"/>
            <w:tcBorders>
              <w:top w:val="nil"/>
              <w:left w:val="nil"/>
              <w:bottom w:val="single" w:sz="4" w:space="0" w:color="auto"/>
              <w:right w:val="single" w:sz="4" w:space="0" w:color="auto"/>
            </w:tcBorders>
            <w:shd w:val="clear" w:color="auto" w:fill="auto"/>
            <w:noWrap/>
            <w:vAlign w:val="bottom"/>
            <w:hideMark/>
          </w:tcPr>
          <w:p w14:paraId="6C2459A8"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43,8</w:t>
            </w:r>
          </w:p>
        </w:tc>
      </w:tr>
      <w:tr w:rsidR="00290EE3" w:rsidRPr="00290EE3" w14:paraId="509DE717" w14:textId="77777777" w:rsidTr="00290EE3">
        <w:trPr>
          <w:trHeight w:val="452"/>
        </w:trPr>
        <w:tc>
          <w:tcPr>
            <w:tcW w:w="2983" w:type="dxa"/>
            <w:tcBorders>
              <w:top w:val="nil"/>
              <w:left w:val="single" w:sz="4" w:space="0" w:color="auto"/>
              <w:bottom w:val="single" w:sz="4" w:space="0" w:color="auto"/>
              <w:right w:val="single" w:sz="4" w:space="0" w:color="auto"/>
            </w:tcBorders>
            <w:shd w:val="clear" w:color="auto" w:fill="auto"/>
            <w:vAlign w:val="bottom"/>
            <w:hideMark/>
          </w:tcPr>
          <w:p w14:paraId="483745AA" w14:textId="77777777" w:rsidR="00290EE3" w:rsidRPr="00290EE3" w:rsidRDefault="00290EE3" w:rsidP="00290EE3">
            <w:pPr>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 xml:space="preserve">Sum </w:t>
            </w:r>
            <w:proofErr w:type="spellStart"/>
            <w:r w:rsidRPr="00290EE3">
              <w:rPr>
                <w:rFonts w:ascii="Calibri" w:hAnsi="Calibri" w:cs="Calibri"/>
                <w:b/>
                <w:bCs/>
                <w:color w:val="000000"/>
                <w:sz w:val="24"/>
                <w:szCs w:val="24"/>
                <w:lang w:val="en-GB" w:eastAsia="en-GB"/>
              </w:rPr>
              <w:t>antall</w:t>
            </w:r>
            <w:proofErr w:type="spellEnd"/>
            <w:r w:rsidRPr="00290EE3">
              <w:rPr>
                <w:rFonts w:ascii="Calibri" w:hAnsi="Calibri" w:cs="Calibri"/>
                <w:b/>
                <w:bCs/>
                <w:color w:val="000000"/>
                <w:sz w:val="24"/>
                <w:szCs w:val="24"/>
                <w:lang w:val="en-GB" w:eastAsia="en-GB"/>
              </w:rPr>
              <w:t xml:space="preserve"> timer pr person/</w:t>
            </w:r>
            <w:proofErr w:type="spellStart"/>
            <w:r w:rsidRPr="00290EE3">
              <w:rPr>
                <w:rFonts w:ascii="Calibri" w:hAnsi="Calibri" w:cs="Calibri"/>
                <w:b/>
                <w:bCs/>
                <w:color w:val="000000"/>
                <w:sz w:val="24"/>
                <w:szCs w:val="24"/>
                <w:lang w:val="en-GB" w:eastAsia="en-GB"/>
              </w:rPr>
              <w:t>totalt</w:t>
            </w:r>
            <w:proofErr w:type="spellEnd"/>
          </w:p>
        </w:tc>
        <w:tc>
          <w:tcPr>
            <w:tcW w:w="1159" w:type="dxa"/>
            <w:tcBorders>
              <w:top w:val="nil"/>
              <w:left w:val="nil"/>
              <w:bottom w:val="single" w:sz="4" w:space="0" w:color="auto"/>
              <w:right w:val="single" w:sz="4" w:space="0" w:color="auto"/>
            </w:tcBorders>
            <w:shd w:val="clear" w:color="auto" w:fill="auto"/>
            <w:noWrap/>
            <w:vAlign w:val="bottom"/>
            <w:hideMark/>
          </w:tcPr>
          <w:p w14:paraId="0B786294"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45,7</w:t>
            </w:r>
          </w:p>
        </w:tc>
        <w:tc>
          <w:tcPr>
            <w:tcW w:w="1159" w:type="dxa"/>
            <w:tcBorders>
              <w:top w:val="nil"/>
              <w:left w:val="nil"/>
              <w:bottom w:val="single" w:sz="4" w:space="0" w:color="auto"/>
              <w:right w:val="single" w:sz="4" w:space="0" w:color="auto"/>
            </w:tcBorders>
            <w:shd w:val="clear" w:color="auto" w:fill="auto"/>
            <w:noWrap/>
            <w:vAlign w:val="bottom"/>
            <w:hideMark/>
          </w:tcPr>
          <w:p w14:paraId="246A76BF"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31,5</w:t>
            </w:r>
          </w:p>
        </w:tc>
        <w:tc>
          <w:tcPr>
            <w:tcW w:w="1159" w:type="dxa"/>
            <w:tcBorders>
              <w:top w:val="nil"/>
              <w:left w:val="nil"/>
              <w:bottom w:val="single" w:sz="4" w:space="0" w:color="auto"/>
              <w:right w:val="single" w:sz="4" w:space="0" w:color="auto"/>
            </w:tcBorders>
            <w:shd w:val="clear" w:color="auto" w:fill="auto"/>
            <w:noWrap/>
            <w:vAlign w:val="bottom"/>
            <w:hideMark/>
          </w:tcPr>
          <w:p w14:paraId="235A52F5"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18</w:t>
            </w:r>
          </w:p>
        </w:tc>
        <w:tc>
          <w:tcPr>
            <w:tcW w:w="1159" w:type="dxa"/>
            <w:tcBorders>
              <w:top w:val="nil"/>
              <w:left w:val="nil"/>
              <w:bottom w:val="single" w:sz="4" w:space="0" w:color="auto"/>
              <w:right w:val="single" w:sz="4" w:space="0" w:color="auto"/>
            </w:tcBorders>
            <w:shd w:val="clear" w:color="auto" w:fill="auto"/>
            <w:noWrap/>
            <w:vAlign w:val="bottom"/>
            <w:hideMark/>
          </w:tcPr>
          <w:p w14:paraId="5B2D451D"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16,5</w:t>
            </w:r>
          </w:p>
        </w:tc>
        <w:tc>
          <w:tcPr>
            <w:tcW w:w="1159" w:type="dxa"/>
            <w:tcBorders>
              <w:top w:val="nil"/>
              <w:left w:val="nil"/>
              <w:bottom w:val="single" w:sz="4" w:space="0" w:color="auto"/>
              <w:right w:val="single" w:sz="4" w:space="0" w:color="auto"/>
            </w:tcBorders>
            <w:shd w:val="clear" w:color="auto" w:fill="auto"/>
            <w:noWrap/>
            <w:vAlign w:val="bottom"/>
            <w:hideMark/>
          </w:tcPr>
          <w:p w14:paraId="72C147A4"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34</w:t>
            </w:r>
          </w:p>
        </w:tc>
        <w:tc>
          <w:tcPr>
            <w:tcW w:w="1298" w:type="dxa"/>
            <w:tcBorders>
              <w:top w:val="nil"/>
              <w:left w:val="nil"/>
              <w:bottom w:val="single" w:sz="4" w:space="0" w:color="auto"/>
              <w:right w:val="single" w:sz="4" w:space="0" w:color="auto"/>
            </w:tcBorders>
            <w:shd w:val="clear" w:color="auto" w:fill="auto"/>
            <w:noWrap/>
            <w:vAlign w:val="bottom"/>
            <w:hideMark/>
          </w:tcPr>
          <w:p w14:paraId="7BE6642C" w14:textId="77777777" w:rsidR="00290EE3" w:rsidRPr="00290EE3" w:rsidRDefault="00290EE3" w:rsidP="00290EE3">
            <w:pPr>
              <w:jc w:val="right"/>
              <w:rPr>
                <w:rFonts w:ascii="Calibri" w:hAnsi="Calibri" w:cs="Calibri"/>
                <w:b/>
                <w:bCs/>
                <w:color w:val="000000"/>
                <w:sz w:val="24"/>
                <w:szCs w:val="24"/>
                <w:lang w:val="en-GB" w:eastAsia="en-GB"/>
              </w:rPr>
            </w:pPr>
            <w:r w:rsidRPr="00290EE3">
              <w:rPr>
                <w:rFonts w:ascii="Calibri" w:hAnsi="Calibri" w:cs="Calibri"/>
                <w:b/>
                <w:bCs/>
                <w:color w:val="000000"/>
                <w:sz w:val="24"/>
                <w:szCs w:val="24"/>
                <w:lang w:val="en-GB" w:eastAsia="en-GB"/>
              </w:rPr>
              <w:t>145,7</w:t>
            </w:r>
          </w:p>
        </w:tc>
      </w:tr>
    </w:tbl>
    <w:p w14:paraId="67ACF968" w14:textId="5AB73498" w:rsidR="008846A8" w:rsidRPr="005031B4" w:rsidRDefault="00E73960" w:rsidP="002F5A14">
      <w:pPr>
        <w:rPr>
          <w:lang w:val="nn-NO"/>
        </w:rPr>
      </w:pPr>
      <w:r>
        <w:rPr>
          <w:lang w:val="nn-NO"/>
        </w:rPr>
        <w:br w:type="page"/>
      </w:r>
    </w:p>
    <w:bookmarkStart w:id="26" w:name="_Toc151710223" w:displacedByCustomXml="next"/>
    <w:sdt>
      <w:sdtPr>
        <w:rPr>
          <w:lang w:val="en-GB"/>
        </w:rPr>
        <w:id w:val="-908841730"/>
        <w:docPartObj>
          <w:docPartGallery w:val="Bibliographies"/>
          <w:docPartUnique/>
        </w:docPartObj>
      </w:sdtPr>
      <w:sdtEndPr>
        <w:rPr>
          <w:rFonts w:ascii="Verdana" w:hAnsi="Verdana" w:cs="Times New Roman"/>
          <w:b w:val="0"/>
          <w:bCs w:val="0"/>
          <w:kern w:val="0"/>
          <w:sz w:val="20"/>
          <w:szCs w:val="20"/>
          <w:lang w:val="nb-NO"/>
        </w:rPr>
      </w:sdtEndPr>
      <w:sdtContent>
        <w:p w14:paraId="1A7D4A74" w14:textId="28447288" w:rsidR="007B480A" w:rsidRDefault="007B480A">
          <w:pPr>
            <w:pStyle w:val="Heading1"/>
          </w:pPr>
          <w:r>
            <w:rPr>
              <w:lang w:val="en-GB"/>
            </w:rPr>
            <w:t>References</w:t>
          </w:r>
          <w:bookmarkEnd w:id="26"/>
        </w:p>
        <w:sdt>
          <w:sdtPr>
            <w:id w:val="-573587230"/>
            <w:bibliography/>
          </w:sdtPr>
          <w:sdtContent>
            <w:p w14:paraId="010EBE2D" w14:textId="77777777" w:rsidR="007B480A" w:rsidRDefault="007B480A" w:rsidP="007B480A">
              <w:pPr>
                <w:pStyle w:val="Bibliography"/>
                <w:ind w:left="720" w:hanging="720"/>
                <w:rPr>
                  <w:noProof/>
                  <w:sz w:val="24"/>
                  <w:szCs w:val="24"/>
                </w:rPr>
              </w:pPr>
              <w:r>
                <w:fldChar w:fldCharType="begin"/>
              </w:r>
              <w:r>
                <w:instrText>BIBLIOGRAPHY</w:instrText>
              </w:r>
              <w:r>
                <w:fldChar w:fldCharType="separate"/>
              </w:r>
              <w:r>
                <w:rPr>
                  <w:noProof/>
                </w:rPr>
                <w:t xml:space="preserve">Kultur- og likestillingsdepartementet. (2018, 06 15). </w:t>
              </w:r>
              <w:r>
                <w:rPr>
                  <w:i/>
                  <w:iCs/>
                  <w:noProof/>
                </w:rPr>
                <w:t>Lovdata</w:t>
              </w:r>
              <w:r>
                <w:rPr>
                  <w:noProof/>
                </w:rPr>
                <w:t>. Retrieved from Opphavsrettigheit: https://lovdata.no/dokument/NL/lov/2018-06-15-40</w:t>
              </w:r>
            </w:p>
            <w:p w14:paraId="2DA27F8B" w14:textId="77777777" w:rsidR="007B480A" w:rsidRDefault="007B480A" w:rsidP="007B480A">
              <w:pPr>
                <w:pStyle w:val="Bibliography"/>
                <w:ind w:left="720" w:hanging="720"/>
                <w:rPr>
                  <w:noProof/>
                </w:rPr>
              </w:pPr>
              <w:r>
                <w:rPr>
                  <w:noProof/>
                </w:rPr>
                <w:t xml:space="preserve">LEGO. (2023). </w:t>
              </w:r>
              <w:r>
                <w:rPr>
                  <w:i/>
                  <w:iCs/>
                  <w:noProof/>
                </w:rPr>
                <w:t>Sustainability</w:t>
              </w:r>
              <w:r>
                <w:rPr>
                  <w:noProof/>
                </w:rPr>
                <w:t>. Retrieved from LEGO: https://www.lego.com/nb-no/sustainability?locale=nb-no</w:t>
              </w:r>
            </w:p>
            <w:p w14:paraId="4E03BE01" w14:textId="77777777" w:rsidR="007B480A" w:rsidRDefault="007B480A" w:rsidP="007B480A">
              <w:pPr>
                <w:pStyle w:val="Bibliography"/>
                <w:ind w:left="720" w:hanging="720"/>
                <w:rPr>
                  <w:noProof/>
                </w:rPr>
              </w:pPr>
              <w:r>
                <w:rPr>
                  <w:noProof/>
                </w:rPr>
                <w:t xml:space="preserve">NRK. (2023, 09 24). </w:t>
              </w:r>
              <w:r>
                <w:rPr>
                  <w:i/>
                  <w:iCs/>
                  <w:noProof/>
                </w:rPr>
                <w:t>NRK</w:t>
              </w:r>
              <w:r>
                <w:rPr>
                  <w:noProof/>
                </w:rPr>
                <w:t>. Retrieved from Lego gir opp å lage oljefrie klosser: https://www.nrk.no/nyheter/lego-gir-opp-a-lage-oljefrie-klosser-1.16569971</w:t>
              </w:r>
            </w:p>
            <w:p w14:paraId="009D0EC9" w14:textId="77777777" w:rsidR="007B480A" w:rsidRDefault="007B480A" w:rsidP="007B480A">
              <w:pPr>
                <w:pStyle w:val="Bibliography"/>
                <w:ind w:left="720" w:hanging="720"/>
                <w:rPr>
                  <w:noProof/>
                </w:rPr>
              </w:pPr>
              <w:r>
                <w:rPr>
                  <w:noProof/>
                </w:rPr>
                <w:t xml:space="preserve">Steffen, A. D. (2019, 05 29). </w:t>
              </w:r>
              <w:r>
                <w:rPr>
                  <w:i/>
                  <w:iCs/>
                  <w:noProof/>
                </w:rPr>
                <w:t>LEGO Is Running 100% On Renewable Energy 3 Years Ahead Of Schedule</w:t>
              </w:r>
              <w:r>
                <w:rPr>
                  <w:noProof/>
                </w:rPr>
                <w:t>. Retrieved from Intelligent Living: https://www.intelligentliving.co/lego-renewable-energy/</w:t>
              </w:r>
            </w:p>
            <w:p w14:paraId="244CEBB8" w14:textId="77777777" w:rsidR="007B480A" w:rsidRDefault="007B480A" w:rsidP="007B480A">
              <w:pPr>
                <w:pStyle w:val="Bibliography"/>
                <w:ind w:left="720" w:hanging="720"/>
                <w:rPr>
                  <w:noProof/>
                </w:rPr>
              </w:pPr>
              <w:r>
                <w:rPr>
                  <w:noProof/>
                </w:rPr>
                <w:t xml:space="preserve">Werft, M. (2017, 05 17). </w:t>
              </w:r>
              <w:r>
                <w:rPr>
                  <w:i/>
                  <w:iCs/>
                  <w:noProof/>
                </w:rPr>
                <w:t>Globalcitizen</w:t>
              </w:r>
              <w:r>
                <w:rPr>
                  <w:noProof/>
                </w:rPr>
                <w:t>. Retrieved from LEGO Now Runs on 100% Clean Energy — Getting Rid of Plastic Is Next: https://www.globalcitizen.org/es/content/lego-now-runs-on-100-clean-energy-getting-rid-of-p/</w:t>
              </w:r>
            </w:p>
            <w:p w14:paraId="539E0554" w14:textId="4588B2E9" w:rsidR="007B480A" w:rsidRDefault="007B480A" w:rsidP="007B480A">
              <w:r>
                <w:rPr>
                  <w:b/>
                  <w:bCs/>
                </w:rPr>
                <w:fldChar w:fldCharType="end"/>
              </w:r>
            </w:p>
          </w:sdtContent>
        </w:sdt>
      </w:sdtContent>
    </w:sdt>
    <w:p w14:paraId="4C4AB4BD" w14:textId="5B1CCB1B" w:rsidR="008846A8" w:rsidRPr="005031B4" w:rsidRDefault="008846A8" w:rsidP="008846A8">
      <w:pPr>
        <w:pStyle w:val="BodyText"/>
        <w:rPr>
          <w:lang w:val="nn-NO"/>
        </w:rPr>
      </w:pPr>
    </w:p>
    <w:sectPr w:rsidR="008846A8" w:rsidRPr="005031B4" w:rsidSect="00ED58B6">
      <w:footerReference w:type="default" r:id="rId23"/>
      <w:pgSz w:w="11906" w:h="16838" w:code="9"/>
      <w:pgMar w:top="1418" w:right="1418" w:bottom="1418" w:left="1418" w:header="709" w:footer="454"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53DBC" w14:textId="77777777" w:rsidR="000118A4" w:rsidRDefault="000118A4">
      <w:r>
        <w:separator/>
      </w:r>
    </w:p>
  </w:endnote>
  <w:endnote w:type="continuationSeparator" w:id="0">
    <w:p w14:paraId="07F131E0" w14:textId="77777777" w:rsidR="000118A4" w:rsidRDefault="000118A4">
      <w:r>
        <w:continuationSeparator/>
      </w:r>
    </w:p>
  </w:endnote>
  <w:endnote w:type="continuationNotice" w:id="1">
    <w:p w14:paraId="35BD6893" w14:textId="77777777" w:rsidR="000118A4" w:rsidRDefault="000118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70" w:type="dxa"/>
        <w:right w:w="70" w:type="dxa"/>
      </w:tblCellMar>
      <w:tblLook w:val="0000" w:firstRow="0" w:lastRow="0" w:firstColumn="0" w:lastColumn="0" w:noHBand="0" w:noVBand="0"/>
    </w:tblPr>
    <w:tblGrid>
      <w:gridCol w:w="4110"/>
      <w:gridCol w:w="2662"/>
      <w:gridCol w:w="2298"/>
    </w:tblGrid>
    <w:tr w:rsidR="007E13C7" w14:paraId="64EDDC44" w14:textId="77777777">
      <w:tc>
        <w:tcPr>
          <w:tcW w:w="4181" w:type="dxa"/>
        </w:tcPr>
        <w:p w14:paraId="656CE4D9" w14:textId="77777777" w:rsidR="007E13C7" w:rsidRDefault="007E13C7">
          <w:pPr>
            <w:pStyle w:val="Footer"/>
            <w:rPr>
              <w:sz w:val="16"/>
            </w:rPr>
          </w:pPr>
        </w:p>
      </w:tc>
      <w:tc>
        <w:tcPr>
          <w:tcW w:w="2693" w:type="dxa"/>
        </w:tcPr>
        <w:p w14:paraId="1D9458D0" w14:textId="77777777" w:rsidR="007E13C7" w:rsidRDefault="007E13C7">
          <w:pPr>
            <w:pStyle w:val="Footer"/>
            <w:rPr>
              <w:sz w:val="16"/>
              <w:lang w:val="de-DE"/>
            </w:rPr>
          </w:pPr>
          <w:r>
            <w:rPr>
              <w:sz w:val="16"/>
              <w:lang w:val="de-DE"/>
            </w:rPr>
            <w:t>INNHOLD</w:t>
          </w:r>
        </w:p>
      </w:tc>
      <w:tc>
        <w:tcPr>
          <w:tcW w:w="2336" w:type="dxa"/>
        </w:tcPr>
        <w:p w14:paraId="5F1FE054" w14:textId="77777777" w:rsidR="007E13C7" w:rsidRDefault="007E13C7" w:rsidP="001D6F9B">
          <w:pPr>
            <w:pStyle w:val="Footer"/>
            <w:jc w:val="right"/>
            <w:rPr>
              <w:sz w:val="16"/>
              <w:lang w:val="de-DE"/>
            </w:rPr>
          </w:pPr>
        </w:p>
      </w:tc>
    </w:tr>
  </w:tbl>
  <w:p w14:paraId="1428102C" w14:textId="77777777" w:rsidR="007E13C7" w:rsidRDefault="007E13C7">
    <w:pPr>
      <w:pStyle w:val="Footer"/>
      <w:rPr>
        <w:sz w:val="16"/>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70" w:type="dxa"/>
        <w:right w:w="70" w:type="dxa"/>
      </w:tblCellMar>
      <w:tblLook w:val="0000" w:firstRow="0" w:lastRow="0" w:firstColumn="0" w:lastColumn="0" w:noHBand="0" w:noVBand="0"/>
    </w:tblPr>
    <w:tblGrid>
      <w:gridCol w:w="4117"/>
      <w:gridCol w:w="2652"/>
      <w:gridCol w:w="2301"/>
    </w:tblGrid>
    <w:tr w:rsidR="007E13C7" w14:paraId="317A9327" w14:textId="77777777">
      <w:tc>
        <w:tcPr>
          <w:tcW w:w="4181" w:type="dxa"/>
        </w:tcPr>
        <w:p w14:paraId="25BD4F96" w14:textId="77777777" w:rsidR="007E13C7" w:rsidRDefault="007E13C7" w:rsidP="001D6F9B">
          <w:pPr>
            <w:pStyle w:val="Footer"/>
            <w:rPr>
              <w:sz w:val="16"/>
            </w:rPr>
          </w:pPr>
        </w:p>
      </w:tc>
      <w:tc>
        <w:tcPr>
          <w:tcW w:w="2693" w:type="dxa"/>
        </w:tcPr>
        <w:p w14:paraId="6AA2F891" w14:textId="77777777" w:rsidR="007E13C7" w:rsidRDefault="007E13C7" w:rsidP="001D6F9B">
          <w:pPr>
            <w:pStyle w:val="Footer"/>
            <w:rPr>
              <w:sz w:val="16"/>
              <w:lang w:val="de-DE"/>
            </w:rPr>
          </w:pPr>
        </w:p>
      </w:tc>
      <w:tc>
        <w:tcPr>
          <w:tcW w:w="2336" w:type="dxa"/>
        </w:tcPr>
        <w:p w14:paraId="0926D308" w14:textId="77777777" w:rsidR="007E13C7" w:rsidRDefault="007E13C7" w:rsidP="00ED58B6">
          <w:pPr>
            <w:pStyle w:val="Footer"/>
            <w:jc w:val="right"/>
            <w:rPr>
              <w:sz w:val="16"/>
              <w:lang w:val="de-DE"/>
            </w:rPr>
          </w:pPr>
        </w:p>
      </w:tc>
    </w:tr>
  </w:tbl>
  <w:p w14:paraId="466C1051" w14:textId="77777777" w:rsidR="007E13C7" w:rsidRDefault="007E13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70" w:type="dxa"/>
        <w:right w:w="70" w:type="dxa"/>
      </w:tblCellMar>
      <w:tblLook w:val="0000" w:firstRow="0" w:lastRow="0" w:firstColumn="0" w:lastColumn="0" w:noHBand="0" w:noVBand="0"/>
    </w:tblPr>
    <w:tblGrid>
      <w:gridCol w:w="4114"/>
      <w:gridCol w:w="2656"/>
      <w:gridCol w:w="2300"/>
    </w:tblGrid>
    <w:tr w:rsidR="007E13C7" w14:paraId="24D242B6" w14:textId="77777777">
      <w:tc>
        <w:tcPr>
          <w:tcW w:w="4181" w:type="dxa"/>
        </w:tcPr>
        <w:p w14:paraId="29C0AE21" w14:textId="77777777" w:rsidR="007E13C7" w:rsidRDefault="007E13C7">
          <w:pPr>
            <w:pStyle w:val="Footer"/>
            <w:rPr>
              <w:sz w:val="16"/>
            </w:rPr>
          </w:pPr>
        </w:p>
      </w:tc>
      <w:tc>
        <w:tcPr>
          <w:tcW w:w="2693" w:type="dxa"/>
        </w:tcPr>
        <w:p w14:paraId="5FE4F11E" w14:textId="77777777" w:rsidR="007E13C7" w:rsidRDefault="007E13C7">
          <w:pPr>
            <w:pStyle w:val="Footer"/>
            <w:rPr>
              <w:sz w:val="16"/>
              <w:lang w:val="de-DE"/>
            </w:rPr>
          </w:pPr>
          <w:r>
            <w:rPr>
              <w:sz w:val="16"/>
              <w:lang w:val="de-DE"/>
            </w:rPr>
            <w:t xml:space="preserve">Side </w:t>
          </w:r>
          <w:r>
            <w:rPr>
              <w:rStyle w:val="PageNumber"/>
            </w:rPr>
            <w:fldChar w:fldCharType="begin"/>
          </w:r>
          <w:r>
            <w:rPr>
              <w:rStyle w:val="PageNumber"/>
            </w:rPr>
            <w:instrText xml:space="preserve"> PAGE </w:instrText>
          </w:r>
          <w:r>
            <w:rPr>
              <w:rStyle w:val="PageNumber"/>
            </w:rPr>
            <w:fldChar w:fldCharType="separate"/>
          </w:r>
          <w:r w:rsidR="00355D69">
            <w:rPr>
              <w:rStyle w:val="PageNumber"/>
              <w:noProof/>
            </w:rPr>
            <w:t>4</w:t>
          </w:r>
          <w:r>
            <w:rPr>
              <w:rStyle w:val="PageNumber"/>
            </w:rPr>
            <w:fldChar w:fldCharType="end"/>
          </w:r>
        </w:p>
      </w:tc>
      <w:tc>
        <w:tcPr>
          <w:tcW w:w="2336" w:type="dxa"/>
        </w:tcPr>
        <w:p w14:paraId="6D02F086" w14:textId="77777777" w:rsidR="007E13C7" w:rsidRDefault="007E13C7" w:rsidP="001D6F9B">
          <w:pPr>
            <w:pStyle w:val="Footer"/>
            <w:jc w:val="right"/>
            <w:rPr>
              <w:sz w:val="16"/>
              <w:lang w:val="de-DE"/>
            </w:rPr>
          </w:pPr>
        </w:p>
      </w:tc>
    </w:tr>
  </w:tbl>
  <w:p w14:paraId="315607AD" w14:textId="77777777" w:rsidR="007E13C7" w:rsidRDefault="007E13C7">
    <w:pPr>
      <w:pStyle w:val="Footer"/>
      <w:rPr>
        <w:sz w:val="16"/>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BAD85" w14:textId="77777777" w:rsidR="000118A4" w:rsidRDefault="000118A4">
      <w:r>
        <w:separator/>
      </w:r>
    </w:p>
  </w:footnote>
  <w:footnote w:type="continuationSeparator" w:id="0">
    <w:p w14:paraId="226F1124" w14:textId="77777777" w:rsidR="000118A4" w:rsidRDefault="000118A4">
      <w:r>
        <w:continuationSeparator/>
      </w:r>
    </w:p>
  </w:footnote>
  <w:footnote w:type="continuationNotice" w:id="1">
    <w:p w14:paraId="5BEB9D61" w14:textId="77777777" w:rsidR="000118A4" w:rsidRDefault="000118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bottom w:val="single" w:sz="4" w:space="0" w:color="auto"/>
      </w:tblBorders>
      <w:tblCellMar>
        <w:top w:w="57" w:type="dxa"/>
        <w:left w:w="70" w:type="dxa"/>
        <w:bottom w:w="57" w:type="dxa"/>
        <w:right w:w="70" w:type="dxa"/>
      </w:tblCellMar>
      <w:tblLook w:val="0000" w:firstRow="0" w:lastRow="0" w:firstColumn="0" w:lastColumn="0" w:noHBand="0" w:noVBand="0"/>
    </w:tblPr>
    <w:tblGrid>
      <w:gridCol w:w="4572"/>
      <w:gridCol w:w="4498"/>
    </w:tblGrid>
    <w:tr w:rsidR="007E13C7" w14:paraId="5581BE65" w14:textId="77777777">
      <w:tc>
        <w:tcPr>
          <w:tcW w:w="4605" w:type="dxa"/>
          <w:vAlign w:val="center"/>
        </w:tcPr>
        <w:p w14:paraId="722EFFD9" w14:textId="77777777" w:rsidR="007E13C7" w:rsidRDefault="007E13C7">
          <w:pPr>
            <w:pStyle w:val="Header"/>
          </w:pPr>
          <w:r>
            <w:t>Student</w:t>
          </w:r>
          <w:r w:rsidR="00D17F46">
            <w:t>rapport</w:t>
          </w:r>
        </w:p>
      </w:tc>
      <w:tc>
        <w:tcPr>
          <w:tcW w:w="4605" w:type="dxa"/>
        </w:tcPr>
        <w:p w14:paraId="101A2172" w14:textId="77777777" w:rsidR="007E13C7" w:rsidRDefault="0068569A">
          <w:pPr>
            <w:jc w:val="right"/>
          </w:pPr>
          <w:r>
            <w:rPr>
              <w:noProof/>
              <w:lang w:val="en-GB" w:eastAsia="en-GB"/>
            </w:rPr>
            <w:drawing>
              <wp:anchor distT="0" distB="0" distL="114300" distR="114300" simplePos="0" relativeHeight="251658241" behindDoc="0" locked="0" layoutInCell="1" allowOverlap="1" wp14:anchorId="4D55B3E9" wp14:editId="6BE3CCAE">
                <wp:simplePos x="0" y="0"/>
                <wp:positionH relativeFrom="column">
                  <wp:posOffset>1281430</wp:posOffset>
                </wp:positionH>
                <wp:positionV relativeFrom="paragraph">
                  <wp:posOffset>5715</wp:posOffset>
                </wp:positionV>
                <wp:extent cx="1638300" cy="304800"/>
                <wp:effectExtent l="0" t="0" r="12700" b="0"/>
                <wp:wrapNone/>
                <wp:docPr id="538907270" name="Picture 538907270" descr="Description: Logofargerl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0" descr="Description: Logofargerlit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D721A6E" w14:textId="77777777" w:rsidR="007E13C7" w:rsidRDefault="007E13C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bottom w:val="single" w:sz="4" w:space="0" w:color="auto"/>
      </w:tblBorders>
      <w:tblCellMar>
        <w:top w:w="57" w:type="dxa"/>
        <w:left w:w="70" w:type="dxa"/>
        <w:bottom w:w="57" w:type="dxa"/>
        <w:right w:w="70" w:type="dxa"/>
      </w:tblCellMar>
      <w:tblLook w:val="0000" w:firstRow="0" w:lastRow="0" w:firstColumn="0" w:lastColumn="0" w:noHBand="0" w:noVBand="0"/>
    </w:tblPr>
    <w:tblGrid>
      <w:gridCol w:w="4572"/>
      <w:gridCol w:w="4498"/>
    </w:tblGrid>
    <w:tr w:rsidR="007E13C7" w14:paraId="22E63B60" w14:textId="77777777">
      <w:tc>
        <w:tcPr>
          <w:tcW w:w="4605" w:type="dxa"/>
          <w:vAlign w:val="center"/>
        </w:tcPr>
        <w:p w14:paraId="2500359F" w14:textId="77777777" w:rsidR="007E13C7" w:rsidRDefault="007E13C7" w:rsidP="001D6F9B">
          <w:pPr>
            <w:pStyle w:val="Header"/>
          </w:pPr>
          <w:r>
            <w:t>Student</w:t>
          </w:r>
          <w:r w:rsidR="00660189">
            <w:t>rapport</w:t>
          </w:r>
        </w:p>
      </w:tc>
      <w:tc>
        <w:tcPr>
          <w:tcW w:w="4605" w:type="dxa"/>
        </w:tcPr>
        <w:p w14:paraId="1415C9AA" w14:textId="77777777" w:rsidR="007E13C7" w:rsidRDefault="0068569A" w:rsidP="001D6F9B">
          <w:pPr>
            <w:jc w:val="right"/>
          </w:pPr>
          <w:r>
            <w:rPr>
              <w:noProof/>
              <w:lang w:val="en-GB" w:eastAsia="en-GB"/>
            </w:rPr>
            <w:drawing>
              <wp:anchor distT="0" distB="0" distL="114300" distR="114300" simplePos="0" relativeHeight="251658240" behindDoc="0" locked="0" layoutInCell="1" allowOverlap="1" wp14:anchorId="1D3023A7" wp14:editId="5AD47BA2">
                <wp:simplePos x="0" y="0"/>
                <wp:positionH relativeFrom="column">
                  <wp:posOffset>1139734</wp:posOffset>
                </wp:positionH>
                <wp:positionV relativeFrom="paragraph">
                  <wp:posOffset>5080</wp:posOffset>
                </wp:positionV>
                <wp:extent cx="1638300" cy="304800"/>
                <wp:effectExtent l="0" t="0" r="0" b="0"/>
                <wp:wrapNone/>
                <wp:docPr id="8315857" name="Picture 8315857" descr="Description: Logofargerl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0" descr="Description: Logofargerlit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580A9B0" w14:textId="77777777" w:rsidR="007E13C7" w:rsidRDefault="007E13C7" w:rsidP="001D6F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0103A6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792BD4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6038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21C03F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87464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8AA82F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558D1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EEA9A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492997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0DA8F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616A40"/>
    <w:multiLevelType w:val="multilevel"/>
    <w:tmpl w:val="ACA8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B56F83"/>
    <w:multiLevelType w:val="multilevel"/>
    <w:tmpl w:val="7202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E10AC0"/>
    <w:multiLevelType w:val="multilevel"/>
    <w:tmpl w:val="31EA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24C55"/>
    <w:multiLevelType w:val="hybridMultilevel"/>
    <w:tmpl w:val="496C1284"/>
    <w:lvl w:ilvl="0" w:tplc="16D8A958">
      <w:start w:val="1"/>
      <w:numFmt w:val="decimal"/>
      <w:pStyle w:val="References"/>
      <w:lvlText w:val="[%1]"/>
      <w:lvlJc w:val="left"/>
      <w:pPr>
        <w:tabs>
          <w:tab w:val="num" w:pos="737"/>
        </w:tabs>
        <w:ind w:left="737" w:hanging="73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F17772E"/>
    <w:multiLevelType w:val="hybridMultilevel"/>
    <w:tmpl w:val="3A6CB29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237C0FC3"/>
    <w:multiLevelType w:val="hybridMultilevel"/>
    <w:tmpl w:val="D0CE178A"/>
    <w:lvl w:ilvl="0" w:tplc="59C68E86">
      <w:start w:val="1"/>
      <w:numFmt w:val="bullet"/>
      <w:lvlText w:val=""/>
      <w:lvlJc w:val="left"/>
      <w:pPr>
        <w:ind w:left="1440" w:hanging="360"/>
      </w:pPr>
      <w:rPr>
        <w:rFonts w:ascii="Symbol" w:hAnsi="Symbol"/>
      </w:rPr>
    </w:lvl>
    <w:lvl w:ilvl="1" w:tplc="1F320D4E">
      <w:start w:val="1"/>
      <w:numFmt w:val="bullet"/>
      <w:lvlText w:val=""/>
      <w:lvlJc w:val="left"/>
      <w:pPr>
        <w:ind w:left="1440" w:hanging="360"/>
      </w:pPr>
      <w:rPr>
        <w:rFonts w:ascii="Symbol" w:hAnsi="Symbol"/>
      </w:rPr>
    </w:lvl>
    <w:lvl w:ilvl="2" w:tplc="B3CC3876">
      <w:start w:val="1"/>
      <w:numFmt w:val="bullet"/>
      <w:lvlText w:val=""/>
      <w:lvlJc w:val="left"/>
      <w:pPr>
        <w:ind w:left="1440" w:hanging="360"/>
      </w:pPr>
      <w:rPr>
        <w:rFonts w:ascii="Symbol" w:hAnsi="Symbol"/>
      </w:rPr>
    </w:lvl>
    <w:lvl w:ilvl="3" w:tplc="9736736E">
      <w:start w:val="1"/>
      <w:numFmt w:val="bullet"/>
      <w:lvlText w:val=""/>
      <w:lvlJc w:val="left"/>
      <w:pPr>
        <w:ind w:left="1440" w:hanging="360"/>
      </w:pPr>
      <w:rPr>
        <w:rFonts w:ascii="Symbol" w:hAnsi="Symbol"/>
      </w:rPr>
    </w:lvl>
    <w:lvl w:ilvl="4" w:tplc="A5F63712">
      <w:start w:val="1"/>
      <w:numFmt w:val="bullet"/>
      <w:lvlText w:val=""/>
      <w:lvlJc w:val="left"/>
      <w:pPr>
        <w:ind w:left="1440" w:hanging="360"/>
      </w:pPr>
      <w:rPr>
        <w:rFonts w:ascii="Symbol" w:hAnsi="Symbol"/>
      </w:rPr>
    </w:lvl>
    <w:lvl w:ilvl="5" w:tplc="0E2C27EE">
      <w:start w:val="1"/>
      <w:numFmt w:val="bullet"/>
      <w:lvlText w:val=""/>
      <w:lvlJc w:val="left"/>
      <w:pPr>
        <w:ind w:left="1440" w:hanging="360"/>
      </w:pPr>
      <w:rPr>
        <w:rFonts w:ascii="Symbol" w:hAnsi="Symbol"/>
      </w:rPr>
    </w:lvl>
    <w:lvl w:ilvl="6" w:tplc="50148110">
      <w:start w:val="1"/>
      <w:numFmt w:val="bullet"/>
      <w:lvlText w:val=""/>
      <w:lvlJc w:val="left"/>
      <w:pPr>
        <w:ind w:left="1440" w:hanging="360"/>
      </w:pPr>
      <w:rPr>
        <w:rFonts w:ascii="Symbol" w:hAnsi="Symbol"/>
      </w:rPr>
    </w:lvl>
    <w:lvl w:ilvl="7" w:tplc="D25CAAFC">
      <w:start w:val="1"/>
      <w:numFmt w:val="bullet"/>
      <w:lvlText w:val=""/>
      <w:lvlJc w:val="left"/>
      <w:pPr>
        <w:ind w:left="1440" w:hanging="360"/>
      </w:pPr>
      <w:rPr>
        <w:rFonts w:ascii="Symbol" w:hAnsi="Symbol"/>
      </w:rPr>
    </w:lvl>
    <w:lvl w:ilvl="8" w:tplc="11F4240E">
      <w:start w:val="1"/>
      <w:numFmt w:val="bullet"/>
      <w:lvlText w:val=""/>
      <w:lvlJc w:val="left"/>
      <w:pPr>
        <w:ind w:left="1440" w:hanging="360"/>
      </w:pPr>
      <w:rPr>
        <w:rFonts w:ascii="Symbol" w:hAnsi="Symbol"/>
      </w:rPr>
    </w:lvl>
  </w:abstractNum>
  <w:abstractNum w:abstractNumId="16" w15:restartNumberingAfterBreak="0">
    <w:nsid w:val="2CB67AF6"/>
    <w:multiLevelType w:val="multilevel"/>
    <w:tmpl w:val="16ECB0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D5403C"/>
    <w:multiLevelType w:val="hybridMultilevel"/>
    <w:tmpl w:val="1422CDA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37BA12FD"/>
    <w:multiLevelType w:val="multilevel"/>
    <w:tmpl w:val="3BDC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8A5FD9"/>
    <w:multiLevelType w:val="hybridMultilevel"/>
    <w:tmpl w:val="BAD8679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463115EA"/>
    <w:multiLevelType w:val="hybridMultilevel"/>
    <w:tmpl w:val="AD644F3C"/>
    <w:lvl w:ilvl="0" w:tplc="24D0A9F4">
      <w:start w:val="1"/>
      <w:numFmt w:val="bullet"/>
      <w:lvlText w:val=""/>
      <w:lvlJc w:val="left"/>
      <w:pPr>
        <w:ind w:left="1440" w:hanging="360"/>
      </w:pPr>
      <w:rPr>
        <w:rFonts w:ascii="Symbol" w:hAnsi="Symbol"/>
      </w:rPr>
    </w:lvl>
    <w:lvl w:ilvl="1" w:tplc="98F45A5E">
      <w:start w:val="1"/>
      <w:numFmt w:val="bullet"/>
      <w:lvlText w:val=""/>
      <w:lvlJc w:val="left"/>
      <w:pPr>
        <w:ind w:left="1440" w:hanging="360"/>
      </w:pPr>
      <w:rPr>
        <w:rFonts w:ascii="Symbol" w:hAnsi="Symbol"/>
      </w:rPr>
    </w:lvl>
    <w:lvl w:ilvl="2" w:tplc="53A44498">
      <w:start w:val="1"/>
      <w:numFmt w:val="bullet"/>
      <w:lvlText w:val=""/>
      <w:lvlJc w:val="left"/>
      <w:pPr>
        <w:ind w:left="1440" w:hanging="360"/>
      </w:pPr>
      <w:rPr>
        <w:rFonts w:ascii="Symbol" w:hAnsi="Symbol"/>
      </w:rPr>
    </w:lvl>
    <w:lvl w:ilvl="3" w:tplc="DF10021E">
      <w:start w:val="1"/>
      <w:numFmt w:val="bullet"/>
      <w:lvlText w:val=""/>
      <w:lvlJc w:val="left"/>
      <w:pPr>
        <w:ind w:left="1440" w:hanging="360"/>
      </w:pPr>
      <w:rPr>
        <w:rFonts w:ascii="Symbol" w:hAnsi="Symbol"/>
      </w:rPr>
    </w:lvl>
    <w:lvl w:ilvl="4" w:tplc="8FE03222">
      <w:start w:val="1"/>
      <w:numFmt w:val="bullet"/>
      <w:lvlText w:val=""/>
      <w:lvlJc w:val="left"/>
      <w:pPr>
        <w:ind w:left="1440" w:hanging="360"/>
      </w:pPr>
      <w:rPr>
        <w:rFonts w:ascii="Symbol" w:hAnsi="Symbol"/>
      </w:rPr>
    </w:lvl>
    <w:lvl w:ilvl="5" w:tplc="99A82D2C">
      <w:start w:val="1"/>
      <w:numFmt w:val="bullet"/>
      <w:lvlText w:val=""/>
      <w:lvlJc w:val="left"/>
      <w:pPr>
        <w:ind w:left="1440" w:hanging="360"/>
      </w:pPr>
      <w:rPr>
        <w:rFonts w:ascii="Symbol" w:hAnsi="Symbol"/>
      </w:rPr>
    </w:lvl>
    <w:lvl w:ilvl="6" w:tplc="78C0F33E">
      <w:start w:val="1"/>
      <w:numFmt w:val="bullet"/>
      <w:lvlText w:val=""/>
      <w:lvlJc w:val="left"/>
      <w:pPr>
        <w:ind w:left="1440" w:hanging="360"/>
      </w:pPr>
      <w:rPr>
        <w:rFonts w:ascii="Symbol" w:hAnsi="Symbol"/>
      </w:rPr>
    </w:lvl>
    <w:lvl w:ilvl="7" w:tplc="3BB03300">
      <w:start w:val="1"/>
      <w:numFmt w:val="bullet"/>
      <w:lvlText w:val=""/>
      <w:lvlJc w:val="left"/>
      <w:pPr>
        <w:ind w:left="1440" w:hanging="360"/>
      </w:pPr>
      <w:rPr>
        <w:rFonts w:ascii="Symbol" w:hAnsi="Symbol"/>
      </w:rPr>
    </w:lvl>
    <w:lvl w:ilvl="8" w:tplc="FBDA9078">
      <w:start w:val="1"/>
      <w:numFmt w:val="bullet"/>
      <w:lvlText w:val=""/>
      <w:lvlJc w:val="left"/>
      <w:pPr>
        <w:ind w:left="1440" w:hanging="360"/>
      </w:pPr>
      <w:rPr>
        <w:rFonts w:ascii="Symbol" w:hAnsi="Symbol"/>
      </w:rPr>
    </w:lvl>
  </w:abstractNum>
  <w:abstractNum w:abstractNumId="21" w15:restartNumberingAfterBreak="0">
    <w:nsid w:val="4D050A62"/>
    <w:multiLevelType w:val="hybridMultilevel"/>
    <w:tmpl w:val="E6F4B9A0"/>
    <w:lvl w:ilvl="0" w:tplc="E42640A8">
      <w:start w:val="1"/>
      <w:numFmt w:val="bullet"/>
      <w:lvlText w:val=""/>
      <w:lvlJc w:val="left"/>
      <w:pPr>
        <w:ind w:left="1440" w:hanging="360"/>
      </w:pPr>
      <w:rPr>
        <w:rFonts w:ascii="Symbol" w:hAnsi="Symbol"/>
      </w:rPr>
    </w:lvl>
    <w:lvl w:ilvl="1" w:tplc="BE7E582C">
      <w:start w:val="1"/>
      <w:numFmt w:val="bullet"/>
      <w:lvlText w:val=""/>
      <w:lvlJc w:val="left"/>
      <w:pPr>
        <w:ind w:left="1440" w:hanging="360"/>
      </w:pPr>
      <w:rPr>
        <w:rFonts w:ascii="Symbol" w:hAnsi="Symbol"/>
      </w:rPr>
    </w:lvl>
    <w:lvl w:ilvl="2" w:tplc="0882B572">
      <w:start w:val="1"/>
      <w:numFmt w:val="bullet"/>
      <w:lvlText w:val=""/>
      <w:lvlJc w:val="left"/>
      <w:pPr>
        <w:ind w:left="1440" w:hanging="360"/>
      </w:pPr>
      <w:rPr>
        <w:rFonts w:ascii="Symbol" w:hAnsi="Symbol"/>
      </w:rPr>
    </w:lvl>
    <w:lvl w:ilvl="3" w:tplc="71A2CB9E">
      <w:start w:val="1"/>
      <w:numFmt w:val="bullet"/>
      <w:lvlText w:val=""/>
      <w:lvlJc w:val="left"/>
      <w:pPr>
        <w:ind w:left="1440" w:hanging="360"/>
      </w:pPr>
      <w:rPr>
        <w:rFonts w:ascii="Symbol" w:hAnsi="Symbol"/>
      </w:rPr>
    </w:lvl>
    <w:lvl w:ilvl="4" w:tplc="F536DF70">
      <w:start w:val="1"/>
      <w:numFmt w:val="bullet"/>
      <w:lvlText w:val=""/>
      <w:lvlJc w:val="left"/>
      <w:pPr>
        <w:ind w:left="1440" w:hanging="360"/>
      </w:pPr>
      <w:rPr>
        <w:rFonts w:ascii="Symbol" w:hAnsi="Symbol"/>
      </w:rPr>
    </w:lvl>
    <w:lvl w:ilvl="5" w:tplc="7478817C">
      <w:start w:val="1"/>
      <w:numFmt w:val="bullet"/>
      <w:lvlText w:val=""/>
      <w:lvlJc w:val="left"/>
      <w:pPr>
        <w:ind w:left="1440" w:hanging="360"/>
      </w:pPr>
      <w:rPr>
        <w:rFonts w:ascii="Symbol" w:hAnsi="Symbol"/>
      </w:rPr>
    </w:lvl>
    <w:lvl w:ilvl="6" w:tplc="E1203B92">
      <w:start w:val="1"/>
      <w:numFmt w:val="bullet"/>
      <w:lvlText w:val=""/>
      <w:lvlJc w:val="left"/>
      <w:pPr>
        <w:ind w:left="1440" w:hanging="360"/>
      </w:pPr>
      <w:rPr>
        <w:rFonts w:ascii="Symbol" w:hAnsi="Symbol"/>
      </w:rPr>
    </w:lvl>
    <w:lvl w:ilvl="7" w:tplc="98FA3442">
      <w:start w:val="1"/>
      <w:numFmt w:val="bullet"/>
      <w:lvlText w:val=""/>
      <w:lvlJc w:val="left"/>
      <w:pPr>
        <w:ind w:left="1440" w:hanging="360"/>
      </w:pPr>
      <w:rPr>
        <w:rFonts w:ascii="Symbol" w:hAnsi="Symbol"/>
      </w:rPr>
    </w:lvl>
    <w:lvl w:ilvl="8" w:tplc="5A665208">
      <w:start w:val="1"/>
      <w:numFmt w:val="bullet"/>
      <w:lvlText w:val=""/>
      <w:lvlJc w:val="left"/>
      <w:pPr>
        <w:ind w:left="1440" w:hanging="360"/>
      </w:pPr>
      <w:rPr>
        <w:rFonts w:ascii="Symbol" w:hAnsi="Symbol"/>
      </w:rPr>
    </w:lvl>
  </w:abstractNum>
  <w:abstractNum w:abstractNumId="22" w15:restartNumberingAfterBreak="0">
    <w:nsid w:val="50022350"/>
    <w:multiLevelType w:val="hybridMultilevel"/>
    <w:tmpl w:val="CBFAE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CA5740"/>
    <w:multiLevelType w:val="multilevel"/>
    <w:tmpl w:val="E22E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660CF4"/>
    <w:multiLevelType w:val="multilevel"/>
    <w:tmpl w:val="E1FAECA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9AC6355"/>
    <w:multiLevelType w:val="hybridMultilevel"/>
    <w:tmpl w:val="A88EF43A"/>
    <w:lvl w:ilvl="0" w:tplc="FFFFFFFF">
      <w:start w:val="1"/>
      <w:numFmt w:val="bullet"/>
      <w:lvlText w:val="-"/>
      <w:lvlJc w:val="left"/>
      <w:pPr>
        <w:ind w:left="720" w:hanging="360"/>
      </w:pPr>
      <w:rPr>
        <w:rFonts w:ascii="Times New Roman" w:hAnsi="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15:restartNumberingAfterBreak="0">
    <w:nsid w:val="63766AD8"/>
    <w:multiLevelType w:val="hybridMultilevel"/>
    <w:tmpl w:val="C4D82FB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685305CF"/>
    <w:multiLevelType w:val="hybridMultilevel"/>
    <w:tmpl w:val="20303DB0"/>
    <w:lvl w:ilvl="0" w:tplc="D6DEBB68">
      <w:start w:val="1"/>
      <w:numFmt w:val="bullet"/>
      <w:lvlText w:val=""/>
      <w:lvlJc w:val="left"/>
      <w:pPr>
        <w:ind w:left="1440" w:hanging="360"/>
      </w:pPr>
      <w:rPr>
        <w:rFonts w:ascii="Symbol" w:hAnsi="Symbol"/>
      </w:rPr>
    </w:lvl>
    <w:lvl w:ilvl="1" w:tplc="2EF26638">
      <w:start w:val="1"/>
      <w:numFmt w:val="bullet"/>
      <w:lvlText w:val=""/>
      <w:lvlJc w:val="left"/>
      <w:pPr>
        <w:ind w:left="1440" w:hanging="360"/>
      </w:pPr>
      <w:rPr>
        <w:rFonts w:ascii="Symbol" w:hAnsi="Symbol"/>
      </w:rPr>
    </w:lvl>
    <w:lvl w:ilvl="2" w:tplc="E2849C76">
      <w:start w:val="1"/>
      <w:numFmt w:val="bullet"/>
      <w:lvlText w:val=""/>
      <w:lvlJc w:val="left"/>
      <w:pPr>
        <w:ind w:left="1440" w:hanging="360"/>
      </w:pPr>
      <w:rPr>
        <w:rFonts w:ascii="Symbol" w:hAnsi="Symbol"/>
      </w:rPr>
    </w:lvl>
    <w:lvl w:ilvl="3" w:tplc="CF30F44C">
      <w:start w:val="1"/>
      <w:numFmt w:val="bullet"/>
      <w:lvlText w:val=""/>
      <w:lvlJc w:val="left"/>
      <w:pPr>
        <w:ind w:left="1440" w:hanging="360"/>
      </w:pPr>
      <w:rPr>
        <w:rFonts w:ascii="Symbol" w:hAnsi="Symbol"/>
      </w:rPr>
    </w:lvl>
    <w:lvl w:ilvl="4" w:tplc="C5420952">
      <w:start w:val="1"/>
      <w:numFmt w:val="bullet"/>
      <w:lvlText w:val=""/>
      <w:lvlJc w:val="left"/>
      <w:pPr>
        <w:ind w:left="1440" w:hanging="360"/>
      </w:pPr>
      <w:rPr>
        <w:rFonts w:ascii="Symbol" w:hAnsi="Symbol"/>
      </w:rPr>
    </w:lvl>
    <w:lvl w:ilvl="5" w:tplc="D6181678">
      <w:start w:val="1"/>
      <w:numFmt w:val="bullet"/>
      <w:lvlText w:val=""/>
      <w:lvlJc w:val="left"/>
      <w:pPr>
        <w:ind w:left="1440" w:hanging="360"/>
      </w:pPr>
      <w:rPr>
        <w:rFonts w:ascii="Symbol" w:hAnsi="Symbol"/>
      </w:rPr>
    </w:lvl>
    <w:lvl w:ilvl="6" w:tplc="69347350">
      <w:start w:val="1"/>
      <w:numFmt w:val="bullet"/>
      <w:lvlText w:val=""/>
      <w:lvlJc w:val="left"/>
      <w:pPr>
        <w:ind w:left="1440" w:hanging="360"/>
      </w:pPr>
      <w:rPr>
        <w:rFonts w:ascii="Symbol" w:hAnsi="Symbol"/>
      </w:rPr>
    </w:lvl>
    <w:lvl w:ilvl="7" w:tplc="5F92FC68">
      <w:start w:val="1"/>
      <w:numFmt w:val="bullet"/>
      <w:lvlText w:val=""/>
      <w:lvlJc w:val="left"/>
      <w:pPr>
        <w:ind w:left="1440" w:hanging="360"/>
      </w:pPr>
      <w:rPr>
        <w:rFonts w:ascii="Symbol" w:hAnsi="Symbol"/>
      </w:rPr>
    </w:lvl>
    <w:lvl w:ilvl="8" w:tplc="B67AD916">
      <w:start w:val="1"/>
      <w:numFmt w:val="bullet"/>
      <w:lvlText w:val=""/>
      <w:lvlJc w:val="left"/>
      <w:pPr>
        <w:ind w:left="1440" w:hanging="360"/>
      </w:pPr>
      <w:rPr>
        <w:rFonts w:ascii="Symbol" w:hAnsi="Symbol"/>
      </w:rPr>
    </w:lvl>
  </w:abstractNum>
  <w:abstractNum w:abstractNumId="28" w15:restartNumberingAfterBreak="0">
    <w:nsid w:val="6E6C7B87"/>
    <w:multiLevelType w:val="hybridMultilevel"/>
    <w:tmpl w:val="7B9C6B78"/>
    <w:lvl w:ilvl="0" w:tplc="4B64B3CA">
      <w:start w:val="1"/>
      <w:numFmt w:val="bullet"/>
      <w:lvlText w:val=""/>
      <w:lvlJc w:val="left"/>
      <w:pPr>
        <w:ind w:left="1440" w:hanging="360"/>
      </w:pPr>
      <w:rPr>
        <w:rFonts w:ascii="Symbol" w:hAnsi="Symbol"/>
      </w:rPr>
    </w:lvl>
    <w:lvl w:ilvl="1" w:tplc="C318E396">
      <w:start w:val="1"/>
      <w:numFmt w:val="bullet"/>
      <w:lvlText w:val=""/>
      <w:lvlJc w:val="left"/>
      <w:pPr>
        <w:ind w:left="1440" w:hanging="360"/>
      </w:pPr>
      <w:rPr>
        <w:rFonts w:ascii="Symbol" w:hAnsi="Symbol"/>
      </w:rPr>
    </w:lvl>
    <w:lvl w:ilvl="2" w:tplc="7D4A001A">
      <w:start w:val="1"/>
      <w:numFmt w:val="bullet"/>
      <w:lvlText w:val=""/>
      <w:lvlJc w:val="left"/>
      <w:pPr>
        <w:ind w:left="1440" w:hanging="360"/>
      </w:pPr>
      <w:rPr>
        <w:rFonts w:ascii="Symbol" w:hAnsi="Symbol"/>
      </w:rPr>
    </w:lvl>
    <w:lvl w:ilvl="3" w:tplc="25685988">
      <w:start w:val="1"/>
      <w:numFmt w:val="bullet"/>
      <w:lvlText w:val=""/>
      <w:lvlJc w:val="left"/>
      <w:pPr>
        <w:ind w:left="1440" w:hanging="360"/>
      </w:pPr>
      <w:rPr>
        <w:rFonts w:ascii="Symbol" w:hAnsi="Symbol"/>
      </w:rPr>
    </w:lvl>
    <w:lvl w:ilvl="4" w:tplc="3092E024">
      <w:start w:val="1"/>
      <w:numFmt w:val="bullet"/>
      <w:lvlText w:val=""/>
      <w:lvlJc w:val="left"/>
      <w:pPr>
        <w:ind w:left="1440" w:hanging="360"/>
      </w:pPr>
      <w:rPr>
        <w:rFonts w:ascii="Symbol" w:hAnsi="Symbol"/>
      </w:rPr>
    </w:lvl>
    <w:lvl w:ilvl="5" w:tplc="74A2D7F4">
      <w:start w:val="1"/>
      <w:numFmt w:val="bullet"/>
      <w:lvlText w:val=""/>
      <w:lvlJc w:val="left"/>
      <w:pPr>
        <w:ind w:left="1440" w:hanging="360"/>
      </w:pPr>
      <w:rPr>
        <w:rFonts w:ascii="Symbol" w:hAnsi="Symbol"/>
      </w:rPr>
    </w:lvl>
    <w:lvl w:ilvl="6" w:tplc="58DA205C">
      <w:start w:val="1"/>
      <w:numFmt w:val="bullet"/>
      <w:lvlText w:val=""/>
      <w:lvlJc w:val="left"/>
      <w:pPr>
        <w:ind w:left="1440" w:hanging="360"/>
      </w:pPr>
      <w:rPr>
        <w:rFonts w:ascii="Symbol" w:hAnsi="Symbol"/>
      </w:rPr>
    </w:lvl>
    <w:lvl w:ilvl="7" w:tplc="F5125F66">
      <w:start w:val="1"/>
      <w:numFmt w:val="bullet"/>
      <w:lvlText w:val=""/>
      <w:lvlJc w:val="left"/>
      <w:pPr>
        <w:ind w:left="1440" w:hanging="360"/>
      </w:pPr>
      <w:rPr>
        <w:rFonts w:ascii="Symbol" w:hAnsi="Symbol"/>
      </w:rPr>
    </w:lvl>
    <w:lvl w:ilvl="8" w:tplc="23EC5858">
      <w:start w:val="1"/>
      <w:numFmt w:val="bullet"/>
      <w:lvlText w:val=""/>
      <w:lvlJc w:val="left"/>
      <w:pPr>
        <w:ind w:left="1440" w:hanging="360"/>
      </w:pPr>
      <w:rPr>
        <w:rFonts w:ascii="Symbol" w:hAnsi="Symbol"/>
      </w:rPr>
    </w:lvl>
  </w:abstractNum>
  <w:abstractNum w:abstractNumId="29" w15:restartNumberingAfterBreak="0">
    <w:nsid w:val="72A86128"/>
    <w:multiLevelType w:val="hybridMultilevel"/>
    <w:tmpl w:val="13A63DB4"/>
    <w:lvl w:ilvl="0" w:tplc="C3A88DBA">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965700975">
    <w:abstractNumId w:val="9"/>
  </w:num>
  <w:num w:numId="2" w16cid:durableId="379743162">
    <w:abstractNumId w:val="7"/>
  </w:num>
  <w:num w:numId="3" w16cid:durableId="545291133">
    <w:abstractNumId w:val="6"/>
  </w:num>
  <w:num w:numId="4" w16cid:durableId="1022904765">
    <w:abstractNumId w:val="5"/>
  </w:num>
  <w:num w:numId="5" w16cid:durableId="872690251">
    <w:abstractNumId w:val="4"/>
  </w:num>
  <w:num w:numId="6" w16cid:durableId="1757822981">
    <w:abstractNumId w:val="8"/>
  </w:num>
  <w:num w:numId="7" w16cid:durableId="758983895">
    <w:abstractNumId w:val="3"/>
  </w:num>
  <w:num w:numId="8" w16cid:durableId="913733911">
    <w:abstractNumId w:val="2"/>
  </w:num>
  <w:num w:numId="9" w16cid:durableId="761296252">
    <w:abstractNumId w:val="1"/>
  </w:num>
  <w:num w:numId="10" w16cid:durableId="999700253">
    <w:abstractNumId w:val="0"/>
  </w:num>
  <w:num w:numId="11" w16cid:durableId="1794907862">
    <w:abstractNumId w:val="24"/>
  </w:num>
  <w:num w:numId="12" w16cid:durableId="109514294">
    <w:abstractNumId w:val="13"/>
  </w:num>
  <w:num w:numId="13" w16cid:durableId="1253780934">
    <w:abstractNumId w:val="22"/>
  </w:num>
  <w:num w:numId="14" w16cid:durableId="1595894671">
    <w:abstractNumId w:val="14"/>
  </w:num>
  <w:num w:numId="15" w16cid:durableId="1515146564">
    <w:abstractNumId w:val="17"/>
  </w:num>
  <w:num w:numId="16" w16cid:durableId="534972842">
    <w:abstractNumId w:val="25"/>
  </w:num>
  <w:num w:numId="17" w16cid:durableId="1960868934">
    <w:abstractNumId w:val="29"/>
  </w:num>
  <w:num w:numId="18" w16cid:durableId="2090467631">
    <w:abstractNumId w:val="23"/>
  </w:num>
  <w:num w:numId="19" w16cid:durableId="323901245">
    <w:abstractNumId w:val="26"/>
  </w:num>
  <w:num w:numId="20" w16cid:durableId="1977173277">
    <w:abstractNumId w:val="19"/>
  </w:num>
  <w:num w:numId="21" w16cid:durableId="1307933057">
    <w:abstractNumId w:val="27"/>
  </w:num>
  <w:num w:numId="22" w16cid:durableId="1366637485">
    <w:abstractNumId w:val="15"/>
  </w:num>
  <w:num w:numId="23" w16cid:durableId="1512793790">
    <w:abstractNumId w:val="20"/>
  </w:num>
  <w:num w:numId="24" w16cid:durableId="1630284043">
    <w:abstractNumId w:val="28"/>
  </w:num>
  <w:num w:numId="25" w16cid:durableId="1255826151">
    <w:abstractNumId w:val="21"/>
  </w:num>
  <w:num w:numId="26" w16cid:durableId="741220328">
    <w:abstractNumId w:val="11"/>
  </w:num>
  <w:num w:numId="27" w16cid:durableId="1947299514">
    <w:abstractNumId w:val="18"/>
  </w:num>
  <w:num w:numId="28" w16cid:durableId="2139372224">
    <w:abstractNumId w:val="12"/>
  </w:num>
  <w:num w:numId="29" w16cid:durableId="1077442030">
    <w:abstractNumId w:val="10"/>
  </w:num>
  <w:num w:numId="30" w16cid:durableId="5537807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BA3"/>
    <w:rsid w:val="00000A44"/>
    <w:rsid w:val="00000C7E"/>
    <w:rsid w:val="000012C9"/>
    <w:rsid w:val="000034C3"/>
    <w:rsid w:val="00003E17"/>
    <w:rsid w:val="00004EFC"/>
    <w:rsid w:val="00005F6A"/>
    <w:rsid w:val="0001003F"/>
    <w:rsid w:val="00010ABE"/>
    <w:rsid w:val="00010BED"/>
    <w:rsid w:val="000116F0"/>
    <w:rsid w:val="000118A4"/>
    <w:rsid w:val="00011EEE"/>
    <w:rsid w:val="00011F69"/>
    <w:rsid w:val="00012222"/>
    <w:rsid w:val="00012A1D"/>
    <w:rsid w:val="00012AED"/>
    <w:rsid w:val="00014000"/>
    <w:rsid w:val="00014932"/>
    <w:rsid w:val="00014E6E"/>
    <w:rsid w:val="000154BB"/>
    <w:rsid w:val="00016B7F"/>
    <w:rsid w:val="00016ECF"/>
    <w:rsid w:val="00020239"/>
    <w:rsid w:val="00020651"/>
    <w:rsid w:val="00020987"/>
    <w:rsid w:val="00021342"/>
    <w:rsid w:val="00021A1F"/>
    <w:rsid w:val="00021A2B"/>
    <w:rsid w:val="00022544"/>
    <w:rsid w:val="00022C76"/>
    <w:rsid w:val="00023700"/>
    <w:rsid w:val="0002553C"/>
    <w:rsid w:val="00026635"/>
    <w:rsid w:val="0002664A"/>
    <w:rsid w:val="00027BF5"/>
    <w:rsid w:val="00027D90"/>
    <w:rsid w:val="0003181A"/>
    <w:rsid w:val="00033698"/>
    <w:rsid w:val="000345C8"/>
    <w:rsid w:val="00035B13"/>
    <w:rsid w:val="00036EB6"/>
    <w:rsid w:val="00037A2C"/>
    <w:rsid w:val="00037CB3"/>
    <w:rsid w:val="000401CC"/>
    <w:rsid w:val="00040314"/>
    <w:rsid w:val="00040D7F"/>
    <w:rsid w:val="00041B5B"/>
    <w:rsid w:val="00041D80"/>
    <w:rsid w:val="00042761"/>
    <w:rsid w:val="00042B59"/>
    <w:rsid w:val="00042BEA"/>
    <w:rsid w:val="0004488B"/>
    <w:rsid w:val="00046596"/>
    <w:rsid w:val="00047B01"/>
    <w:rsid w:val="00047C96"/>
    <w:rsid w:val="00051941"/>
    <w:rsid w:val="0005294F"/>
    <w:rsid w:val="0005348E"/>
    <w:rsid w:val="00053855"/>
    <w:rsid w:val="00054091"/>
    <w:rsid w:val="00054CEC"/>
    <w:rsid w:val="00054F94"/>
    <w:rsid w:val="000551FF"/>
    <w:rsid w:val="00055435"/>
    <w:rsid w:val="00055A59"/>
    <w:rsid w:val="0005609F"/>
    <w:rsid w:val="00056AF4"/>
    <w:rsid w:val="00056B6D"/>
    <w:rsid w:val="000578DF"/>
    <w:rsid w:val="00057D9D"/>
    <w:rsid w:val="00060235"/>
    <w:rsid w:val="000604CA"/>
    <w:rsid w:val="000605ED"/>
    <w:rsid w:val="00060847"/>
    <w:rsid w:val="00060D19"/>
    <w:rsid w:val="00060D4E"/>
    <w:rsid w:val="00061310"/>
    <w:rsid w:val="0006165C"/>
    <w:rsid w:val="00061B46"/>
    <w:rsid w:val="00061B4B"/>
    <w:rsid w:val="00061BBE"/>
    <w:rsid w:val="00062074"/>
    <w:rsid w:val="00062E2D"/>
    <w:rsid w:val="00063028"/>
    <w:rsid w:val="000642C4"/>
    <w:rsid w:val="00064E47"/>
    <w:rsid w:val="0006516E"/>
    <w:rsid w:val="00065389"/>
    <w:rsid w:val="00066175"/>
    <w:rsid w:val="000674E9"/>
    <w:rsid w:val="000678DF"/>
    <w:rsid w:val="00067CD3"/>
    <w:rsid w:val="0007029C"/>
    <w:rsid w:val="0007054A"/>
    <w:rsid w:val="00071D10"/>
    <w:rsid w:val="00071D81"/>
    <w:rsid w:val="00071ECE"/>
    <w:rsid w:val="000725C2"/>
    <w:rsid w:val="00072C16"/>
    <w:rsid w:val="00072E66"/>
    <w:rsid w:val="0007333F"/>
    <w:rsid w:val="000745D0"/>
    <w:rsid w:val="00075D23"/>
    <w:rsid w:val="00075E44"/>
    <w:rsid w:val="00076032"/>
    <w:rsid w:val="00076874"/>
    <w:rsid w:val="000768E0"/>
    <w:rsid w:val="00077737"/>
    <w:rsid w:val="000802D0"/>
    <w:rsid w:val="0008096C"/>
    <w:rsid w:val="00080C15"/>
    <w:rsid w:val="000827F1"/>
    <w:rsid w:val="00082BC9"/>
    <w:rsid w:val="000836C1"/>
    <w:rsid w:val="00084E74"/>
    <w:rsid w:val="00085822"/>
    <w:rsid w:val="00085845"/>
    <w:rsid w:val="0008599E"/>
    <w:rsid w:val="00085FA3"/>
    <w:rsid w:val="00086219"/>
    <w:rsid w:val="000863D6"/>
    <w:rsid w:val="0008711B"/>
    <w:rsid w:val="00087244"/>
    <w:rsid w:val="000874D5"/>
    <w:rsid w:val="000912DC"/>
    <w:rsid w:val="000914C9"/>
    <w:rsid w:val="00091870"/>
    <w:rsid w:val="00091B18"/>
    <w:rsid w:val="00092647"/>
    <w:rsid w:val="00092B34"/>
    <w:rsid w:val="00093E76"/>
    <w:rsid w:val="000940E4"/>
    <w:rsid w:val="00094696"/>
    <w:rsid w:val="00094F10"/>
    <w:rsid w:val="000954C0"/>
    <w:rsid w:val="000955F4"/>
    <w:rsid w:val="00095A74"/>
    <w:rsid w:val="00096A1E"/>
    <w:rsid w:val="00097025"/>
    <w:rsid w:val="00097D2C"/>
    <w:rsid w:val="000A03D6"/>
    <w:rsid w:val="000A1024"/>
    <w:rsid w:val="000A1188"/>
    <w:rsid w:val="000A1492"/>
    <w:rsid w:val="000A1967"/>
    <w:rsid w:val="000A1ED3"/>
    <w:rsid w:val="000A1F17"/>
    <w:rsid w:val="000A2EDB"/>
    <w:rsid w:val="000A347B"/>
    <w:rsid w:val="000A6428"/>
    <w:rsid w:val="000A6947"/>
    <w:rsid w:val="000A6988"/>
    <w:rsid w:val="000A737E"/>
    <w:rsid w:val="000A7B91"/>
    <w:rsid w:val="000B1DC8"/>
    <w:rsid w:val="000B2563"/>
    <w:rsid w:val="000B28DC"/>
    <w:rsid w:val="000B2EC4"/>
    <w:rsid w:val="000B33AB"/>
    <w:rsid w:val="000B352B"/>
    <w:rsid w:val="000B401C"/>
    <w:rsid w:val="000B4F9E"/>
    <w:rsid w:val="000B61C9"/>
    <w:rsid w:val="000B7489"/>
    <w:rsid w:val="000B7608"/>
    <w:rsid w:val="000C0013"/>
    <w:rsid w:val="000C005E"/>
    <w:rsid w:val="000C0165"/>
    <w:rsid w:val="000C0338"/>
    <w:rsid w:val="000C04B7"/>
    <w:rsid w:val="000C19FD"/>
    <w:rsid w:val="000C304F"/>
    <w:rsid w:val="000C331C"/>
    <w:rsid w:val="000C37D0"/>
    <w:rsid w:val="000C390A"/>
    <w:rsid w:val="000C4C01"/>
    <w:rsid w:val="000C4E9E"/>
    <w:rsid w:val="000C55A9"/>
    <w:rsid w:val="000C5E4C"/>
    <w:rsid w:val="000C66E2"/>
    <w:rsid w:val="000C6DBD"/>
    <w:rsid w:val="000C7116"/>
    <w:rsid w:val="000C7167"/>
    <w:rsid w:val="000C73F5"/>
    <w:rsid w:val="000C75F2"/>
    <w:rsid w:val="000D0BFF"/>
    <w:rsid w:val="000D1D6B"/>
    <w:rsid w:val="000D1DFF"/>
    <w:rsid w:val="000D22FC"/>
    <w:rsid w:val="000D2376"/>
    <w:rsid w:val="000D23EA"/>
    <w:rsid w:val="000D38B3"/>
    <w:rsid w:val="000D50CD"/>
    <w:rsid w:val="000D57EB"/>
    <w:rsid w:val="000D5A51"/>
    <w:rsid w:val="000D6659"/>
    <w:rsid w:val="000D6A52"/>
    <w:rsid w:val="000D6A54"/>
    <w:rsid w:val="000D6F4E"/>
    <w:rsid w:val="000D7DC6"/>
    <w:rsid w:val="000E07AF"/>
    <w:rsid w:val="000E1340"/>
    <w:rsid w:val="000E147F"/>
    <w:rsid w:val="000E22CE"/>
    <w:rsid w:val="000E2368"/>
    <w:rsid w:val="000E2440"/>
    <w:rsid w:val="000E2465"/>
    <w:rsid w:val="000E2703"/>
    <w:rsid w:val="000E2898"/>
    <w:rsid w:val="000E2A7B"/>
    <w:rsid w:val="000E2FCF"/>
    <w:rsid w:val="000E305C"/>
    <w:rsid w:val="000E3EBB"/>
    <w:rsid w:val="000E409C"/>
    <w:rsid w:val="000E474E"/>
    <w:rsid w:val="000E5AE0"/>
    <w:rsid w:val="000E5B19"/>
    <w:rsid w:val="000E5D4B"/>
    <w:rsid w:val="000E6137"/>
    <w:rsid w:val="000E675D"/>
    <w:rsid w:val="000E7479"/>
    <w:rsid w:val="000E756C"/>
    <w:rsid w:val="000F051F"/>
    <w:rsid w:val="000F0CA4"/>
    <w:rsid w:val="000F2E86"/>
    <w:rsid w:val="000F31E1"/>
    <w:rsid w:val="000F38E2"/>
    <w:rsid w:val="000F3B8B"/>
    <w:rsid w:val="000F3C2D"/>
    <w:rsid w:val="000F41B1"/>
    <w:rsid w:val="000F46CD"/>
    <w:rsid w:val="000F498B"/>
    <w:rsid w:val="000F4AAD"/>
    <w:rsid w:val="000F5758"/>
    <w:rsid w:val="000F57C5"/>
    <w:rsid w:val="000F5820"/>
    <w:rsid w:val="000F6427"/>
    <w:rsid w:val="000F68FD"/>
    <w:rsid w:val="000F7436"/>
    <w:rsid w:val="00100B0F"/>
    <w:rsid w:val="00101B0F"/>
    <w:rsid w:val="001020D7"/>
    <w:rsid w:val="00102E1E"/>
    <w:rsid w:val="001030CC"/>
    <w:rsid w:val="00103BB9"/>
    <w:rsid w:val="00104611"/>
    <w:rsid w:val="0010467E"/>
    <w:rsid w:val="001046D6"/>
    <w:rsid w:val="00104C18"/>
    <w:rsid w:val="0010509B"/>
    <w:rsid w:val="00105316"/>
    <w:rsid w:val="001054B7"/>
    <w:rsid w:val="001055B7"/>
    <w:rsid w:val="0010565E"/>
    <w:rsid w:val="001069DA"/>
    <w:rsid w:val="00106D1D"/>
    <w:rsid w:val="00106E66"/>
    <w:rsid w:val="0010764B"/>
    <w:rsid w:val="0011030D"/>
    <w:rsid w:val="00110BC2"/>
    <w:rsid w:val="0011142E"/>
    <w:rsid w:val="00111941"/>
    <w:rsid w:val="00111DB7"/>
    <w:rsid w:val="00112209"/>
    <w:rsid w:val="0011275B"/>
    <w:rsid w:val="001132C0"/>
    <w:rsid w:val="00113688"/>
    <w:rsid w:val="00113884"/>
    <w:rsid w:val="00113B55"/>
    <w:rsid w:val="00113BC5"/>
    <w:rsid w:val="00113F6A"/>
    <w:rsid w:val="00114210"/>
    <w:rsid w:val="00114E68"/>
    <w:rsid w:val="001169AB"/>
    <w:rsid w:val="001200FD"/>
    <w:rsid w:val="001206A2"/>
    <w:rsid w:val="00120765"/>
    <w:rsid w:val="00120DC4"/>
    <w:rsid w:val="00121F03"/>
    <w:rsid w:val="00122069"/>
    <w:rsid w:val="00122304"/>
    <w:rsid w:val="00123319"/>
    <w:rsid w:val="0012342D"/>
    <w:rsid w:val="001234FE"/>
    <w:rsid w:val="001236E7"/>
    <w:rsid w:val="00124102"/>
    <w:rsid w:val="00124BDF"/>
    <w:rsid w:val="00124EF8"/>
    <w:rsid w:val="0012538B"/>
    <w:rsid w:val="00125534"/>
    <w:rsid w:val="00126F1F"/>
    <w:rsid w:val="0012704C"/>
    <w:rsid w:val="0012714F"/>
    <w:rsid w:val="001306C4"/>
    <w:rsid w:val="00131A5B"/>
    <w:rsid w:val="00131B78"/>
    <w:rsid w:val="00131F52"/>
    <w:rsid w:val="0013202F"/>
    <w:rsid w:val="00132314"/>
    <w:rsid w:val="00133106"/>
    <w:rsid w:val="00133F9F"/>
    <w:rsid w:val="00134397"/>
    <w:rsid w:val="00134690"/>
    <w:rsid w:val="00134790"/>
    <w:rsid w:val="00134A09"/>
    <w:rsid w:val="00134ABD"/>
    <w:rsid w:val="00134B58"/>
    <w:rsid w:val="00135BDC"/>
    <w:rsid w:val="0013698B"/>
    <w:rsid w:val="00136CB4"/>
    <w:rsid w:val="00137B88"/>
    <w:rsid w:val="00140204"/>
    <w:rsid w:val="00140680"/>
    <w:rsid w:val="00141411"/>
    <w:rsid w:val="0014177C"/>
    <w:rsid w:val="00141D26"/>
    <w:rsid w:val="00142E08"/>
    <w:rsid w:val="00143CC0"/>
    <w:rsid w:val="001443A3"/>
    <w:rsid w:val="00145958"/>
    <w:rsid w:val="00145D04"/>
    <w:rsid w:val="00146F12"/>
    <w:rsid w:val="001473BA"/>
    <w:rsid w:val="001506F4"/>
    <w:rsid w:val="0015119C"/>
    <w:rsid w:val="0015128D"/>
    <w:rsid w:val="00151291"/>
    <w:rsid w:val="001519DF"/>
    <w:rsid w:val="001521CF"/>
    <w:rsid w:val="001522C1"/>
    <w:rsid w:val="00152D64"/>
    <w:rsid w:val="00152E51"/>
    <w:rsid w:val="00152F92"/>
    <w:rsid w:val="001534A0"/>
    <w:rsid w:val="0015429C"/>
    <w:rsid w:val="0015452C"/>
    <w:rsid w:val="0015475B"/>
    <w:rsid w:val="00156F8C"/>
    <w:rsid w:val="0015721C"/>
    <w:rsid w:val="001619E1"/>
    <w:rsid w:val="00161A35"/>
    <w:rsid w:val="00162080"/>
    <w:rsid w:val="001620CD"/>
    <w:rsid w:val="0016247E"/>
    <w:rsid w:val="00162DF0"/>
    <w:rsid w:val="00163C0E"/>
    <w:rsid w:val="00163E5C"/>
    <w:rsid w:val="00164839"/>
    <w:rsid w:val="00164DD3"/>
    <w:rsid w:val="00165462"/>
    <w:rsid w:val="0016574F"/>
    <w:rsid w:val="00166456"/>
    <w:rsid w:val="00166A0C"/>
    <w:rsid w:val="00166A79"/>
    <w:rsid w:val="0017142C"/>
    <w:rsid w:val="00171852"/>
    <w:rsid w:val="00172740"/>
    <w:rsid w:val="00172A97"/>
    <w:rsid w:val="00172DCB"/>
    <w:rsid w:val="00173564"/>
    <w:rsid w:val="00173F99"/>
    <w:rsid w:val="00174064"/>
    <w:rsid w:val="00174643"/>
    <w:rsid w:val="00174C46"/>
    <w:rsid w:val="00174E98"/>
    <w:rsid w:val="0017596A"/>
    <w:rsid w:val="0017618B"/>
    <w:rsid w:val="00176727"/>
    <w:rsid w:val="00176AF2"/>
    <w:rsid w:val="00177008"/>
    <w:rsid w:val="001802CD"/>
    <w:rsid w:val="00180EC9"/>
    <w:rsid w:val="001811AB"/>
    <w:rsid w:val="001840E4"/>
    <w:rsid w:val="00184386"/>
    <w:rsid w:val="00184668"/>
    <w:rsid w:val="00184982"/>
    <w:rsid w:val="00184B04"/>
    <w:rsid w:val="001851A1"/>
    <w:rsid w:val="00185359"/>
    <w:rsid w:val="00185940"/>
    <w:rsid w:val="00185CAB"/>
    <w:rsid w:val="001862F7"/>
    <w:rsid w:val="00186C65"/>
    <w:rsid w:val="0018729E"/>
    <w:rsid w:val="001874CB"/>
    <w:rsid w:val="00187DC0"/>
    <w:rsid w:val="0019051C"/>
    <w:rsid w:val="00193269"/>
    <w:rsid w:val="001934C9"/>
    <w:rsid w:val="00195F8A"/>
    <w:rsid w:val="0019615B"/>
    <w:rsid w:val="00196443"/>
    <w:rsid w:val="001968D7"/>
    <w:rsid w:val="001976E4"/>
    <w:rsid w:val="00197899"/>
    <w:rsid w:val="00197999"/>
    <w:rsid w:val="00197A0D"/>
    <w:rsid w:val="001A0009"/>
    <w:rsid w:val="001A14B4"/>
    <w:rsid w:val="001A1AAA"/>
    <w:rsid w:val="001A28D9"/>
    <w:rsid w:val="001A3230"/>
    <w:rsid w:val="001A32D1"/>
    <w:rsid w:val="001A3389"/>
    <w:rsid w:val="001A37A6"/>
    <w:rsid w:val="001A3AF3"/>
    <w:rsid w:val="001A3E99"/>
    <w:rsid w:val="001A4A0E"/>
    <w:rsid w:val="001A4CFA"/>
    <w:rsid w:val="001A63C9"/>
    <w:rsid w:val="001A6949"/>
    <w:rsid w:val="001A6BFA"/>
    <w:rsid w:val="001A6E32"/>
    <w:rsid w:val="001A6E74"/>
    <w:rsid w:val="001A7057"/>
    <w:rsid w:val="001B0ACE"/>
    <w:rsid w:val="001B19DC"/>
    <w:rsid w:val="001B1EB1"/>
    <w:rsid w:val="001B27CE"/>
    <w:rsid w:val="001B373D"/>
    <w:rsid w:val="001B3AAC"/>
    <w:rsid w:val="001B5847"/>
    <w:rsid w:val="001B5C81"/>
    <w:rsid w:val="001B612B"/>
    <w:rsid w:val="001B7958"/>
    <w:rsid w:val="001B7BC9"/>
    <w:rsid w:val="001C05FB"/>
    <w:rsid w:val="001C076F"/>
    <w:rsid w:val="001C09F5"/>
    <w:rsid w:val="001C0A30"/>
    <w:rsid w:val="001C1375"/>
    <w:rsid w:val="001C1F43"/>
    <w:rsid w:val="001C261E"/>
    <w:rsid w:val="001C3710"/>
    <w:rsid w:val="001C38CA"/>
    <w:rsid w:val="001C3925"/>
    <w:rsid w:val="001C3CC4"/>
    <w:rsid w:val="001C3DA1"/>
    <w:rsid w:val="001C3F8F"/>
    <w:rsid w:val="001C422A"/>
    <w:rsid w:val="001C516B"/>
    <w:rsid w:val="001C54F8"/>
    <w:rsid w:val="001C650E"/>
    <w:rsid w:val="001C6F32"/>
    <w:rsid w:val="001C71B1"/>
    <w:rsid w:val="001C7B07"/>
    <w:rsid w:val="001D04BA"/>
    <w:rsid w:val="001D0C46"/>
    <w:rsid w:val="001D11DB"/>
    <w:rsid w:val="001D196D"/>
    <w:rsid w:val="001D1A5D"/>
    <w:rsid w:val="001D1AB5"/>
    <w:rsid w:val="001D1B34"/>
    <w:rsid w:val="001D4FAC"/>
    <w:rsid w:val="001D516F"/>
    <w:rsid w:val="001D519E"/>
    <w:rsid w:val="001D544C"/>
    <w:rsid w:val="001D594C"/>
    <w:rsid w:val="001D5C27"/>
    <w:rsid w:val="001D6239"/>
    <w:rsid w:val="001D69C0"/>
    <w:rsid w:val="001D6F9B"/>
    <w:rsid w:val="001D7849"/>
    <w:rsid w:val="001D7ADF"/>
    <w:rsid w:val="001E0DFE"/>
    <w:rsid w:val="001E1455"/>
    <w:rsid w:val="001E1B52"/>
    <w:rsid w:val="001E227B"/>
    <w:rsid w:val="001E2336"/>
    <w:rsid w:val="001E27F1"/>
    <w:rsid w:val="001E2EBC"/>
    <w:rsid w:val="001E3E2E"/>
    <w:rsid w:val="001E445B"/>
    <w:rsid w:val="001E4E48"/>
    <w:rsid w:val="001E546A"/>
    <w:rsid w:val="001E61F7"/>
    <w:rsid w:val="001E6477"/>
    <w:rsid w:val="001E6AA3"/>
    <w:rsid w:val="001E7AE5"/>
    <w:rsid w:val="001F09FB"/>
    <w:rsid w:val="001F1C48"/>
    <w:rsid w:val="001F2010"/>
    <w:rsid w:val="001F45B9"/>
    <w:rsid w:val="001F4FBD"/>
    <w:rsid w:val="001F58C6"/>
    <w:rsid w:val="001F6647"/>
    <w:rsid w:val="00200782"/>
    <w:rsid w:val="002008D9"/>
    <w:rsid w:val="00201A47"/>
    <w:rsid w:val="002023F1"/>
    <w:rsid w:val="00202C97"/>
    <w:rsid w:val="002033CA"/>
    <w:rsid w:val="00204259"/>
    <w:rsid w:val="00204E03"/>
    <w:rsid w:val="0020579C"/>
    <w:rsid w:val="00205F12"/>
    <w:rsid w:val="002065D1"/>
    <w:rsid w:val="0020662C"/>
    <w:rsid w:val="00206EA8"/>
    <w:rsid w:val="0020769E"/>
    <w:rsid w:val="0021043B"/>
    <w:rsid w:val="00210B7C"/>
    <w:rsid w:val="002113DB"/>
    <w:rsid w:val="00212DD3"/>
    <w:rsid w:val="0021388B"/>
    <w:rsid w:val="00213A5B"/>
    <w:rsid w:val="00214438"/>
    <w:rsid w:val="00214745"/>
    <w:rsid w:val="002149DE"/>
    <w:rsid w:val="00214CC0"/>
    <w:rsid w:val="0021526E"/>
    <w:rsid w:val="002157AC"/>
    <w:rsid w:val="002160C7"/>
    <w:rsid w:val="002169B1"/>
    <w:rsid w:val="00216D37"/>
    <w:rsid w:val="00217208"/>
    <w:rsid w:val="002172AC"/>
    <w:rsid w:val="00217CD2"/>
    <w:rsid w:val="00220DBC"/>
    <w:rsid w:val="002216D5"/>
    <w:rsid w:val="00221D97"/>
    <w:rsid w:val="00222F84"/>
    <w:rsid w:val="00224DAB"/>
    <w:rsid w:val="002255F6"/>
    <w:rsid w:val="00227220"/>
    <w:rsid w:val="0023249A"/>
    <w:rsid w:val="00232B26"/>
    <w:rsid w:val="002334C2"/>
    <w:rsid w:val="00233DC2"/>
    <w:rsid w:val="002340F2"/>
    <w:rsid w:val="00234E21"/>
    <w:rsid w:val="002362D1"/>
    <w:rsid w:val="002367CA"/>
    <w:rsid w:val="00236989"/>
    <w:rsid w:val="00236A98"/>
    <w:rsid w:val="00237CD8"/>
    <w:rsid w:val="00240391"/>
    <w:rsid w:val="002405D6"/>
    <w:rsid w:val="00240D85"/>
    <w:rsid w:val="00241A0D"/>
    <w:rsid w:val="00242251"/>
    <w:rsid w:val="00242A01"/>
    <w:rsid w:val="002439EB"/>
    <w:rsid w:val="00244180"/>
    <w:rsid w:val="0024531C"/>
    <w:rsid w:val="00246479"/>
    <w:rsid w:val="00246916"/>
    <w:rsid w:val="0024786D"/>
    <w:rsid w:val="00250518"/>
    <w:rsid w:val="00250E93"/>
    <w:rsid w:val="00250F7E"/>
    <w:rsid w:val="002517D3"/>
    <w:rsid w:val="00251815"/>
    <w:rsid w:val="00251A09"/>
    <w:rsid w:val="0025244F"/>
    <w:rsid w:val="00252960"/>
    <w:rsid w:val="00254346"/>
    <w:rsid w:val="002548AD"/>
    <w:rsid w:val="00254A2F"/>
    <w:rsid w:val="00254D7B"/>
    <w:rsid w:val="002550ED"/>
    <w:rsid w:val="0025618E"/>
    <w:rsid w:val="002561E5"/>
    <w:rsid w:val="002573A7"/>
    <w:rsid w:val="0025772C"/>
    <w:rsid w:val="00257F87"/>
    <w:rsid w:val="00260771"/>
    <w:rsid w:val="00260B88"/>
    <w:rsid w:val="0026178A"/>
    <w:rsid w:val="00261BAF"/>
    <w:rsid w:val="002623DA"/>
    <w:rsid w:val="0026255F"/>
    <w:rsid w:val="00262CAC"/>
    <w:rsid w:val="0026416B"/>
    <w:rsid w:val="00264583"/>
    <w:rsid w:val="0026481C"/>
    <w:rsid w:val="00265798"/>
    <w:rsid w:val="00265B02"/>
    <w:rsid w:val="00265BD5"/>
    <w:rsid w:val="00266444"/>
    <w:rsid w:val="0026667F"/>
    <w:rsid w:val="002667BB"/>
    <w:rsid w:val="00266F6D"/>
    <w:rsid w:val="002674E7"/>
    <w:rsid w:val="00267CD5"/>
    <w:rsid w:val="00267D01"/>
    <w:rsid w:val="002700E9"/>
    <w:rsid w:val="002717FA"/>
    <w:rsid w:val="00272963"/>
    <w:rsid w:val="002740B5"/>
    <w:rsid w:val="002756EB"/>
    <w:rsid w:val="00277139"/>
    <w:rsid w:val="002776DB"/>
    <w:rsid w:val="00277B93"/>
    <w:rsid w:val="00280090"/>
    <w:rsid w:val="002811F2"/>
    <w:rsid w:val="00281981"/>
    <w:rsid w:val="00282DEE"/>
    <w:rsid w:val="00283337"/>
    <w:rsid w:val="00283AE0"/>
    <w:rsid w:val="002850A5"/>
    <w:rsid w:val="002854C3"/>
    <w:rsid w:val="0028569F"/>
    <w:rsid w:val="00286032"/>
    <w:rsid w:val="002863CF"/>
    <w:rsid w:val="002867E1"/>
    <w:rsid w:val="002878B0"/>
    <w:rsid w:val="00287E6B"/>
    <w:rsid w:val="0029083B"/>
    <w:rsid w:val="00290CF7"/>
    <w:rsid w:val="00290D70"/>
    <w:rsid w:val="00290E52"/>
    <w:rsid w:val="00290EE3"/>
    <w:rsid w:val="00290F5A"/>
    <w:rsid w:val="002912BA"/>
    <w:rsid w:val="002916C1"/>
    <w:rsid w:val="00291927"/>
    <w:rsid w:val="00291967"/>
    <w:rsid w:val="00291D73"/>
    <w:rsid w:val="00292226"/>
    <w:rsid w:val="00292AA4"/>
    <w:rsid w:val="0029385D"/>
    <w:rsid w:val="0029412E"/>
    <w:rsid w:val="00294BA9"/>
    <w:rsid w:val="0029510A"/>
    <w:rsid w:val="002955F7"/>
    <w:rsid w:val="00295A2D"/>
    <w:rsid w:val="00295B37"/>
    <w:rsid w:val="00295BEF"/>
    <w:rsid w:val="002967BA"/>
    <w:rsid w:val="0029721E"/>
    <w:rsid w:val="002972F1"/>
    <w:rsid w:val="0029733A"/>
    <w:rsid w:val="002A057D"/>
    <w:rsid w:val="002A0D09"/>
    <w:rsid w:val="002A14A9"/>
    <w:rsid w:val="002A1B68"/>
    <w:rsid w:val="002A1D3A"/>
    <w:rsid w:val="002A209D"/>
    <w:rsid w:val="002A31C8"/>
    <w:rsid w:val="002A4B47"/>
    <w:rsid w:val="002A4D4F"/>
    <w:rsid w:val="002A518E"/>
    <w:rsid w:val="002A5271"/>
    <w:rsid w:val="002A538C"/>
    <w:rsid w:val="002A5598"/>
    <w:rsid w:val="002A59F9"/>
    <w:rsid w:val="002A68BD"/>
    <w:rsid w:val="002A6D1C"/>
    <w:rsid w:val="002B05CF"/>
    <w:rsid w:val="002B094D"/>
    <w:rsid w:val="002B09A9"/>
    <w:rsid w:val="002B2B29"/>
    <w:rsid w:val="002B2DB8"/>
    <w:rsid w:val="002B346E"/>
    <w:rsid w:val="002B3B6E"/>
    <w:rsid w:val="002B406A"/>
    <w:rsid w:val="002B40B0"/>
    <w:rsid w:val="002B5608"/>
    <w:rsid w:val="002B7F4E"/>
    <w:rsid w:val="002C07BC"/>
    <w:rsid w:val="002C143A"/>
    <w:rsid w:val="002C1B16"/>
    <w:rsid w:val="002C4E14"/>
    <w:rsid w:val="002C5CEA"/>
    <w:rsid w:val="002C5D86"/>
    <w:rsid w:val="002C602D"/>
    <w:rsid w:val="002C614D"/>
    <w:rsid w:val="002C668A"/>
    <w:rsid w:val="002C66A4"/>
    <w:rsid w:val="002C6FE6"/>
    <w:rsid w:val="002C772B"/>
    <w:rsid w:val="002C784A"/>
    <w:rsid w:val="002C7D6F"/>
    <w:rsid w:val="002D0208"/>
    <w:rsid w:val="002D092C"/>
    <w:rsid w:val="002D0C4E"/>
    <w:rsid w:val="002D1098"/>
    <w:rsid w:val="002D137C"/>
    <w:rsid w:val="002D1D12"/>
    <w:rsid w:val="002D2C0D"/>
    <w:rsid w:val="002D3679"/>
    <w:rsid w:val="002D431B"/>
    <w:rsid w:val="002D4B88"/>
    <w:rsid w:val="002D5A66"/>
    <w:rsid w:val="002D5CD7"/>
    <w:rsid w:val="002D6B6E"/>
    <w:rsid w:val="002D6EF5"/>
    <w:rsid w:val="002D7BC0"/>
    <w:rsid w:val="002E0239"/>
    <w:rsid w:val="002E0F04"/>
    <w:rsid w:val="002E1D64"/>
    <w:rsid w:val="002E1E26"/>
    <w:rsid w:val="002E22A4"/>
    <w:rsid w:val="002E2A2C"/>
    <w:rsid w:val="002E2D1A"/>
    <w:rsid w:val="002E2D5A"/>
    <w:rsid w:val="002E30AE"/>
    <w:rsid w:val="002E3132"/>
    <w:rsid w:val="002E3818"/>
    <w:rsid w:val="002E3E4F"/>
    <w:rsid w:val="002E503E"/>
    <w:rsid w:val="002E520B"/>
    <w:rsid w:val="002E560D"/>
    <w:rsid w:val="002E7744"/>
    <w:rsid w:val="002F1080"/>
    <w:rsid w:val="002F22EB"/>
    <w:rsid w:val="002F2D10"/>
    <w:rsid w:val="002F3073"/>
    <w:rsid w:val="002F42F5"/>
    <w:rsid w:val="002F44A1"/>
    <w:rsid w:val="002F4612"/>
    <w:rsid w:val="002F4DE0"/>
    <w:rsid w:val="002F5A14"/>
    <w:rsid w:val="002F6E74"/>
    <w:rsid w:val="002F7070"/>
    <w:rsid w:val="002F7102"/>
    <w:rsid w:val="0030015C"/>
    <w:rsid w:val="00300638"/>
    <w:rsid w:val="00302904"/>
    <w:rsid w:val="00302DBB"/>
    <w:rsid w:val="00302F79"/>
    <w:rsid w:val="00303B1F"/>
    <w:rsid w:val="00303CB4"/>
    <w:rsid w:val="003040C6"/>
    <w:rsid w:val="003041D8"/>
    <w:rsid w:val="00306446"/>
    <w:rsid w:val="003065B8"/>
    <w:rsid w:val="0031083C"/>
    <w:rsid w:val="00310891"/>
    <w:rsid w:val="00311515"/>
    <w:rsid w:val="003126B2"/>
    <w:rsid w:val="00312A6B"/>
    <w:rsid w:val="00312B5A"/>
    <w:rsid w:val="00312DEA"/>
    <w:rsid w:val="003132AF"/>
    <w:rsid w:val="00313980"/>
    <w:rsid w:val="0031476B"/>
    <w:rsid w:val="0031508B"/>
    <w:rsid w:val="00315465"/>
    <w:rsid w:val="0031625C"/>
    <w:rsid w:val="00316A05"/>
    <w:rsid w:val="0032076B"/>
    <w:rsid w:val="00321936"/>
    <w:rsid w:val="00321F88"/>
    <w:rsid w:val="00324691"/>
    <w:rsid w:val="00324DD9"/>
    <w:rsid w:val="0032562C"/>
    <w:rsid w:val="00325718"/>
    <w:rsid w:val="003259DF"/>
    <w:rsid w:val="00327560"/>
    <w:rsid w:val="0033029D"/>
    <w:rsid w:val="00330992"/>
    <w:rsid w:val="00331255"/>
    <w:rsid w:val="003312F2"/>
    <w:rsid w:val="00331F7F"/>
    <w:rsid w:val="0033360D"/>
    <w:rsid w:val="00334210"/>
    <w:rsid w:val="003342FE"/>
    <w:rsid w:val="00334812"/>
    <w:rsid w:val="003351F0"/>
    <w:rsid w:val="00335455"/>
    <w:rsid w:val="00335AF4"/>
    <w:rsid w:val="0033676A"/>
    <w:rsid w:val="00336A3C"/>
    <w:rsid w:val="0033788C"/>
    <w:rsid w:val="00337B5A"/>
    <w:rsid w:val="00340277"/>
    <w:rsid w:val="00341979"/>
    <w:rsid w:val="00342114"/>
    <w:rsid w:val="00342AAB"/>
    <w:rsid w:val="00342F84"/>
    <w:rsid w:val="00343DA7"/>
    <w:rsid w:val="003444E7"/>
    <w:rsid w:val="00344AF9"/>
    <w:rsid w:val="00344E01"/>
    <w:rsid w:val="0034514D"/>
    <w:rsid w:val="00347A64"/>
    <w:rsid w:val="00350EDF"/>
    <w:rsid w:val="00350F0B"/>
    <w:rsid w:val="00351653"/>
    <w:rsid w:val="003522C5"/>
    <w:rsid w:val="00352422"/>
    <w:rsid w:val="003529E1"/>
    <w:rsid w:val="00353D0E"/>
    <w:rsid w:val="00354113"/>
    <w:rsid w:val="00355D69"/>
    <w:rsid w:val="00355EFE"/>
    <w:rsid w:val="00356A50"/>
    <w:rsid w:val="0036018D"/>
    <w:rsid w:val="00360738"/>
    <w:rsid w:val="00361ABE"/>
    <w:rsid w:val="003623CB"/>
    <w:rsid w:val="003623D1"/>
    <w:rsid w:val="00363860"/>
    <w:rsid w:val="00363C94"/>
    <w:rsid w:val="003640B0"/>
    <w:rsid w:val="003641C3"/>
    <w:rsid w:val="003642EE"/>
    <w:rsid w:val="003644A5"/>
    <w:rsid w:val="00364680"/>
    <w:rsid w:val="003655EE"/>
    <w:rsid w:val="003665D4"/>
    <w:rsid w:val="003666BD"/>
    <w:rsid w:val="00366E55"/>
    <w:rsid w:val="003701E4"/>
    <w:rsid w:val="003703AD"/>
    <w:rsid w:val="003714A7"/>
    <w:rsid w:val="003715EA"/>
    <w:rsid w:val="00371660"/>
    <w:rsid w:val="0037170B"/>
    <w:rsid w:val="00371BD4"/>
    <w:rsid w:val="00372EA2"/>
    <w:rsid w:val="00373449"/>
    <w:rsid w:val="003736BD"/>
    <w:rsid w:val="00377AEE"/>
    <w:rsid w:val="003800EE"/>
    <w:rsid w:val="0038013D"/>
    <w:rsid w:val="00381BDF"/>
    <w:rsid w:val="00381F01"/>
    <w:rsid w:val="00383247"/>
    <w:rsid w:val="00383292"/>
    <w:rsid w:val="0038332F"/>
    <w:rsid w:val="00383443"/>
    <w:rsid w:val="00383F37"/>
    <w:rsid w:val="003851B0"/>
    <w:rsid w:val="00386FEE"/>
    <w:rsid w:val="00387344"/>
    <w:rsid w:val="003905C0"/>
    <w:rsid w:val="00390D31"/>
    <w:rsid w:val="00392EB8"/>
    <w:rsid w:val="0039328B"/>
    <w:rsid w:val="0039375C"/>
    <w:rsid w:val="00393C38"/>
    <w:rsid w:val="00393F67"/>
    <w:rsid w:val="003946EA"/>
    <w:rsid w:val="00394775"/>
    <w:rsid w:val="003956CF"/>
    <w:rsid w:val="003957E5"/>
    <w:rsid w:val="00395B2E"/>
    <w:rsid w:val="00396210"/>
    <w:rsid w:val="00396710"/>
    <w:rsid w:val="00397044"/>
    <w:rsid w:val="003979A4"/>
    <w:rsid w:val="00397A10"/>
    <w:rsid w:val="003A0C45"/>
    <w:rsid w:val="003A1B7C"/>
    <w:rsid w:val="003A1F22"/>
    <w:rsid w:val="003A2193"/>
    <w:rsid w:val="003A2211"/>
    <w:rsid w:val="003A2B65"/>
    <w:rsid w:val="003A40B1"/>
    <w:rsid w:val="003A4944"/>
    <w:rsid w:val="003A4E3D"/>
    <w:rsid w:val="003A4F44"/>
    <w:rsid w:val="003A5A1A"/>
    <w:rsid w:val="003A5D72"/>
    <w:rsid w:val="003A5DF6"/>
    <w:rsid w:val="003A5FB1"/>
    <w:rsid w:val="003A5FDF"/>
    <w:rsid w:val="003A6317"/>
    <w:rsid w:val="003A7CE0"/>
    <w:rsid w:val="003B0569"/>
    <w:rsid w:val="003B1600"/>
    <w:rsid w:val="003B1B87"/>
    <w:rsid w:val="003B2853"/>
    <w:rsid w:val="003B2EC3"/>
    <w:rsid w:val="003B3B05"/>
    <w:rsid w:val="003B4974"/>
    <w:rsid w:val="003B51F0"/>
    <w:rsid w:val="003B55D7"/>
    <w:rsid w:val="003B6D55"/>
    <w:rsid w:val="003B73DB"/>
    <w:rsid w:val="003B75B9"/>
    <w:rsid w:val="003C00A9"/>
    <w:rsid w:val="003C08EF"/>
    <w:rsid w:val="003C0AC4"/>
    <w:rsid w:val="003C110A"/>
    <w:rsid w:val="003C134F"/>
    <w:rsid w:val="003C1B3D"/>
    <w:rsid w:val="003C2989"/>
    <w:rsid w:val="003C322F"/>
    <w:rsid w:val="003C32D4"/>
    <w:rsid w:val="003C3695"/>
    <w:rsid w:val="003C40CD"/>
    <w:rsid w:val="003C41F9"/>
    <w:rsid w:val="003C4D9A"/>
    <w:rsid w:val="003C4E0B"/>
    <w:rsid w:val="003C5365"/>
    <w:rsid w:val="003C5FDC"/>
    <w:rsid w:val="003C6323"/>
    <w:rsid w:val="003D00DF"/>
    <w:rsid w:val="003D0AB9"/>
    <w:rsid w:val="003D0D6E"/>
    <w:rsid w:val="003D14A6"/>
    <w:rsid w:val="003D3A67"/>
    <w:rsid w:val="003D3FDB"/>
    <w:rsid w:val="003D418C"/>
    <w:rsid w:val="003D4807"/>
    <w:rsid w:val="003D4BA4"/>
    <w:rsid w:val="003D57DF"/>
    <w:rsid w:val="003D5AAD"/>
    <w:rsid w:val="003D6541"/>
    <w:rsid w:val="003D70E7"/>
    <w:rsid w:val="003D723A"/>
    <w:rsid w:val="003E0B1C"/>
    <w:rsid w:val="003E11BC"/>
    <w:rsid w:val="003E1311"/>
    <w:rsid w:val="003E2591"/>
    <w:rsid w:val="003E35EF"/>
    <w:rsid w:val="003E394D"/>
    <w:rsid w:val="003E3F36"/>
    <w:rsid w:val="003E485F"/>
    <w:rsid w:val="003E494C"/>
    <w:rsid w:val="003E4E33"/>
    <w:rsid w:val="003E52AF"/>
    <w:rsid w:val="003E646D"/>
    <w:rsid w:val="003E6EEB"/>
    <w:rsid w:val="003E72A3"/>
    <w:rsid w:val="003E7A37"/>
    <w:rsid w:val="003E7C01"/>
    <w:rsid w:val="003F0DF3"/>
    <w:rsid w:val="003F1C87"/>
    <w:rsid w:val="003F2C68"/>
    <w:rsid w:val="003F415A"/>
    <w:rsid w:val="003F47AE"/>
    <w:rsid w:val="003F5D4F"/>
    <w:rsid w:val="00400987"/>
    <w:rsid w:val="00400A3D"/>
    <w:rsid w:val="00400B13"/>
    <w:rsid w:val="00400B3E"/>
    <w:rsid w:val="00400B43"/>
    <w:rsid w:val="00402D0A"/>
    <w:rsid w:val="00402E75"/>
    <w:rsid w:val="00403255"/>
    <w:rsid w:val="004054CE"/>
    <w:rsid w:val="00405F24"/>
    <w:rsid w:val="00406F3E"/>
    <w:rsid w:val="00407095"/>
    <w:rsid w:val="00410229"/>
    <w:rsid w:val="00410B4A"/>
    <w:rsid w:val="004110DB"/>
    <w:rsid w:val="0041114F"/>
    <w:rsid w:val="0041138F"/>
    <w:rsid w:val="00411721"/>
    <w:rsid w:val="00411BEF"/>
    <w:rsid w:val="00411E67"/>
    <w:rsid w:val="0041380A"/>
    <w:rsid w:val="00413C46"/>
    <w:rsid w:val="00413F42"/>
    <w:rsid w:val="00415B59"/>
    <w:rsid w:val="00415E26"/>
    <w:rsid w:val="00415EFB"/>
    <w:rsid w:val="00415F48"/>
    <w:rsid w:val="004160E7"/>
    <w:rsid w:val="00416D1A"/>
    <w:rsid w:val="00416D23"/>
    <w:rsid w:val="0041735F"/>
    <w:rsid w:val="00417CF1"/>
    <w:rsid w:val="004208F6"/>
    <w:rsid w:val="00420EF2"/>
    <w:rsid w:val="004213FC"/>
    <w:rsid w:val="0042237B"/>
    <w:rsid w:val="00422707"/>
    <w:rsid w:val="004228F7"/>
    <w:rsid w:val="004237A3"/>
    <w:rsid w:val="0042490F"/>
    <w:rsid w:val="00424A1A"/>
    <w:rsid w:val="004255CE"/>
    <w:rsid w:val="004258DA"/>
    <w:rsid w:val="0042658E"/>
    <w:rsid w:val="00426FDF"/>
    <w:rsid w:val="00427783"/>
    <w:rsid w:val="004279B0"/>
    <w:rsid w:val="004307EA"/>
    <w:rsid w:val="00430949"/>
    <w:rsid w:val="0043137D"/>
    <w:rsid w:val="00431619"/>
    <w:rsid w:val="004316F6"/>
    <w:rsid w:val="0043170C"/>
    <w:rsid w:val="00433AFE"/>
    <w:rsid w:val="004346A5"/>
    <w:rsid w:val="00434A0F"/>
    <w:rsid w:val="00434A93"/>
    <w:rsid w:val="00434C09"/>
    <w:rsid w:val="004353A3"/>
    <w:rsid w:val="00436C0D"/>
    <w:rsid w:val="004377F7"/>
    <w:rsid w:val="0044092F"/>
    <w:rsid w:val="00440D8C"/>
    <w:rsid w:val="004410C2"/>
    <w:rsid w:val="0044139C"/>
    <w:rsid w:val="004420EB"/>
    <w:rsid w:val="0044227E"/>
    <w:rsid w:val="0044249B"/>
    <w:rsid w:val="00442599"/>
    <w:rsid w:val="0044499B"/>
    <w:rsid w:val="00444F8C"/>
    <w:rsid w:val="00445870"/>
    <w:rsid w:val="0044604E"/>
    <w:rsid w:val="00446829"/>
    <w:rsid w:val="00447EC9"/>
    <w:rsid w:val="004507E9"/>
    <w:rsid w:val="00452100"/>
    <w:rsid w:val="00452341"/>
    <w:rsid w:val="00452BCC"/>
    <w:rsid w:val="00452C77"/>
    <w:rsid w:val="00453BD5"/>
    <w:rsid w:val="00456414"/>
    <w:rsid w:val="00456C84"/>
    <w:rsid w:val="00457399"/>
    <w:rsid w:val="004574DE"/>
    <w:rsid w:val="004578FF"/>
    <w:rsid w:val="00460361"/>
    <w:rsid w:val="004606C1"/>
    <w:rsid w:val="00460A67"/>
    <w:rsid w:val="0046333D"/>
    <w:rsid w:val="004643F2"/>
    <w:rsid w:val="00465877"/>
    <w:rsid w:val="00470310"/>
    <w:rsid w:val="00470349"/>
    <w:rsid w:val="004707C5"/>
    <w:rsid w:val="00471AD8"/>
    <w:rsid w:val="00471AEE"/>
    <w:rsid w:val="004737D3"/>
    <w:rsid w:val="00473CEA"/>
    <w:rsid w:val="00474A97"/>
    <w:rsid w:val="00475AA5"/>
    <w:rsid w:val="0047617E"/>
    <w:rsid w:val="0047694D"/>
    <w:rsid w:val="00476CEA"/>
    <w:rsid w:val="00476DA6"/>
    <w:rsid w:val="0047730C"/>
    <w:rsid w:val="00477A46"/>
    <w:rsid w:val="004802A7"/>
    <w:rsid w:val="00480DBD"/>
    <w:rsid w:val="00481287"/>
    <w:rsid w:val="00481571"/>
    <w:rsid w:val="004831B1"/>
    <w:rsid w:val="0048325A"/>
    <w:rsid w:val="00483900"/>
    <w:rsid w:val="00485F2F"/>
    <w:rsid w:val="00486041"/>
    <w:rsid w:val="004870CE"/>
    <w:rsid w:val="00490ECD"/>
    <w:rsid w:val="004917F6"/>
    <w:rsid w:val="004919CF"/>
    <w:rsid w:val="00491E04"/>
    <w:rsid w:val="00491E30"/>
    <w:rsid w:val="00491F83"/>
    <w:rsid w:val="00492440"/>
    <w:rsid w:val="00492F56"/>
    <w:rsid w:val="00494655"/>
    <w:rsid w:val="004949E3"/>
    <w:rsid w:val="00495391"/>
    <w:rsid w:val="00495726"/>
    <w:rsid w:val="00495A09"/>
    <w:rsid w:val="004960BB"/>
    <w:rsid w:val="00496C90"/>
    <w:rsid w:val="00496D36"/>
    <w:rsid w:val="00496F79"/>
    <w:rsid w:val="00497E99"/>
    <w:rsid w:val="004A0082"/>
    <w:rsid w:val="004A0467"/>
    <w:rsid w:val="004A0508"/>
    <w:rsid w:val="004A0FC8"/>
    <w:rsid w:val="004A1E9A"/>
    <w:rsid w:val="004A28A4"/>
    <w:rsid w:val="004A37A9"/>
    <w:rsid w:val="004A3C81"/>
    <w:rsid w:val="004A3E0C"/>
    <w:rsid w:val="004A529F"/>
    <w:rsid w:val="004A5E62"/>
    <w:rsid w:val="004A6D2C"/>
    <w:rsid w:val="004A7408"/>
    <w:rsid w:val="004B00BC"/>
    <w:rsid w:val="004B0B42"/>
    <w:rsid w:val="004B0D37"/>
    <w:rsid w:val="004B1183"/>
    <w:rsid w:val="004B1B55"/>
    <w:rsid w:val="004B2182"/>
    <w:rsid w:val="004B2401"/>
    <w:rsid w:val="004B2D86"/>
    <w:rsid w:val="004B2F1E"/>
    <w:rsid w:val="004B39C4"/>
    <w:rsid w:val="004B4371"/>
    <w:rsid w:val="004B4884"/>
    <w:rsid w:val="004B4E93"/>
    <w:rsid w:val="004B4F23"/>
    <w:rsid w:val="004B5551"/>
    <w:rsid w:val="004B5F7C"/>
    <w:rsid w:val="004B63D5"/>
    <w:rsid w:val="004B6A2F"/>
    <w:rsid w:val="004B7201"/>
    <w:rsid w:val="004B7C1F"/>
    <w:rsid w:val="004C02A6"/>
    <w:rsid w:val="004C0694"/>
    <w:rsid w:val="004C07B3"/>
    <w:rsid w:val="004C22F9"/>
    <w:rsid w:val="004C2F46"/>
    <w:rsid w:val="004C390E"/>
    <w:rsid w:val="004C3A58"/>
    <w:rsid w:val="004C601F"/>
    <w:rsid w:val="004C72B8"/>
    <w:rsid w:val="004C73E7"/>
    <w:rsid w:val="004C7C1B"/>
    <w:rsid w:val="004C7DD1"/>
    <w:rsid w:val="004D0285"/>
    <w:rsid w:val="004D0472"/>
    <w:rsid w:val="004D06B2"/>
    <w:rsid w:val="004D0A0C"/>
    <w:rsid w:val="004D1027"/>
    <w:rsid w:val="004D114D"/>
    <w:rsid w:val="004D136D"/>
    <w:rsid w:val="004D1D9B"/>
    <w:rsid w:val="004D2AEB"/>
    <w:rsid w:val="004D3195"/>
    <w:rsid w:val="004D321D"/>
    <w:rsid w:val="004D3B9B"/>
    <w:rsid w:val="004D4561"/>
    <w:rsid w:val="004D48A5"/>
    <w:rsid w:val="004D4A27"/>
    <w:rsid w:val="004D4D60"/>
    <w:rsid w:val="004D50EB"/>
    <w:rsid w:val="004D53D7"/>
    <w:rsid w:val="004D5EA3"/>
    <w:rsid w:val="004D5EEB"/>
    <w:rsid w:val="004D6A84"/>
    <w:rsid w:val="004D6F07"/>
    <w:rsid w:val="004E0E22"/>
    <w:rsid w:val="004E12FB"/>
    <w:rsid w:val="004E16A7"/>
    <w:rsid w:val="004E2291"/>
    <w:rsid w:val="004E2BC3"/>
    <w:rsid w:val="004E31E6"/>
    <w:rsid w:val="004E420E"/>
    <w:rsid w:val="004E6276"/>
    <w:rsid w:val="004E65B7"/>
    <w:rsid w:val="004E7320"/>
    <w:rsid w:val="004E784E"/>
    <w:rsid w:val="004E7A5D"/>
    <w:rsid w:val="004F0CDF"/>
    <w:rsid w:val="004F1E77"/>
    <w:rsid w:val="004F35FC"/>
    <w:rsid w:val="004F40D5"/>
    <w:rsid w:val="004F5903"/>
    <w:rsid w:val="004F623B"/>
    <w:rsid w:val="004F65AB"/>
    <w:rsid w:val="004F721E"/>
    <w:rsid w:val="00500AE8"/>
    <w:rsid w:val="005024E3"/>
    <w:rsid w:val="00502BBB"/>
    <w:rsid w:val="00502E81"/>
    <w:rsid w:val="00502F8B"/>
    <w:rsid w:val="005031B4"/>
    <w:rsid w:val="0050477D"/>
    <w:rsid w:val="00504CE3"/>
    <w:rsid w:val="00505345"/>
    <w:rsid w:val="005058D5"/>
    <w:rsid w:val="00505C4F"/>
    <w:rsid w:val="00506453"/>
    <w:rsid w:val="00506796"/>
    <w:rsid w:val="00506FD5"/>
    <w:rsid w:val="00507475"/>
    <w:rsid w:val="00507B47"/>
    <w:rsid w:val="00507DF7"/>
    <w:rsid w:val="00512A22"/>
    <w:rsid w:val="00512A7F"/>
    <w:rsid w:val="00513871"/>
    <w:rsid w:val="00513951"/>
    <w:rsid w:val="00513F6B"/>
    <w:rsid w:val="00514473"/>
    <w:rsid w:val="00514569"/>
    <w:rsid w:val="00514AE2"/>
    <w:rsid w:val="005156D5"/>
    <w:rsid w:val="005160B1"/>
    <w:rsid w:val="00516409"/>
    <w:rsid w:val="00516479"/>
    <w:rsid w:val="00516BCA"/>
    <w:rsid w:val="00516D3C"/>
    <w:rsid w:val="005171E5"/>
    <w:rsid w:val="005207BD"/>
    <w:rsid w:val="0052147A"/>
    <w:rsid w:val="00521C1D"/>
    <w:rsid w:val="00523254"/>
    <w:rsid w:val="005235BE"/>
    <w:rsid w:val="005235F6"/>
    <w:rsid w:val="00523678"/>
    <w:rsid w:val="00523923"/>
    <w:rsid w:val="005250B0"/>
    <w:rsid w:val="00525A02"/>
    <w:rsid w:val="00525B23"/>
    <w:rsid w:val="00526534"/>
    <w:rsid w:val="00526629"/>
    <w:rsid w:val="005266C9"/>
    <w:rsid w:val="00527FB2"/>
    <w:rsid w:val="005302EF"/>
    <w:rsid w:val="00530400"/>
    <w:rsid w:val="00531BA2"/>
    <w:rsid w:val="00531E4B"/>
    <w:rsid w:val="00532119"/>
    <w:rsid w:val="00533078"/>
    <w:rsid w:val="00533171"/>
    <w:rsid w:val="0053318F"/>
    <w:rsid w:val="00533626"/>
    <w:rsid w:val="00534A83"/>
    <w:rsid w:val="00534FD5"/>
    <w:rsid w:val="005352F4"/>
    <w:rsid w:val="0053543D"/>
    <w:rsid w:val="00535D5B"/>
    <w:rsid w:val="0053690C"/>
    <w:rsid w:val="00536ACC"/>
    <w:rsid w:val="005371F7"/>
    <w:rsid w:val="00537D70"/>
    <w:rsid w:val="00541750"/>
    <w:rsid w:val="005419A9"/>
    <w:rsid w:val="00541D10"/>
    <w:rsid w:val="0054377B"/>
    <w:rsid w:val="0054379A"/>
    <w:rsid w:val="00543923"/>
    <w:rsid w:val="00543F4B"/>
    <w:rsid w:val="00544A1F"/>
    <w:rsid w:val="0054598C"/>
    <w:rsid w:val="00545C9A"/>
    <w:rsid w:val="0054603D"/>
    <w:rsid w:val="00546328"/>
    <w:rsid w:val="005469DA"/>
    <w:rsid w:val="005503A7"/>
    <w:rsid w:val="00550B2C"/>
    <w:rsid w:val="00550EB1"/>
    <w:rsid w:val="0055107E"/>
    <w:rsid w:val="0055113E"/>
    <w:rsid w:val="0055247F"/>
    <w:rsid w:val="00552AAF"/>
    <w:rsid w:val="00552F36"/>
    <w:rsid w:val="0055307E"/>
    <w:rsid w:val="00553BFC"/>
    <w:rsid w:val="005545BD"/>
    <w:rsid w:val="00554D77"/>
    <w:rsid w:val="00555A73"/>
    <w:rsid w:val="00555B35"/>
    <w:rsid w:val="0056030C"/>
    <w:rsid w:val="005604E6"/>
    <w:rsid w:val="00560523"/>
    <w:rsid w:val="00560775"/>
    <w:rsid w:val="0056164E"/>
    <w:rsid w:val="00561C3C"/>
    <w:rsid w:val="0056281B"/>
    <w:rsid w:val="00564D89"/>
    <w:rsid w:val="0056527E"/>
    <w:rsid w:val="0056538A"/>
    <w:rsid w:val="00567323"/>
    <w:rsid w:val="00567AA7"/>
    <w:rsid w:val="00567B6B"/>
    <w:rsid w:val="00567DB6"/>
    <w:rsid w:val="005713E3"/>
    <w:rsid w:val="005714EE"/>
    <w:rsid w:val="00571596"/>
    <w:rsid w:val="00571C74"/>
    <w:rsid w:val="0057244A"/>
    <w:rsid w:val="00572517"/>
    <w:rsid w:val="005729E5"/>
    <w:rsid w:val="00573C76"/>
    <w:rsid w:val="00573F78"/>
    <w:rsid w:val="0057440F"/>
    <w:rsid w:val="00574685"/>
    <w:rsid w:val="00574D83"/>
    <w:rsid w:val="005752B0"/>
    <w:rsid w:val="005752EF"/>
    <w:rsid w:val="00575420"/>
    <w:rsid w:val="005758A9"/>
    <w:rsid w:val="00575A4B"/>
    <w:rsid w:val="00576AD3"/>
    <w:rsid w:val="005776D3"/>
    <w:rsid w:val="00580C39"/>
    <w:rsid w:val="00580D08"/>
    <w:rsid w:val="00580E1E"/>
    <w:rsid w:val="0058146E"/>
    <w:rsid w:val="00581F0E"/>
    <w:rsid w:val="005824C8"/>
    <w:rsid w:val="00584899"/>
    <w:rsid w:val="00585325"/>
    <w:rsid w:val="0058648B"/>
    <w:rsid w:val="005868E7"/>
    <w:rsid w:val="00587C4E"/>
    <w:rsid w:val="005900B3"/>
    <w:rsid w:val="00590268"/>
    <w:rsid w:val="00590A85"/>
    <w:rsid w:val="0059389E"/>
    <w:rsid w:val="00593EAA"/>
    <w:rsid w:val="00594747"/>
    <w:rsid w:val="00594D16"/>
    <w:rsid w:val="00594D5C"/>
    <w:rsid w:val="00595188"/>
    <w:rsid w:val="00596BD3"/>
    <w:rsid w:val="00597717"/>
    <w:rsid w:val="00597B49"/>
    <w:rsid w:val="005A0657"/>
    <w:rsid w:val="005A107A"/>
    <w:rsid w:val="005A1629"/>
    <w:rsid w:val="005A20C2"/>
    <w:rsid w:val="005A2901"/>
    <w:rsid w:val="005A3515"/>
    <w:rsid w:val="005A3D97"/>
    <w:rsid w:val="005A4A30"/>
    <w:rsid w:val="005A4B80"/>
    <w:rsid w:val="005A50E3"/>
    <w:rsid w:val="005A60D0"/>
    <w:rsid w:val="005A67DA"/>
    <w:rsid w:val="005A7F22"/>
    <w:rsid w:val="005B04DD"/>
    <w:rsid w:val="005B2943"/>
    <w:rsid w:val="005B2F45"/>
    <w:rsid w:val="005B523A"/>
    <w:rsid w:val="005B5912"/>
    <w:rsid w:val="005B5C4D"/>
    <w:rsid w:val="005B6245"/>
    <w:rsid w:val="005B64E5"/>
    <w:rsid w:val="005B6785"/>
    <w:rsid w:val="005B6DC8"/>
    <w:rsid w:val="005B75E3"/>
    <w:rsid w:val="005B7CB8"/>
    <w:rsid w:val="005B7D1F"/>
    <w:rsid w:val="005C0579"/>
    <w:rsid w:val="005C10C6"/>
    <w:rsid w:val="005C13E0"/>
    <w:rsid w:val="005C17CD"/>
    <w:rsid w:val="005C1F71"/>
    <w:rsid w:val="005C2390"/>
    <w:rsid w:val="005C3553"/>
    <w:rsid w:val="005C3A2F"/>
    <w:rsid w:val="005C3B91"/>
    <w:rsid w:val="005C3C8D"/>
    <w:rsid w:val="005C3E44"/>
    <w:rsid w:val="005C4198"/>
    <w:rsid w:val="005C4847"/>
    <w:rsid w:val="005C49FA"/>
    <w:rsid w:val="005C56B2"/>
    <w:rsid w:val="005C5843"/>
    <w:rsid w:val="005C5CEA"/>
    <w:rsid w:val="005C727A"/>
    <w:rsid w:val="005C7F9E"/>
    <w:rsid w:val="005D08AB"/>
    <w:rsid w:val="005D11EF"/>
    <w:rsid w:val="005D133E"/>
    <w:rsid w:val="005D1FB3"/>
    <w:rsid w:val="005D1FE9"/>
    <w:rsid w:val="005D211F"/>
    <w:rsid w:val="005D298B"/>
    <w:rsid w:val="005D3A48"/>
    <w:rsid w:val="005D462E"/>
    <w:rsid w:val="005D5E47"/>
    <w:rsid w:val="005D6B0C"/>
    <w:rsid w:val="005E0370"/>
    <w:rsid w:val="005E0926"/>
    <w:rsid w:val="005E219B"/>
    <w:rsid w:val="005E255D"/>
    <w:rsid w:val="005E2D78"/>
    <w:rsid w:val="005E3B94"/>
    <w:rsid w:val="005E51AC"/>
    <w:rsid w:val="005E5DDA"/>
    <w:rsid w:val="005E5F85"/>
    <w:rsid w:val="005E701C"/>
    <w:rsid w:val="005E74AC"/>
    <w:rsid w:val="005E7748"/>
    <w:rsid w:val="005E78FA"/>
    <w:rsid w:val="005E7E92"/>
    <w:rsid w:val="005F1ACA"/>
    <w:rsid w:val="005F272F"/>
    <w:rsid w:val="005F310B"/>
    <w:rsid w:val="005F356F"/>
    <w:rsid w:val="005F37C1"/>
    <w:rsid w:val="005F3F2A"/>
    <w:rsid w:val="005F3F6E"/>
    <w:rsid w:val="005F4858"/>
    <w:rsid w:val="005F55AC"/>
    <w:rsid w:val="005F7148"/>
    <w:rsid w:val="005F7CC6"/>
    <w:rsid w:val="00600232"/>
    <w:rsid w:val="006008F4"/>
    <w:rsid w:val="006009B9"/>
    <w:rsid w:val="006013A8"/>
    <w:rsid w:val="00601507"/>
    <w:rsid w:val="00601AF3"/>
    <w:rsid w:val="00601BC3"/>
    <w:rsid w:val="00601CB4"/>
    <w:rsid w:val="00602C83"/>
    <w:rsid w:val="0060361D"/>
    <w:rsid w:val="00603CF7"/>
    <w:rsid w:val="0060423C"/>
    <w:rsid w:val="00605250"/>
    <w:rsid w:val="00605C44"/>
    <w:rsid w:val="00607076"/>
    <w:rsid w:val="00607BAD"/>
    <w:rsid w:val="0061004F"/>
    <w:rsid w:val="00610369"/>
    <w:rsid w:val="00610972"/>
    <w:rsid w:val="006109A6"/>
    <w:rsid w:val="00610C76"/>
    <w:rsid w:val="0061175C"/>
    <w:rsid w:val="00612063"/>
    <w:rsid w:val="00612C37"/>
    <w:rsid w:val="00613069"/>
    <w:rsid w:val="0061318B"/>
    <w:rsid w:val="00613744"/>
    <w:rsid w:val="00613AD1"/>
    <w:rsid w:val="00613C69"/>
    <w:rsid w:val="00614216"/>
    <w:rsid w:val="00615FDD"/>
    <w:rsid w:val="006165C3"/>
    <w:rsid w:val="00617030"/>
    <w:rsid w:val="006172CF"/>
    <w:rsid w:val="006173A2"/>
    <w:rsid w:val="00617CF9"/>
    <w:rsid w:val="00617F7B"/>
    <w:rsid w:val="00620778"/>
    <w:rsid w:val="00621440"/>
    <w:rsid w:val="00621547"/>
    <w:rsid w:val="006217B5"/>
    <w:rsid w:val="00621870"/>
    <w:rsid w:val="00621B55"/>
    <w:rsid w:val="006226EE"/>
    <w:rsid w:val="00622DD5"/>
    <w:rsid w:val="00622F6F"/>
    <w:rsid w:val="00623592"/>
    <w:rsid w:val="0062364F"/>
    <w:rsid w:val="006247A1"/>
    <w:rsid w:val="00625124"/>
    <w:rsid w:val="00625F3D"/>
    <w:rsid w:val="0062656A"/>
    <w:rsid w:val="00626AB5"/>
    <w:rsid w:val="006273C4"/>
    <w:rsid w:val="006279E6"/>
    <w:rsid w:val="00627ADC"/>
    <w:rsid w:val="0063059B"/>
    <w:rsid w:val="0063078D"/>
    <w:rsid w:val="0063088A"/>
    <w:rsid w:val="0063115C"/>
    <w:rsid w:val="00631316"/>
    <w:rsid w:val="0063149C"/>
    <w:rsid w:val="006339D3"/>
    <w:rsid w:val="00634035"/>
    <w:rsid w:val="00636521"/>
    <w:rsid w:val="00636700"/>
    <w:rsid w:val="0063692E"/>
    <w:rsid w:val="00637280"/>
    <w:rsid w:val="00637791"/>
    <w:rsid w:val="00637CCF"/>
    <w:rsid w:val="00637DC1"/>
    <w:rsid w:val="006406F0"/>
    <w:rsid w:val="006415C6"/>
    <w:rsid w:val="00642C21"/>
    <w:rsid w:val="00642DCE"/>
    <w:rsid w:val="00642DD2"/>
    <w:rsid w:val="00643146"/>
    <w:rsid w:val="00643C4C"/>
    <w:rsid w:val="00643D07"/>
    <w:rsid w:val="00644BD9"/>
    <w:rsid w:val="006456DD"/>
    <w:rsid w:val="00645770"/>
    <w:rsid w:val="0064678E"/>
    <w:rsid w:val="006472B3"/>
    <w:rsid w:val="00647966"/>
    <w:rsid w:val="00647B72"/>
    <w:rsid w:val="006501A7"/>
    <w:rsid w:val="00650C9E"/>
    <w:rsid w:val="00651E64"/>
    <w:rsid w:val="00653C26"/>
    <w:rsid w:val="00653F05"/>
    <w:rsid w:val="006544B3"/>
    <w:rsid w:val="00654547"/>
    <w:rsid w:val="006545FC"/>
    <w:rsid w:val="00654AEA"/>
    <w:rsid w:val="00654CDC"/>
    <w:rsid w:val="00654F04"/>
    <w:rsid w:val="006551E6"/>
    <w:rsid w:val="006562CA"/>
    <w:rsid w:val="00657F7A"/>
    <w:rsid w:val="006600DC"/>
    <w:rsid w:val="00660189"/>
    <w:rsid w:val="006605C5"/>
    <w:rsid w:val="00660D06"/>
    <w:rsid w:val="00661923"/>
    <w:rsid w:val="0066217B"/>
    <w:rsid w:val="00662E47"/>
    <w:rsid w:val="00663338"/>
    <w:rsid w:val="006639D0"/>
    <w:rsid w:val="006639DF"/>
    <w:rsid w:val="00663C80"/>
    <w:rsid w:val="00663C8D"/>
    <w:rsid w:val="00663EBF"/>
    <w:rsid w:val="006646A3"/>
    <w:rsid w:val="006649E2"/>
    <w:rsid w:val="00666802"/>
    <w:rsid w:val="00666C52"/>
    <w:rsid w:val="0066772E"/>
    <w:rsid w:val="00670115"/>
    <w:rsid w:val="00670537"/>
    <w:rsid w:val="006705DB"/>
    <w:rsid w:val="00670B67"/>
    <w:rsid w:val="006712A6"/>
    <w:rsid w:val="006716C4"/>
    <w:rsid w:val="00671E64"/>
    <w:rsid w:val="006727FE"/>
    <w:rsid w:val="00674104"/>
    <w:rsid w:val="00674B43"/>
    <w:rsid w:val="006753F5"/>
    <w:rsid w:val="00675710"/>
    <w:rsid w:val="00676C2E"/>
    <w:rsid w:val="00677088"/>
    <w:rsid w:val="0067749D"/>
    <w:rsid w:val="006774EA"/>
    <w:rsid w:val="0067750D"/>
    <w:rsid w:val="00677ADC"/>
    <w:rsid w:val="00677EA2"/>
    <w:rsid w:val="00681DD8"/>
    <w:rsid w:val="0068205A"/>
    <w:rsid w:val="00683531"/>
    <w:rsid w:val="00683849"/>
    <w:rsid w:val="00684D4D"/>
    <w:rsid w:val="0068569A"/>
    <w:rsid w:val="0068605B"/>
    <w:rsid w:val="00686375"/>
    <w:rsid w:val="00687421"/>
    <w:rsid w:val="00687676"/>
    <w:rsid w:val="00687FB1"/>
    <w:rsid w:val="00690163"/>
    <w:rsid w:val="00690433"/>
    <w:rsid w:val="006907EA"/>
    <w:rsid w:val="00690DEC"/>
    <w:rsid w:val="0069282C"/>
    <w:rsid w:val="0069324C"/>
    <w:rsid w:val="006936E2"/>
    <w:rsid w:val="00693DE6"/>
    <w:rsid w:val="006942FA"/>
    <w:rsid w:val="00694BA3"/>
    <w:rsid w:val="00695FBA"/>
    <w:rsid w:val="0069615B"/>
    <w:rsid w:val="00696652"/>
    <w:rsid w:val="00696E1B"/>
    <w:rsid w:val="006974E4"/>
    <w:rsid w:val="00697BEC"/>
    <w:rsid w:val="006A033F"/>
    <w:rsid w:val="006A05F9"/>
    <w:rsid w:val="006A06A9"/>
    <w:rsid w:val="006A08DA"/>
    <w:rsid w:val="006A1A1B"/>
    <w:rsid w:val="006A1D35"/>
    <w:rsid w:val="006A1E27"/>
    <w:rsid w:val="006A2CBE"/>
    <w:rsid w:val="006A389F"/>
    <w:rsid w:val="006A4F5E"/>
    <w:rsid w:val="006A56CC"/>
    <w:rsid w:val="006A6D64"/>
    <w:rsid w:val="006A70A8"/>
    <w:rsid w:val="006B27DB"/>
    <w:rsid w:val="006B32E7"/>
    <w:rsid w:val="006B435D"/>
    <w:rsid w:val="006B61C5"/>
    <w:rsid w:val="006B68CF"/>
    <w:rsid w:val="006B6DF0"/>
    <w:rsid w:val="006B7C36"/>
    <w:rsid w:val="006C03C9"/>
    <w:rsid w:val="006C0479"/>
    <w:rsid w:val="006C08D5"/>
    <w:rsid w:val="006C0A46"/>
    <w:rsid w:val="006C1A83"/>
    <w:rsid w:val="006C3F23"/>
    <w:rsid w:val="006C4EE4"/>
    <w:rsid w:val="006C5D02"/>
    <w:rsid w:val="006C6409"/>
    <w:rsid w:val="006C69C7"/>
    <w:rsid w:val="006C7139"/>
    <w:rsid w:val="006C7D19"/>
    <w:rsid w:val="006D00BA"/>
    <w:rsid w:val="006D0E5F"/>
    <w:rsid w:val="006D12A2"/>
    <w:rsid w:val="006D1614"/>
    <w:rsid w:val="006D1F0E"/>
    <w:rsid w:val="006D2902"/>
    <w:rsid w:val="006D2A0A"/>
    <w:rsid w:val="006D31FB"/>
    <w:rsid w:val="006D34AC"/>
    <w:rsid w:val="006D3654"/>
    <w:rsid w:val="006D375B"/>
    <w:rsid w:val="006D3A36"/>
    <w:rsid w:val="006D3E0F"/>
    <w:rsid w:val="006D414A"/>
    <w:rsid w:val="006D4B83"/>
    <w:rsid w:val="006D4FC4"/>
    <w:rsid w:val="006D510B"/>
    <w:rsid w:val="006D5A79"/>
    <w:rsid w:val="006D5C1D"/>
    <w:rsid w:val="006D5E64"/>
    <w:rsid w:val="006D5EDF"/>
    <w:rsid w:val="006D5F0D"/>
    <w:rsid w:val="006D62F5"/>
    <w:rsid w:val="006D699A"/>
    <w:rsid w:val="006D7198"/>
    <w:rsid w:val="006D7444"/>
    <w:rsid w:val="006D7C65"/>
    <w:rsid w:val="006D7CEE"/>
    <w:rsid w:val="006E096C"/>
    <w:rsid w:val="006E309C"/>
    <w:rsid w:val="006E3CF5"/>
    <w:rsid w:val="006E3F4F"/>
    <w:rsid w:val="006E424A"/>
    <w:rsid w:val="006E5245"/>
    <w:rsid w:val="006E5DA7"/>
    <w:rsid w:val="006E64BD"/>
    <w:rsid w:val="006E6E1D"/>
    <w:rsid w:val="006E6E81"/>
    <w:rsid w:val="006E70B7"/>
    <w:rsid w:val="006E755A"/>
    <w:rsid w:val="006E77DB"/>
    <w:rsid w:val="006E7F02"/>
    <w:rsid w:val="006F0027"/>
    <w:rsid w:val="006F0768"/>
    <w:rsid w:val="006F0E36"/>
    <w:rsid w:val="006F1963"/>
    <w:rsid w:val="006F1D4B"/>
    <w:rsid w:val="006F2B79"/>
    <w:rsid w:val="006F4925"/>
    <w:rsid w:val="006F4F6D"/>
    <w:rsid w:val="006F5BDC"/>
    <w:rsid w:val="006F5C6D"/>
    <w:rsid w:val="006F6242"/>
    <w:rsid w:val="006F63A0"/>
    <w:rsid w:val="006F67E7"/>
    <w:rsid w:val="006F7415"/>
    <w:rsid w:val="006F776A"/>
    <w:rsid w:val="006F7841"/>
    <w:rsid w:val="00701071"/>
    <w:rsid w:val="007013CD"/>
    <w:rsid w:val="00702E0F"/>
    <w:rsid w:val="00703F69"/>
    <w:rsid w:val="0070434E"/>
    <w:rsid w:val="00704D54"/>
    <w:rsid w:val="00705AD3"/>
    <w:rsid w:val="00707D59"/>
    <w:rsid w:val="00712D6C"/>
    <w:rsid w:val="007138E4"/>
    <w:rsid w:val="007151E8"/>
    <w:rsid w:val="00716756"/>
    <w:rsid w:val="00716AB9"/>
    <w:rsid w:val="00716ADA"/>
    <w:rsid w:val="00717084"/>
    <w:rsid w:val="007171A4"/>
    <w:rsid w:val="007171CF"/>
    <w:rsid w:val="00717774"/>
    <w:rsid w:val="00720CDE"/>
    <w:rsid w:val="00720E0E"/>
    <w:rsid w:val="00721BC2"/>
    <w:rsid w:val="00722902"/>
    <w:rsid w:val="007237C7"/>
    <w:rsid w:val="00723F90"/>
    <w:rsid w:val="00724A86"/>
    <w:rsid w:val="00724AE7"/>
    <w:rsid w:val="00724C48"/>
    <w:rsid w:val="00725440"/>
    <w:rsid w:val="00726024"/>
    <w:rsid w:val="00730B76"/>
    <w:rsid w:val="00730C70"/>
    <w:rsid w:val="0073182D"/>
    <w:rsid w:val="007328A6"/>
    <w:rsid w:val="00732B07"/>
    <w:rsid w:val="00733926"/>
    <w:rsid w:val="00733B2D"/>
    <w:rsid w:val="00734512"/>
    <w:rsid w:val="00734B42"/>
    <w:rsid w:val="007350F3"/>
    <w:rsid w:val="007359EC"/>
    <w:rsid w:val="00736502"/>
    <w:rsid w:val="007369CC"/>
    <w:rsid w:val="007371D6"/>
    <w:rsid w:val="00737378"/>
    <w:rsid w:val="007409A5"/>
    <w:rsid w:val="00740BE8"/>
    <w:rsid w:val="007429C8"/>
    <w:rsid w:val="00743044"/>
    <w:rsid w:val="00744BD6"/>
    <w:rsid w:val="0074532F"/>
    <w:rsid w:val="00746CC8"/>
    <w:rsid w:val="00746CCD"/>
    <w:rsid w:val="00747124"/>
    <w:rsid w:val="007474AC"/>
    <w:rsid w:val="0075086A"/>
    <w:rsid w:val="007508A3"/>
    <w:rsid w:val="00750D8D"/>
    <w:rsid w:val="0075119A"/>
    <w:rsid w:val="00751CBC"/>
    <w:rsid w:val="0075202E"/>
    <w:rsid w:val="00752383"/>
    <w:rsid w:val="0075290D"/>
    <w:rsid w:val="00752FC0"/>
    <w:rsid w:val="00753D26"/>
    <w:rsid w:val="00755E25"/>
    <w:rsid w:val="007567CE"/>
    <w:rsid w:val="00757DA9"/>
    <w:rsid w:val="007605E8"/>
    <w:rsid w:val="00760A3E"/>
    <w:rsid w:val="007615D5"/>
    <w:rsid w:val="00761996"/>
    <w:rsid w:val="00761A04"/>
    <w:rsid w:val="00762D7A"/>
    <w:rsid w:val="0076409C"/>
    <w:rsid w:val="007641F5"/>
    <w:rsid w:val="0076440C"/>
    <w:rsid w:val="007645CF"/>
    <w:rsid w:val="007648B8"/>
    <w:rsid w:val="00765155"/>
    <w:rsid w:val="007652A8"/>
    <w:rsid w:val="007657F7"/>
    <w:rsid w:val="0076599C"/>
    <w:rsid w:val="0076625A"/>
    <w:rsid w:val="00766FDF"/>
    <w:rsid w:val="00767296"/>
    <w:rsid w:val="007675DA"/>
    <w:rsid w:val="007677A7"/>
    <w:rsid w:val="00767B4B"/>
    <w:rsid w:val="00767E55"/>
    <w:rsid w:val="00771DAD"/>
    <w:rsid w:val="0077270E"/>
    <w:rsid w:val="00772B1B"/>
    <w:rsid w:val="00772F0B"/>
    <w:rsid w:val="00773243"/>
    <w:rsid w:val="00773C51"/>
    <w:rsid w:val="00773D29"/>
    <w:rsid w:val="00773D7D"/>
    <w:rsid w:val="00774657"/>
    <w:rsid w:val="007751A6"/>
    <w:rsid w:val="00775A17"/>
    <w:rsid w:val="00776259"/>
    <w:rsid w:val="00776766"/>
    <w:rsid w:val="007767F4"/>
    <w:rsid w:val="007769E9"/>
    <w:rsid w:val="007769FC"/>
    <w:rsid w:val="007774D6"/>
    <w:rsid w:val="0078085F"/>
    <w:rsid w:val="00781858"/>
    <w:rsid w:val="00781B03"/>
    <w:rsid w:val="00781E06"/>
    <w:rsid w:val="00782497"/>
    <w:rsid w:val="0078271F"/>
    <w:rsid w:val="00782EDE"/>
    <w:rsid w:val="007833B5"/>
    <w:rsid w:val="007834BD"/>
    <w:rsid w:val="00783B40"/>
    <w:rsid w:val="00783ED1"/>
    <w:rsid w:val="007843B5"/>
    <w:rsid w:val="007852B9"/>
    <w:rsid w:val="0078595B"/>
    <w:rsid w:val="00785DE2"/>
    <w:rsid w:val="007870D7"/>
    <w:rsid w:val="00787C65"/>
    <w:rsid w:val="00790745"/>
    <w:rsid w:val="00791D5D"/>
    <w:rsid w:val="007921DD"/>
    <w:rsid w:val="0079240E"/>
    <w:rsid w:val="00792B94"/>
    <w:rsid w:val="00792CD5"/>
    <w:rsid w:val="00794C50"/>
    <w:rsid w:val="00795019"/>
    <w:rsid w:val="00796344"/>
    <w:rsid w:val="00796F5C"/>
    <w:rsid w:val="007A0C93"/>
    <w:rsid w:val="007A16FB"/>
    <w:rsid w:val="007A286B"/>
    <w:rsid w:val="007A3121"/>
    <w:rsid w:val="007A37D7"/>
    <w:rsid w:val="007A3DDE"/>
    <w:rsid w:val="007A3F3D"/>
    <w:rsid w:val="007A504F"/>
    <w:rsid w:val="007A56BF"/>
    <w:rsid w:val="007A5BE4"/>
    <w:rsid w:val="007A6050"/>
    <w:rsid w:val="007A64F2"/>
    <w:rsid w:val="007A72CD"/>
    <w:rsid w:val="007B11AD"/>
    <w:rsid w:val="007B1714"/>
    <w:rsid w:val="007B1EAD"/>
    <w:rsid w:val="007B281E"/>
    <w:rsid w:val="007B2B0B"/>
    <w:rsid w:val="007B2C26"/>
    <w:rsid w:val="007B32BD"/>
    <w:rsid w:val="007B3E06"/>
    <w:rsid w:val="007B480A"/>
    <w:rsid w:val="007B59E3"/>
    <w:rsid w:val="007B64A4"/>
    <w:rsid w:val="007B683F"/>
    <w:rsid w:val="007B70D8"/>
    <w:rsid w:val="007B7DD1"/>
    <w:rsid w:val="007C089A"/>
    <w:rsid w:val="007C162D"/>
    <w:rsid w:val="007C2378"/>
    <w:rsid w:val="007C2EDA"/>
    <w:rsid w:val="007C3276"/>
    <w:rsid w:val="007C39E1"/>
    <w:rsid w:val="007C3A6C"/>
    <w:rsid w:val="007C3B63"/>
    <w:rsid w:val="007C3DFB"/>
    <w:rsid w:val="007C4553"/>
    <w:rsid w:val="007C456C"/>
    <w:rsid w:val="007C5A0C"/>
    <w:rsid w:val="007C70A0"/>
    <w:rsid w:val="007C718B"/>
    <w:rsid w:val="007C7B02"/>
    <w:rsid w:val="007D0B55"/>
    <w:rsid w:val="007D2CDA"/>
    <w:rsid w:val="007D2DEF"/>
    <w:rsid w:val="007D4427"/>
    <w:rsid w:val="007D49D1"/>
    <w:rsid w:val="007D4DFD"/>
    <w:rsid w:val="007D513B"/>
    <w:rsid w:val="007D568B"/>
    <w:rsid w:val="007D6FE4"/>
    <w:rsid w:val="007D7594"/>
    <w:rsid w:val="007E0840"/>
    <w:rsid w:val="007E13C7"/>
    <w:rsid w:val="007E15B1"/>
    <w:rsid w:val="007E16D2"/>
    <w:rsid w:val="007E20F9"/>
    <w:rsid w:val="007E2EF0"/>
    <w:rsid w:val="007E3120"/>
    <w:rsid w:val="007E31AD"/>
    <w:rsid w:val="007E4229"/>
    <w:rsid w:val="007E55FF"/>
    <w:rsid w:val="007E5C18"/>
    <w:rsid w:val="007E6B1C"/>
    <w:rsid w:val="007E7961"/>
    <w:rsid w:val="007E7AF3"/>
    <w:rsid w:val="007F0145"/>
    <w:rsid w:val="007F0316"/>
    <w:rsid w:val="007F33CE"/>
    <w:rsid w:val="007F55F8"/>
    <w:rsid w:val="007F5DE4"/>
    <w:rsid w:val="007F6653"/>
    <w:rsid w:val="007F77F2"/>
    <w:rsid w:val="007F7B56"/>
    <w:rsid w:val="00800225"/>
    <w:rsid w:val="0080096A"/>
    <w:rsid w:val="00800B2A"/>
    <w:rsid w:val="00800D9B"/>
    <w:rsid w:val="0080242D"/>
    <w:rsid w:val="00802DF5"/>
    <w:rsid w:val="00803939"/>
    <w:rsid w:val="0080452F"/>
    <w:rsid w:val="0080469B"/>
    <w:rsid w:val="00804F9C"/>
    <w:rsid w:val="00805388"/>
    <w:rsid w:val="008064AC"/>
    <w:rsid w:val="00806A29"/>
    <w:rsid w:val="00806D82"/>
    <w:rsid w:val="00806E9C"/>
    <w:rsid w:val="00807295"/>
    <w:rsid w:val="0080734A"/>
    <w:rsid w:val="00807DDE"/>
    <w:rsid w:val="00811F10"/>
    <w:rsid w:val="00812F8E"/>
    <w:rsid w:val="0081364C"/>
    <w:rsid w:val="00814248"/>
    <w:rsid w:val="008145BC"/>
    <w:rsid w:val="00815199"/>
    <w:rsid w:val="00815DCF"/>
    <w:rsid w:val="00815DD0"/>
    <w:rsid w:val="00817B6B"/>
    <w:rsid w:val="008202FE"/>
    <w:rsid w:val="00820C9A"/>
    <w:rsid w:val="00820D6E"/>
    <w:rsid w:val="00820FF8"/>
    <w:rsid w:val="00822EDD"/>
    <w:rsid w:val="0082404D"/>
    <w:rsid w:val="008247CA"/>
    <w:rsid w:val="008265B4"/>
    <w:rsid w:val="00826B5D"/>
    <w:rsid w:val="00826C07"/>
    <w:rsid w:val="00827117"/>
    <w:rsid w:val="008278C9"/>
    <w:rsid w:val="00827E58"/>
    <w:rsid w:val="00827F56"/>
    <w:rsid w:val="00830C5A"/>
    <w:rsid w:val="00831A93"/>
    <w:rsid w:val="00831BC6"/>
    <w:rsid w:val="008325EA"/>
    <w:rsid w:val="00832EA4"/>
    <w:rsid w:val="00833F24"/>
    <w:rsid w:val="008352F7"/>
    <w:rsid w:val="0083596B"/>
    <w:rsid w:val="008369CC"/>
    <w:rsid w:val="00836C30"/>
    <w:rsid w:val="00836C6E"/>
    <w:rsid w:val="00836EE9"/>
    <w:rsid w:val="00836FAE"/>
    <w:rsid w:val="00836FF3"/>
    <w:rsid w:val="008378CD"/>
    <w:rsid w:val="0083D8BE"/>
    <w:rsid w:val="00840DE5"/>
    <w:rsid w:val="0084107B"/>
    <w:rsid w:val="00841678"/>
    <w:rsid w:val="00842416"/>
    <w:rsid w:val="008425D1"/>
    <w:rsid w:val="008426D5"/>
    <w:rsid w:val="00843512"/>
    <w:rsid w:val="008436D3"/>
    <w:rsid w:val="008447B3"/>
    <w:rsid w:val="00844D5C"/>
    <w:rsid w:val="008466CD"/>
    <w:rsid w:val="008468CC"/>
    <w:rsid w:val="00846E11"/>
    <w:rsid w:val="008507D1"/>
    <w:rsid w:val="00850B05"/>
    <w:rsid w:val="00851170"/>
    <w:rsid w:val="0085147C"/>
    <w:rsid w:val="008514FB"/>
    <w:rsid w:val="00851AD7"/>
    <w:rsid w:val="00851AF5"/>
    <w:rsid w:val="00851B98"/>
    <w:rsid w:val="00851DCA"/>
    <w:rsid w:val="0085349F"/>
    <w:rsid w:val="00853804"/>
    <w:rsid w:val="00854024"/>
    <w:rsid w:val="00854358"/>
    <w:rsid w:val="00854E04"/>
    <w:rsid w:val="00854FA4"/>
    <w:rsid w:val="00854FA5"/>
    <w:rsid w:val="00855705"/>
    <w:rsid w:val="00855F8E"/>
    <w:rsid w:val="00856167"/>
    <w:rsid w:val="00857068"/>
    <w:rsid w:val="00857D08"/>
    <w:rsid w:val="00860374"/>
    <w:rsid w:val="008606FA"/>
    <w:rsid w:val="0086085C"/>
    <w:rsid w:val="00861814"/>
    <w:rsid w:val="008619B1"/>
    <w:rsid w:val="00861EDF"/>
    <w:rsid w:val="008625F9"/>
    <w:rsid w:val="008626D7"/>
    <w:rsid w:val="0086460B"/>
    <w:rsid w:val="00865B69"/>
    <w:rsid w:val="00865FBB"/>
    <w:rsid w:val="00866B34"/>
    <w:rsid w:val="008679ED"/>
    <w:rsid w:val="00867BDD"/>
    <w:rsid w:val="008714E5"/>
    <w:rsid w:val="00872570"/>
    <w:rsid w:val="0087393F"/>
    <w:rsid w:val="008748D6"/>
    <w:rsid w:val="008749C3"/>
    <w:rsid w:val="00875463"/>
    <w:rsid w:val="008754BD"/>
    <w:rsid w:val="008754E8"/>
    <w:rsid w:val="0087624B"/>
    <w:rsid w:val="0087702C"/>
    <w:rsid w:val="00877953"/>
    <w:rsid w:val="008779BD"/>
    <w:rsid w:val="00880B1B"/>
    <w:rsid w:val="00880CED"/>
    <w:rsid w:val="00880F4B"/>
    <w:rsid w:val="008814DA"/>
    <w:rsid w:val="00881C87"/>
    <w:rsid w:val="008821EF"/>
    <w:rsid w:val="00882395"/>
    <w:rsid w:val="00882D08"/>
    <w:rsid w:val="00883A7B"/>
    <w:rsid w:val="00883C41"/>
    <w:rsid w:val="008845C1"/>
    <w:rsid w:val="008846A8"/>
    <w:rsid w:val="0088513D"/>
    <w:rsid w:val="00885298"/>
    <w:rsid w:val="00885930"/>
    <w:rsid w:val="00887789"/>
    <w:rsid w:val="00887B25"/>
    <w:rsid w:val="008916D2"/>
    <w:rsid w:val="00892214"/>
    <w:rsid w:val="008923C9"/>
    <w:rsid w:val="008927D8"/>
    <w:rsid w:val="00893A16"/>
    <w:rsid w:val="0089404A"/>
    <w:rsid w:val="008944A4"/>
    <w:rsid w:val="00894B56"/>
    <w:rsid w:val="00894CB1"/>
    <w:rsid w:val="008954B6"/>
    <w:rsid w:val="0089584B"/>
    <w:rsid w:val="00895906"/>
    <w:rsid w:val="008A021C"/>
    <w:rsid w:val="008A09FF"/>
    <w:rsid w:val="008A1520"/>
    <w:rsid w:val="008A1AD2"/>
    <w:rsid w:val="008A1CD9"/>
    <w:rsid w:val="008A26BB"/>
    <w:rsid w:val="008A26D6"/>
    <w:rsid w:val="008A3678"/>
    <w:rsid w:val="008A391E"/>
    <w:rsid w:val="008A3BBA"/>
    <w:rsid w:val="008A3E04"/>
    <w:rsid w:val="008A4C92"/>
    <w:rsid w:val="008A4EE4"/>
    <w:rsid w:val="008A5271"/>
    <w:rsid w:val="008A532E"/>
    <w:rsid w:val="008A5A7C"/>
    <w:rsid w:val="008A5C0D"/>
    <w:rsid w:val="008A6549"/>
    <w:rsid w:val="008B0048"/>
    <w:rsid w:val="008B06A8"/>
    <w:rsid w:val="008B0A7A"/>
    <w:rsid w:val="008B1746"/>
    <w:rsid w:val="008B180A"/>
    <w:rsid w:val="008B2CD7"/>
    <w:rsid w:val="008B2F63"/>
    <w:rsid w:val="008B31B0"/>
    <w:rsid w:val="008B3CF8"/>
    <w:rsid w:val="008B406F"/>
    <w:rsid w:val="008B41B1"/>
    <w:rsid w:val="008B42B0"/>
    <w:rsid w:val="008B4594"/>
    <w:rsid w:val="008B4EAB"/>
    <w:rsid w:val="008B6810"/>
    <w:rsid w:val="008B6E95"/>
    <w:rsid w:val="008B72B2"/>
    <w:rsid w:val="008B7520"/>
    <w:rsid w:val="008B7CEB"/>
    <w:rsid w:val="008B9F79"/>
    <w:rsid w:val="008C07FC"/>
    <w:rsid w:val="008C09DC"/>
    <w:rsid w:val="008C1313"/>
    <w:rsid w:val="008C1407"/>
    <w:rsid w:val="008C1922"/>
    <w:rsid w:val="008C1D39"/>
    <w:rsid w:val="008C3EF9"/>
    <w:rsid w:val="008C3F08"/>
    <w:rsid w:val="008C4C98"/>
    <w:rsid w:val="008C4FF9"/>
    <w:rsid w:val="008C5211"/>
    <w:rsid w:val="008C5643"/>
    <w:rsid w:val="008C57E4"/>
    <w:rsid w:val="008C66C1"/>
    <w:rsid w:val="008C6B4F"/>
    <w:rsid w:val="008C7E4F"/>
    <w:rsid w:val="008D2AC1"/>
    <w:rsid w:val="008D2D95"/>
    <w:rsid w:val="008D2D9B"/>
    <w:rsid w:val="008D3109"/>
    <w:rsid w:val="008D4262"/>
    <w:rsid w:val="008D4F8F"/>
    <w:rsid w:val="008D4FF9"/>
    <w:rsid w:val="008D5988"/>
    <w:rsid w:val="008D739F"/>
    <w:rsid w:val="008E0108"/>
    <w:rsid w:val="008E0F85"/>
    <w:rsid w:val="008E1570"/>
    <w:rsid w:val="008E1C16"/>
    <w:rsid w:val="008E2C09"/>
    <w:rsid w:val="008E3321"/>
    <w:rsid w:val="008E3B69"/>
    <w:rsid w:val="008E3CA1"/>
    <w:rsid w:val="008E63E8"/>
    <w:rsid w:val="008E6F5A"/>
    <w:rsid w:val="008F0FDD"/>
    <w:rsid w:val="008F1468"/>
    <w:rsid w:val="008F20DB"/>
    <w:rsid w:val="008F2B0C"/>
    <w:rsid w:val="008F3ABB"/>
    <w:rsid w:val="008F3E25"/>
    <w:rsid w:val="008F3F0E"/>
    <w:rsid w:val="008F4643"/>
    <w:rsid w:val="008F5293"/>
    <w:rsid w:val="008F5A78"/>
    <w:rsid w:val="008F691C"/>
    <w:rsid w:val="00901A19"/>
    <w:rsid w:val="00901DA9"/>
    <w:rsid w:val="00902AC2"/>
    <w:rsid w:val="0090409E"/>
    <w:rsid w:val="00904165"/>
    <w:rsid w:val="009043DB"/>
    <w:rsid w:val="009055DB"/>
    <w:rsid w:val="00905601"/>
    <w:rsid w:val="00906558"/>
    <w:rsid w:val="009068A1"/>
    <w:rsid w:val="00906BFA"/>
    <w:rsid w:val="00906FAF"/>
    <w:rsid w:val="00907F77"/>
    <w:rsid w:val="00907FAE"/>
    <w:rsid w:val="0091023F"/>
    <w:rsid w:val="00910587"/>
    <w:rsid w:val="00911899"/>
    <w:rsid w:val="00911E10"/>
    <w:rsid w:val="00912055"/>
    <w:rsid w:val="00912B6C"/>
    <w:rsid w:val="009131F6"/>
    <w:rsid w:val="00913DAA"/>
    <w:rsid w:val="00913EB0"/>
    <w:rsid w:val="00914C9E"/>
    <w:rsid w:val="00915C79"/>
    <w:rsid w:val="009166DF"/>
    <w:rsid w:val="00917149"/>
    <w:rsid w:val="009179B3"/>
    <w:rsid w:val="00920F41"/>
    <w:rsid w:val="00921317"/>
    <w:rsid w:val="0092144B"/>
    <w:rsid w:val="00922150"/>
    <w:rsid w:val="0092217F"/>
    <w:rsid w:val="00922764"/>
    <w:rsid w:val="009229A0"/>
    <w:rsid w:val="00924493"/>
    <w:rsid w:val="009245A6"/>
    <w:rsid w:val="009247F3"/>
    <w:rsid w:val="00925229"/>
    <w:rsid w:val="0092562D"/>
    <w:rsid w:val="009256DF"/>
    <w:rsid w:val="00925CC7"/>
    <w:rsid w:val="00926C8A"/>
    <w:rsid w:val="00927195"/>
    <w:rsid w:val="00927995"/>
    <w:rsid w:val="00927A40"/>
    <w:rsid w:val="00927BA7"/>
    <w:rsid w:val="00927FAC"/>
    <w:rsid w:val="00930547"/>
    <w:rsid w:val="009311EB"/>
    <w:rsid w:val="00931D31"/>
    <w:rsid w:val="00931EA1"/>
    <w:rsid w:val="009326C0"/>
    <w:rsid w:val="00933398"/>
    <w:rsid w:val="00933892"/>
    <w:rsid w:val="00933D51"/>
    <w:rsid w:val="009342D2"/>
    <w:rsid w:val="0093449B"/>
    <w:rsid w:val="00934BB9"/>
    <w:rsid w:val="0093557F"/>
    <w:rsid w:val="0093780B"/>
    <w:rsid w:val="009379EB"/>
    <w:rsid w:val="0094070C"/>
    <w:rsid w:val="00941234"/>
    <w:rsid w:val="009426D3"/>
    <w:rsid w:val="00944741"/>
    <w:rsid w:val="0094478B"/>
    <w:rsid w:val="009454A0"/>
    <w:rsid w:val="009455ED"/>
    <w:rsid w:val="009457AB"/>
    <w:rsid w:val="00945FEB"/>
    <w:rsid w:val="00946147"/>
    <w:rsid w:val="009464AD"/>
    <w:rsid w:val="009464E8"/>
    <w:rsid w:val="0094729D"/>
    <w:rsid w:val="00947475"/>
    <w:rsid w:val="009474CC"/>
    <w:rsid w:val="0094762D"/>
    <w:rsid w:val="0094774A"/>
    <w:rsid w:val="00947996"/>
    <w:rsid w:val="0095011E"/>
    <w:rsid w:val="00950D96"/>
    <w:rsid w:val="0095131F"/>
    <w:rsid w:val="009518F1"/>
    <w:rsid w:val="00952C28"/>
    <w:rsid w:val="00955700"/>
    <w:rsid w:val="0095576C"/>
    <w:rsid w:val="00956D93"/>
    <w:rsid w:val="00956F8A"/>
    <w:rsid w:val="00956FF5"/>
    <w:rsid w:val="0096060D"/>
    <w:rsid w:val="00960816"/>
    <w:rsid w:val="00961BAA"/>
    <w:rsid w:val="00962508"/>
    <w:rsid w:val="009627CB"/>
    <w:rsid w:val="00962853"/>
    <w:rsid w:val="00962F64"/>
    <w:rsid w:val="009631CE"/>
    <w:rsid w:val="00963791"/>
    <w:rsid w:val="00963967"/>
    <w:rsid w:val="00963BC3"/>
    <w:rsid w:val="00964460"/>
    <w:rsid w:val="009647B3"/>
    <w:rsid w:val="009649C5"/>
    <w:rsid w:val="009650EB"/>
    <w:rsid w:val="0096531E"/>
    <w:rsid w:val="00965623"/>
    <w:rsid w:val="00966630"/>
    <w:rsid w:val="00966E6E"/>
    <w:rsid w:val="00967084"/>
    <w:rsid w:val="009677EC"/>
    <w:rsid w:val="00967C2D"/>
    <w:rsid w:val="00967E5B"/>
    <w:rsid w:val="009702BD"/>
    <w:rsid w:val="00970E4B"/>
    <w:rsid w:val="00970EAC"/>
    <w:rsid w:val="00970EFC"/>
    <w:rsid w:val="009719B8"/>
    <w:rsid w:val="009730FE"/>
    <w:rsid w:val="0097328F"/>
    <w:rsid w:val="009738E8"/>
    <w:rsid w:val="00973A4A"/>
    <w:rsid w:val="00973BAE"/>
    <w:rsid w:val="00973D86"/>
    <w:rsid w:val="00974070"/>
    <w:rsid w:val="00974E34"/>
    <w:rsid w:val="00975867"/>
    <w:rsid w:val="009758ED"/>
    <w:rsid w:val="00975B2E"/>
    <w:rsid w:val="00975E2D"/>
    <w:rsid w:val="00976072"/>
    <w:rsid w:val="0097752D"/>
    <w:rsid w:val="009778BA"/>
    <w:rsid w:val="00977CB1"/>
    <w:rsid w:val="00977E61"/>
    <w:rsid w:val="00980285"/>
    <w:rsid w:val="00980ADF"/>
    <w:rsid w:val="00980D5D"/>
    <w:rsid w:val="00981A29"/>
    <w:rsid w:val="00981CEF"/>
    <w:rsid w:val="00981DF2"/>
    <w:rsid w:val="00981EDA"/>
    <w:rsid w:val="00982342"/>
    <w:rsid w:val="009824A4"/>
    <w:rsid w:val="0098274A"/>
    <w:rsid w:val="009833B7"/>
    <w:rsid w:val="00983FE8"/>
    <w:rsid w:val="009840F8"/>
    <w:rsid w:val="00984373"/>
    <w:rsid w:val="00986774"/>
    <w:rsid w:val="0098693F"/>
    <w:rsid w:val="009871A0"/>
    <w:rsid w:val="009878F4"/>
    <w:rsid w:val="00987956"/>
    <w:rsid w:val="00990134"/>
    <w:rsid w:val="00990798"/>
    <w:rsid w:val="0099234F"/>
    <w:rsid w:val="00992D16"/>
    <w:rsid w:val="0099303B"/>
    <w:rsid w:val="00993156"/>
    <w:rsid w:val="00994388"/>
    <w:rsid w:val="00996254"/>
    <w:rsid w:val="00996F24"/>
    <w:rsid w:val="00996FF9"/>
    <w:rsid w:val="009973AA"/>
    <w:rsid w:val="00997472"/>
    <w:rsid w:val="00997653"/>
    <w:rsid w:val="00997A53"/>
    <w:rsid w:val="00997ECB"/>
    <w:rsid w:val="009A03A6"/>
    <w:rsid w:val="009A139F"/>
    <w:rsid w:val="009A1658"/>
    <w:rsid w:val="009A2DE9"/>
    <w:rsid w:val="009A38A9"/>
    <w:rsid w:val="009A3B12"/>
    <w:rsid w:val="009A49B9"/>
    <w:rsid w:val="009A4AEF"/>
    <w:rsid w:val="009A4CC5"/>
    <w:rsid w:val="009A52EF"/>
    <w:rsid w:val="009A5609"/>
    <w:rsid w:val="009A6928"/>
    <w:rsid w:val="009A6A06"/>
    <w:rsid w:val="009B237C"/>
    <w:rsid w:val="009B2DEE"/>
    <w:rsid w:val="009B32B2"/>
    <w:rsid w:val="009B4877"/>
    <w:rsid w:val="009B5D19"/>
    <w:rsid w:val="009B69BF"/>
    <w:rsid w:val="009B709E"/>
    <w:rsid w:val="009C0BFC"/>
    <w:rsid w:val="009C11F2"/>
    <w:rsid w:val="009C2684"/>
    <w:rsid w:val="009C28E9"/>
    <w:rsid w:val="009C2960"/>
    <w:rsid w:val="009C31E3"/>
    <w:rsid w:val="009C33BB"/>
    <w:rsid w:val="009C374A"/>
    <w:rsid w:val="009C3BC9"/>
    <w:rsid w:val="009C417E"/>
    <w:rsid w:val="009C4671"/>
    <w:rsid w:val="009C551D"/>
    <w:rsid w:val="009C58AC"/>
    <w:rsid w:val="009C5AE3"/>
    <w:rsid w:val="009C663C"/>
    <w:rsid w:val="009C6A7F"/>
    <w:rsid w:val="009C6D25"/>
    <w:rsid w:val="009C77B6"/>
    <w:rsid w:val="009C79C7"/>
    <w:rsid w:val="009C7E29"/>
    <w:rsid w:val="009D0BAD"/>
    <w:rsid w:val="009D10C9"/>
    <w:rsid w:val="009D1820"/>
    <w:rsid w:val="009D1B37"/>
    <w:rsid w:val="009D22C2"/>
    <w:rsid w:val="009D276C"/>
    <w:rsid w:val="009D2A7E"/>
    <w:rsid w:val="009D3173"/>
    <w:rsid w:val="009D3B50"/>
    <w:rsid w:val="009D3C86"/>
    <w:rsid w:val="009D5399"/>
    <w:rsid w:val="009D53FC"/>
    <w:rsid w:val="009D6F22"/>
    <w:rsid w:val="009D7B83"/>
    <w:rsid w:val="009E05CC"/>
    <w:rsid w:val="009E1078"/>
    <w:rsid w:val="009E1988"/>
    <w:rsid w:val="009E2136"/>
    <w:rsid w:val="009E2A36"/>
    <w:rsid w:val="009E3530"/>
    <w:rsid w:val="009E3952"/>
    <w:rsid w:val="009E3ECF"/>
    <w:rsid w:val="009E4220"/>
    <w:rsid w:val="009E4BD4"/>
    <w:rsid w:val="009E54E5"/>
    <w:rsid w:val="009F056E"/>
    <w:rsid w:val="009F083A"/>
    <w:rsid w:val="009F1E2C"/>
    <w:rsid w:val="009F2074"/>
    <w:rsid w:val="009F2D43"/>
    <w:rsid w:val="009F34A7"/>
    <w:rsid w:val="009F34CB"/>
    <w:rsid w:val="009F4C95"/>
    <w:rsid w:val="009F4E33"/>
    <w:rsid w:val="009F5790"/>
    <w:rsid w:val="009F6D80"/>
    <w:rsid w:val="009F7955"/>
    <w:rsid w:val="00A003EF"/>
    <w:rsid w:val="00A008E0"/>
    <w:rsid w:val="00A01C4B"/>
    <w:rsid w:val="00A0204D"/>
    <w:rsid w:val="00A02E06"/>
    <w:rsid w:val="00A030DD"/>
    <w:rsid w:val="00A03331"/>
    <w:rsid w:val="00A03E82"/>
    <w:rsid w:val="00A05162"/>
    <w:rsid w:val="00A05812"/>
    <w:rsid w:val="00A058BF"/>
    <w:rsid w:val="00A06126"/>
    <w:rsid w:val="00A06221"/>
    <w:rsid w:val="00A06BDC"/>
    <w:rsid w:val="00A1019C"/>
    <w:rsid w:val="00A10DFA"/>
    <w:rsid w:val="00A110FF"/>
    <w:rsid w:val="00A11904"/>
    <w:rsid w:val="00A11C15"/>
    <w:rsid w:val="00A11CEE"/>
    <w:rsid w:val="00A129A2"/>
    <w:rsid w:val="00A130C5"/>
    <w:rsid w:val="00A13E50"/>
    <w:rsid w:val="00A1455E"/>
    <w:rsid w:val="00A15A59"/>
    <w:rsid w:val="00A15F9C"/>
    <w:rsid w:val="00A171E2"/>
    <w:rsid w:val="00A17AB2"/>
    <w:rsid w:val="00A17B6F"/>
    <w:rsid w:val="00A17C22"/>
    <w:rsid w:val="00A17DA8"/>
    <w:rsid w:val="00A20216"/>
    <w:rsid w:val="00A204EE"/>
    <w:rsid w:val="00A2058E"/>
    <w:rsid w:val="00A20B25"/>
    <w:rsid w:val="00A21BEE"/>
    <w:rsid w:val="00A23F44"/>
    <w:rsid w:val="00A24C28"/>
    <w:rsid w:val="00A25666"/>
    <w:rsid w:val="00A258DB"/>
    <w:rsid w:val="00A25D90"/>
    <w:rsid w:val="00A26273"/>
    <w:rsid w:val="00A26D86"/>
    <w:rsid w:val="00A26ECD"/>
    <w:rsid w:val="00A279A6"/>
    <w:rsid w:val="00A27F3F"/>
    <w:rsid w:val="00A30EC4"/>
    <w:rsid w:val="00A30ED7"/>
    <w:rsid w:val="00A318CE"/>
    <w:rsid w:val="00A321D2"/>
    <w:rsid w:val="00A3267F"/>
    <w:rsid w:val="00A3375A"/>
    <w:rsid w:val="00A3413E"/>
    <w:rsid w:val="00A3584A"/>
    <w:rsid w:val="00A35BFE"/>
    <w:rsid w:val="00A3666C"/>
    <w:rsid w:val="00A371B4"/>
    <w:rsid w:val="00A37D86"/>
    <w:rsid w:val="00A400CD"/>
    <w:rsid w:val="00A41309"/>
    <w:rsid w:val="00A416A9"/>
    <w:rsid w:val="00A41B4D"/>
    <w:rsid w:val="00A41D27"/>
    <w:rsid w:val="00A41FE2"/>
    <w:rsid w:val="00A42B66"/>
    <w:rsid w:val="00A42D82"/>
    <w:rsid w:val="00A42DCE"/>
    <w:rsid w:val="00A4477F"/>
    <w:rsid w:val="00A44D88"/>
    <w:rsid w:val="00A46401"/>
    <w:rsid w:val="00A467C4"/>
    <w:rsid w:val="00A467DB"/>
    <w:rsid w:val="00A4680B"/>
    <w:rsid w:val="00A46821"/>
    <w:rsid w:val="00A46D3D"/>
    <w:rsid w:val="00A50AD5"/>
    <w:rsid w:val="00A51218"/>
    <w:rsid w:val="00A5138C"/>
    <w:rsid w:val="00A513BF"/>
    <w:rsid w:val="00A521B4"/>
    <w:rsid w:val="00A5261C"/>
    <w:rsid w:val="00A52954"/>
    <w:rsid w:val="00A52BA2"/>
    <w:rsid w:val="00A52CA1"/>
    <w:rsid w:val="00A53568"/>
    <w:rsid w:val="00A55414"/>
    <w:rsid w:val="00A55FC2"/>
    <w:rsid w:val="00A61AB2"/>
    <w:rsid w:val="00A627E5"/>
    <w:rsid w:val="00A630F4"/>
    <w:rsid w:val="00A63153"/>
    <w:rsid w:val="00A63BB6"/>
    <w:rsid w:val="00A64DD1"/>
    <w:rsid w:val="00A65F30"/>
    <w:rsid w:val="00A66325"/>
    <w:rsid w:val="00A67371"/>
    <w:rsid w:val="00A700BE"/>
    <w:rsid w:val="00A70823"/>
    <w:rsid w:val="00A70A37"/>
    <w:rsid w:val="00A70EB5"/>
    <w:rsid w:val="00A71A8A"/>
    <w:rsid w:val="00A72EE3"/>
    <w:rsid w:val="00A73AB0"/>
    <w:rsid w:val="00A75062"/>
    <w:rsid w:val="00A77131"/>
    <w:rsid w:val="00A77F9C"/>
    <w:rsid w:val="00A80087"/>
    <w:rsid w:val="00A8035E"/>
    <w:rsid w:val="00A8040F"/>
    <w:rsid w:val="00A807B1"/>
    <w:rsid w:val="00A80A8F"/>
    <w:rsid w:val="00A81305"/>
    <w:rsid w:val="00A817F9"/>
    <w:rsid w:val="00A81808"/>
    <w:rsid w:val="00A825CD"/>
    <w:rsid w:val="00A82E5E"/>
    <w:rsid w:val="00A82FA2"/>
    <w:rsid w:val="00A8318C"/>
    <w:rsid w:val="00A83782"/>
    <w:rsid w:val="00A83C4B"/>
    <w:rsid w:val="00A84914"/>
    <w:rsid w:val="00A84DC5"/>
    <w:rsid w:val="00A84DCC"/>
    <w:rsid w:val="00A85DDA"/>
    <w:rsid w:val="00A86528"/>
    <w:rsid w:val="00A8706B"/>
    <w:rsid w:val="00A8751F"/>
    <w:rsid w:val="00A9005E"/>
    <w:rsid w:val="00A916DF"/>
    <w:rsid w:val="00A9395F"/>
    <w:rsid w:val="00A93D5D"/>
    <w:rsid w:val="00A94B12"/>
    <w:rsid w:val="00A94B51"/>
    <w:rsid w:val="00A94C30"/>
    <w:rsid w:val="00A96596"/>
    <w:rsid w:val="00A96DF2"/>
    <w:rsid w:val="00A971C1"/>
    <w:rsid w:val="00A9734E"/>
    <w:rsid w:val="00A97900"/>
    <w:rsid w:val="00A97A65"/>
    <w:rsid w:val="00A97F92"/>
    <w:rsid w:val="00AA09AA"/>
    <w:rsid w:val="00AA0B24"/>
    <w:rsid w:val="00AA0B28"/>
    <w:rsid w:val="00AA3C0C"/>
    <w:rsid w:val="00AA466A"/>
    <w:rsid w:val="00AA62AE"/>
    <w:rsid w:val="00AA63EB"/>
    <w:rsid w:val="00AA79F2"/>
    <w:rsid w:val="00AB0814"/>
    <w:rsid w:val="00AB089A"/>
    <w:rsid w:val="00AB113B"/>
    <w:rsid w:val="00AB146D"/>
    <w:rsid w:val="00AB1DA2"/>
    <w:rsid w:val="00AB54EE"/>
    <w:rsid w:val="00AB5A4A"/>
    <w:rsid w:val="00AB5BDF"/>
    <w:rsid w:val="00AB5C07"/>
    <w:rsid w:val="00AB7B4E"/>
    <w:rsid w:val="00ABD274"/>
    <w:rsid w:val="00AC0168"/>
    <w:rsid w:val="00AC14E0"/>
    <w:rsid w:val="00AC1CD3"/>
    <w:rsid w:val="00AC285D"/>
    <w:rsid w:val="00AC2A39"/>
    <w:rsid w:val="00AC2A47"/>
    <w:rsid w:val="00AC3800"/>
    <w:rsid w:val="00AC3F11"/>
    <w:rsid w:val="00AC45A7"/>
    <w:rsid w:val="00AC4B2B"/>
    <w:rsid w:val="00AC5F18"/>
    <w:rsid w:val="00AC67DE"/>
    <w:rsid w:val="00AD0D5E"/>
    <w:rsid w:val="00AD1413"/>
    <w:rsid w:val="00AD2448"/>
    <w:rsid w:val="00AD3559"/>
    <w:rsid w:val="00AD71F7"/>
    <w:rsid w:val="00AD72AA"/>
    <w:rsid w:val="00AD72FA"/>
    <w:rsid w:val="00AD7791"/>
    <w:rsid w:val="00AD7D3F"/>
    <w:rsid w:val="00AE038A"/>
    <w:rsid w:val="00AE0B8F"/>
    <w:rsid w:val="00AE0F53"/>
    <w:rsid w:val="00AE13F8"/>
    <w:rsid w:val="00AE1B74"/>
    <w:rsid w:val="00AE2DF0"/>
    <w:rsid w:val="00AE31D2"/>
    <w:rsid w:val="00AE33E9"/>
    <w:rsid w:val="00AE4428"/>
    <w:rsid w:val="00AE4447"/>
    <w:rsid w:val="00AE49AB"/>
    <w:rsid w:val="00AE4A8E"/>
    <w:rsid w:val="00AE5502"/>
    <w:rsid w:val="00AE6155"/>
    <w:rsid w:val="00AE6285"/>
    <w:rsid w:val="00AE6D38"/>
    <w:rsid w:val="00AE772C"/>
    <w:rsid w:val="00AF0D80"/>
    <w:rsid w:val="00AF24B6"/>
    <w:rsid w:val="00AF32E1"/>
    <w:rsid w:val="00AF3BD9"/>
    <w:rsid w:val="00AF5943"/>
    <w:rsid w:val="00AF64E6"/>
    <w:rsid w:val="00AF7345"/>
    <w:rsid w:val="00AF737E"/>
    <w:rsid w:val="00AF79DE"/>
    <w:rsid w:val="00B00700"/>
    <w:rsid w:val="00B00C56"/>
    <w:rsid w:val="00B0119C"/>
    <w:rsid w:val="00B0248F"/>
    <w:rsid w:val="00B0296E"/>
    <w:rsid w:val="00B030FC"/>
    <w:rsid w:val="00B0457A"/>
    <w:rsid w:val="00B046C0"/>
    <w:rsid w:val="00B04EFE"/>
    <w:rsid w:val="00B05FF0"/>
    <w:rsid w:val="00B06168"/>
    <w:rsid w:val="00B06311"/>
    <w:rsid w:val="00B06845"/>
    <w:rsid w:val="00B06B9B"/>
    <w:rsid w:val="00B075FB"/>
    <w:rsid w:val="00B07676"/>
    <w:rsid w:val="00B07FDE"/>
    <w:rsid w:val="00B10F9C"/>
    <w:rsid w:val="00B1103A"/>
    <w:rsid w:val="00B11E3D"/>
    <w:rsid w:val="00B12B4E"/>
    <w:rsid w:val="00B13EB2"/>
    <w:rsid w:val="00B143E3"/>
    <w:rsid w:val="00B15321"/>
    <w:rsid w:val="00B15A7A"/>
    <w:rsid w:val="00B15BE5"/>
    <w:rsid w:val="00B15E06"/>
    <w:rsid w:val="00B16E99"/>
    <w:rsid w:val="00B173AE"/>
    <w:rsid w:val="00B175A1"/>
    <w:rsid w:val="00B2000F"/>
    <w:rsid w:val="00B200A1"/>
    <w:rsid w:val="00B2032F"/>
    <w:rsid w:val="00B20697"/>
    <w:rsid w:val="00B20736"/>
    <w:rsid w:val="00B2163C"/>
    <w:rsid w:val="00B2229A"/>
    <w:rsid w:val="00B22333"/>
    <w:rsid w:val="00B236BA"/>
    <w:rsid w:val="00B23D3A"/>
    <w:rsid w:val="00B23E55"/>
    <w:rsid w:val="00B24302"/>
    <w:rsid w:val="00B243C1"/>
    <w:rsid w:val="00B2488A"/>
    <w:rsid w:val="00B257DC"/>
    <w:rsid w:val="00B2590D"/>
    <w:rsid w:val="00B25C81"/>
    <w:rsid w:val="00B26813"/>
    <w:rsid w:val="00B26F80"/>
    <w:rsid w:val="00B27309"/>
    <w:rsid w:val="00B2787C"/>
    <w:rsid w:val="00B279E3"/>
    <w:rsid w:val="00B27ECE"/>
    <w:rsid w:val="00B31249"/>
    <w:rsid w:val="00B31E41"/>
    <w:rsid w:val="00B33DB9"/>
    <w:rsid w:val="00B352C7"/>
    <w:rsid w:val="00B35775"/>
    <w:rsid w:val="00B36CB6"/>
    <w:rsid w:val="00B36FFF"/>
    <w:rsid w:val="00B37B24"/>
    <w:rsid w:val="00B40B46"/>
    <w:rsid w:val="00B40B9E"/>
    <w:rsid w:val="00B410E0"/>
    <w:rsid w:val="00B41311"/>
    <w:rsid w:val="00B426A6"/>
    <w:rsid w:val="00B427AC"/>
    <w:rsid w:val="00B427DE"/>
    <w:rsid w:val="00B43068"/>
    <w:rsid w:val="00B43446"/>
    <w:rsid w:val="00B43A7F"/>
    <w:rsid w:val="00B43BBF"/>
    <w:rsid w:val="00B43C25"/>
    <w:rsid w:val="00B440AD"/>
    <w:rsid w:val="00B4493D"/>
    <w:rsid w:val="00B44C7D"/>
    <w:rsid w:val="00B457E5"/>
    <w:rsid w:val="00B458F2"/>
    <w:rsid w:val="00B50C23"/>
    <w:rsid w:val="00B50E18"/>
    <w:rsid w:val="00B51914"/>
    <w:rsid w:val="00B526F0"/>
    <w:rsid w:val="00B53923"/>
    <w:rsid w:val="00B53DF3"/>
    <w:rsid w:val="00B5422D"/>
    <w:rsid w:val="00B545B7"/>
    <w:rsid w:val="00B5598B"/>
    <w:rsid w:val="00B559DC"/>
    <w:rsid w:val="00B565A4"/>
    <w:rsid w:val="00B6047A"/>
    <w:rsid w:val="00B60772"/>
    <w:rsid w:val="00B60C01"/>
    <w:rsid w:val="00B6117F"/>
    <w:rsid w:val="00B61EC2"/>
    <w:rsid w:val="00B62283"/>
    <w:rsid w:val="00B6428A"/>
    <w:rsid w:val="00B647BB"/>
    <w:rsid w:val="00B64A9C"/>
    <w:rsid w:val="00B65DEC"/>
    <w:rsid w:val="00B66642"/>
    <w:rsid w:val="00B676C5"/>
    <w:rsid w:val="00B7081D"/>
    <w:rsid w:val="00B708B1"/>
    <w:rsid w:val="00B70CE9"/>
    <w:rsid w:val="00B70E54"/>
    <w:rsid w:val="00B71C2A"/>
    <w:rsid w:val="00B71C59"/>
    <w:rsid w:val="00B720BB"/>
    <w:rsid w:val="00B721A2"/>
    <w:rsid w:val="00B72AA6"/>
    <w:rsid w:val="00B73702"/>
    <w:rsid w:val="00B73B8B"/>
    <w:rsid w:val="00B73D1D"/>
    <w:rsid w:val="00B749BA"/>
    <w:rsid w:val="00B74A87"/>
    <w:rsid w:val="00B7574C"/>
    <w:rsid w:val="00B759B7"/>
    <w:rsid w:val="00B75B4E"/>
    <w:rsid w:val="00B768A7"/>
    <w:rsid w:val="00B7702A"/>
    <w:rsid w:val="00B77365"/>
    <w:rsid w:val="00B773D2"/>
    <w:rsid w:val="00B77FB3"/>
    <w:rsid w:val="00B807D8"/>
    <w:rsid w:val="00B80882"/>
    <w:rsid w:val="00B82BC6"/>
    <w:rsid w:val="00B83802"/>
    <w:rsid w:val="00B84955"/>
    <w:rsid w:val="00B85117"/>
    <w:rsid w:val="00B857A4"/>
    <w:rsid w:val="00B85C47"/>
    <w:rsid w:val="00B8606E"/>
    <w:rsid w:val="00B86170"/>
    <w:rsid w:val="00B86CD8"/>
    <w:rsid w:val="00B875B8"/>
    <w:rsid w:val="00B87769"/>
    <w:rsid w:val="00B90245"/>
    <w:rsid w:val="00B90353"/>
    <w:rsid w:val="00B9099C"/>
    <w:rsid w:val="00B914CE"/>
    <w:rsid w:val="00B91EE7"/>
    <w:rsid w:val="00B924A3"/>
    <w:rsid w:val="00B94252"/>
    <w:rsid w:val="00B9484C"/>
    <w:rsid w:val="00B95116"/>
    <w:rsid w:val="00B95308"/>
    <w:rsid w:val="00B958E8"/>
    <w:rsid w:val="00B95917"/>
    <w:rsid w:val="00B95934"/>
    <w:rsid w:val="00B95DA4"/>
    <w:rsid w:val="00B96A97"/>
    <w:rsid w:val="00B96F8E"/>
    <w:rsid w:val="00B9706B"/>
    <w:rsid w:val="00BA01B5"/>
    <w:rsid w:val="00BA09DD"/>
    <w:rsid w:val="00BA0BEC"/>
    <w:rsid w:val="00BA1877"/>
    <w:rsid w:val="00BA28E4"/>
    <w:rsid w:val="00BA2BF6"/>
    <w:rsid w:val="00BA2E86"/>
    <w:rsid w:val="00BA311B"/>
    <w:rsid w:val="00BA3172"/>
    <w:rsid w:val="00BA3887"/>
    <w:rsid w:val="00BA43A1"/>
    <w:rsid w:val="00BA4930"/>
    <w:rsid w:val="00BA4B94"/>
    <w:rsid w:val="00BA4D50"/>
    <w:rsid w:val="00BA4E20"/>
    <w:rsid w:val="00BA4ED5"/>
    <w:rsid w:val="00BA5AC2"/>
    <w:rsid w:val="00BB01E8"/>
    <w:rsid w:val="00BB023B"/>
    <w:rsid w:val="00BB0692"/>
    <w:rsid w:val="00BB06E7"/>
    <w:rsid w:val="00BB084F"/>
    <w:rsid w:val="00BB0B25"/>
    <w:rsid w:val="00BB22A2"/>
    <w:rsid w:val="00BB31FA"/>
    <w:rsid w:val="00BB4022"/>
    <w:rsid w:val="00BB5060"/>
    <w:rsid w:val="00BB5AE3"/>
    <w:rsid w:val="00BB5DAF"/>
    <w:rsid w:val="00BB664E"/>
    <w:rsid w:val="00BB6888"/>
    <w:rsid w:val="00BB69CB"/>
    <w:rsid w:val="00BB6E0D"/>
    <w:rsid w:val="00BB6F22"/>
    <w:rsid w:val="00BB7632"/>
    <w:rsid w:val="00BB7F87"/>
    <w:rsid w:val="00BC0A96"/>
    <w:rsid w:val="00BC0BBA"/>
    <w:rsid w:val="00BC1547"/>
    <w:rsid w:val="00BC15CB"/>
    <w:rsid w:val="00BC165E"/>
    <w:rsid w:val="00BC18A9"/>
    <w:rsid w:val="00BC205A"/>
    <w:rsid w:val="00BC3939"/>
    <w:rsid w:val="00BC5452"/>
    <w:rsid w:val="00BC6B9D"/>
    <w:rsid w:val="00BC70D6"/>
    <w:rsid w:val="00BC739C"/>
    <w:rsid w:val="00BD10B6"/>
    <w:rsid w:val="00BD1F97"/>
    <w:rsid w:val="00BD244F"/>
    <w:rsid w:val="00BD26A2"/>
    <w:rsid w:val="00BD2E3F"/>
    <w:rsid w:val="00BD35E6"/>
    <w:rsid w:val="00BD3B2E"/>
    <w:rsid w:val="00BD40F9"/>
    <w:rsid w:val="00BD4E12"/>
    <w:rsid w:val="00BD4E55"/>
    <w:rsid w:val="00BD5753"/>
    <w:rsid w:val="00BD5BA7"/>
    <w:rsid w:val="00BD62E6"/>
    <w:rsid w:val="00BD739A"/>
    <w:rsid w:val="00BD748E"/>
    <w:rsid w:val="00BD75D9"/>
    <w:rsid w:val="00BD7DB7"/>
    <w:rsid w:val="00BE06E5"/>
    <w:rsid w:val="00BE0797"/>
    <w:rsid w:val="00BE0DD2"/>
    <w:rsid w:val="00BE2181"/>
    <w:rsid w:val="00BE26B2"/>
    <w:rsid w:val="00BE3B53"/>
    <w:rsid w:val="00BE3CC8"/>
    <w:rsid w:val="00BE3DEB"/>
    <w:rsid w:val="00BE4618"/>
    <w:rsid w:val="00BE4CF6"/>
    <w:rsid w:val="00BE5A37"/>
    <w:rsid w:val="00BE5EC5"/>
    <w:rsid w:val="00BE6E21"/>
    <w:rsid w:val="00BE6ECE"/>
    <w:rsid w:val="00BE7BDA"/>
    <w:rsid w:val="00BF0926"/>
    <w:rsid w:val="00BF1705"/>
    <w:rsid w:val="00BF17D0"/>
    <w:rsid w:val="00BF186D"/>
    <w:rsid w:val="00BF283A"/>
    <w:rsid w:val="00BF2C25"/>
    <w:rsid w:val="00BF34EF"/>
    <w:rsid w:val="00BF37F5"/>
    <w:rsid w:val="00BF4AC6"/>
    <w:rsid w:val="00BF51C1"/>
    <w:rsid w:val="00BF58BD"/>
    <w:rsid w:val="00BF59BF"/>
    <w:rsid w:val="00BF60DE"/>
    <w:rsid w:val="00BF6149"/>
    <w:rsid w:val="00BF65AB"/>
    <w:rsid w:val="00BF66B7"/>
    <w:rsid w:val="00BF684D"/>
    <w:rsid w:val="00BF6DC8"/>
    <w:rsid w:val="00BF6E4C"/>
    <w:rsid w:val="00BF720F"/>
    <w:rsid w:val="00C00D83"/>
    <w:rsid w:val="00C0112D"/>
    <w:rsid w:val="00C02709"/>
    <w:rsid w:val="00C03D91"/>
    <w:rsid w:val="00C03E01"/>
    <w:rsid w:val="00C03F57"/>
    <w:rsid w:val="00C04D1A"/>
    <w:rsid w:val="00C0626B"/>
    <w:rsid w:val="00C06FDD"/>
    <w:rsid w:val="00C07961"/>
    <w:rsid w:val="00C10B3C"/>
    <w:rsid w:val="00C11DBA"/>
    <w:rsid w:val="00C13621"/>
    <w:rsid w:val="00C13A28"/>
    <w:rsid w:val="00C14936"/>
    <w:rsid w:val="00C15183"/>
    <w:rsid w:val="00C151CB"/>
    <w:rsid w:val="00C164B7"/>
    <w:rsid w:val="00C1662A"/>
    <w:rsid w:val="00C16811"/>
    <w:rsid w:val="00C1682E"/>
    <w:rsid w:val="00C16C94"/>
    <w:rsid w:val="00C172EA"/>
    <w:rsid w:val="00C17C27"/>
    <w:rsid w:val="00C17D02"/>
    <w:rsid w:val="00C203B3"/>
    <w:rsid w:val="00C20C0D"/>
    <w:rsid w:val="00C210B6"/>
    <w:rsid w:val="00C213C0"/>
    <w:rsid w:val="00C21790"/>
    <w:rsid w:val="00C21E01"/>
    <w:rsid w:val="00C23B4E"/>
    <w:rsid w:val="00C24164"/>
    <w:rsid w:val="00C24C85"/>
    <w:rsid w:val="00C25CF8"/>
    <w:rsid w:val="00C264BF"/>
    <w:rsid w:val="00C265D5"/>
    <w:rsid w:val="00C26CA5"/>
    <w:rsid w:val="00C26ED0"/>
    <w:rsid w:val="00C27BA5"/>
    <w:rsid w:val="00C30AA6"/>
    <w:rsid w:val="00C31ABB"/>
    <w:rsid w:val="00C31B9E"/>
    <w:rsid w:val="00C32153"/>
    <w:rsid w:val="00C32475"/>
    <w:rsid w:val="00C32BC3"/>
    <w:rsid w:val="00C32FD7"/>
    <w:rsid w:val="00C336B1"/>
    <w:rsid w:val="00C33A8C"/>
    <w:rsid w:val="00C34800"/>
    <w:rsid w:val="00C35AEB"/>
    <w:rsid w:val="00C35CF9"/>
    <w:rsid w:val="00C35F8F"/>
    <w:rsid w:val="00C3676F"/>
    <w:rsid w:val="00C40CDE"/>
    <w:rsid w:val="00C42396"/>
    <w:rsid w:val="00C42594"/>
    <w:rsid w:val="00C426E7"/>
    <w:rsid w:val="00C4280F"/>
    <w:rsid w:val="00C43C90"/>
    <w:rsid w:val="00C443BD"/>
    <w:rsid w:val="00C44843"/>
    <w:rsid w:val="00C44A75"/>
    <w:rsid w:val="00C45399"/>
    <w:rsid w:val="00C453B3"/>
    <w:rsid w:val="00C459C4"/>
    <w:rsid w:val="00C45A12"/>
    <w:rsid w:val="00C51031"/>
    <w:rsid w:val="00C51989"/>
    <w:rsid w:val="00C51E04"/>
    <w:rsid w:val="00C52B70"/>
    <w:rsid w:val="00C52F3D"/>
    <w:rsid w:val="00C531F2"/>
    <w:rsid w:val="00C5355F"/>
    <w:rsid w:val="00C53566"/>
    <w:rsid w:val="00C54CC5"/>
    <w:rsid w:val="00C5599C"/>
    <w:rsid w:val="00C5656D"/>
    <w:rsid w:val="00C569CF"/>
    <w:rsid w:val="00C56C08"/>
    <w:rsid w:val="00C56C32"/>
    <w:rsid w:val="00C57B39"/>
    <w:rsid w:val="00C57C81"/>
    <w:rsid w:val="00C6003C"/>
    <w:rsid w:val="00C604F9"/>
    <w:rsid w:val="00C61428"/>
    <w:rsid w:val="00C61BB0"/>
    <w:rsid w:val="00C61CAB"/>
    <w:rsid w:val="00C62499"/>
    <w:rsid w:val="00C629E3"/>
    <w:rsid w:val="00C64DF7"/>
    <w:rsid w:val="00C65662"/>
    <w:rsid w:val="00C6675B"/>
    <w:rsid w:val="00C66F7C"/>
    <w:rsid w:val="00C677AD"/>
    <w:rsid w:val="00C70DD1"/>
    <w:rsid w:val="00C70F5A"/>
    <w:rsid w:val="00C721E1"/>
    <w:rsid w:val="00C72232"/>
    <w:rsid w:val="00C725D5"/>
    <w:rsid w:val="00C73C23"/>
    <w:rsid w:val="00C753C5"/>
    <w:rsid w:val="00C764D8"/>
    <w:rsid w:val="00C77525"/>
    <w:rsid w:val="00C77D90"/>
    <w:rsid w:val="00C77ED8"/>
    <w:rsid w:val="00C801C1"/>
    <w:rsid w:val="00C80608"/>
    <w:rsid w:val="00C80C56"/>
    <w:rsid w:val="00C83B6E"/>
    <w:rsid w:val="00C83C21"/>
    <w:rsid w:val="00C83E64"/>
    <w:rsid w:val="00C85881"/>
    <w:rsid w:val="00C85B1D"/>
    <w:rsid w:val="00C85B8B"/>
    <w:rsid w:val="00C86B43"/>
    <w:rsid w:val="00C86C32"/>
    <w:rsid w:val="00C878E9"/>
    <w:rsid w:val="00C90256"/>
    <w:rsid w:val="00C90896"/>
    <w:rsid w:val="00C909C3"/>
    <w:rsid w:val="00C90C27"/>
    <w:rsid w:val="00C90F80"/>
    <w:rsid w:val="00C919D5"/>
    <w:rsid w:val="00C92F24"/>
    <w:rsid w:val="00C936AC"/>
    <w:rsid w:val="00C93D38"/>
    <w:rsid w:val="00C94C36"/>
    <w:rsid w:val="00C952B6"/>
    <w:rsid w:val="00C95377"/>
    <w:rsid w:val="00C96580"/>
    <w:rsid w:val="00C96A57"/>
    <w:rsid w:val="00C96B19"/>
    <w:rsid w:val="00C96FC6"/>
    <w:rsid w:val="00C9730F"/>
    <w:rsid w:val="00C97465"/>
    <w:rsid w:val="00C975BC"/>
    <w:rsid w:val="00C9767E"/>
    <w:rsid w:val="00CA0299"/>
    <w:rsid w:val="00CA29F7"/>
    <w:rsid w:val="00CA3597"/>
    <w:rsid w:val="00CA3756"/>
    <w:rsid w:val="00CA3F75"/>
    <w:rsid w:val="00CA53D6"/>
    <w:rsid w:val="00CA555A"/>
    <w:rsid w:val="00CA617D"/>
    <w:rsid w:val="00CA6444"/>
    <w:rsid w:val="00CA6C2C"/>
    <w:rsid w:val="00CB081B"/>
    <w:rsid w:val="00CB1120"/>
    <w:rsid w:val="00CB1DBB"/>
    <w:rsid w:val="00CB29B1"/>
    <w:rsid w:val="00CB4C55"/>
    <w:rsid w:val="00CB5E52"/>
    <w:rsid w:val="00CB5EAA"/>
    <w:rsid w:val="00CB5EF3"/>
    <w:rsid w:val="00CB6B3A"/>
    <w:rsid w:val="00CB7789"/>
    <w:rsid w:val="00CC00C9"/>
    <w:rsid w:val="00CC043D"/>
    <w:rsid w:val="00CC111E"/>
    <w:rsid w:val="00CC1C7F"/>
    <w:rsid w:val="00CC1DC2"/>
    <w:rsid w:val="00CC2EEB"/>
    <w:rsid w:val="00CC3C82"/>
    <w:rsid w:val="00CC4368"/>
    <w:rsid w:val="00CC5626"/>
    <w:rsid w:val="00CC5CDE"/>
    <w:rsid w:val="00CC66D7"/>
    <w:rsid w:val="00CC6AB6"/>
    <w:rsid w:val="00CC6F52"/>
    <w:rsid w:val="00CC7628"/>
    <w:rsid w:val="00CC770C"/>
    <w:rsid w:val="00CC7EF7"/>
    <w:rsid w:val="00CD0860"/>
    <w:rsid w:val="00CD1358"/>
    <w:rsid w:val="00CD2862"/>
    <w:rsid w:val="00CD376F"/>
    <w:rsid w:val="00CD37F7"/>
    <w:rsid w:val="00CD38A9"/>
    <w:rsid w:val="00CD38EA"/>
    <w:rsid w:val="00CD3D85"/>
    <w:rsid w:val="00CD41A2"/>
    <w:rsid w:val="00CD6823"/>
    <w:rsid w:val="00CD72B8"/>
    <w:rsid w:val="00CD75BB"/>
    <w:rsid w:val="00CD765E"/>
    <w:rsid w:val="00CE0064"/>
    <w:rsid w:val="00CE0324"/>
    <w:rsid w:val="00CE03E8"/>
    <w:rsid w:val="00CE167A"/>
    <w:rsid w:val="00CE1D98"/>
    <w:rsid w:val="00CE1FF9"/>
    <w:rsid w:val="00CE4E99"/>
    <w:rsid w:val="00CE63EC"/>
    <w:rsid w:val="00CE65E5"/>
    <w:rsid w:val="00CE6E01"/>
    <w:rsid w:val="00CE6F1C"/>
    <w:rsid w:val="00CE6FDE"/>
    <w:rsid w:val="00CF0398"/>
    <w:rsid w:val="00CF0A99"/>
    <w:rsid w:val="00CF195B"/>
    <w:rsid w:val="00CF2EB6"/>
    <w:rsid w:val="00CF2F39"/>
    <w:rsid w:val="00CF3617"/>
    <w:rsid w:val="00CF3D9B"/>
    <w:rsid w:val="00CF3DC0"/>
    <w:rsid w:val="00CF4639"/>
    <w:rsid w:val="00CF671F"/>
    <w:rsid w:val="00CF71E8"/>
    <w:rsid w:val="00CF740B"/>
    <w:rsid w:val="00CF793F"/>
    <w:rsid w:val="00CF7C6F"/>
    <w:rsid w:val="00D0181F"/>
    <w:rsid w:val="00D01BFC"/>
    <w:rsid w:val="00D022B6"/>
    <w:rsid w:val="00D0356F"/>
    <w:rsid w:val="00D03A66"/>
    <w:rsid w:val="00D05492"/>
    <w:rsid w:val="00D05DF3"/>
    <w:rsid w:val="00D06015"/>
    <w:rsid w:val="00D0752F"/>
    <w:rsid w:val="00D07595"/>
    <w:rsid w:val="00D10861"/>
    <w:rsid w:val="00D10FCA"/>
    <w:rsid w:val="00D1128D"/>
    <w:rsid w:val="00D11319"/>
    <w:rsid w:val="00D11814"/>
    <w:rsid w:val="00D118E8"/>
    <w:rsid w:val="00D11917"/>
    <w:rsid w:val="00D11CE6"/>
    <w:rsid w:val="00D1205D"/>
    <w:rsid w:val="00D12104"/>
    <w:rsid w:val="00D12521"/>
    <w:rsid w:val="00D12538"/>
    <w:rsid w:val="00D13083"/>
    <w:rsid w:val="00D1308C"/>
    <w:rsid w:val="00D143D2"/>
    <w:rsid w:val="00D1478E"/>
    <w:rsid w:val="00D14E37"/>
    <w:rsid w:val="00D14FC9"/>
    <w:rsid w:val="00D15C92"/>
    <w:rsid w:val="00D1614E"/>
    <w:rsid w:val="00D161EA"/>
    <w:rsid w:val="00D170F9"/>
    <w:rsid w:val="00D17B81"/>
    <w:rsid w:val="00D17F46"/>
    <w:rsid w:val="00D20AA4"/>
    <w:rsid w:val="00D20D58"/>
    <w:rsid w:val="00D21B4E"/>
    <w:rsid w:val="00D21BB0"/>
    <w:rsid w:val="00D2284F"/>
    <w:rsid w:val="00D251D7"/>
    <w:rsid w:val="00D2520E"/>
    <w:rsid w:val="00D25E4B"/>
    <w:rsid w:val="00D25FC5"/>
    <w:rsid w:val="00D26679"/>
    <w:rsid w:val="00D2737F"/>
    <w:rsid w:val="00D27635"/>
    <w:rsid w:val="00D2767E"/>
    <w:rsid w:val="00D30003"/>
    <w:rsid w:val="00D302F6"/>
    <w:rsid w:val="00D30607"/>
    <w:rsid w:val="00D3101D"/>
    <w:rsid w:val="00D319FA"/>
    <w:rsid w:val="00D31D2D"/>
    <w:rsid w:val="00D3248F"/>
    <w:rsid w:val="00D337C4"/>
    <w:rsid w:val="00D33BAE"/>
    <w:rsid w:val="00D33DFC"/>
    <w:rsid w:val="00D3456A"/>
    <w:rsid w:val="00D359A1"/>
    <w:rsid w:val="00D362FC"/>
    <w:rsid w:val="00D370AF"/>
    <w:rsid w:val="00D37AF5"/>
    <w:rsid w:val="00D37CAB"/>
    <w:rsid w:val="00D405D8"/>
    <w:rsid w:val="00D40667"/>
    <w:rsid w:val="00D40A96"/>
    <w:rsid w:val="00D415F1"/>
    <w:rsid w:val="00D4259B"/>
    <w:rsid w:val="00D4290F"/>
    <w:rsid w:val="00D429A9"/>
    <w:rsid w:val="00D432C0"/>
    <w:rsid w:val="00D43B2A"/>
    <w:rsid w:val="00D43D62"/>
    <w:rsid w:val="00D450FD"/>
    <w:rsid w:val="00D45289"/>
    <w:rsid w:val="00D4623E"/>
    <w:rsid w:val="00D50704"/>
    <w:rsid w:val="00D51681"/>
    <w:rsid w:val="00D522F6"/>
    <w:rsid w:val="00D5235E"/>
    <w:rsid w:val="00D523DB"/>
    <w:rsid w:val="00D52C53"/>
    <w:rsid w:val="00D548C5"/>
    <w:rsid w:val="00D55948"/>
    <w:rsid w:val="00D55C7F"/>
    <w:rsid w:val="00D55EF7"/>
    <w:rsid w:val="00D5634C"/>
    <w:rsid w:val="00D56B7C"/>
    <w:rsid w:val="00D56C22"/>
    <w:rsid w:val="00D57ED1"/>
    <w:rsid w:val="00D61614"/>
    <w:rsid w:val="00D6252D"/>
    <w:rsid w:val="00D6348A"/>
    <w:rsid w:val="00D635F2"/>
    <w:rsid w:val="00D6386E"/>
    <w:rsid w:val="00D6407A"/>
    <w:rsid w:val="00D6477A"/>
    <w:rsid w:val="00D650A3"/>
    <w:rsid w:val="00D65472"/>
    <w:rsid w:val="00D654FC"/>
    <w:rsid w:val="00D6657C"/>
    <w:rsid w:val="00D67670"/>
    <w:rsid w:val="00D677C9"/>
    <w:rsid w:val="00D679D4"/>
    <w:rsid w:val="00D67B65"/>
    <w:rsid w:val="00D67C7B"/>
    <w:rsid w:val="00D701EC"/>
    <w:rsid w:val="00D7062D"/>
    <w:rsid w:val="00D707DE"/>
    <w:rsid w:val="00D70B77"/>
    <w:rsid w:val="00D70D9E"/>
    <w:rsid w:val="00D712D0"/>
    <w:rsid w:val="00D713C1"/>
    <w:rsid w:val="00D719D5"/>
    <w:rsid w:val="00D728C5"/>
    <w:rsid w:val="00D72A27"/>
    <w:rsid w:val="00D731EA"/>
    <w:rsid w:val="00D73E04"/>
    <w:rsid w:val="00D73E28"/>
    <w:rsid w:val="00D741CC"/>
    <w:rsid w:val="00D74C00"/>
    <w:rsid w:val="00D75D36"/>
    <w:rsid w:val="00D7649C"/>
    <w:rsid w:val="00D76B0B"/>
    <w:rsid w:val="00D771C0"/>
    <w:rsid w:val="00D803CD"/>
    <w:rsid w:val="00D80F7E"/>
    <w:rsid w:val="00D81269"/>
    <w:rsid w:val="00D81538"/>
    <w:rsid w:val="00D829B5"/>
    <w:rsid w:val="00D855CF"/>
    <w:rsid w:val="00D8596D"/>
    <w:rsid w:val="00D86D67"/>
    <w:rsid w:val="00D875FD"/>
    <w:rsid w:val="00D87A90"/>
    <w:rsid w:val="00D905DA"/>
    <w:rsid w:val="00D92120"/>
    <w:rsid w:val="00D9290F"/>
    <w:rsid w:val="00D92DAA"/>
    <w:rsid w:val="00D93046"/>
    <w:rsid w:val="00D93D71"/>
    <w:rsid w:val="00D94348"/>
    <w:rsid w:val="00D94D37"/>
    <w:rsid w:val="00D94E64"/>
    <w:rsid w:val="00D95B1E"/>
    <w:rsid w:val="00D95FC3"/>
    <w:rsid w:val="00D967F7"/>
    <w:rsid w:val="00D9706D"/>
    <w:rsid w:val="00D9753A"/>
    <w:rsid w:val="00D9776A"/>
    <w:rsid w:val="00DA0825"/>
    <w:rsid w:val="00DA0DDA"/>
    <w:rsid w:val="00DA1074"/>
    <w:rsid w:val="00DA1898"/>
    <w:rsid w:val="00DA2D2C"/>
    <w:rsid w:val="00DA428F"/>
    <w:rsid w:val="00DA499E"/>
    <w:rsid w:val="00DA634E"/>
    <w:rsid w:val="00DA6697"/>
    <w:rsid w:val="00DA6A09"/>
    <w:rsid w:val="00DA6F0F"/>
    <w:rsid w:val="00DA749A"/>
    <w:rsid w:val="00DA760A"/>
    <w:rsid w:val="00DA7722"/>
    <w:rsid w:val="00DA7923"/>
    <w:rsid w:val="00DA7ACD"/>
    <w:rsid w:val="00DB1961"/>
    <w:rsid w:val="00DB1CD1"/>
    <w:rsid w:val="00DB2065"/>
    <w:rsid w:val="00DB2A10"/>
    <w:rsid w:val="00DB2A83"/>
    <w:rsid w:val="00DB3849"/>
    <w:rsid w:val="00DB3AF0"/>
    <w:rsid w:val="00DB5A97"/>
    <w:rsid w:val="00DB5B00"/>
    <w:rsid w:val="00DB663E"/>
    <w:rsid w:val="00DB6A00"/>
    <w:rsid w:val="00DB6D94"/>
    <w:rsid w:val="00DB72C4"/>
    <w:rsid w:val="00DB76F5"/>
    <w:rsid w:val="00DB79AF"/>
    <w:rsid w:val="00DC005E"/>
    <w:rsid w:val="00DC0259"/>
    <w:rsid w:val="00DC0D60"/>
    <w:rsid w:val="00DC0FC0"/>
    <w:rsid w:val="00DC10FE"/>
    <w:rsid w:val="00DC1145"/>
    <w:rsid w:val="00DC138D"/>
    <w:rsid w:val="00DC162D"/>
    <w:rsid w:val="00DC164A"/>
    <w:rsid w:val="00DC1FA5"/>
    <w:rsid w:val="00DC2067"/>
    <w:rsid w:val="00DC29A6"/>
    <w:rsid w:val="00DC39F1"/>
    <w:rsid w:val="00DC3D39"/>
    <w:rsid w:val="00DC46A2"/>
    <w:rsid w:val="00DC4E69"/>
    <w:rsid w:val="00DC543C"/>
    <w:rsid w:val="00DC55CD"/>
    <w:rsid w:val="00DC6188"/>
    <w:rsid w:val="00DC6658"/>
    <w:rsid w:val="00DC6D83"/>
    <w:rsid w:val="00DC7A34"/>
    <w:rsid w:val="00DD0691"/>
    <w:rsid w:val="00DD13DB"/>
    <w:rsid w:val="00DD19D7"/>
    <w:rsid w:val="00DD1A1A"/>
    <w:rsid w:val="00DD1FF7"/>
    <w:rsid w:val="00DD23DE"/>
    <w:rsid w:val="00DD43B3"/>
    <w:rsid w:val="00DD53CB"/>
    <w:rsid w:val="00DD5645"/>
    <w:rsid w:val="00DD7101"/>
    <w:rsid w:val="00DD73FD"/>
    <w:rsid w:val="00DE0554"/>
    <w:rsid w:val="00DE0BC1"/>
    <w:rsid w:val="00DE1386"/>
    <w:rsid w:val="00DE1A2B"/>
    <w:rsid w:val="00DE1C9B"/>
    <w:rsid w:val="00DE1E2E"/>
    <w:rsid w:val="00DE2DD4"/>
    <w:rsid w:val="00DE31CF"/>
    <w:rsid w:val="00DE3A42"/>
    <w:rsid w:val="00DE3B3B"/>
    <w:rsid w:val="00DE3C2C"/>
    <w:rsid w:val="00DE4A94"/>
    <w:rsid w:val="00DE4EA4"/>
    <w:rsid w:val="00DE5480"/>
    <w:rsid w:val="00DE5C6A"/>
    <w:rsid w:val="00DE6238"/>
    <w:rsid w:val="00DE62D5"/>
    <w:rsid w:val="00DE6A78"/>
    <w:rsid w:val="00DF09B7"/>
    <w:rsid w:val="00DF1475"/>
    <w:rsid w:val="00DF20EA"/>
    <w:rsid w:val="00DF2E62"/>
    <w:rsid w:val="00DF3160"/>
    <w:rsid w:val="00DF328B"/>
    <w:rsid w:val="00DF34B3"/>
    <w:rsid w:val="00DF34D8"/>
    <w:rsid w:val="00DF480B"/>
    <w:rsid w:val="00DF4C13"/>
    <w:rsid w:val="00DF598B"/>
    <w:rsid w:val="00DF5AF6"/>
    <w:rsid w:val="00DF62F5"/>
    <w:rsid w:val="00DF68EE"/>
    <w:rsid w:val="00DF7E79"/>
    <w:rsid w:val="00E00005"/>
    <w:rsid w:val="00E00086"/>
    <w:rsid w:val="00E00186"/>
    <w:rsid w:val="00E0021E"/>
    <w:rsid w:val="00E00424"/>
    <w:rsid w:val="00E00808"/>
    <w:rsid w:val="00E00E63"/>
    <w:rsid w:val="00E01527"/>
    <w:rsid w:val="00E025FE"/>
    <w:rsid w:val="00E02C0C"/>
    <w:rsid w:val="00E03797"/>
    <w:rsid w:val="00E039B9"/>
    <w:rsid w:val="00E03E85"/>
    <w:rsid w:val="00E03E8B"/>
    <w:rsid w:val="00E050F4"/>
    <w:rsid w:val="00E05F69"/>
    <w:rsid w:val="00E0610E"/>
    <w:rsid w:val="00E06581"/>
    <w:rsid w:val="00E066B5"/>
    <w:rsid w:val="00E06CDD"/>
    <w:rsid w:val="00E100FE"/>
    <w:rsid w:val="00E124E8"/>
    <w:rsid w:val="00E127BF"/>
    <w:rsid w:val="00E139AB"/>
    <w:rsid w:val="00E13BFB"/>
    <w:rsid w:val="00E13C60"/>
    <w:rsid w:val="00E1401B"/>
    <w:rsid w:val="00E14259"/>
    <w:rsid w:val="00E15F31"/>
    <w:rsid w:val="00E16252"/>
    <w:rsid w:val="00E16760"/>
    <w:rsid w:val="00E16BC4"/>
    <w:rsid w:val="00E16E8F"/>
    <w:rsid w:val="00E17097"/>
    <w:rsid w:val="00E17313"/>
    <w:rsid w:val="00E2002E"/>
    <w:rsid w:val="00E21521"/>
    <w:rsid w:val="00E22932"/>
    <w:rsid w:val="00E23733"/>
    <w:rsid w:val="00E2383A"/>
    <w:rsid w:val="00E24DD8"/>
    <w:rsid w:val="00E24FBF"/>
    <w:rsid w:val="00E26D8E"/>
    <w:rsid w:val="00E26EC4"/>
    <w:rsid w:val="00E27281"/>
    <w:rsid w:val="00E272FD"/>
    <w:rsid w:val="00E30328"/>
    <w:rsid w:val="00E3220D"/>
    <w:rsid w:val="00E3230D"/>
    <w:rsid w:val="00E32B0A"/>
    <w:rsid w:val="00E33124"/>
    <w:rsid w:val="00E344CD"/>
    <w:rsid w:val="00E3479C"/>
    <w:rsid w:val="00E372F5"/>
    <w:rsid w:val="00E37312"/>
    <w:rsid w:val="00E37659"/>
    <w:rsid w:val="00E37C12"/>
    <w:rsid w:val="00E37C73"/>
    <w:rsid w:val="00E404DB"/>
    <w:rsid w:val="00E41AFF"/>
    <w:rsid w:val="00E42D49"/>
    <w:rsid w:val="00E42FB9"/>
    <w:rsid w:val="00E438E4"/>
    <w:rsid w:val="00E43A30"/>
    <w:rsid w:val="00E43BB1"/>
    <w:rsid w:val="00E44CA8"/>
    <w:rsid w:val="00E451D3"/>
    <w:rsid w:val="00E452AD"/>
    <w:rsid w:val="00E45765"/>
    <w:rsid w:val="00E460AC"/>
    <w:rsid w:val="00E47162"/>
    <w:rsid w:val="00E519C9"/>
    <w:rsid w:val="00E520C1"/>
    <w:rsid w:val="00E52198"/>
    <w:rsid w:val="00E52655"/>
    <w:rsid w:val="00E52886"/>
    <w:rsid w:val="00E52A65"/>
    <w:rsid w:val="00E538BD"/>
    <w:rsid w:val="00E55336"/>
    <w:rsid w:val="00E55B45"/>
    <w:rsid w:val="00E5611A"/>
    <w:rsid w:val="00E56180"/>
    <w:rsid w:val="00E56CA9"/>
    <w:rsid w:val="00E575BD"/>
    <w:rsid w:val="00E600B4"/>
    <w:rsid w:val="00E60A28"/>
    <w:rsid w:val="00E60B62"/>
    <w:rsid w:val="00E613B5"/>
    <w:rsid w:val="00E618BC"/>
    <w:rsid w:val="00E61AFA"/>
    <w:rsid w:val="00E61B94"/>
    <w:rsid w:val="00E6295A"/>
    <w:rsid w:val="00E62A14"/>
    <w:rsid w:val="00E62E11"/>
    <w:rsid w:val="00E62F40"/>
    <w:rsid w:val="00E63818"/>
    <w:rsid w:val="00E640C3"/>
    <w:rsid w:val="00E64350"/>
    <w:rsid w:val="00E64683"/>
    <w:rsid w:val="00E65158"/>
    <w:rsid w:val="00E6708C"/>
    <w:rsid w:val="00E70117"/>
    <w:rsid w:val="00E70945"/>
    <w:rsid w:val="00E722F6"/>
    <w:rsid w:val="00E7283F"/>
    <w:rsid w:val="00E72B5C"/>
    <w:rsid w:val="00E732B0"/>
    <w:rsid w:val="00E7359D"/>
    <w:rsid w:val="00E73869"/>
    <w:rsid w:val="00E73960"/>
    <w:rsid w:val="00E739A8"/>
    <w:rsid w:val="00E741C1"/>
    <w:rsid w:val="00E741EA"/>
    <w:rsid w:val="00E74502"/>
    <w:rsid w:val="00E748B7"/>
    <w:rsid w:val="00E74FE6"/>
    <w:rsid w:val="00E7667C"/>
    <w:rsid w:val="00E76FB7"/>
    <w:rsid w:val="00E77363"/>
    <w:rsid w:val="00E802D8"/>
    <w:rsid w:val="00E805CE"/>
    <w:rsid w:val="00E80C9D"/>
    <w:rsid w:val="00E80F38"/>
    <w:rsid w:val="00E823C9"/>
    <w:rsid w:val="00E8254F"/>
    <w:rsid w:val="00E82CF4"/>
    <w:rsid w:val="00E82E7E"/>
    <w:rsid w:val="00E834FF"/>
    <w:rsid w:val="00E8350B"/>
    <w:rsid w:val="00E83F95"/>
    <w:rsid w:val="00E84C28"/>
    <w:rsid w:val="00E84EBC"/>
    <w:rsid w:val="00E85548"/>
    <w:rsid w:val="00E85B60"/>
    <w:rsid w:val="00E86DA2"/>
    <w:rsid w:val="00E8713A"/>
    <w:rsid w:val="00E87200"/>
    <w:rsid w:val="00E87510"/>
    <w:rsid w:val="00E879AD"/>
    <w:rsid w:val="00E90DB9"/>
    <w:rsid w:val="00E923CA"/>
    <w:rsid w:val="00E926A2"/>
    <w:rsid w:val="00E93BA5"/>
    <w:rsid w:val="00E94CDB"/>
    <w:rsid w:val="00E9625B"/>
    <w:rsid w:val="00E96E72"/>
    <w:rsid w:val="00E9729C"/>
    <w:rsid w:val="00E9767E"/>
    <w:rsid w:val="00E9793A"/>
    <w:rsid w:val="00EA0046"/>
    <w:rsid w:val="00EA02B2"/>
    <w:rsid w:val="00EA0B3E"/>
    <w:rsid w:val="00EA0DBA"/>
    <w:rsid w:val="00EA1FAA"/>
    <w:rsid w:val="00EA22BA"/>
    <w:rsid w:val="00EA2C5B"/>
    <w:rsid w:val="00EA3AA3"/>
    <w:rsid w:val="00EA3B0F"/>
    <w:rsid w:val="00EA3E3C"/>
    <w:rsid w:val="00EA4E0E"/>
    <w:rsid w:val="00EA4E5E"/>
    <w:rsid w:val="00EA5D5A"/>
    <w:rsid w:val="00EA6278"/>
    <w:rsid w:val="00EA6328"/>
    <w:rsid w:val="00EA6556"/>
    <w:rsid w:val="00EA66E2"/>
    <w:rsid w:val="00EA68B3"/>
    <w:rsid w:val="00EA7466"/>
    <w:rsid w:val="00EB11D8"/>
    <w:rsid w:val="00EB1721"/>
    <w:rsid w:val="00EB2FE5"/>
    <w:rsid w:val="00EB3AAA"/>
    <w:rsid w:val="00EB4BB1"/>
    <w:rsid w:val="00EB4BC2"/>
    <w:rsid w:val="00EB4FD1"/>
    <w:rsid w:val="00EB6504"/>
    <w:rsid w:val="00EB6B67"/>
    <w:rsid w:val="00EB70E6"/>
    <w:rsid w:val="00EB798A"/>
    <w:rsid w:val="00EB7CA0"/>
    <w:rsid w:val="00EB7D9C"/>
    <w:rsid w:val="00EC0816"/>
    <w:rsid w:val="00EC0ADA"/>
    <w:rsid w:val="00EC1260"/>
    <w:rsid w:val="00EC24AE"/>
    <w:rsid w:val="00EC4189"/>
    <w:rsid w:val="00EC5058"/>
    <w:rsid w:val="00EC64C8"/>
    <w:rsid w:val="00EC7A64"/>
    <w:rsid w:val="00ED083B"/>
    <w:rsid w:val="00ED0C03"/>
    <w:rsid w:val="00ED11B3"/>
    <w:rsid w:val="00ED13F7"/>
    <w:rsid w:val="00ED146A"/>
    <w:rsid w:val="00ED1CCB"/>
    <w:rsid w:val="00ED1E20"/>
    <w:rsid w:val="00ED2563"/>
    <w:rsid w:val="00ED2DE7"/>
    <w:rsid w:val="00ED3420"/>
    <w:rsid w:val="00ED3832"/>
    <w:rsid w:val="00ED4753"/>
    <w:rsid w:val="00ED4CE1"/>
    <w:rsid w:val="00ED58B6"/>
    <w:rsid w:val="00ED5A5C"/>
    <w:rsid w:val="00ED73B1"/>
    <w:rsid w:val="00EE0767"/>
    <w:rsid w:val="00EE0FED"/>
    <w:rsid w:val="00EE15DC"/>
    <w:rsid w:val="00EE2141"/>
    <w:rsid w:val="00EE21EE"/>
    <w:rsid w:val="00EE2931"/>
    <w:rsid w:val="00EE2952"/>
    <w:rsid w:val="00EE299A"/>
    <w:rsid w:val="00EE305B"/>
    <w:rsid w:val="00EE41BE"/>
    <w:rsid w:val="00EE4441"/>
    <w:rsid w:val="00EE4934"/>
    <w:rsid w:val="00EE4F71"/>
    <w:rsid w:val="00EE5618"/>
    <w:rsid w:val="00EE5D33"/>
    <w:rsid w:val="00EE70E4"/>
    <w:rsid w:val="00EE750B"/>
    <w:rsid w:val="00EE7B61"/>
    <w:rsid w:val="00EE7E4D"/>
    <w:rsid w:val="00EF0E36"/>
    <w:rsid w:val="00EF0ED9"/>
    <w:rsid w:val="00EF2216"/>
    <w:rsid w:val="00EF2E7F"/>
    <w:rsid w:val="00EF5087"/>
    <w:rsid w:val="00EF57EC"/>
    <w:rsid w:val="00EF5B24"/>
    <w:rsid w:val="00EF61C6"/>
    <w:rsid w:val="00EF679E"/>
    <w:rsid w:val="00F005B8"/>
    <w:rsid w:val="00F008E8"/>
    <w:rsid w:val="00F00FAC"/>
    <w:rsid w:val="00F01161"/>
    <w:rsid w:val="00F01634"/>
    <w:rsid w:val="00F016C6"/>
    <w:rsid w:val="00F019F0"/>
    <w:rsid w:val="00F01D75"/>
    <w:rsid w:val="00F03577"/>
    <w:rsid w:val="00F03FE5"/>
    <w:rsid w:val="00F04466"/>
    <w:rsid w:val="00F04541"/>
    <w:rsid w:val="00F04815"/>
    <w:rsid w:val="00F0583C"/>
    <w:rsid w:val="00F05E19"/>
    <w:rsid w:val="00F06E7B"/>
    <w:rsid w:val="00F074A8"/>
    <w:rsid w:val="00F074E1"/>
    <w:rsid w:val="00F07860"/>
    <w:rsid w:val="00F07C62"/>
    <w:rsid w:val="00F10735"/>
    <w:rsid w:val="00F1214B"/>
    <w:rsid w:val="00F13661"/>
    <w:rsid w:val="00F15062"/>
    <w:rsid w:val="00F1516E"/>
    <w:rsid w:val="00F1569E"/>
    <w:rsid w:val="00F15814"/>
    <w:rsid w:val="00F15D83"/>
    <w:rsid w:val="00F168A9"/>
    <w:rsid w:val="00F16AB5"/>
    <w:rsid w:val="00F20587"/>
    <w:rsid w:val="00F20C2F"/>
    <w:rsid w:val="00F21C7C"/>
    <w:rsid w:val="00F22405"/>
    <w:rsid w:val="00F22845"/>
    <w:rsid w:val="00F233CB"/>
    <w:rsid w:val="00F233D3"/>
    <w:rsid w:val="00F23434"/>
    <w:rsid w:val="00F23473"/>
    <w:rsid w:val="00F234CA"/>
    <w:rsid w:val="00F23B49"/>
    <w:rsid w:val="00F23C6B"/>
    <w:rsid w:val="00F24680"/>
    <w:rsid w:val="00F24E0F"/>
    <w:rsid w:val="00F26E7E"/>
    <w:rsid w:val="00F26FC7"/>
    <w:rsid w:val="00F30661"/>
    <w:rsid w:val="00F3124B"/>
    <w:rsid w:val="00F31497"/>
    <w:rsid w:val="00F32322"/>
    <w:rsid w:val="00F3258D"/>
    <w:rsid w:val="00F3335D"/>
    <w:rsid w:val="00F33557"/>
    <w:rsid w:val="00F33A55"/>
    <w:rsid w:val="00F33F0F"/>
    <w:rsid w:val="00F34A8E"/>
    <w:rsid w:val="00F34AAB"/>
    <w:rsid w:val="00F3506E"/>
    <w:rsid w:val="00F35933"/>
    <w:rsid w:val="00F35ABD"/>
    <w:rsid w:val="00F35DA4"/>
    <w:rsid w:val="00F37A4F"/>
    <w:rsid w:val="00F37F6F"/>
    <w:rsid w:val="00F40799"/>
    <w:rsid w:val="00F4114F"/>
    <w:rsid w:val="00F4243D"/>
    <w:rsid w:val="00F42D79"/>
    <w:rsid w:val="00F42F62"/>
    <w:rsid w:val="00F44438"/>
    <w:rsid w:val="00F446BB"/>
    <w:rsid w:val="00F447AD"/>
    <w:rsid w:val="00F44FFF"/>
    <w:rsid w:val="00F4505D"/>
    <w:rsid w:val="00F45EF9"/>
    <w:rsid w:val="00F46D44"/>
    <w:rsid w:val="00F46E06"/>
    <w:rsid w:val="00F46F5F"/>
    <w:rsid w:val="00F50120"/>
    <w:rsid w:val="00F505CA"/>
    <w:rsid w:val="00F509D4"/>
    <w:rsid w:val="00F5103E"/>
    <w:rsid w:val="00F513D1"/>
    <w:rsid w:val="00F52755"/>
    <w:rsid w:val="00F532E6"/>
    <w:rsid w:val="00F53340"/>
    <w:rsid w:val="00F546FC"/>
    <w:rsid w:val="00F55105"/>
    <w:rsid w:val="00F554EF"/>
    <w:rsid w:val="00F55748"/>
    <w:rsid w:val="00F55A02"/>
    <w:rsid w:val="00F563F9"/>
    <w:rsid w:val="00F566B0"/>
    <w:rsid w:val="00F57537"/>
    <w:rsid w:val="00F57972"/>
    <w:rsid w:val="00F603C0"/>
    <w:rsid w:val="00F61593"/>
    <w:rsid w:val="00F61C3B"/>
    <w:rsid w:val="00F62263"/>
    <w:rsid w:val="00F62483"/>
    <w:rsid w:val="00F65186"/>
    <w:rsid w:val="00F654A8"/>
    <w:rsid w:val="00F65687"/>
    <w:rsid w:val="00F65ADC"/>
    <w:rsid w:val="00F66480"/>
    <w:rsid w:val="00F6666C"/>
    <w:rsid w:val="00F66ACC"/>
    <w:rsid w:val="00F66D5E"/>
    <w:rsid w:val="00F674C9"/>
    <w:rsid w:val="00F67BB2"/>
    <w:rsid w:val="00F67C24"/>
    <w:rsid w:val="00F702FD"/>
    <w:rsid w:val="00F70EF9"/>
    <w:rsid w:val="00F71181"/>
    <w:rsid w:val="00F7130B"/>
    <w:rsid w:val="00F713D9"/>
    <w:rsid w:val="00F722A4"/>
    <w:rsid w:val="00F72CD3"/>
    <w:rsid w:val="00F72F4C"/>
    <w:rsid w:val="00F73822"/>
    <w:rsid w:val="00F73CF6"/>
    <w:rsid w:val="00F7415C"/>
    <w:rsid w:val="00F742D8"/>
    <w:rsid w:val="00F74D34"/>
    <w:rsid w:val="00F75656"/>
    <w:rsid w:val="00F762F8"/>
    <w:rsid w:val="00F76D69"/>
    <w:rsid w:val="00F774BA"/>
    <w:rsid w:val="00F80FEC"/>
    <w:rsid w:val="00F810DD"/>
    <w:rsid w:val="00F820CE"/>
    <w:rsid w:val="00F826D3"/>
    <w:rsid w:val="00F833DD"/>
    <w:rsid w:val="00F84484"/>
    <w:rsid w:val="00F865E2"/>
    <w:rsid w:val="00F86CE0"/>
    <w:rsid w:val="00F87758"/>
    <w:rsid w:val="00F8784D"/>
    <w:rsid w:val="00F879ED"/>
    <w:rsid w:val="00F87A5C"/>
    <w:rsid w:val="00F90201"/>
    <w:rsid w:val="00F90F3F"/>
    <w:rsid w:val="00F91693"/>
    <w:rsid w:val="00F926C5"/>
    <w:rsid w:val="00F933D5"/>
    <w:rsid w:val="00F9345F"/>
    <w:rsid w:val="00F9368C"/>
    <w:rsid w:val="00F93DFE"/>
    <w:rsid w:val="00F94175"/>
    <w:rsid w:val="00F94EF3"/>
    <w:rsid w:val="00F953AE"/>
    <w:rsid w:val="00F96E8F"/>
    <w:rsid w:val="00F97064"/>
    <w:rsid w:val="00F979AC"/>
    <w:rsid w:val="00FA0CDF"/>
    <w:rsid w:val="00FA2155"/>
    <w:rsid w:val="00FA22FE"/>
    <w:rsid w:val="00FA2589"/>
    <w:rsid w:val="00FA258F"/>
    <w:rsid w:val="00FA3EF0"/>
    <w:rsid w:val="00FA46CE"/>
    <w:rsid w:val="00FA4E1D"/>
    <w:rsid w:val="00FA505B"/>
    <w:rsid w:val="00FA5518"/>
    <w:rsid w:val="00FA5ED7"/>
    <w:rsid w:val="00FA69EA"/>
    <w:rsid w:val="00FA6C7F"/>
    <w:rsid w:val="00FB0445"/>
    <w:rsid w:val="00FB1A84"/>
    <w:rsid w:val="00FB2808"/>
    <w:rsid w:val="00FB2D2C"/>
    <w:rsid w:val="00FB2F93"/>
    <w:rsid w:val="00FB30E4"/>
    <w:rsid w:val="00FB3317"/>
    <w:rsid w:val="00FB4901"/>
    <w:rsid w:val="00FB4BB3"/>
    <w:rsid w:val="00FB5598"/>
    <w:rsid w:val="00FB67FF"/>
    <w:rsid w:val="00FB6898"/>
    <w:rsid w:val="00FB6C69"/>
    <w:rsid w:val="00FB7646"/>
    <w:rsid w:val="00FB7A25"/>
    <w:rsid w:val="00FB7ADF"/>
    <w:rsid w:val="00FB7C21"/>
    <w:rsid w:val="00FB7E73"/>
    <w:rsid w:val="00FB7FBA"/>
    <w:rsid w:val="00FC02C1"/>
    <w:rsid w:val="00FC14D0"/>
    <w:rsid w:val="00FC15D3"/>
    <w:rsid w:val="00FC1BB9"/>
    <w:rsid w:val="00FC22F6"/>
    <w:rsid w:val="00FC284F"/>
    <w:rsid w:val="00FC32DB"/>
    <w:rsid w:val="00FC3C08"/>
    <w:rsid w:val="00FC3EF0"/>
    <w:rsid w:val="00FC3F20"/>
    <w:rsid w:val="00FC4E4E"/>
    <w:rsid w:val="00FC509C"/>
    <w:rsid w:val="00FC50BE"/>
    <w:rsid w:val="00FC5EAE"/>
    <w:rsid w:val="00FC5FDA"/>
    <w:rsid w:val="00FC630E"/>
    <w:rsid w:val="00FC7614"/>
    <w:rsid w:val="00FC786E"/>
    <w:rsid w:val="00FD052C"/>
    <w:rsid w:val="00FD0D2E"/>
    <w:rsid w:val="00FD135A"/>
    <w:rsid w:val="00FD185A"/>
    <w:rsid w:val="00FD2AFE"/>
    <w:rsid w:val="00FD2BA2"/>
    <w:rsid w:val="00FD34F8"/>
    <w:rsid w:val="00FD388B"/>
    <w:rsid w:val="00FD42EE"/>
    <w:rsid w:val="00FD4BB7"/>
    <w:rsid w:val="00FD5A67"/>
    <w:rsid w:val="00FD624E"/>
    <w:rsid w:val="00FD640D"/>
    <w:rsid w:val="00FD68F0"/>
    <w:rsid w:val="00FD732E"/>
    <w:rsid w:val="00FE0632"/>
    <w:rsid w:val="00FE075B"/>
    <w:rsid w:val="00FE156F"/>
    <w:rsid w:val="00FE1796"/>
    <w:rsid w:val="00FE18D5"/>
    <w:rsid w:val="00FE1AD4"/>
    <w:rsid w:val="00FE1BF3"/>
    <w:rsid w:val="00FE2A5B"/>
    <w:rsid w:val="00FE2B30"/>
    <w:rsid w:val="00FE3D67"/>
    <w:rsid w:val="00FE43CB"/>
    <w:rsid w:val="00FE4A6F"/>
    <w:rsid w:val="00FE523A"/>
    <w:rsid w:val="00FE5484"/>
    <w:rsid w:val="00FE583D"/>
    <w:rsid w:val="00FE59BB"/>
    <w:rsid w:val="00FE5B87"/>
    <w:rsid w:val="00FE5D1E"/>
    <w:rsid w:val="00FE66A9"/>
    <w:rsid w:val="00FE687E"/>
    <w:rsid w:val="00FE734F"/>
    <w:rsid w:val="00FE735E"/>
    <w:rsid w:val="00FE7957"/>
    <w:rsid w:val="00FE7CF3"/>
    <w:rsid w:val="00FF04F2"/>
    <w:rsid w:val="00FF170B"/>
    <w:rsid w:val="00FF1A6E"/>
    <w:rsid w:val="00FF2AE4"/>
    <w:rsid w:val="00FF336F"/>
    <w:rsid w:val="00FF4499"/>
    <w:rsid w:val="00FF465A"/>
    <w:rsid w:val="00FF4B06"/>
    <w:rsid w:val="00FF500D"/>
    <w:rsid w:val="00FF5730"/>
    <w:rsid w:val="00FF6CF7"/>
    <w:rsid w:val="00FF6DB8"/>
    <w:rsid w:val="00FF7D3C"/>
    <w:rsid w:val="0118A779"/>
    <w:rsid w:val="019F16B8"/>
    <w:rsid w:val="01A19952"/>
    <w:rsid w:val="0225F770"/>
    <w:rsid w:val="022C6AEC"/>
    <w:rsid w:val="024AA2C5"/>
    <w:rsid w:val="029F774F"/>
    <w:rsid w:val="02BF3E90"/>
    <w:rsid w:val="02D02FED"/>
    <w:rsid w:val="04423492"/>
    <w:rsid w:val="04577884"/>
    <w:rsid w:val="04702E33"/>
    <w:rsid w:val="0470D2B7"/>
    <w:rsid w:val="047924E4"/>
    <w:rsid w:val="048605AA"/>
    <w:rsid w:val="04A134D0"/>
    <w:rsid w:val="04B9486F"/>
    <w:rsid w:val="04BED815"/>
    <w:rsid w:val="051638CB"/>
    <w:rsid w:val="0518AE4F"/>
    <w:rsid w:val="051B9E9D"/>
    <w:rsid w:val="053292EE"/>
    <w:rsid w:val="0564B5DC"/>
    <w:rsid w:val="058409EF"/>
    <w:rsid w:val="05DA5359"/>
    <w:rsid w:val="05E26E1D"/>
    <w:rsid w:val="060FA332"/>
    <w:rsid w:val="06172AEC"/>
    <w:rsid w:val="06784957"/>
    <w:rsid w:val="068E5C8B"/>
    <w:rsid w:val="069AA737"/>
    <w:rsid w:val="06AAF087"/>
    <w:rsid w:val="06C814F3"/>
    <w:rsid w:val="0711B08C"/>
    <w:rsid w:val="071D0D31"/>
    <w:rsid w:val="0732C187"/>
    <w:rsid w:val="073E2CB1"/>
    <w:rsid w:val="077527C5"/>
    <w:rsid w:val="07CE380E"/>
    <w:rsid w:val="081A157B"/>
    <w:rsid w:val="0848547F"/>
    <w:rsid w:val="08CC1B3F"/>
    <w:rsid w:val="08F0A1CA"/>
    <w:rsid w:val="093655F6"/>
    <w:rsid w:val="0967121E"/>
    <w:rsid w:val="09763AAF"/>
    <w:rsid w:val="098076E9"/>
    <w:rsid w:val="0993A9FE"/>
    <w:rsid w:val="09980EDD"/>
    <w:rsid w:val="09CB3C60"/>
    <w:rsid w:val="09DD7F13"/>
    <w:rsid w:val="09E13083"/>
    <w:rsid w:val="09E335CD"/>
    <w:rsid w:val="09FA64F1"/>
    <w:rsid w:val="0A015658"/>
    <w:rsid w:val="0A05EA09"/>
    <w:rsid w:val="0A2EAB75"/>
    <w:rsid w:val="0A8FA3F1"/>
    <w:rsid w:val="0AEC9EFC"/>
    <w:rsid w:val="0B1F09D1"/>
    <w:rsid w:val="0BAA7019"/>
    <w:rsid w:val="0BD89DB0"/>
    <w:rsid w:val="0C3B3825"/>
    <w:rsid w:val="0C8A1E0A"/>
    <w:rsid w:val="0CCCAC81"/>
    <w:rsid w:val="0CF60C06"/>
    <w:rsid w:val="0D60EE44"/>
    <w:rsid w:val="0D853610"/>
    <w:rsid w:val="0DCC253D"/>
    <w:rsid w:val="0DD4776A"/>
    <w:rsid w:val="0DFE6322"/>
    <w:rsid w:val="0E01A7BD"/>
    <w:rsid w:val="0E3D7A26"/>
    <w:rsid w:val="0ECA176E"/>
    <w:rsid w:val="0F01F6D3"/>
    <w:rsid w:val="0F256548"/>
    <w:rsid w:val="0F6BE715"/>
    <w:rsid w:val="0F7ED7BF"/>
    <w:rsid w:val="0FAE0175"/>
    <w:rsid w:val="0FE5FAE2"/>
    <w:rsid w:val="0FEA5B98"/>
    <w:rsid w:val="0FEFB86D"/>
    <w:rsid w:val="0FF0DE68"/>
    <w:rsid w:val="101E612A"/>
    <w:rsid w:val="10281542"/>
    <w:rsid w:val="10821E0D"/>
    <w:rsid w:val="10B4F360"/>
    <w:rsid w:val="10B6B456"/>
    <w:rsid w:val="10CE11A9"/>
    <w:rsid w:val="10D67B7A"/>
    <w:rsid w:val="1119945D"/>
    <w:rsid w:val="1122E2A9"/>
    <w:rsid w:val="114FAD5A"/>
    <w:rsid w:val="11517E5A"/>
    <w:rsid w:val="1167F13C"/>
    <w:rsid w:val="116ECA04"/>
    <w:rsid w:val="11EB966D"/>
    <w:rsid w:val="12B10EA0"/>
    <w:rsid w:val="12C11B82"/>
    <w:rsid w:val="12C91519"/>
    <w:rsid w:val="12E942B2"/>
    <w:rsid w:val="134FDBF3"/>
    <w:rsid w:val="13A5A0D9"/>
    <w:rsid w:val="13C60F1E"/>
    <w:rsid w:val="141738DC"/>
    <w:rsid w:val="141CFA58"/>
    <w:rsid w:val="1450AAB3"/>
    <w:rsid w:val="14624739"/>
    <w:rsid w:val="148F3BA2"/>
    <w:rsid w:val="14AD9033"/>
    <w:rsid w:val="14E4BBE8"/>
    <w:rsid w:val="14E4E088"/>
    <w:rsid w:val="152D0BB1"/>
    <w:rsid w:val="1546A34D"/>
    <w:rsid w:val="15C41119"/>
    <w:rsid w:val="15EAC7DC"/>
    <w:rsid w:val="16138EE1"/>
    <w:rsid w:val="1622623B"/>
    <w:rsid w:val="16570D66"/>
    <w:rsid w:val="1667FB64"/>
    <w:rsid w:val="168041AA"/>
    <w:rsid w:val="16B0A3C3"/>
    <w:rsid w:val="1803344D"/>
    <w:rsid w:val="1824633D"/>
    <w:rsid w:val="18381E30"/>
    <w:rsid w:val="183D706D"/>
    <w:rsid w:val="186E8833"/>
    <w:rsid w:val="18E6D4F1"/>
    <w:rsid w:val="1996FF5A"/>
    <w:rsid w:val="19F59AF1"/>
    <w:rsid w:val="1A02035F"/>
    <w:rsid w:val="1A4F6F1E"/>
    <w:rsid w:val="1A70AADD"/>
    <w:rsid w:val="1A73C4FF"/>
    <w:rsid w:val="1A8E011F"/>
    <w:rsid w:val="1AF86ED1"/>
    <w:rsid w:val="1AF898EB"/>
    <w:rsid w:val="1B0E2466"/>
    <w:rsid w:val="1B269B43"/>
    <w:rsid w:val="1B2D4015"/>
    <w:rsid w:val="1B6707EE"/>
    <w:rsid w:val="1B770A68"/>
    <w:rsid w:val="1BADAE36"/>
    <w:rsid w:val="1C72226E"/>
    <w:rsid w:val="1C77E50F"/>
    <w:rsid w:val="1CD89EA9"/>
    <w:rsid w:val="1CE837B8"/>
    <w:rsid w:val="1D5AD361"/>
    <w:rsid w:val="1D8C4A12"/>
    <w:rsid w:val="1DC073EA"/>
    <w:rsid w:val="1E2910F6"/>
    <w:rsid w:val="1E33974B"/>
    <w:rsid w:val="1E73D792"/>
    <w:rsid w:val="1E9B5F76"/>
    <w:rsid w:val="1EF32F6B"/>
    <w:rsid w:val="208470C0"/>
    <w:rsid w:val="2097E971"/>
    <w:rsid w:val="20C15B1E"/>
    <w:rsid w:val="20E632E5"/>
    <w:rsid w:val="2122866B"/>
    <w:rsid w:val="21B5EE5E"/>
    <w:rsid w:val="21DE2C90"/>
    <w:rsid w:val="21FC3F14"/>
    <w:rsid w:val="225F8864"/>
    <w:rsid w:val="22772A36"/>
    <w:rsid w:val="22FDEFEB"/>
    <w:rsid w:val="234A6EBE"/>
    <w:rsid w:val="234D570A"/>
    <w:rsid w:val="2363FEE4"/>
    <w:rsid w:val="23C8024F"/>
    <w:rsid w:val="23C84CEE"/>
    <w:rsid w:val="23CF0A5F"/>
    <w:rsid w:val="2433DE6F"/>
    <w:rsid w:val="2451C174"/>
    <w:rsid w:val="245350F3"/>
    <w:rsid w:val="2499C04C"/>
    <w:rsid w:val="24D7C6CF"/>
    <w:rsid w:val="2510F20A"/>
    <w:rsid w:val="25136F72"/>
    <w:rsid w:val="25440486"/>
    <w:rsid w:val="25653376"/>
    <w:rsid w:val="259CEB9D"/>
    <w:rsid w:val="25A0AA43"/>
    <w:rsid w:val="25DB6735"/>
    <w:rsid w:val="25E96A70"/>
    <w:rsid w:val="260C5D8E"/>
    <w:rsid w:val="26843E2E"/>
    <w:rsid w:val="2696700C"/>
    <w:rsid w:val="26C7C824"/>
    <w:rsid w:val="26DB29FC"/>
    <w:rsid w:val="273FA1D2"/>
    <w:rsid w:val="27E031F4"/>
    <w:rsid w:val="281C6777"/>
    <w:rsid w:val="283AC470"/>
    <w:rsid w:val="28541EA3"/>
    <w:rsid w:val="28705301"/>
    <w:rsid w:val="288CFA27"/>
    <w:rsid w:val="2925A162"/>
    <w:rsid w:val="29967CB8"/>
    <w:rsid w:val="299A61C2"/>
    <w:rsid w:val="29ADD365"/>
    <w:rsid w:val="29D0DA4B"/>
    <w:rsid w:val="2A180D21"/>
    <w:rsid w:val="2AD0E389"/>
    <w:rsid w:val="2AF7D92D"/>
    <w:rsid w:val="2B01D282"/>
    <w:rsid w:val="2B1E070A"/>
    <w:rsid w:val="2B6C70E5"/>
    <w:rsid w:val="2B70DFCC"/>
    <w:rsid w:val="2B75EADD"/>
    <w:rsid w:val="2B992D73"/>
    <w:rsid w:val="2BABBE26"/>
    <w:rsid w:val="2BC896F8"/>
    <w:rsid w:val="2BE038CA"/>
    <w:rsid w:val="2BF66BCF"/>
    <w:rsid w:val="2C180B23"/>
    <w:rsid w:val="2CB64A71"/>
    <w:rsid w:val="2CBF66E7"/>
    <w:rsid w:val="2CF41F48"/>
    <w:rsid w:val="2D0B4E42"/>
    <w:rsid w:val="2D314C65"/>
    <w:rsid w:val="2D4A1107"/>
    <w:rsid w:val="2DBE952E"/>
    <w:rsid w:val="2DEB6CEB"/>
    <w:rsid w:val="2E3240EC"/>
    <w:rsid w:val="2E79710A"/>
    <w:rsid w:val="2E8F2560"/>
    <w:rsid w:val="2EA01598"/>
    <w:rsid w:val="2EC99451"/>
    <w:rsid w:val="2EE32BED"/>
    <w:rsid w:val="2EE4C0A9"/>
    <w:rsid w:val="2EEB7E44"/>
    <w:rsid w:val="2EF41C4F"/>
    <w:rsid w:val="2F7290D2"/>
    <w:rsid w:val="2F754716"/>
    <w:rsid w:val="301353F4"/>
    <w:rsid w:val="30258BB6"/>
    <w:rsid w:val="302BB359"/>
    <w:rsid w:val="306831D1"/>
    <w:rsid w:val="30A10D55"/>
    <w:rsid w:val="30AA4E95"/>
    <w:rsid w:val="30D30305"/>
    <w:rsid w:val="30DBDB7F"/>
    <w:rsid w:val="310770C7"/>
    <w:rsid w:val="31619E9C"/>
    <w:rsid w:val="316B1EBE"/>
    <w:rsid w:val="317E8AB4"/>
    <w:rsid w:val="31B58E05"/>
    <w:rsid w:val="31BF306D"/>
    <w:rsid w:val="31C05465"/>
    <w:rsid w:val="31F8368F"/>
    <w:rsid w:val="3219D0BA"/>
    <w:rsid w:val="323C3D01"/>
    <w:rsid w:val="3297A303"/>
    <w:rsid w:val="32E83817"/>
    <w:rsid w:val="3367A16B"/>
    <w:rsid w:val="33933ADD"/>
    <w:rsid w:val="33CBC95E"/>
    <w:rsid w:val="33EC39C2"/>
    <w:rsid w:val="33EFDC77"/>
    <w:rsid w:val="343DE299"/>
    <w:rsid w:val="34B316D7"/>
    <w:rsid w:val="34BFB11B"/>
    <w:rsid w:val="34F8E9A6"/>
    <w:rsid w:val="34F96E8C"/>
    <w:rsid w:val="352D2ACE"/>
    <w:rsid w:val="3560E5C1"/>
    <w:rsid w:val="357644E0"/>
    <w:rsid w:val="35A47152"/>
    <w:rsid w:val="3607161E"/>
    <w:rsid w:val="360A87C1"/>
    <w:rsid w:val="361957AC"/>
    <w:rsid w:val="3628DA22"/>
    <w:rsid w:val="3642F192"/>
    <w:rsid w:val="36620D41"/>
    <w:rsid w:val="3692AF37"/>
    <w:rsid w:val="3717A4E7"/>
    <w:rsid w:val="37450E76"/>
    <w:rsid w:val="3808E1B4"/>
    <w:rsid w:val="3829478D"/>
    <w:rsid w:val="38306ACA"/>
    <w:rsid w:val="384B9134"/>
    <w:rsid w:val="38518CBE"/>
    <w:rsid w:val="3891B144"/>
    <w:rsid w:val="38A3CD0D"/>
    <w:rsid w:val="39506F27"/>
    <w:rsid w:val="39A73740"/>
    <w:rsid w:val="39C42A00"/>
    <w:rsid w:val="39CACED2"/>
    <w:rsid w:val="3A42F9C8"/>
    <w:rsid w:val="3A6F5AA9"/>
    <w:rsid w:val="3AC33258"/>
    <w:rsid w:val="3AF21B0C"/>
    <w:rsid w:val="3B21F3DE"/>
    <w:rsid w:val="3B7780F6"/>
    <w:rsid w:val="3BC59360"/>
    <w:rsid w:val="3BDAA481"/>
    <w:rsid w:val="3BE80A5A"/>
    <w:rsid w:val="3C14A1E9"/>
    <w:rsid w:val="3C2250EB"/>
    <w:rsid w:val="3C2C4E7D"/>
    <w:rsid w:val="3C553822"/>
    <w:rsid w:val="3C668A9D"/>
    <w:rsid w:val="3C872DD2"/>
    <w:rsid w:val="3C9EDA66"/>
    <w:rsid w:val="3CC8FD93"/>
    <w:rsid w:val="3CD7501E"/>
    <w:rsid w:val="3CF95419"/>
    <w:rsid w:val="3D2C3888"/>
    <w:rsid w:val="3D8F0B04"/>
    <w:rsid w:val="3DBC351F"/>
    <w:rsid w:val="3E0062C0"/>
    <w:rsid w:val="3E744263"/>
    <w:rsid w:val="3E7E9766"/>
    <w:rsid w:val="3EA75CD5"/>
    <w:rsid w:val="3EEC9CD4"/>
    <w:rsid w:val="3FB8C03F"/>
    <w:rsid w:val="3FCB1BD5"/>
    <w:rsid w:val="408A2EDE"/>
    <w:rsid w:val="4118AEED"/>
    <w:rsid w:val="4138CCD0"/>
    <w:rsid w:val="413DC4FE"/>
    <w:rsid w:val="4172E1DC"/>
    <w:rsid w:val="41C83D48"/>
    <w:rsid w:val="4238938A"/>
    <w:rsid w:val="42D86794"/>
    <w:rsid w:val="438AB237"/>
    <w:rsid w:val="43947236"/>
    <w:rsid w:val="439F2D05"/>
    <w:rsid w:val="4404A03F"/>
    <w:rsid w:val="44129C44"/>
    <w:rsid w:val="441414AE"/>
    <w:rsid w:val="44573924"/>
    <w:rsid w:val="4466ED70"/>
    <w:rsid w:val="44B92DBF"/>
    <w:rsid w:val="44D95A80"/>
    <w:rsid w:val="456A8979"/>
    <w:rsid w:val="456B13E5"/>
    <w:rsid w:val="45F0EB82"/>
    <w:rsid w:val="4643142D"/>
    <w:rsid w:val="46591D50"/>
    <w:rsid w:val="46938477"/>
    <w:rsid w:val="46A8888C"/>
    <w:rsid w:val="46F07F6B"/>
    <w:rsid w:val="473B0E1E"/>
    <w:rsid w:val="476D0A20"/>
    <w:rsid w:val="47AAE93A"/>
    <w:rsid w:val="47D7F422"/>
    <w:rsid w:val="48114BF1"/>
    <w:rsid w:val="48293852"/>
    <w:rsid w:val="483D35B0"/>
    <w:rsid w:val="48961A8D"/>
    <w:rsid w:val="4909A26B"/>
    <w:rsid w:val="49157C7A"/>
    <w:rsid w:val="491B74BA"/>
    <w:rsid w:val="49294886"/>
    <w:rsid w:val="4960CC5D"/>
    <w:rsid w:val="496256DB"/>
    <w:rsid w:val="496A4366"/>
    <w:rsid w:val="4A9A54A5"/>
    <w:rsid w:val="4ADB5A1D"/>
    <w:rsid w:val="4AF7B31B"/>
    <w:rsid w:val="4B0ECA9B"/>
    <w:rsid w:val="4B185650"/>
    <w:rsid w:val="4BA634AA"/>
    <w:rsid w:val="4C37AA6C"/>
    <w:rsid w:val="4CEED5A9"/>
    <w:rsid w:val="4D08C4E0"/>
    <w:rsid w:val="4D45C3B1"/>
    <w:rsid w:val="4DA19DE6"/>
    <w:rsid w:val="4DBB29C5"/>
    <w:rsid w:val="4DCE686D"/>
    <w:rsid w:val="4DF93048"/>
    <w:rsid w:val="4E2D75D1"/>
    <w:rsid w:val="4E41262C"/>
    <w:rsid w:val="4E4A3596"/>
    <w:rsid w:val="4E517618"/>
    <w:rsid w:val="4E621D50"/>
    <w:rsid w:val="4ED6BB37"/>
    <w:rsid w:val="4EF371F4"/>
    <w:rsid w:val="4EFDD42D"/>
    <w:rsid w:val="4F43FE78"/>
    <w:rsid w:val="4F4A77A0"/>
    <w:rsid w:val="4F7C6FC4"/>
    <w:rsid w:val="4F8FD299"/>
    <w:rsid w:val="4FBA693B"/>
    <w:rsid w:val="4FDD4F23"/>
    <w:rsid w:val="500A8CAC"/>
    <w:rsid w:val="5027FB87"/>
    <w:rsid w:val="504EEC23"/>
    <w:rsid w:val="507497DB"/>
    <w:rsid w:val="50828F72"/>
    <w:rsid w:val="50B9A48E"/>
    <w:rsid w:val="50BB10E7"/>
    <w:rsid w:val="50D20E35"/>
    <w:rsid w:val="50DF3065"/>
    <w:rsid w:val="51015FDF"/>
    <w:rsid w:val="51075C71"/>
    <w:rsid w:val="513DDB88"/>
    <w:rsid w:val="514E8BF3"/>
    <w:rsid w:val="51618ABE"/>
    <w:rsid w:val="517BE110"/>
    <w:rsid w:val="518E52C8"/>
    <w:rsid w:val="51974D45"/>
    <w:rsid w:val="5214B9EC"/>
    <w:rsid w:val="52417791"/>
    <w:rsid w:val="52508854"/>
    <w:rsid w:val="52DCA046"/>
    <w:rsid w:val="536E60A7"/>
    <w:rsid w:val="53950535"/>
    <w:rsid w:val="53BA47D8"/>
    <w:rsid w:val="541E10FC"/>
    <w:rsid w:val="542898D0"/>
    <w:rsid w:val="546831EF"/>
    <w:rsid w:val="546E171E"/>
    <w:rsid w:val="54A63872"/>
    <w:rsid w:val="55C525D8"/>
    <w:rsid w:val="55D4E6CB"/>
    <w:rsid w:val="56074247"/>
    <w:rsid w:val="560773F3"/>
    <w:rsid w:val="562D412C"/>
    <w:rsid w:val="56E79397"/>
    <w:rsid w:val="57284E9A"/>
    <w:rsid w:val="572BF30E"/>
    <w:rsid w:val="5741F342"/>
    <w:rsid w:val="57636D84"/>
    <w:rsid w:val="5788A38D"/>
    <w:rsid w:val="581F117D"/>
    <w:rsid w:val="5917FE74"/>
    <w:rsid w:val="595BC673"/>
    <w:rsid w:val="5960E6DA"/>
    <w:rsid w:val="5982DDD9"/>
    <w:rsid w:val="59C372ED"/>
    <w:rsid w:val="59C8F587"/>
    <w:rsid w:val="59E62604"/>
    <w:rsid w:val="59E6BD7C"/>
    <w:rsid w:val="5A9E0EA8"/>
    <w:rsid w:val="5AC4A505"/>
    <w:rsid w:val="5AD8D534"/>
    <w:rsid w:val="5AE35C0D"/>
    <w:rsid w:val="5AF593FE"/>
    <w:rsid w:val="5B26593F"/>
    <w:rsid w:val="5B53CB18"/>
    <w:rsid w:val="5B71D2DA"/>
    <w:rsid w:val="5BA0FB6B"/>
    <w:rsid w:val="5BDDE596"/>
    <w:rsid w:val="5C044F53"/>
    <w:rsid w:val="5C393960"/>
    <w:rsid w:val="5C58ED82"/>
    <w:rsid w:val="5C743FF3"/>
    <w:rsid w:val="5C9BB962"/>
    <w:rsid w:val="5CE37BF1"/>
    <w:rsid w:val="5CEF8D48"/>
    <w:rsid w:val="5CFBCDCC"/>
    <w:rsid w:val="5D00D52B"/>
    <w:rsid w:val="5D164007"/>
    <w:rsid w:val="5D354E80"/>
    <w:rsid w:val="5DB7B37F"/>
    <w:rsid w:val="5E176662"/>
    <w:rsid w:val="5E24AFC2"/>
    <w:rsid w:val="5E55DC24"/>
    <w:rsid w:val="5E658643"/>
    <w:rsid w:val="5E8B6229"/>
    <w:rsid w:val="5F066E90"/>
    <w:rsid w:val="5FC7660E"/>
    <w:rsid w:val="5FF3B1CF"/>
    <w:rsid w:val="602AF299"/>
    <w:rsid w:val="60421CCF"/>
    <w:rsid w:val="6052C02E"/>
    <w:rsid w:val="605E4421"/>
    <w:rsid w:val="605E8303"/>
    <w:rsid w:val="60868857"/>
    <w:rsid w:val="60A4045E"/>
    <w:rsid w:val="60B6B8C4"/>
    <w:rsid w:val="60C94826"/>
    <w:rsid w:val="60EEEF9A"/>
    <w:rsid w:val="60F22E6C"/>
    <w:rsid w:val="611EEF80"/>
    <w:rsid w:val="61425ED9"/>
    <w:rsid w:val="6161BB60"/>
    <w:rsid w:val="618C762F"/>
    <w:rsid w:val="61DAED40"/>
    <w:rsid w:val="61F7E973"/>
    <w:rsid w:val="624B7FF0"/>
    <w:rsid w:val="625961C3"/>
    <w:rsid w:val="6286A9E4"/>
    <w:rsid w:val="62BA7502"/>
    <w:rsid w:val="62D513BF"/>
    <w:rsid w:val="62EE7AFE"/>
    <w:rsid w:val="631DFC25"/>
    <w:rsid w:val="634B911F"/>
    <w:rsid w:val="641CB7A4"/>
    <w:rsid w:val="641E765D"/>
    <w:rsid w:val="64344C94"/>
    <w:rsid w:val="64587B74"/>
    <w:rsid w:val="6485C395"/>
    <w:rsid w:val="64884615"/>
    <w:rsid w:val="648FA92F"/>
    <w:rsid w:val="64ABD0AB"/>
    <w:rsid w:val="64F9FD1D"/>
    <w:rsid w:val="65145F02"/>
    <w:rsid w:val="65280251"/>
    <w:rsid w:val="6548272B"/>
    <w:rsid w:val="6582D4D4"/>
    <w:rsid w:val="65934538"/>
    <w:rsid w:val="65E9403A"/>
    <w:rsid w:val="66131BA6"/>
    <w:rsid w:val="6634F9B2"/>
    <w:rsid w:val="665D9C0B"/>
    <w:rsid w:val="66A5B115"/>
    <w:rsid w:val="66E6883D"/>
    <w:rsid w:val="66F32D19"/>
    <w:rsid w:val="670D904B"/>
    <w:rsid w:val="67163B3A"/>
    <w:rsid w:val="6743E802"/>
    <w:rsid w:val="674830EA"/>
    <w:rsid w:val="674DE7CE"/>
    <w:rsid w:val="674FC5DA"/>
    <w:rsid w:val="67A073B7"/>
    <w:rsid w:val="6832A591"/>
    <w:rsid w:val="686A8E0F"/>
    <w:rsid w:val="686D8684"/>
    <w:rsid w:val="686F9B6D"/>
    <w:rsid w:val="68DB7C4D"/>
    <w:rsid w:val="69283AFD"/>
    <w:rsid w:val="6936419A"/>
    <w:rsid w:val="69438A90"/>
    <w:rsid w:val="69E8ABDF"/>
    <w:rsid w:val="69EEF362"/>
    <w:rsid w:val="6A04C1C0"/>
    <w:rsid w:val="6A469EB7"/>
    <w:rsid w:val="6A5F931E"/>
    <w:rsid w:val="6A63754B"/>
    <w:rsid w:val="6A7100C6"/>
    <w:rsid w:val="6A82F8DA"/>
    <w:rsid w:val="6AC277C7"/>
    <w:rsid w:val="6ADF8E2C"/>
    <w:rsid w:val="6C2DBEFB"/>
    <w:rsid w:val="6C2EBB1A"/>
    <w:rsid w:val="6C55E8EF"/>
    <w:rsid w:val="6C6F82FF"/>
    <w:rsid w:val="6CEC06E4"/>
    <w:rsid w:val="6D055A9C"/>
    <w:rsid w:val="6D8D3678"/>
    <w:rsid w:val="6DAB7923"/>
    <w:rsid w:val="6E6EF44B"/>
    <w:rsid w:val="6EA09E16"/>
    <w:rsid w:val="6EA6BF07"/>
    <w:rsid w:val="6F08BC3A"/>
    <w:rsid w:val="6F0906D9"/>
    <w:rsid w:val="6F8BEB82"/>
    <w:rsid w:val="6FB0FC79"/>
    <w:rsid w:val="704BCB1F"/>
    <w:rsid w:val="706270FC"/>
    <w:rsid w:val="70826807"/>
    <w:rsid w:val="7098A401"/>
    <w:rsid w:val="70DD72B7"/>
    <w:rsid w:val="70EC1DD8"/>
    <w:rsid w:val="7190F980"/>
    <w:rsid w:val="71AA07D5"/>
    <w:rsid w:val="71B9179D"/>
    <w:rsid w:val="720947E0"/>
    <w:rsid w:val="721639A5"/>
    <w:rsid w:val="723502E5"/>
    <w:rsid w:val="72809926"/>
    <w:rsid w:val="731E04B8"/>
    <w:rsid w:val="739800B7"/>
    <w:rsid w:val="743CB227"/>
    <w:rsid w:val="758579EF"/>
    <w:rsid w:val="75D4C5E1"/>
    <w:rsid w:val="75F02659"/>
    <w:rsid w:val="7641904E"/>
    <w:rsid w:val="76562429"/>
    <w:rsid w:val="76711F46"/>
    <w:rsid w:val="768BAFA9"/>
    <w:rsid w:val="76A49340"/>
    <w:rsid w:val="76D99DE6"/>
    <w:rsid w:val="76F6B6EC"/>
    <w:rsid w:val="76F6C252"/>
    <w:rsid w:val="770108CA"/>
    <w:rsid w:val="7740FE72"/>
    <w:rsid w:val="77990138"/>
    <w:rsid w:val="78109160"/>
    <w:rsid w:val="781D5F70"/>
    <w:rsid w:val="78C9C2FC"/>
    <w:rsid w:val="78F26A60"/>
    <w:rsid w:val="795AEBE5"/>
    <w:rsid w:val="79C7DAF2"/>
    <w:rsid w:val="7A3A8163"/>
    <w:rsid w:val="7A3D0E5F"/>
    <w:rsid w:val="7A4943D2"/>
    <w:rsid w:val="7A66356D"/>
    <w:rsid w:val="7A97F84C"/>
    <w:rsid w:val="7AB07E99"/>
    <w:rsid w:val="7AC16C6D"/>
    <w:rsid w:val="7AD0D3D0"/>
    <w:rsid w:val="7B2175F0"/>
    <w:rsid w:val="7BD651C4"/>
    <w:rsid w:val="7BF25E8E"/>
    <w:rsid w:val="7C30A3F3"/>
    <w:rsid w:val="7C54544E"/>
    <w:rsid w:val="7CABE075"/>
    <w:rsid w:val="7CC3B7E4"/>
    <w:rsid w:val="7D1AA6E7"/>
    <w:rsid w:val="7D1F61AC"/>
    <w:rsid w:val="7D93B302"/>
    <w:rsid w:val="7DB00D25"/>
    <w:rsid w:val="7E1A2217"/>
    <w:rsid w:val="7E23167E"/>
    <w:rsid w:val="7E85C856"/>
    <w:rsid w:val="7EE08C7E"/>
    <w:rsid w:val="7EE79817"/>
    <w:rsid w:val="7F140B2D"/>
    <w:rsid w:val="7F658353"/>
    <w:rsid w:val="7F6FF25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469C9D"/>
  <w14:defaultImageDpi w14:val="300"/>
  <w15:docId w15:val="{1EE65C94-24BA-4172-9174-D3876AB5B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rFonts w:ascii="Verdana" w:hAnsi="Verdana"/>
      <w:lang w:val="nb-NO" w:eastAsia="nb-NO"/>
    </w:rPr>
  </w:style>
  <w:style w:type="paragraph" w:styleId="Heading1">
    <w:name w:val="heading 1"/>
    <w:basedOn w:val="Normal"/>
    <w:next w:val="BodyText"/>
    <w:link w:val="Heading1Char"/>
    <w:uiPriority w:val="9"/>
    <w:qFormat/>
    <w:rsid w:val="00FA69EA"/>
    <w:pPr>
      <w:keepNext/>
      <w:numPr>
        <w:numId w:val="11"/>
      </w:numPr>
      <w:spacing w:before="360" w:after="240"/>
      <w:outlineLvl w:val="0"/>
    </w:pPr>
    <w:rPr>
      <w:rFonts w:ascii="Arial" w:hAnsi="Arial" w:cs="Arial"/>
      <w:b/>
      <w:bCs/>
      <w:kern w:val="32"/>
      <w:sz w:val="32"/>
      <w:szCs w:val="32"/>
    </w:rPr>
  </w:style>
  <w:style w:type="paragraph" w:styleId="Heading2">
    <w:name w:val="heading 2"/>
    <w:basedOn w:val="Normal"/>
    <w:next w:val="BodyText"/>
    <w:qFormat/>
    <w:rsid w:val="00FA69EA"/>
    <w:pPr>
      <w:keepNext/>
      <w:numPr>
        <w:ilvl w:val="1"/>
        <w:numId w:val="11"/>
      </w:numPr>
      <w:spacing w:before="240" w:after="60"/>
      <w:outlineLvl w:val="1"/>
    </w:pPr>
    <w:rPr>
      <w:rFonts w:ascii="Arial" w:hAnsi="Arial" w:cs="Arial"/>
      <w:b/>
      <w:bCs/>
      <w:i/>
      <w:iCs/>
      <w:sz w:val="28"/>
      <w:szCs w:val="28"/>
    </w:rPr>
  </w:style>
  <w:style w:type="paragraph" w:styleId="Heading3">
    <w:name w:val="heading 3"/>
    <w:basedOn w:val="Normal"/>
    <w:next w:val="BodyText"/>
    <w:qFormat/>
    <w:rsid w:val="00FA69EA"/>
    <w:pPr>
      <w:keepNext/>
      <w:numPr>
        <w:ilvl w:val="2"/>
        <w:numId w:val="11"/>
      </w:numPr>
      <w:spacing w:before="240" w:after="60"/>
      <w:outlineLvl w:val="2"/>
    </w:pPr>
    <w:rPr>
      <w:rFonts w:ascii="Arial" w:hAnsi="Arial" w:cs="Arial"/>
      <w:b/>
      <w:bCs/>
      <w:sz w:val="26"/>
      <w:szCs w:val="26"/>
    </w:rPr>
  </w:style>
  <w:style w:type="paragraph" w:styleId="Heading4">
    <w:name w:val="heading 4"/>
    <w:basedOn w:val="Normal"/>
    <w:next w:val="Normal"/>
    <w:qFormat/>
    <w:rsid w:val="00FA69EA"/>
    <w:pPr>
      <w:keepNext/>
      <w:numPr>
        <w:ilvl w:val="3"/>
        <w:numId w:val="11"/>
      </w:numPr>
      <w:spacing w:before="240" w:after="60"/>
      <w:outlineLvl w:val="3"/>
    </w:pPr>
    <w:rPr>
      <w:rFonts w:ascii="Times New Roman" w:hAnsi="Times New Roman"/>
      <w:b/>
      <w:bCs/>
      <w:sz w:val="28"/>
      <w:szCs w:val="28"/>
    </w:rPr>
  </w:style>
  <w:style w:type="paragraph" w:styleId="Heading5">
    <w:name w:val="heading 5"/>
    <w:basedOn w:val="Normal"/>
    <w:next w:val="Normal"/>
    <w:qFormat/>
    <w:rsid w:val="00FA69EA"/>
    <w:pPr>
      <w:numPr>
        <w:ilvl w:val="4"/>
        <w:numId w:val="11"/>
      </w:numPr>
      <w:spacing w:before="240" w:after="60"/>
      <w:outlineLvl w:val="4"/>
    </w:pPr>
    <w:rPr>
      <w:b/>
      <w:bCs/>
      <w:i/>
      <w:iCs/>
      <w:sz w:val="26"/>
      <w:szCs w:val="26"/>
    </w:rPr>
  </w:style>
  <w:style w:type="paragraph" w:styleId="Heading6">
    <w:name w:val="heading 6"/>
    <w:basedOn w:val="Normal"/>
    <w:next w:val="Normal"/>
    <w:qFormat/>
    <w:rsid w:val="00FA69EA"/>
    <w:pPr>
      <w:numPr>
        <w:ilvl w:val="5"/>
        <w:numId w:val="11"/>
      </w:numPr>
      <w:spacing w:before="240" w:after="60"/>
      <w:outlineLvl w:val="5"/>
    </w:pPr>
    <w:rPr>
      <w:rFonts w:ascii="Times New Roman" w:hAnsi="Times New Roman"/>
      <w:b/>
      <w:bCs/>
      <w:sz w:val="22"/>
      <w:szCs w:val="22"/>
    </w:rPr>
  </w:style>
  <w:style w:type="paragraph" w:styleId="Heading7">
    <w:name w:val="heading 7"/>
    <w:basedOn w:val="Normal"/>
    <w:next w:val="Normal"/>
    <w:qFormat/>
    <w:rsid w:val="00FA69EA"/>
    <w:pPr>
      <w:numPr>
        <w:ilvl w:val="6"/>
        <w:numId w:val="11"/>
      </w:numPr>
      <w:spacing w:before="240" w:after="60"/>
      <w:outlineLvl w:val="6"/>
    </w:pPr>
    <w:rPr>
      <w:rFonts w:ascii="Times New Roman" w:hAnsi="Times New Roman"/>
      <w:sz w:val="24"/>
      <w:szCs w:val="24"/>
    </w:rPr>
  </w:style>
  <w:style w:type="paragraph" w:styleId="Heading8">
    <w:name w:val="heading 8"/>
    <w:basedOn w:val="Normal"/>
    <w:next w:val="Normal"/>
    <w:qFormat/>
    <w:rsid w:val="00FA69EA"/>
    <w:pPr>
      <w:numPr>
        <w:ilvl w:val="7"/>
        <w:numId w:val="11"/>
      </w:numPr>
      <w:spacing w:before="240" w:after="60"/>
      <w:outlineLvl w:val="7"/>
    </w:pPr>
    <w:rPr>
      <w:rFonts w:ascii="Times New Roman" w:hAnsi="Times New Roman"/>
      <w:i/>
      <w:iCs/>
      <w:sz w:val="24"/>
      <w:szCs w:val="24"/>
    </w:rPr>
  </w:style>
  <w:style w:type="paragraph" w:styleId="Heading9">
    <w:name w:val="heading 9"/>
    <w:basedOn w:val="Normal"/>
    <w:next w:val="Normal"/>
    <w:qFormat/>
    <w:rsid w:val="00FA69EA"/>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ellovsk">
    <w:name w:val="Tabellovsk"/>
    <w:basedOn w:val="Normal"/>
    <w:pPr>
      <w:tabs>
        <w:tab w:val="left" w:pos="6379"/>
      </w:tabs>
    </w:pPr>
    <w:rPr>
      <w:smallCaps/>
    </w:rPr>
  </w:style>
  <w:style w:type="paragraph" w:styleId="Header">
    <w:name w:val="header"/>
    <w:basedOn w:val="Normal"/>
    <w:next w:val="Normal"/>
    <w:pPr>
      <w:tabs>
        <w:tab w:val="center" w:pos="4536"/>
        <w:tab w:val="right" w:pos="9072"/>
      </w:tabs>
    </w:pPr>
    <w:rPr>
      <w:smallCaps/>
      <w:sz w:val="40"/>
    </w:rPr>
  </w:style>
  <w:style w:type="paragraph" w:styleId="Footer">
    <w:name w:val="footer"/>
    <w:basedOn w:val="Normal"/>
    <w:pPr>
      <w:tabs>
        <w:tab w:val="center" w:pos="4536"/>
        <w:tab w:val="right" w:pos="9072"/>
      </w:tabs>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PageNumber">
    <w:name w:val="page number"/>
    <w:basedOn w:val="DefaultParagraphFont"/>
    <w:rsid w:val="001D6F9B"/>
  </w:style>
  <w:style w:type="paragraph" w:styleId="Title">
    <w:name w:val="Title"/>
    <w:basedOn w:val="Normal"/>
    <w:qFormat/>
    <w:rsid w:val="00FA69EA"/>
    <w:pPr>
      <w:spacing w:before="240" w:after="60"/>
      <w:jc w:val="center"/>
    </w:pPr>
    <w:rPr>
      <w:rFonts w:ascii="Arial" w:hAnsi="Arial" w:cs="Arial"/>
      <w:b/>
      <w:bCs/>
      <w:kern w:val="28"/>
      <w:sz w:val="32"/>
      <w:szCs w:val="32"/>
    </w:rPr>
  </w:style>
  <w:style w:type="paragraph" w:styleId="TOC1">
    <w:name w:val="toc 1"/>
    <w:basedOn w:val="Normal"/>
    <w:next w:val="Normal"/>
    <w:autoRedefine/>
    <w:uiPriority w:val="39"/>
    <w:rsid w:val="00FA69EA"/>
  </w:style>
  <w:style w:type="paragraph" w:styleId="TOC3">
    <w:name w:val="toc 3"/>
    <w:basedOn w:val="Normal"/>
    <w:next w:val="Normal"/>
    <w:autoRedefine/>
    <w:uiPriority w:val="39"/>
    <w:rsid w:val="00FA69EA"/>
    <w:pPr>
      <w:ind w:left="400"/>
    </w:pPr>
  </w:style>
  <w:style w:type="paragraph" w:styleId="BodyText">
    <w:name w:val="Body Text"/>
    <w:basedOn w:val="Normal"/>
    <w:link w:val="BodyTextChar"/>
    <w:rsid w:val="00FA69EA"/>
    <w:pPr>
      <w:spacing w:after="120"/>
    </w:pPr>
  </w:style>
  <w:style w:type="paragraph" w:customStyle="1" w:styleId="Comment">
    <w:name w:val="Comment"/>
    <w:basedOn w:val="BodyText"/>
    <w:rsid w:val="00703F69"/>
    <w:rPr>
      <w:i/>
      <w:color w:val="339966"/>
    </w:rPr>
  </w:style>
  <w:style w:type="paragraph" w:customStyle="1" w:styleId="Definition">
    <w:name w:val="Definition"/>
    <w:basedOn w:val="Normal"/>
    <w:rsid w:val="000551FF"/>
    <w:pPr>
      <w:ind w:left="2268" w:hanging="2268"/>
    </w:pPr>
  </w:style>
  <w:style w:type="paragraph" w:customStyle="1" w:styleId="References">
    <w:name w:val="References"/>
    <w:basedOn w:val="BodyText"/>
    <w:rsid w:val="00753D26"/>
    <w:pPr>
      <w:numPr>
        <w:numId w:val="12"/>
      </w:numPr>
    </w:pPr>
  </w:style>
  <w:style w:type="paragraph" w:styleId="BalloonText">
    <w:name w:val="Balloon Text"/>
    <w:basedOn w:val="Normal"/>
    <w:link w:val="BalloonTextChar"/>
    <w:rsid w:val="0068569A"/>
    <w:rPr>
      <w:rFonts w:ascii="Lucida Grande" w:hAnsi="Lucida Grande"/>
      <w:sz w:val="18"/>
      <w:szCs w:val="18"/>
    </w:rPr>
  </w:style>
  <w:style w:type="character" w:customStyle="1" w:styleId="BalloonTextChar">
    <w:name w:val="Balloon Text Char"/>
    <w:basedOn w:val="DefaultParagraphFont"/>
    <w:link w:val="BalloonText"/>
    <w:rsid w:val="0068569A"/>
    <w:rPr>
      <w:rFonts w:ascii="Lucida Grande" w:hAnsi="Lucida Grande"/>
      <w:sz w:val="18"/>
      <w:szCs w:val="18"/>
      <w:lang w:val="nb-NO" w:eastAsia="nb-NO"/>
    </w:rPr>
  </w:style>
  <w:style w:type="character" w:customStyle="1" w:styleId="BodyTextChar">
    <w:name w:val="Body Text Char"/>
    <w:basedOn w:val="DefaultParagraphFont"/>
    <w:link w:val="BodyText"/>
    <w:rsid w:val="0068569A"/>
    <w:rPr>
      <w:rFonts w:ascii="Verdana" w:hAnsi="Verdana"/>
      <w:lang w:val="nb-NO" w:eastAsia="nb-NO"/>
    </w:rPr>
  </w:style>
  <w:style w:type="table" w:styleId="TableGrid">
    <w:name w:val="Table Grid"/>
    <w:basedOn w:val="TableNormal"/>
    <w:uiPriority w:val="39"/>
    <w:rsid w:val="0055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Tekst">
    <w:name w:val="TabellTekst"/>
    <w:basedOn w:val="Normal"/>
    <w:qFormat/>
    <w:rsid w:val="00552AAF"/>
  </w:style>
  <w:style w:type="paragraph" w:customStyle="1" w:styleId="TabellTittel">
    <w:name w:val="TabellTittel"/>
    <w:basedOn w:val="TabellTekst"/>
    <w:qFormat/>
    <w:rsid w:val="00552AAF"/>
    <w:rPr>
      <w:b/>
    </w:rPr>
  </w:style>
  <w:style w:type="paragraph" w:styleId="ListBullet2">
    <w:name w:val="List Bullet 2"/>
    <w:basedOn w:val="Normal"/>
    <w:rsid w:val="005C3B91"/>
    <w:pPr>
      <w:numPr>
        <w:numId w:val="2"/>
      </w:numPr>
      <w:contextualSpacing/>
    </w:pPr>
  </w:style>
  <w:style w:type="paragraph" w:styleId="TOC2">
    <w:name w:val="toc 2"/>
    <w:basedOn w:val="Normal"/>
    <w:next w:val="Normal"/>
    <w:autoRedefine/>
    <w:uiPriority w:val="39"/>
    <w:unhideWhenUsed/>
    <w:rsid w:val="00882395"/>
    <w:pPr>
      <w:spacing w:after="100"/>
      <w:ind w:left="200"/>
    </w:pPr>
  </w:style>
  <w:style w:type="character" w:styleId="Emphasis">
    <w:name w:val="Emphasis"/>
    <w:basedOn w:val="DefaultParagraphFont"/>
    <w:qFormat/>
    <w:rsid w:val="00E039B9"/>
    <w:rPr>
      <w:i/>
      <w:iCs/>
    </w:rPr>
  </w:style>
  <w:style w:type="character" w:styleId="SubtleReference">
    <w:name w:val="Subtle Reference"/>
    <w:basedOn w:val="DefaultParagraphFont"/>
    <w:uiPriority w:val="31"/>
    <w:qFormat/>
    <w:rsid w:val="00E039B9"/>
    <w:rPr>
      <w:smallCaps/>
      <w:color w:val="5A5A5A" w:themeColor="text1" w:themeTint="A5"/>
    </w:rPr>
  </w:style>
  <w:style w:type="paragraph" w:styleId="NormalWeb">
    <w:name w:val="Normal (Web)"/>
    <w:basedOn w:val="Normal"/>
    <w:uiPriority w:val="99"/>
    <w:rsid w:val="00F07C62"/>
    <w:pPr>
      <w:spacing w:before="100" w:beforeAutospacing="1" w:after="100" w:afterAutospacing="1"/>
    </w:pPr>
    <w:rPr>
      <w:rFonts w:ascii="Times New Roman" w:hAnsi="Times New Roman"/>
      <w:sz w:val="24"/>
      <w:szCs w:val="24"/>
    </w:rPr>
  </w:style>
  <w:style w:type="paragraph" w:styleId="ListParagraph">
    <w:name w:val="List Paragraph"/>
    <w:basedOn w:val="Normal"/>
    <w:uiPriority w:val="34"/>
    <w:qFormat/>
    <w:rsid w:val="008846A8"/>
    <w:pPr>
      <w:spacing w:before="120"/>
      <w:ind w:left="720"/>
      <w:contextualSpacing/>
    </w:pPr>
    <w:rPr>
      <w:rFonts w:ascii="Times New Roman" w:hAnsi="Times New Roman"/>
      <w:sz w:val="24"/>
      <w:szCs w:val="24"/>
    </w:rPr>
  </w:style>
  <w:style w:type="character" w:styleId="CommentReference">
    <w:name w:val="annotation reference"/>
    <w:basedOn w:val="DefaultParagraphFont"/>
    <w:semiHidden/>
    <w:unhideWhenUsed/>
    <w:rsid w:val="0016247E"/>
    <w:rPr>
      <w:sz w:val="16"/>
      <w:szCs w:val="16"/>
    </w:rPr>
  </w:style>
  <w:style w:type="paragraph" w:styleId="CommentText">
    <w:name w:val="annotation text"/>
    <w:basedOn w:val="Normal"/>
    <w:link w:val="CommentTextChar"/>
    <w:unhideWhenUsed/>
    <w:rsid w:val="0016247E"/>
  </w:style>
  <w:style w:type="character" w:customStyle="1" w:styleId="CommentTextChar">
    <w:name w:val="Comment Text Char"/>
    <w:basedOn w:val="DefaultParagraphFont"/>
    <w:link w:val="CommentText"/>
    <w:rsid w:val="0016247E"/>
    <w:rPr>
      <w:rFonts w:ascii="Verdana" w:hAnsi="Verdana"/>
      <w:lang w:val="nb-NO" w:eastAsia="nb-NO"/>
    </w:rPr>
  </w:style>
  <w:style w:type="paragraph" w:styleId="CommentSubject">
    <w:name w:val="annotation subject"/>
    <w:basedOn w:val="CommentText"/>
    <w:next w:val="CommentText"/>
    <w:link w:val="CommentSubjectChar"/>
    <w:semiHidden/>
    <w:unhideWhenUsed/>
    <w:rsid w:val="0016247E"/>
    <w:rPr>
      <w:b/>
      <w:bCs/>
    </w:rPr>
  </w:style>
  <w:style w:type="character" w:customStyle="1" w:styleId="CommentSubjectChar">
    <w:name w:val="Comment Subject Char"/>
    <w:basedOn w:val="CommentTextChar"/>
    <w:link w:val="CommentSubject"/>
    <w:semiHidden/>
    <w:rsid w:val="0016247E"/>
    <w:rPr>
      <w:rFonts w:ascii="Verdana" w:hAnsi="Verdana"/>
      <w:b/>
      <w:bCs/>
      <w:lang w:val="nb-NO" w:eastAsia="nb-NO"/>
    </w:rPr>
  </w:style>
  <w:style w:type="paragraph" w:styleId="List2">
    <w:name w:val="List 2"/>
    <w:basedOn w:val="Normal"/>
    <w:unhideWhenUsed/>
    <w:rsid w:val="00092B34"/>
    <w:pPr>
      <w:ind w:left="566" w:hanging="283"/>
      <w:contextualSpacing/>
    </w:pPr>
  </w:style>
  <w:style w:type="paragraph" w:customStyle="1" w:styleId="pf0">
    <w:name w:val="pf0"/>
    <w:basedOn w:val="Normal"/>
    <w:rsid w:val="00F75656"/>
    <w:pPr>
      <w:spacing w:before="100" w:beforeAutospacing="1" w:after="100" w:afterAutospacing="1"/>
    </w:pPr>
    <w:rPr>
      <w:rFonts w:ascii="Times New Roman" w:hAnsi="Times New Roman"/>
      <w:sz w:val="24"/>
      <w:szCs w:val="24"/>
      <w:lang w:val="en-GB" w:eastAsia="en-GB"/>
    </w:rPr>
  </w:style>
  <w:style w:type="character" w:customStyle="1" w:styleId="cf01">
    <w:name w:val="cf01"/>
    <w:basedOn w:val="DefaultParagraphFont"/>
    <w:rsid w:val="00F75656"/>
    <w:rPr>
      <w:rFonts w:ascii="Segoe UI" w:hAnsi="Segoe UI" w:cs="Segoe UI" w:hint="default"/>
      <w:i/>
      <w:iCs/>
      <w:color w:val="339966"/>
      <w:sz w:val="18"/>
      <w:szCs w:val="18"/>
    </w:rPr>
  </w:style>
  <w:style w:type="paragraph" w:customStyle="1" w:styleId="pf1">
    <w:name w:val="pf1"/>
    <w:basedOn w:val="Normal"/>
    <w:rsid w:val="00964460"/>
    <w:pPr>
      <w:spacing w:before="100" w:beforeAutospacing="1" w:after="100" w:afterAutospacing="1"/>
      <w:ind w:left="720"/>
    </w:pPr>
    <w:rPr>
      <w:rFonts w:ascii="Times New Roman" w:hAnsi="Times New Roman"/>
      <w:sz w:val="24"/>
      <w:szCs w:val="24"/>
      <w:lang w:val="en-GB" w:eastAsia="en-GB"/>
    </w:rPr>
  </w:style>
  <w:style w:type="character" w:styleId="UnresolvedMention">
    <w:name w:val="Unresolved Mention"/>
    <w:basedOn w:val="DefaultParagraphFont"/>
    <w:rsid w:val="00F66ACC"/>
    <w:rPr>
      <w:color w:val="605E5C"/>
      <w:shd w:val="clear" w:color="auto" w:fill="E1DFDD"/>
    </w:rPr>
  </w:style>
  <w:style w:type="character" w:customStyle="1" w:styleId="Heading1Char">
    <w:name w:val="Heading 1 Char"/>
    <w:basedOn w:val="DefaultParagraphFont"/>
    <w:link w:val="Heading1"/>
    <w:uiPriority w:val="9"/>
    <w:rsid w:val="007B480A"/>
    <w:rPr>
      <w:rFonts w:ascii="Arial" w:hAnsi="Arial" w:cs="Arial"/>
      <w:b/>
      <w:bCs/>
      <w:kern w:val="32"/>
      <w:sz w:val="32"/>
      <w:szCs w:val="32"/>
      <w:lang w:val="nb-NO" w:eastAsia="nb-NO"/>
    </w:rPr>
  </w:style>
  <w:style w:type="paragraph" w:styleId="Bibliography">
    <w:name w:val="Bibliography"/>
    <w:basedOn w:val="Normal"/>
    <w:next w:val="Normal"/>
    <w:uiPriority w:val="37"/>
    <w:unhideWhenUsed/>
    <w:rsid w:val="007B480A"/>
  </w:style>
  <w:style w:type="paragraph" w:styleId="HTMLPreformatted">
    <w:name w:val="HTML Preformatted"/>
    <w:basedOn w:val="Normal"/>
    <w:link w:val="HTMLPreformattedChar"/>
    <w:uiPriority w:val="99"/>
    <w:semiHidden/>
    <w:unhideWhenUsed/>
    <w:rsid w:val="00C151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semiHidden/>
    <w:rsid w:val="00C15183"/>
    <w:rPr>
      <w:rFonts w:ascii="Courier New" w:hAnsi="Courier New" w:cs="Courier New"/>
      <w:lang w:val="en-GB" w:eastAsia="en-GB"/>
    </w:rPr>
  </w:style>
  <w:style w:type="paragraph" w:customStyle="1" w:styleId="paragraph">
    <w:name w:val="paragraph"/>
    <w:basedOn w:val="Normal"/>
    <w:rsid w:val="003B2EC3"/>
    <w:pPr>
      <w:spacing w:before="100" w:beforeAutospacing="1" w:after="100" w:afterAutospacing="1"/>
    </w:pPr>
    <w:rPr>
      <w:rFonts w:ascii="Times New Roman" w:hAnsi="Times New Roman"/>
      <w:sz w:val="24"/>
      <w:szCs w:val="24"/>
      <w:lang w:val="nn-NO" w:eastAsia="nn-NO"/>
    </w:rPr>
  </w:style>
  <w:style w:type="character" w:customStyle="1" w:styleId="normaltextrun">
    <w:name w:val="normaltextrun"/>
    <w:basedOn w:val="DefaultParagraphFont"/>
    <w:rsid w:val="003B2EC3"/>
  </w:style>
  <w:style w:type="character" w:customStyle="1" w:styleId="eop">
    <w:name w:val="eop"/>
    <w:basedOn w:val="DefaultParagraphFont"/>
    <w:rsid w:val="003B2E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491383">
      <w:bodyDiv w:val="1"/>
      <w:marLeft w:val="0"/>
      <w:marRight w:val="0"/>
      <w:marTop w:val="0"/>
      <w:marBottom w:val="0"/>
      <w:divBdr>
        <w:top w:val="none" w:sz="0" w:space="0" w:color="auto"/>
        <w:left w:val="none" w:sz="0" w:space="0" w:color="auto"/>
        <w:bottom w:val="none" w:sz="0" w:space="0" w:color="auto"/>
        <w:right w:val="none" w:sz="0" w:space="0" w:color="auto"/>
      </w:divBdr>
    </w:div>
    <w:div w:id="894008830">
      <w:bodyDiv w:val="1"/>
      <w:marLeft w:val="0"/>
      <w:marRight w:val="0"/>
      <w:marTop w:val="0"/>
      <w:marBottom w:val="0"/>
      <w:divBdr>
        <w:top w:val="none" w:sz="0" w:space="0" w:color="auto"/>
        <w:left w:val="none" w:sz="0" w:space="0" w:color="auto"/>
        <w:bottom w:val="none" w:sz="0" w:space="0" w:color="auto"/>
        <w:right w:val="none" w:sz="0" w:space="0" w:color="auto"/>
      </w:divBdr>
    </w:div>
    <w:div w:id="1301690928">
      <w:bodyDiv w:val="1"/>
      <w:marLeft w:val="0"/>
      <w:marRight w:val="0"/>
      <w:marTop w:val="0"/>
      <w:marBottom w:val="0"/>
      <w:divBdr>
        <w:top w:val="none" w:sz="0" w:space="0" w:color="auto"/>
        <w:left w:val="none" w:sz="0" w:space="0" w:color="auto"/>
        <w:bottom w:val="none" w:sz="0" w:space="0" w:color="auto"/>
        <w:right w:val="none" w:sz="0" w:space="0" w:color="auto"/>
      </w:divBdr>
    </w:div>
    <w:div w:id="1577090425">
      <w:bodyDiv w:val="1"/>
      <w:marLeft w:val="0"/>
      <w:marRight w:val="0"/>
      <w:marTop w:val="0"/>
      <w:marBottom w:val="0"/>
      <w:divBdr>
        <w:top w:val="none" w:sz="0" w:space="0" w:color="auto"/>
        <w:left w:val="none" w:sz="0" w:space="0" w:color="auto"/>
        <w:bottom w:val="none" w:sz="0" w:space="0" w:color="auto"/>
        <w:right w:val="none" w:sz="0" w:space="0" w:color="auto"/>
      </w:divBdr>
    </w:div>
    <w:div w:id="1844467929">
      <w:bodyDiv w:val="1"/>
      <w:marLeft w:val="0"/>
      <w:marRight w:val="0"/>
      <w:marTop w:val="0"/>
      <w:marBottom w:val="0"/>
      <w:divBdr>
        <w:top w:val="none" w:sz="0" w:space="0" w:color="auto"/>
        <w:left w:val="none" w:sz="0" w:space="0" w:color="auto"/>
        <w:bottom w:val="none" w:sz="0" w:space="0" w:color="auto"/>
        <w:right w:val="none" w:sz="0" w:space="0" w:color="auto"/>
      </w:divBdr>
    </w:div>
    <w:div w:id="1939828149">
      <w:bodyDiv w:val="1"/>
      <w:marLeft w:val="0"/>
      <w:marRight w:val="0"/>
      <w:marTop w:val="0"/>
      <w:marBottom w:val="0"/>
      <w:divBdr>
        <w:top w:val="none" w:sz="0" w:space="0" w:color="auto"/>
        <w:left w:val="none" w:sz="0" w:space="0" w:color="auto"/>
        <w:bottom w:val="none" w:sz="0" w:space="0" w:color="auto"/>
        <w:right w:val="none" w:sz="0" w:space="0" w:color="auto"/>
      </w:divBdr>
    </w:div>
    <w:div w:id="2007703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yperlink" Target="https://lovdata.no/lov/2018-06-15-40/&#167;41"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nri\OneDrive%20-%20NTNU\Documents\Universitets%20fag\1st%20semester\IDATA%201004\Lego%20prosjektet\Lego%20prosjekt%20rap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Meg17</b:Tag>
    <b:SourceType>InternetSite</b:SourceType>
    <b:Guid>{D61499B0-3564-4B0F-BBF8-77349EDC2E15}</b:Guid>
    <b:Author>
      <b:Author>
        <b:NameList>
          <b:Person>
            <b:Last>Werft</b:Last>
            <b:First>Meghan</b:First>
          </b:Person>
        </b:NameList>
      </b:Author>
    </b:Author>
    <b:Title>Globalcitizen</b:Title>
    <b:InternetSiteTitle>LEGO Now Runs on 100% Clean Energy — Getting Rid of Plastic Is Next</b:InternetSiteTitle>
    <b:Year>2017</b:Year>
    <b:Month>05</b:Month>
    <b:Day>17</b:Day>
    <b:URL>https://www.globalcitizen.org/es/content/lego-now-runs-on-100-clean-energy-getting-rid-of-p/</b:URL>
    <b:RefOrder>1</b:RefOrder>
  </b:Source>
  <b:Source>
    <b:Tag>And19</b:Tag>
    <b:SourceType>InternetSite</b:SourceType>
    <b:Guid>{F6A7D260-AAED-4014-832B-183FE20E34D4}</b:Guid>
    <b:Author>
      <b:Author>
        <b:NameList>
          <b:Person>
            <b:Last>Steffen</b:Last>
            <b:First>Andrea</b:First>
            <b:Middle>D.</b:Middle>
          </b:Person>
        </b:NameList>
      </b:Author>
    </b:Author>
    <b:Title>LEGO Is Running 100% On Renewable Energy 3 Years Ahead Of Schedule</b:Title>
    <b:InternetSiteTitle>Intelligent Living</b:InternetSiteTitle>
    <b:Year>2019</b:Year>
    <b:Month>05</b:Month>
    <b:Day>29</b:Day>
    <b:URL>https://www.intelligentliving.co/lego-renewable-energy/</b:URL>
    <b:RefOrder>2</b:RefOrder>
  </b:Source>
  <b:Source>
    <b:Tag>LEG23</b:Tag>
    <b:SourceType>InternetSite</b:SourceType>
    <b:Guid>{BE2A08AA-9829-4E0B-BA4A-7979AF67AA19}</b:Guid>
    <b:Author>
      <b:Author>
        <b:Corporate>LEGO</b:Corporate>
      </b:Author>
    </b:Author>
    <b:Title>Sustainability</b:Title>
    <b:InternetSiteTitle>LEGO</b:InternetSiteTitle>
    <b:Year>2023</b:Year>
    <b:URL>https://www.lego.com/nb-no/sustainability?locale=nb-no</b:URL>
    <b:RefOrder>3</b:RefOrder>
  </b:Source>
  <b:Source>
    <b:Tag>NRK23</b:Tag>
    <b:SourceType>InternetSite</b:SourceType>
    <b:Guid>{2440EB82-4371-4DAE-A644-26F796E310D9}</b:Guid>
    <b:Author>
      <b:Author>
        <b:Corporate>NRK</b:Corporate>
      </b:Author>
    </b:Author>
    <b:Title>NRK</b:Title>
    <b:InternetSiteTitle>Lego gir opp å lage oljefrie klosser</b:InternetSiteTitle>
    <b:Year>2023</b:Year>
    <b:Month>09</b:Month>
    <b:Day>24</b:Day>
    <b:URL>https://www.nrk.no/nyheter/lego-gir-opp-a-lage-oljefrie-klosser-1.16569971</b:URL>
    <b:RefOrder>4</b:RefOrder>
  </b:Source>
  <b:Source>
    <b:Tag>Kul18</b:Tag>
    <b:SourceType>InternetSite</b:SourceType>
    <b:Guid>{EC745DC1-80D3-4237-A9FA-32383EA3AF3C}</b:Guid>
    <b:Author>
      <b:Author>
        <b:Corporate>Kultur- og likestillingsdepartementet</b:Corporate>
      </b:Author>
    </b:Author>
    <b:Title>Lovdata</b:Title>
    <b:InternetSiteTitle>Opphavsrettigheit</b:InternetSiteTitle>
    <b:Year>2018</b:Year>
    <b:Month>06</b:Month>
    <b:Day>15</b:Day>
    <b:URL>https://lovdata.no/dokument/NL/lov/2018-06-15-40</b:URL>
    <b:RefOrder>5</b:RefOrder>
  </b:Source>
</b:Sources>
</file>

<file path=customXml/itemProps1.xml><?xml version="1.0" encoding="utf-8"?>
<ds:datastoreItem xmlns:ds="http://schemas.openxmlformats.org/officeDocument/2006/customXml" ds:itemID="{49CEE882-D935-49A2-9142-15285AD6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Lego prosjekt rapport.dotx</Template>
  <TotalTime>0</TotalTime>
  <Pages>20</Pages>
  <Words>6790</Words>
  <Characters>32326</Characters>
  <Application>Microsoft Office Word</Application>
  <DocSecurity>0</DocSecurity>
  <Lines>646</Lines>
  <Paragraphs>252</Paragraphs>
  <ScaleCrop>false</ScaleCrop>
  <Company>Høgskolen i Ålesund</Company>
  <LinksUpToDate>false</LinksUpToDate>
  <CharactersWithSpaces>38864</CharactersWithSpaces>
  <SharedDoc>false</SharedDoc>
  <HLinks>
    <vt:vector size="84" baseType="variant">
      <vt:variant>
        <vt:i4>9896020</vt:i4>
      </vt:variant>
      <vt:variant>
        <vt:i4>81</vt:i4>
      </vt:variant>
      <vt:variant>
        <vt:i4>0</vt:i4>
      </vt:variant>
      <vt:variant>
        <vt:i4>5</vt:i4>
      </vt:variant>
      <vt:variant>
        <vt:lpwstr>https://lovdata.no/lov/2018-06-15-40/§41</vt:lpwstr>
      </vt:variant>
      <vt:variant>
        <vt:lpwstr/>
      </vt:variant>
      <vt:variant>
        <vt:i4>1245238</vt:i4>
      </vt:variant>
      <vt:variant>
        <vt:i4>74</vt:i4>
      </vt:variant>
      <vt:variant>
        <vt:i4>0</vt:i4>
      </vt:variant>
      <vt:variant>
        <vt:i4>5</vt:i4>
      </vt:variant>
      <vt:variant>
        <vt:lpwstr/>
      </vt:variant>
      <vt:variant>
        <vt:lpwstr>_Toc151664033</vt:lpwstr>
      </vt:variant>
      <vt:variant>
        <vt:i4>1245238</vt:i4>
      </vt:variant>
      <vt:variant>
        <vt:i4>68</vt:i4>
      </vt:variant>
      <vt:variant>
        <vt:i4>0</vt:i4>
      </vt:variant>
      <vt:variant>
        <vt:i4>5</vt:i4>
      </vt:variant>
      <vt:variant>
        <vt:lpwstr/>
      </vt:variant>
      <vt:variant>
        <vt:lpwstr>_Toc151664032</vt:lpwstr>
      </vt:variant>
      <vt:variant>
        <vt:i4>1245238</vt:i4>
      </vt:variant>
      <vt:variant>
        <vt:i4>62</vt:i4>
      </vt:variant>
      <vt:variant>
        <vt:i4>0</vt:i4>
      </vt:variant>
      <vt:variant>
        <vt:i4>5</vt:i4>
      </vt:variant>
      <vt:variant>
        <vt:lpwstr/>
      </vt:variant>
      <vt:variant>
        <vt:lpwstr>_Toc151664031</vt:lpwstr>
      </vt:variant>
      <vt:variant>
        <vt:i4>1245238</vt:i4>
      </vt:variant>
      <vt:variant>
        <vt:i4>56</vt:i4>
      </vt:variant>
      <vt:variant>
        <vt:i4>0</vt:i4>
      </vt:variant>
      <vt:variant>
        <vt:i4>5</vt:i4>
      </vt:variant>
      <vt:variant>
        <vt:lpwstr/>
      </vt:variant>
      <vt:variant>
        <vt:lpwstr>_Toc151664030</vt:lpwstr>
      </vt:variant>
      <vt:variant>
        <vt:i4>1179702</vt:i4>
      </vt:variant>
      <vt:variant>
        <vt:i4>50</vt:i4>
      </vt:variant>
      <vt:variant>
        <vt:i4>0</vt:i4>
      </vt:variant>
      <vt:variant>
        <vt:i4>5</vt:i4>
      </vt:variant>
      <vt:variant>
        <vt:lpwstr/>
      </vt:variant>
      <vt:variant>
        <vt:lpwstr>_Toc151664029</vt:lpwstr>
      </vt:variant>
      <vt:variant>
        <vt:i4>1179702</vt:i4>
      </vt:variant>
      <vt:variant>
        <vt:i4>44</vt:i4>
      </vt:variant>
      <vt:variant>
        <vt:i4>0</vt:i4>
      </vt:variant>
      <vt:variant>
        <vt:i4>5</vt:i4>
      </vt:variant>
      <vt:variant>
        <vt:lpwstr/>
      </vt:variant>
      <vt:variant>
        <vt:lpwstr>_Toc151664028</vt:lpwstr>
      </vt:variant>
      <vt:variant>
        <vt:i4>1179702</vt:i4>
      </vt:variant>
      <vt:variant>
        <vt:i4>38</vt:i4>
      </vt:variant>
      <vt:variant>
        <vt:i4>0</vt:i4>
      </vt:variant>
      <vt:variant>
        <vt:i4>5</vt:i4>
      </vt:variant>
      <vt:variant>
        <vt:lpwstr/>
      </vt:variant>
      <vt:variant>
        <vt:lpwstr>_Toc151664027</vt:lpwstr>
      </vt:variant>
      <vt:variant>
        <vt:i4>1179702</vt:i4>
      </vt:variant>
      <vt:variant>
        <vt:i4>32</vt:i4>
      </vt:variant>
      <vt:variant>
        <vt:i4>0</vt:i4>
      </vt:variant>
      <vt:variant>
        <vt:i4>5</vt:i4>
      </vt:variant>
      <vt:variant>
        <vt:lpwstr/>
      </vt:variant>
      <vt:variant>
        <vt:lpwstr>_Toc151664026</vt:lpwstr>
      </vt:variant>
      <vt:variant>
        <vt:i4>1179702</vt:i4>
      </vt:variant>
      <vt:variant>
        <vt:i4>26</vt:i4>
      </vt:variant>
      <vt:variant>
        <vt:i4>0</vt:i4>
      </vt:variant>
      <vt:variant>
        <vt:i4>5</vt:i4>
      </vt:variant>
      <vt:variant>
        <vt:lpwstr/>
      </vt:variant>
      <vt:variant>
        <vt:lpwstr>_Toc151664025</vt:lpwstr>
      </vt:variant>
      <vt:variant>
        <vt:i4>1179702</vt:i4>
      </vt:variant>
      <vt:variant>
        <vt:i4>20</vt:i4>
      </vt:variant>
      <vt:variant>
        <vt:i4>0</vt:i4>
      </vt:variant>
      <vt:variant>
        <vt:i4>5</vt:i4>
      </vt:variant>
      <vt:variant>
        <vt:lpwstr/>
      </vt:variant>
      <vt:variant>
        <vt:lpwstr>_Toc151664024</vt:lpwstr>
      </vt:variant>
      <vt:variant>
        <vt:i4>1179702</vt:i4>
      </vt:variant>
      <vt:variant>
        <vt:i4>14</vt:i4>
      </vt:variant>
      <vt:variant>
        <vt:i4>0</vt:i4>
      </vt:variant>
      <vt:variant>
        <vt:i4>5</vt:i4>
      </vt:variant>
      <vt:variant>
        <vt:lpwstr/>
      </vt:variant>
      <vt:variant>
        <vt:lpwstr>_Toc151664023</vt:lpwstr>
      </vt:variant>
      <vt:variant>
        <vt:i4>1179702</vt:i4>
      </vt:variant>
      <vt:variant>
        <vt:i4>8</vt:i4>
      </vt:variant>
      <vt:variant>
        <vt:i4>0</vt:i4>
      </vt:variant>
      <vt:variant>
        <vt:i4>5</vt:i4>
      </vt:variant>
      <vt:variant>
        <vt:lpwstr/>
      </vt:variant>
      <vt:variant>
        <vt:lpwstr>_Toc151664022</vt:lpwstr>
      </vt:variant>
      <vt:variant>
        <vt:i4>1179702</vt:i4>
      </vt:variant>
      <vt:variant>
        <vt:i4>2</vt:i4>
      </vt:variant>
      <vt:variant>
        <vt:i4>0</vt:i4>
      </vt:variant>
      <vt:variant>
        <vt:i4>5</vt:i4>
      </vt:variant>
      <vt:variant>
        <vt:lpwstr/>
      </vt:variant>
      <vt:variant>
        <vt:lpwstr>_Toc151664021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Henrik Aamot</dc:creator>
  <cp:keywords/>
  <dc:description/>
  <cp:lastModifiedBy>Henrik Aamot</cp:lastModifiedBy>
  <cp:revision>1331</cp:revision>
  <cp:lastPrinted>2023-11-24T08:27:00Z</cp:lastPrinted>
  <dcterms:created xsi:type="dcterms:W3CDTF">2023-10-27T00:49:00Z</dcterms:created>
  <dcterms:modified xsi:type="dcterms:W3CDTF">2023-11-24T08:27:00Z</dcterms:modified>
</cp:coreProperties>
</file>